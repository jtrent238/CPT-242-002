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D3CC7" w14:textId="79CD8012" w:rsidR="005377C5" w:rsidRPr="005377C5" w:rsidRDefault="005377C5" w:rsidP="005377C5">
      <w:bookmarkStart w:id="0" w:name="_Toc524974533"/>
      <w:bookmarkStart w:id="1" w:name="_Toc524430435"/>
      <w:bookmarkStart w:id="2" w:name="_Toc524425165"/>
      <w:r w:rsidRPr="005377C5">
        <w:t>CPT 242 002</w:t>
      </w:r>
    </w:p>
    <w:p w14:paraId="5BB73B22" w14:textId="1D1431EF" w:rsidR="005377C5" w:rsidRPr="005377C5" w:rsidRDefault="005377C5" w:rsidP="005377C5">
      <w:r w:rsidRPr="005377C5">
        <w:t>Fall 2019</w:t>
      </w:r>
    </w:p>
    <w:p w14:paraId="49B7C94D" w14:textId="77009262" w:rsidR="00484770" w:rsidRDefault="005377C5" w:rsidP="005377C5">
      <w:r w:rsidRPr="005377C5">
        <w:t>Author: Jonathan Trent Patterson</w:t>
      </w:r>
    </w:p>
    <w:p w14:paraId="66A37EF8" w14:textId="77777777" w:rsidR="00CF1D98" w:rsidRDefault="00CF1D98" w:rsidP="005377C5"/>
    <w:p w14:paraId="009E1E78" w14:textId="77777777" w:rsidR="00936AEF" w:rsidRDefault="00CF1D98" w:rsidP="005377C5">
      <w:r>
        <w:t>Notes:</w:t>
      </w:r>
      <w:r>
        <w:br/>
        <w:t xml:space="preserve">Anything highlighted in </w:t>
      </w:r>
      <w:r w:rsidRPr="00CF1D98">
        <w:rPr>
          <w:highlight w:val="yellow"/>
        </w:rPr>
        <w:t>Yellow</w:t>
      </w:r>
      <w:r>
        <w:t xml:space="preserve"> was added by me and may or may not be in the class Data Dictionary.</w:t>
      </w:r>
    </w:p>
    <w:p w14:paraId="1DEAC02C" w14:textId="77777777" w:rsidR="00936AEF" w:rsidRDefault="00936AEF" w:rsidP="005377C5"/>
    <w:p w14:paraId="2A00C5B5" w14:textId="78CB249F" w:rsidR="00CC62E1" w:rsidRDefault="00816A98" w:rsidP="005377C5">
      <w:r>
        <w:object w:dxaOrig="1534" w:dyaOrig="991" w14:anchorId="72DEA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7" o:title=""/>
          </v:shape>
          <o:OLEObject Type="Embed" ProgID="Package" ShapeID="_x0000_i1025" DrawAspect="Icon" ObjectID="_1632034442" r:id="rId8"/>
        </w:object>
      </w:r>
      <w:r w:rsidR="00CC62E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964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0944E4" w14:textId="4235BA93" w:rsidR="005377C5" w:rsidRDefault="005377C5">
          <w:pPr>
            <w:pStyle w:val="TOCHeading"/>
          </w:pPr>
          <w:r>
            <w:t>Contents</w:t>
          </w:r>
        </w:p>
        <w:p w14:paraId="1C1DC944" w14:textId="22C388E5" w:rsidR="00FC01FF" w:rsidRDefault="005377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1199" w:history="1">
            <w:r w:rsidR="00FC01FF" w:rsidRPr="003D55B3">
              <w:rPr>
                <w:rStyle w:val="Hyperlink"/>
                <w:noProof/>
              </w:rPr>
              <w:t>_Blank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_Toc19611199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3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DBF05BA" w14:textId="0815C893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0" w:history="1">
            <w:r w:rsidR="00FC01FF" w:rsidRPr="003D55B3">
              <w:rPr>
                <w:rStyle w:val="Hyperlink"/>
                <w:noProof/>
              </w:rPr>
              <w:t>Address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_Toc19611200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4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644B8A1C" w14:textId="5D220D07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1" w:history="1">
            <w:r w:rsidR="00FC01FF" w:rsidRPr="003D55B3">
              <w:rPr>
                <w:rStyle w:val="Hyperlink"/>
                <w:noProof/>
              </w:rPr>
              <w:t>Age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_Toc19611201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5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0FE3055" w14:textId="0D6BE02D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2" w:history="1">
            <w:r w:rsidR="00FC01FF" w:rsidRPr="003D55B3">
              <w:rPr>
                <w:rStyle w:val="Hyperlink"/>
                <w:noProof/>
              </w:rPr>
              <w:t>Author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_Toc19611202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6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729116C0" w14:textId="75A1D674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3" w:history="1">
            <w:r w:rsidR="00FC01FF" w:rsidRPr="003D55B3">
              <w:rPr>
                <w:rStyle w:val="Hyperlink"/>
                <w:noProof/>
              </w:rPr>
              <w:t>Birthday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_Toc19611203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7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322B6D7" w14:textId="78775C7C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4" w:history="1">
            <w:r w:rsidR="00FC01FF" w:rsidRPr="003D55B3">
              <w:rPr>
                <w:rStyle w:val="Hyperlink"/>
                <w:noProof/>
              </w:rPr>
              <w:t>City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_Toc19611204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8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25CD2FF2" w14:textId="7B05427F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5" w:history="1">
            <w:r w:rsidR="00FC01FF" w:rsidRPr="003D55B3">
              <w:rPr>
                <w:rStyle w:val="Hyperlink"/>
                <w:noProof/>
              </w:rPr>
              <w:t>Collection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_Toc19611205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9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BB52896" w14:textId="707F6BC5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6" w:history="1">
            <w:r w:rsidR="00FC01FF" w:rsidRPr="003D55B3">
              <w:rPr>
                <w:rStyle w:val="Hyperlink"/>
                <w:noProof/>
              </w:rPr>
              <w:t>FName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_Toc19611206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10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7FE2DBE1" w14:textId="2DE70718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7" w:history="1">
            <w:r w:rsidR="00FC01FF" w:rsidRPr="003D55B3">
              <w:rPr>
                <w:rStyle w:val="Hyperlink"/>
                <w:noProof/>
              </w:rPr>
              <w:t>Genre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_Toc19611207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11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D1A3B54" w14:textId="486EE569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8" w:history="1">
            <w:r w:rsidR="00FC01FF" w:rsidRPr="003D55B3">
              <w:rPr>
                <w:rStyle w:val="Hyperlink"/>
                <w:noProof/>
              </w:rPr>
              <w:t>Language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_Toc19611208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12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262D145" w14:textId="23068467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09" w:history="1">
            <w:r w:rsidR="00FC01FF" w:rsidRPr="003D55B3">
              <w:rPr>
                <w:rStyle w:val="Hyperlink"/>
                <w:noProof/>
              </w:rPr>
              <w:t>Loan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_Toc19611209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13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1403100C" w14:textId="1573B345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0" w:history="1">
            <w:r w:rsidR="00FC01FF" w:rsidRPr="003D55B3">
              <w:rPr>
                <w:rStyle w:val="Hyperlink"/>
                <w:noProof/>
              </w:rPr>
              <w:t>LName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_Toc19611210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14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548B56E1" w14:textId="2195BBCA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1" w:history="1">
            <w:r w:rsidR="00FC01FF" w:rsidRPr="003D55B3">
              <w:rPr>
                <w:rStyle w:val="Hyperlink"/>
                <w:noProof/>
              </w:rPr>
              <w:t>Media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_Toc19611211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15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0090CA43" w14:textId="24A9C0BF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2" w:history="1">
            <w:r w:rsidR="00FC01FF" w:rsidRPr="003D55B3">
              <w:rPr>
                <w:rStyle w:val="Hyperlink"/>
                <w:noProof/>
              </w:rPr>
              <w:t>Name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_Toc19611212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16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4DAC1B9E" w14:textId="232A654E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3" w:history="1">
            <w:r w:rsidR="00FC01FF" w:rsidRPr="003D55B3">
              <w:rPr>
                <w:rStyle w:val="Hyperlink"/>
                <w:noProof/>
              </w:rPr>
              <w:t>Patron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_Toc19611213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17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5EAC6DD7" w14:textId="4B5857B9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4" w:history="1">
            <w:r w:rsidR="00FC01FF" w:rsidRPr="003D55B3">
              <w:rPr>
                <w:rStyle w:val="Hyperlink"/>
                <w:noProof/>
              </w:rPr>
              <w:t>Phone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_Toc19611214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18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17FEB690" w14:textId="7ADF9AD3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5" w:history="1">
            <w:r w:rsidR="00FC01FF" w:rsidRPr="003D55B3">
              <w:rPr>
                <w:rStyle w:val="Hyperlink"/>
                <w:noProof/>
              </w:rPr>
              <w:t>Publisher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_Toc19611215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19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21AE638B" w14:textId="47BD64D7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6" w:history="1">
            <w:r w:rsidR="00FC01FF" w:rsidRPr="003D55B3">
              <w:rPr>
                <w:rStyle w:val="Hyperlink"/>
                <w:noProof/>
              </w:rPr>
              <w:t>State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_Toc19611216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20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A2D8BEF" w14:textId="273EE08E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7" w:history="1">
            <w:r w:rsidR="00FC01FF" w:rsidRPr="003D55B3">
              <w:rPr>
                <w:rStyle w:val="Hyperlink"/>
                <w:noProof/>
              </w:rPr>
              <w:t>Status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_Toc19611217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21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005E31C2" w14:textId="5B076980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8" w:history="1">
            <w:r w:rsidR="00FC01FF" w:rsidRPr="003D55B3">
              <w:rPr>
                <w:rStyle w:val="Hyperlink"/>
                <w:noProof/>
              </w:rPr>
              <w:t>Title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_Toc19611218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22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38A7A277" w14:textId="32B5B53E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19" w:history="1">
            <w:r w:rsidR="00FC01FF" w:rsidRPr="003D55B3">
              <w:rPr>
                <w:rStyle w:val="Hyperlink"/>
                <w:noProof/>
              </w:rPr>
              <w:t>Waitlist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_Toc19611219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23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1210718C" w14:textId="29E994A2" w:rsidR="00FC01FF" w:rsidRDefault="005D03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611220" w:history="1">
            <w:r w:rsidR="00FC01FF" w:rsidRPr="003D55B3">
              <w:rPr>
                <w:rStyle w:val="Hyperlink"/>
                <w:noProof/>
              </w:rPr>
              <w:t>ZipCode</w:t>
            </w:r>
            <w:r w:rsidR="00FC01FF">
              <w:rPr>
                <w:noProof/>
                <w:webHidden/>
              </w:rPr>
              <w:tab/>
            </w:r>
            <w:r w:rsidR="00FC01FF">
              <w:rPr>
                <w:noProof/>
                <w:webHidden/>
              </w:rPr>
              <w:fldChar w:fldCharType="begin"/>
            </w:r>
            <w:r w:rsidR="00FC01FF">
              <w:rPr>
                <w:noProof/>
                <w:webHidden/>
              </w:rPr>
              <w:instrText xml:space="preserve"> PAGEREF _Toc19611220 \h </w:instrText>
            </w:r>
            <w:r w:rsidR="00FC01FF">
              <w:rPr>
                <w:noProof/>
                <w:webHidden/>
              </w:rPr>
            </w:r>
            <w:r w:rsidR="00FC01FF">
              <w:rPr>
                <w:noProof/>
                <w:webHidden/>
              </w:rPr>
              <w:fldChar w:fldCharType="separate"/>
            </w:r>
            <w:r w:rsidR="00FC01FF">
              <w:rPr>
                <w:noProof/>
                <w:webHidden/>
              </w:rPr>
              <w:t>24</w:t>
            </w:r>
            <w:r w:rsidR="00FC01FF">
              <w:rPr>
                <w:noProof/>
                <w:webHidden/>
              </w:rPr>
              <w:fldChar w:fldCharType="end"/>
            </w:r>
          </w:hyperlink>
        </w:p>
        <w:p w14:paraId="70A49C7E" w14:textId="641887C7" w:rsidR="005377C5" w:rsidRDefault="005377C5">
          <w:r>
            <w:rPr>
              <w:b/>
              <w:bCs/>
              <w:noProof/>
            </w:rPr>
            <w:fldChar w:fldCharType="end"/>
          </w:r>
        </w:p>
      </w:sdtContent>
    </w:sdt>
    <w:p w14:paraId="494BD11C" w14:textId="77777777" w:rsidR="005377C5" w:rsidRDefault="005377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2B70C66" w14:textId="77777777" w:rsidR="002A35F1" w:rsidRDefault="002A35F1" w:rsidP="005377C5">
      <w:pPr>
        <w:pStyle w:val="TOCHeading"/>
      </w:pPr>
    </w:p>
    <w:p w14:paraId="6EA9A784" w14:textId="77777777" w:rsidR="002A35F1" w:rsidRDefault="002A35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DFEDB5" w14:textId="076FFF81" w:rsidR="00F02F47" w:rsidRDefault="005C5459" w:rsidP="00F02F47">
      <w:pPr>
        <w:pStyle w:val="Heading1"/>
      </w:pPr>
      <w:bookmarkStart w:id="3" w:name="_Toc19181236"/>
      <w:bookmarkStart w:id="4" w:name="_Toc19611199"/>
      <w:r>
        <w:lastRenderedPageBreak/>
        <w:t>_</w:t>
      </w:r>
      <w:r w:rsidR="00F02F47">
        <w:t>Blank</w:t>
      </w:r>
      <w:bookmarkEnd w:id="0"/>
      <w:bookmarkEnd w:id="1"/>
      <w:bookmarkEnd w:id="2"/>
      <w:bookmarkEnd w:id="3"/>
      <w:bookmarkEnd w:id="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B609CB" w14:paraId="2BE9B14B" w14:textId="77777777" w:rsidTr="00B609CB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4AF1045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B1006E7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00E58B9C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129A24A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543905B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C05BD1F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03353973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B609CB" w14:paraId="3F77F36F" w14:textId="77777777" w:rsidTr="00B609CB">
        <w:trPr>
          <w:trHeight w:val="264"/>
        </w:trPr>
        <w:tc>
          <w:tcPr>
            <w:tcW w:w="1800" w:type="dxa"/>
          </w:tcPr>
          <w:p w14:paraId="3F434CC9" w14:textId="77777777" w:rsidR="00B609CB" w:rsidRDefault="00B609CB" w:rsidP="007D030C"/>
        </w:tc>
        <w:tc>
          <w:tcPr>
            <w:tcW w:w="1260" w:type="dxa"/>
          </w:tcPr>
          <w:p w14:paraId="13E590E4" w14:textId="77777777" w:rsidR="00B609CB" w:rsidRDefault="00B609CB" w:rsidP="007D030C"/>
        </w:tc>
        <w:tc>
          <w:tcPr>
            <w:tcW w:w="1080" w:type="dxa"/>
          </w:tcPr>
          <w:p w14:paraId="68F43472" w14:textId="77777777" w:rsidR="00B609CB" w:rsidRDefault="00B609CB" w:rsidP="007D030C"/>
        </w:tc>
        <w:tc>
          <w:tcPr>
            <w:tcW w:w="900" w:type="dxa"/>
          </w:tcPr>
          <w:p w14:paraId="7B8CED66" w14:textId="77777777" w:rsidR="00B609CB" w:rsidRDefault="00B609CB" w:rsidP="007D030C"/>
        </w:tc>
        <w:tc>
          <w:tcPr>
            <w:tcW w:w="735" w:type="dxa"/>
          </w:tcPr>
          <w:p w14:paraId="687C6926" w14:textId="77777777" w:rsidR="00B609CB" w:rsidRDefault="00B609CB" w:rsidP="007D030C"/>
        </w:tc>
        <w:tc>
          <w:tcPr>
            <w:tcW w:w="1065" w:type="dxa"/>
          </w:tcPr>
          <w:p w14:paraId="07DAC3D4" w14:textId="77777777" w:rsidR="00B609CB" w:rsidRDefault="00B609CB" w:rsidP="007D030C"/>
        </w:tc>
        <w:tc>
          <w:tcPr>
            <w:tcW w:w="3559" w:type="dxa"/>
          </w:tcPr>
          <w:p w14:paraId="6E975A81" w14:textId="77777777" w:rsidR="00B609CB" w:rsidRDefault="00B609CB" w:rsidP="007D030C"/>
        </w:tc>
      </w:tr>
      <w:tr w:rsidR="00B609CB" w14:paraId="6CA975E5" w14:textId="77777777" w:rsidTr="00B609CB">
        <w:trPr>
          <w:trHeight w:val="276"/>
        </w:trPr>
        <w:tc>
          <w:tcPr>
            <w:tcW w:w="1800" w:type="dxa"/>
          </w:tcPr>
          <w:p w14:paraId="77C2CACE" w14:textId="77777777" w:rsidR="00B609CB" w:rsidRDefault="00B609CB" w:rsidP="007D030C"/>
        </w:tc>
        <w:tc>
          <w:tcPr>
            <w:tcW w:w="1260" w:type="dxa"/>
          </w:tcPr>
          <w:p w14:paraId="06EB26BE" w14:textId="77777777" w:rsidR="00B609CB" w:rsidRDefault="00B609CB" w:rsidP="007D030C"/>
        </w:tc>
        <w:tc>
          <w:tcPr>
            <w:tcW w:w="1080" w:type="dxa"/>
          </w:tcPr>
          <w:p w14:paraId="0639FBB4" w14:textId="77777777" w:rsidR="00B609CB" w:rsidRDefault="00B609CB" w:rsidP="007D030C"/>
        </w:tc>
        <w:tc>
          <w:tcPr>
            <w:tcW w:w="900" w:type="dxa"/>
          </w:tcPr>
          <w:p w14:paraId="7979D019" w14:textId="77777777" w:rsidR="00B609CB" w:rsidRDefault="00B609CB" w:rsidP="007D030C"/>
        </w:tc>
        <w:tc>
          <w:tcPr>
            <w:tcW w:w="735" w:type="dxa"/>
          </w:tcPr>
          <w:p w14:paraId="513159A0" w14:textId="77777777" w:rsidR="00B609CB" w:rsidRDefault="00B609CB" w:rsidP="007D030C"/>
        </w:tc>
        <w:tc>
          <w:tcPr>
            <w:tcW w:w="1065" w:type="dxa"/>
          </w:tcPr>
          <w:p w14:paraId="6D48236B" w14:textId="77777777" w:rsidR="00B609CB" w:rsidRDefault="00B609CB" w:rsidP="007D030C"/>
        </w:tc>
        <w:tc>
          <w:tcPr>
            <w:tcW w:w="3559" w:type="dxa"/>
          </w:tcPr>
          <w:p w14:paraId="0383A6FA" w14:textId="77777777" w:rsidR="00B609CB" w:rsidRDefault="00B609CB" w:rsidP="007D030C"/>
        </w:tc>
      </w:tr>
      <w:tr w:rsidR="00B609CB" w14:paraId="331B32DF" w14:textId="77777777" w:rsidTr="00B609CB">
        <w:trPr>
          <w:trHeight w:val="264"/>
        </w:trPr>
        <w:tc>
          <w:tcPr>
            <w:tcW w:w="1800" w:type="dxa"/>
          </w:tcPr>
          <w:p w14:paraId="3C1CD16C" w14:textId="77777777" w:rsidR="00B609CB" w:rsidRDefault="00B609CB" w:rsidP="007D030C"/>
        </w:tc>
        <w:tc>
          <w:tcPr>
            <w:tcW w:w="1260" w:type="dxa"/>
          </w:tcPr>
          <w:p w14:paraId="389AE032" w14:textId="77777777" w:rsidR="00B609CB" w:rsidRDefault="00B609CB" w:rsidP="007D030C"/>
        </w:tc>
        <w:tc>
          <w:tcPr>
            <w:tcW w:w="1080" w:type="dxa"/>
          </w:tcPr>
          <w:p w14:paraId="2897AE57" w14:textId="77777777" w:rsidR="00B609CB" w:rsidRDefault="00B609CB" w:rsidP="007D030C"/>
        </w:tc>
        <w:tc>
          <w:tcPr>
            <w:tcW w:w="900" w:type="dxa"/>
          </w:tcPr>
          <w:p w14:paraId="5E0800B7" w14:textId="77777777" w:rsidR="00B609CB" w:rsidRDefault="00B609CB" w:rsidP="007D030C"/>
        </w:tc>
        <w:tc>
          <w:tcPr>
            <w:tcW w:w="735" w:type="dxa"/>
          </w:tcPr>
          <w:p w14:paraId="741066C3" w14:textId="77777777" w:rsidR="00B609CB" w:rsidRDefault="00B609CB" w:rsidP="007D030C"/>
        </w:tc>
        <w:tc>
          <w:tcPr>
            <w:tcW w:w="1065" w:type="dxa"/>
          </w:tcPr>
          <w:p w14:paraId="34433177" w14:textId="77777777" w:rsidR="00B609CB" w:rsidRDefault="00B609CB" w:rsidP="007D030C"/>
        </w:tc>
        <w:tc>
          <w:tcPr>
            <w:tcW w:w="3559" w:type="dxa"/>
          </w:tcPr>
          <w:p w14:paraId="10CD67FE" w14:textId="77777777" w:rsidR="00B609CB" w:rsidRDefault="00B609CB" w:rsidP="007D030C"/>
        </w:tc>
      </w:tr>
      <w:tr w:rsidR="00B609CB" w14:paraId="2C90F3F2" w14:textId="77777777" w:rsidTr="00B609CB">
        <w:trPr>
          <w:trHeight w:val="264"/>
        </w:trPr>
        <w:tc>
          <w:tcPr>
            <w:tcW w:w="1800" w:type="dxa"/>
          </w:tcPr>
          <w:p w14:paraId="357B664F" w14:textId="77777777" w:rsidR="00B609CB" w:rsidRDefault="00B609CB" w:rsidP="007D030C"/>
        </w:tc>
        <w:tc>
          <w:tcPr>
            <w:tcW w:w="1260" w:type="dxa"/>
          </w:tcPr>
          <w:p w14:paraId="5A10C19C" w14:textId="77777777" w:rsidR="00B609CB" w:rsidRDefault="00B609CB" w:rsidP="007D030C"/>
        </w:tc>
        <w:tc>
          <w:tcPr>
            <w:tcW w:w="1080" w:type="dxa"/>
          </w:tcPr>
          <w:p w14:paraId="4FE06080" w14:textId="77777777" w:rsidR="00B609CB" w:rsidRDefault="00B609CB" w:rsidP="007D030C"/>
        </w:tc>
        <w:tc>
          <w:tcPr>
            <w:tcW w:w="900" w:type="dxa"/>
          </w:tcPr>
          <w:p w14:paraId="6DE2FEBD" w14:textId="77777777" w:rsidR="00B609CB" w:rsidRDefault="00B609CB" w:rsidP="007D030C"/>
        </w:tc>
        <w:tc>
          <w:tcPr>
            <w:tcW w:w="735" w:type="dxa"/>
          </w:tcPr>
          <w:p w14:paraId="38539C9C" w14:textId="77777777" w:rsidR="00B609CB" w:rsidRDefault="00B609CB" w:rsidP="007D030C"/>
        </w:tc>
        <w:tc>
          <w:tcPr>
            <w:tcW w:w="1065" w:type="dxa"/>
          </w:tcPr>
          <w:p w14:paraId="7AABE190" w14:textId="77777777" w:rsidR="00B609CB" w:rsidRDefault="00B609CB" w:rsidP="007D030C"/>
        </w:tc>
        <w:tc>
          <w:tcPr>
            <w:tcW w:w="3559" w:type="dxa"/>
          </w:tcPr>
          <w:p w14:paraId="2EF949CC" w14:textId="77777777" w:rsidR="00B609CB" w:rsidRDefault="00B609CB" w:rsidP="007D030C"/>
        </w:tc>
      </w:tr>
      <w:tr w:rsidR="00B609CB" w14:paraId="43CA8D5D" w14:textId="77777777" w:rsidTr="00B609CB">
        <w:trPr>
          <w:trHeight w:val="60"/>
        </w:trPr>
        <w:tc>
          <w:tcPr>
            <w:tcW w:w="1800" w:type="dxa"/>
          </w:tcPr>
          <w:p w14:paraId="4FEB66C7" w14:textId="77777777" w:rsidR="00B609CB" w:rsidRDefault="00B609CB" w:rsidP="007D030C"/>
        </w:tc>
        <w:tc>
          <w:tcPr>
            <w:tcW w:w="1260" w:type="dxa"/>
          </w:tcPr>
          <w:p w14:paraId="14D2AE4C" w14:textId="77777777" w:rsidR="00B609CB" w:rsidRDefault="00B609CB" w:rsidP="007D030C"/>
        </w:tc>
        <w:tc>
          <w:tcPr>
            <w:tcW w:w="1080" w:type="dxa"/>
          </w:tcPr>
          <w:p w14:paraId="71755074" w14:textId="77777777" w:rsidR="00B609CB" w:rsidRDefault="00B609CB" w:rsidP="007D030C"/>
        </w:tc>
        <w:tc>
          <w:tcPr>
            <w:tcW w:w="900" w:type="dxa"/>
          </w:tcPr>
          <w:p w14:paraId="3C9C70D8" w14:textId="77777777" w:rsidR="00B609CB" w:rsidRDefault="00B609CB" w:rsidP="007D030C"/>
        </w:tc>
        <w:tc>
          <w:tcPr>
            <w:tcW w:w="735" w:type="dxa"/>
          </w:tcPr>
          <w:p w14:paraId="58A1EE4D" w14:textId="77777777" w:rsidR="00B609CB" w:rsidRDefault="00B609CB" w:rsidP="007D030C"/>
        </w:tc>
        <w:tc>
          <w:tcPr>
            <w:tcW w:w="1065" w:type="dxa"/>
          </w:tcPr>
          <w:p w14:paraId="573FE606" w14:textId="77777777" w:rsidR="00B609CB" w:rsidRDefault="00B609CB" w:rsidP="007D030C"/>
        </w:tc>
        <w:tc>
          <w:tcPr>
            <w:tcW w:w="3559" w:type="dxa"/>
          </w:tcPr>
          <w:p w14:paraId="49685D27" w14:textId="77777777" w:rsidR="00B609CB" w:rsidRDefault="00B609CB" w:rsidP="007D030C"/>
        </w:tc>
      </w:tr>
      <w:tr w:rsidR="00B609CB" w14:paraId="3AC5BD27" w14:textId="77777777" w:rsidTr="00B609CB">
        <w:trPr>
          <w:trHeight w:val="60"/>
        </w:trPr>
        <w:tc>
          <w:tcPr>
            <w:tcW w:w="1800" w:type="dxa"/>
          </w:tcPr>
          <w:p w14:paraId="4C9E0DB7" w14:textId="77777777" w:rsidR="00B609CB" w:rsidRDefault="00B609CB" w:rsidP="007D030C"/>
        </w:tc>
        <w:tc>
          <w:tcPr>
            <w:tcW w:w="1260" w:type="dxa"/>
          </w:tcPr>
          <w:p w14:paraId="6680F2A8" w14:textId="77777777" w:rsidR="00B609CB" w:rsidRDefault="00B609CB" w:rsidP="007D030C"/>
        </w:tc>
        <w:tc>
          <w:tcPr>
            <w:tcW w:w="1080" w:type="dxa"/>
          </w:tcPr>
          <w:p w14:paraId="7BE9F450" w14:textId="77777777" w:rsidR="00B609CB" w:rsidRDefault="00B609CB" w:rsidP="007D030C"/>
        </w:tc>
        <w:tc>
          <w:tcPr>
            <w:tcW w:w="900" w:type="dxa"/>
          </w:tcPr>
          <w:p w14:paraId="594EA6BC" w14:textId="77777777" w:rsidR="00B609CB" w:rsidRDefault="00B609CB" w:rsidP="007D030C"/>
        </w:tc>
        <w:tc>
          <w:tcPr>
            <w:tcW w:w="735" w:type="dxa"/>
          </w:tcPr>
          <w:p w14:paraId="395F55EF" w14:textId="77777777" w:rsidR="00B609CB" w:rsidRDefault="00B609CB" w:rsidP="007D030C"/>
        </w:tc>
        <w:tc>
          <w:tcPr>
            <w:tcW w:w="1065" w:type="dxa"/>
          </w:tcPr>
          <w:p w14:paraId="19709149" w14:textId="77777777" w:rsidR="00B609CB" w:rsidRDefault="00B609CB" w:rsidP="007D030C"/>
        </w:tc>
        <w:tc>
          <w:tcPr>
            <w:tcW w:w="3559" w:type="dxa"/>
          </w:tcPr>
          <w:p w14:paraId="0E8260BC" w14:textId="77777777" w:rsidR="00B609CB" w:rsidRDefault="00B609CB" w:rsidP="007D030C"/>
        </w:tc>
      </w:tr>
      <w:tr w:rsidR="00B609CB" w14:paraId="0F5A0507" w14:textId="77777777" w:rsidTr="00B609CB">
        <w:trPr>
          <w:trHeight w:val="60"/>
        </w:trPr>
        <w:tc>
          <w:tcPr>
            <w:tcW w:w="1800" w:type="dxa"/>
          </w:tcPr>
          <w:p w14:paraId="4EF64521" w14:textId="77777777" w:rsidR="00B609CB" w:rsidRDefault="00B609CB" w:rsidP="007D030C"/>
        </w:tc>
        <w:tc>
          <w:tcPr>
            <w:tcW w:w="1260" w:type="dxa"/>
          </w:tcPr>
          <w:p w14:paraId="58C6D329" w14:textId="77777777" w:rsidR="00B609CB" w:rsidRDefault="00B609CB" w:rsidP="007D030C"/>
        </w:tc>
        <w:tc>
          <w:tcPr>
            <w:tcW w:w="1080" w:type="dxa"/>
          </w:tcPr>
          <w:p w14:paraId="5E9FB35E" w14:textId="77777777" w:rsidR="00B609CB" w:rsidRDefault="00B609CB" w:rsidP="007D030C"/>
        </w:tc>
        <w:tc>
          <w:tcPr>
            <w:tcW w:w="900" w:type="dxa"/>
          </w:tcPr>
          <w:p w14:paraId="2FB1176F" w14:textId="77777777" w:rsidR="00B609CB" w:rsidRDefault="00B609CB" w:rsidP="007D030C"/>
        </w:tc>
        <w:tc>
          <w:tcPr>
            <w:tcW w:w="735" w:type="dxa"/>
          </w:tcPr>
          <w:p w14:paraId="37DCC196" w14:textId="77777777" w:rsidR="00B609CB" w:rsidRDefault="00B609CB" w:rsidP="007D030C"/>
        </w:tc>
        <w:tc>
          <w:tcPr>
            <w:tcW w:w="1065" w:type="dxa"/>
          </w:tcPr>
          <w:p w14:paraId="2AFB5D2D" w14:textId="77777777" w:rsidR="00B609CB" w:rsidRDefault="00B609CB" w:rsidP="007D030C"/>
        </w:tc>
        <w:tc>
          <w:tcPr>
            <w:tcW w:w="3559" w:type="dxa"/>
          </w:tcPr>
          <w:p w14:paraId="08325E58" w14:textId="77777777" w:rsidR="00B609CB" w:rsidRDefault="00B609CB" w:rsidP="007D030C"/>
        </w:tc>
      </w:tr>
      <w:tr w:rsidR="00B609CB" w14:paraId="752258EF" w14:textId="77777777" w:rsidTr="00B609CB">
        <w:trPr>
          <w:trHeight w:val="60"/>
        </w:trPr>
        <w:tc>
          <w:tcPr>
            <w:tcW w:w="1800" w:type="dxa"/>
          </w:tcPr>
          <w:p w14:paraId="0B7F93B8" w14:textId="77777777" w:rsidR="00B609CB" w:rsidRDefault="00B609CB" w:rsidP="007D030C"/>
        </w:tc>
        <w:tc>
          <w:tcPr>
            <w:tcW w:w="1260" w:type="dxa"/>
          </w:tcPr>
          <w:p w14:paraId="3852B9D5" w14:textId="77777777" w:rsidR="00B609CB" w:rsidRDefault="00B609CB" w:rsidP="007D030C"/>
        </w:tc>
        <w:tc>
          <w:tcPr>
            <w:tcW w:w="1080" w:type="dxa"/>
          </w:tcPr>
          <w:p w14:paraId="58AFFEDD" w14:textId="77777777" w:rsidR="00B609CB" w:rsidRDefault="00B609CB" w:rsidP="007D030C"/>
        </w:tc>
        <w:tc>
          <w:tcPr>
            <w:tcW w:w="900" w:type="dxa"/>
          </w:tcPr>
          <w:p w14:paraId="72D13FFF" w14:textId="77777777" w:rsidR="00B609CB" w:rsidRDefault="00B609CB" w:rsidP="007D030C"/>
        </w:tc>
        <w:tc>
          <w:tcPr>
            <w:tcW w:w="735" w:type="dxa"/>
          </w:tcPr>
          <w:p w14:paraId="60910010" w14:textId="77777777" w:rsidR="00B609CB" w:rsidRDefault="00B609CB" w:rsidP="007D030C"/>
        </w:tc>
        <w:tc>
          <w:tcPr>
            <w:tcW w:w="1065" w:type="dxa"/>
          </w:tcPr>
          <w:p w14:paraId="35BC4B57" w14:textId="77777777" w:rsidR="00B609CB" w:rsidRDefault="00B609CB" w:rsidP="007D030C"/>
        </w:tc>
        <w:tc>
          <w:tcPr>
            <w:tcW w:w="3559" w:type="dxa"/>
          </w:tcPr>
          <w:p w14:paraId="13A3272B" w14:textId="77777777" w:rsidR="00B609CB" w:rsidRDefault="00B609CB" w:rsidP="007D030C"/>
        </w:tc>
      </w:tr>
      <w:tr w:rsidR="00B609CB" w14:paraId="26B7284B" w14:textId="77777777" w:rsidTr="00B609CB">
        <w:trPr>
          <w:trHeight w:val="60"/>
        </w:trPr>
        <w:tc>
          <w:tcPr>
            <w:tcW w:w="1800" w:type="dxa"/>
          </w:tcPr>
          <w:p w14:paraId="41BAD17E" w14:textId="77777777" w:rsidR="00B609CB" w:rsidRDefault="00B609CB" w:rsidP="007D030C"/>
        </w:tc>
        <w:tc>
          <w:tcPr>
            <w:tcW w:w="1260" w:type="dxa"/>
          </w:tcPr>
          <w:p w14:paraId="3703B49A" w14:textId="77777777" w:rsidR="00B609CB" w:rsidRDefault="00B609CB" w:rsidP="007D030C"/>
        </w:tc>
        <w:tc>
          <w:tcPr>
            <w:tcW w:w="1080" w:type="dxa"/>
          </w:tcPr>
          <w:p w14:paraId="24344C04" w14:textId="77777777" w:rsidR="00B609CB" w:rsidRDefault="00B609CB" w:rsidP="007D030C"/>
        </w:tc>
        <w:tc>
          <w:tcPr>
            <w:tcW w:w="900" w:type="dxa"/>
          </w:tcPr>
          <w:p w14:paraId="055507A7" w14:textId="77777777" w:rsidR="00B609CB" w:rsidRDefault="00B609CB" w:rsidP="007D030C"/>
        </w:tc>
        <w:tc>
          <w:tcPr>
            <w:tcW w:w="735" w:type="dxa"/>
          </w:tcPr>
          <w:p w14:paraId="2A134F1C" w14:textId="77777777" w:rsidR="00B609CB" w:rsidRDefault="00B609CB" w:rsidP="007D030C"/>
        </w:tc>
        <w:tc>
          <w:tcPr>
            <w:tcW w:w="1065" w:type="dxa"/>
          </w:tcPr>
          <w:p w14:paraId="41CEBCEA" w14:textId="77777777" w:rsidR="00B609CB" w:rsidRDefault="00B609CB" w:rsidP="007D030C"/>
        </w:tc>
        <w:tc>
          <w:tcPr>
            <w:tcW w:w="3559" w:type="dxa"/>
          </w:tcPr>
          <w:p w14:paraId="33322B62" w14:textId="77777777" w:rsidR="00B609CB" w:rsidRDefault="00B609CB" w:rsidP="007D030C"/>
        </w:tc>
      </w:tr>
      <w:tr w:rsidR="00B609CB" w14:paraId="6C2B6EA1" w14:textId="77777777" w:rsidTr="00B609CB">
        <w:trPr>
          <w:trHeight w:val="60"/>
        </w:trPr>
        <w:tc>
          <w:tcPr>
            <w:tcW w:w="1800" w:type="dxa"/>
          </w:tcPr>
          <w:p w14:paraId="5B9188FB" w14:textId="77777777" w:rsidR="00B609CB" w:rsidRDefault="00B609CB" w:rsidP="007D030C"/>
        </w:tc>
        <w:tc>
          <w:tcPr>
            <w:tcW w:w="1260" w:type="dxa"/>
          </w:tcPr>
          <w:p w14:paraId="7940E6D0" w14:textId="77777777" w:rsidR="00B609CB" w:rsidRDefault="00B609CB" w:rsidP="007D030C"/>
        </w:tc>
        <w:tc>
          <w:tcPr>
            <w:tcW w:w="1080" w:type="dxa"/>
          </w:tcPr>
          <w:p w14:paraId="49E3AD67" w14:textId="77777777" w:rsidR="00B609CB" w:rsidRDefault="00B609CB" w:rsidP="007D030C"/>
        </w:tc>
        <w:tc>
          <w:tcPr>
            <w:tcW w:w="900" w:type="dxa"/>
          </w:tcPr>
          <w:p w14:paraId="3E801B5D" w14:textId="77777777" w:rsidR="00B609CB" w:rsidRDefault="00B609CB" w:rsidP="007D030C"/>
        </w:tc>
        <w:tc>
          <w:tcPr>
            <w:tcW w:w="735" w:type="dxa"/>
          </w:tcPr>
          <w:p w14:paraId="53A69B8C" w14:textId="77777777" w:rsidR="00B609CB" w:rsidRDefault="00B609CB" w:rsidP="007D030C"/>
        </w:tc>
        <w:tc>
          <w:tcPr>
            <w:tcW w:w="1065" w:type="dxa"/>
          </w:tcPr>
          <w:p w14:paraId="39AA1EC1" w14:textId="77777777" w:rsidR="00B609CB" w:rsidRDefault="00B609CB" w:rsidP="007D030C"/>
        </w:tc>
        <w:tc>
          <w:tcPr>
            <w:tcW w:w="3559" w:type="dxa"/>
          </w:tcPr>
          <w:p w14:paraId="4E6AA43C" w14:textId="77777777" w:rsidR="00B609CB" w:rsidRDefault="00B609CB" w:rsidP="007D030C"/>
        </w:tc>
      </w:tr>
      <w:tr w:rsidR="00B609CB" w14:paraId="05836629" w14:textId="77777777" w:rsidTr="00B609CB">
        <w:trPr>
          <w:trHeight w:val="60"/>
        </w:trPr>
        <w:tc>
          <w:tcPr>
            <w:tcW w:w="1800" w:type="dxa"/>
          </w:tcPr>
          <w:p w14:paraId="594018B6" w14:textId="77777777" w:rsidR="00B609CB" w:rsidRDefault="00B609CB" w:rsidP="007D030C"/>
        </w:tc>
        <w:tc>
          <w:tcPr>
            <w:tcW w:w="1260" w:type="dxa"/>
          </w:tcPr>
          <w:p w14:paraId="0B00F2A2" w14:textId="77777777" w:rsidR="00B609CB" w:rsidRDefault="00B609CB" w:rsidP="007D030C"/>
        </w:tc>
        <w:tc>
          <w:tcPr>
            <w:tcW w:w="1080" w:type="dxa"/>
          </w:tcPr>
          <w:p w14:paraId="3E68F5A3" w14:textId="77777777" w:rsidR="00B609CB" w:rsidRDefault="00B609CB" w:rsidP="007D030C"/>
        </w:tc>
        <w:tc>
          <w:tcPr>
            <w:tcW w:w="900" w:type="dxa"/>
          </w:tcPr>
          <w:p w14:paraId="5BA43E50" w14:textId="77777777" w:rsidR="00B609CB" w:rsidRDefault="00B609CB" w:rsidP="007D030C"/>
        </w:tc>
        <w:tc>
          <w:tcPr>
            <w:tcW w:w="735" w:type="dxa"/>
          </w:tcPr>
          <w:p w14:paraId="46F76392" w14:textId="77777777" w:rsidR="00B609CB" w:rsidRDefault="00B609CB" w:rsidP="007D030C"/>
        </w:tc>
        <w:tc>
          <w:tcPr>
            <w:tcW w:w="1065" w:type="dxa"/>
          </w:tcPr>
          <w:p w14:paraId="1BB3B015" w14:textId="77777777" w:rsidR="00B609CB" w:rsidRDefault="00B609CB" w:rsidP="007D030C"/>
        </w:tc>
        <w:tc>
          <w:tcPr>
            <w:tcW w:w="3559" w:type="dxa"/>
          </w:tcPr>
          <w:p w14:paraId="5776D983" w14:textId="77777777" w:rsidR="00B609CB" w:rsidRDefault="00B609CB" w:rsidP="007D030C"/>
        </w:tc>
      </w:tr>
      <w:tr w:rsidR="00B609CB" w14:paraId="12F77AFA" w14:textId="77777777" w:rsidTr="00B609CB">
        <w:trPr>
          <w:trHeight w:val="60"/>
        </w:trPr>
        <w:tc>
          <w:tcPr>
            <w:tcW w:w="1800" w:type="dxa"/>
          </w:tcPr>
          <w:p w14:paraId="1CF2F821" w14:textId="77777777" w:rsidR="00B609CB" w:rsidRDefault="00B609CB" w:rsidP="007D030C"/>
        </w:tc>
        <w:tc>
          <w:tcPr>
            <w:tcW w:w="1260" w:type="dxa"/>
          </w:tcPr>
          <w:p w14:paraId="3025DD89" w14:textId="77777777" w:rsidR="00B609CB" w:rsidRDefault="00B609CB" w:rsidP="007D030C"/>
        </w:tc>
        <w:tc>
          <w:tcPr>
            <w:tcW w:w="1080" w:type="dxa"/>
          </w:tcPr>
          <w:p w14:paraId="37B0988D" w14:textId="77777777" w:rsidR="00B609CB" w:rsidRDefault="00B609CB" w:rsidP="007D030C"/>
        </w:tc>
        <w:tc>
          <w:tcPr>
            <w:tcW w:w="900" w:type="dxa"/>
          </w:tcPr>
          <w:p w14:paraId="0CD93384" w14:textId="77777777" w:rsidR="00B609CB" w:rsidRDefault="00B609CB" w:rsidP="007D030C"/>
        </w:tc>
        <w:tc>
          <w:tcPr>
            <w:tcW w:w="735" w:type="dxa"/>
          </w:tcPr>
          <w:p w14:paraId="0399FDB6" w14:textId="77777777" w:rsidR="00B609CB" w:rsidRDefault="00B609CB" w:rsidP="007D030C"/>
        </w:tc>
        <w:tc>
          <w:tcPr>
            <w:tcW w:w="1065" w:type="dxa"/>
          </w:tcPr>
          <w:p w14:paraId="45A6EFC8" w14:textId="77777777" w:rsidR="00B609CB" w:rsidRDefault="00B609CB" w:rsidP="007D030C"/>
        </w:tc>
        <w:tc>
          <w:tcPr>
            <w:tcW w:w="3559" w:type="dxa"/>
          </w:tcPr>
          <w:p w14:paraId="30499C21" w14:textId="77777777" w:rsidR="00B609CB" w:rsidRDefault="00B609CB" w:rsidP="007D030C"/>
        </w:tc>
      </w:tr>
      <w:tr w:rsidR="00B609CB" w14:paraId="7CB9B468" w14:textId="77777777" w:rsidTr="00B609CB">
        <w:trPr>
          <w:trHeight w:val="60"/>
        </w:trPr>
        <w:tc>
          <w:tcPr>
            <w:tcW w:w="1800" w:type="dxa"/>
          </w:tcPr>
          <w:p w14:paraId="3B358C42" w14:textId="77777777" w:rsidR="00B609CB" w:rsidRDefault="00B609CB" w:rsidP="007D030C"/>
        </w:tc>
        <w:tc>
          <w:tcPr>
            <w:tcW w:w="1260" w:type="dxa"/>
          </w:tcPr>
          <w:p w14:paraId="105285BD" w14:textId="77777777" w:rsidR="00B609CB" w:rsidRDefault="00B609CB" w:rsidP="007D030C"/>
        </w:tc>
        <w:tc>
          <w:tcPr>
            <w:tcW w:w="1080" w:type="dxa"/>
          </w:tcPr>
          <w:p w14:paraId="48E15B42" w14:textId="77777777" w:rsidR="00B609CB" w:rsidRDefault="00B609CB" w:rsidP="007D030C"/>
        </w:tc>
        <w:tc>
          <w:tcPr>
            <w:tcW w:w="900" w:type="dxa"/>
          </w:tcPr>
          <w:p w14:paraId="0876C447" w14:textId="77777777" w:rsidR="00B609CB" w:rsidRDefault="00B609CB" w:rsidP="007D030C"/>
        </w:tc>
        <w:tc>
          <w:tcPr>
            <w:tcW w:w="735" w:type="dxa"/>
          </w:tcPr>
          <w:p w14:paraId="4F548E57" w14:textId="77777777" w:rsidR="00B609CB" w:rsidRDefault="00B609CB" w:rsidP="007D030C"/>
        </w:tc>
        <w:tc>
          <w:tcPr>
            <w:tcW w:w="1065" w:type="dxa"/>
          </w:tcPr>
          <w:p w14:paraId="79E5826F" w14:textId="77777777" w:rsidR="00B609CB" w:rsidRDefault="00B609CB" w:rsidP="007D030C"/>
        </w:tc>
        <w:tc>
          <w:tcPr>
            <w:tcW w:w="3559" w:type="dxa"/>
          </w:tcPr>
          <w:p w14:paraId="74C9CC90" w14:textId="77777777" w:rsidR="00B609CB" w:rsidRDefault="00B609CB" w:rsidP="007D030C"/>
        </w:tc>
      </w:tr>
      <w:tr w:rsidR="00B609CB" w14:paraId="670F84FC" w14:textId="77777777" w:rsidTr="00B609CB">
        <w:trPr>
          <w:trHeight w:val="276"/>
        </w:trPr>
        <w:tc>
          <w:tcPr>
            <w:tcW w:w="1800" w:type="dxa"/>
          </w:tcPr>
          <w:p w14:paraId="7B4B02F9" w14:textId="77777777" w:rsidR="00B609CB" w:rsidRDefault="00B609CB" w:rsidP="007D030C"/>
        </w:tc>
        <w:tc>
          <w:tcPr>
            <w:tcW w:w="1260" w:type="dxa"/>
          </w:tcPr>
          <w:p w14:paraId="07BDFAC7" w14:textId="77777777" w:rsidR="00B609CB" w:rsidRDefault="00B609CB" w:rsidP="007D030C"/>
        </w:tc>
        <w:tc>
          <w:tcPr>
            <w:tcW w:w="1080" w:type="dxa"/>
          </w:tcPr>
          <w:p w14:paraId="1E4A6290" w14:textId="77777777" w:rsidR="00B609CB" w:rsidRDefault="00B609CB" w:rsidP="007D030C"/>
        </w:tc>
        <w:tc>
          <w:tcPr>
            <w:tcW w:w="900" w:type="dxa"/>
          </w:tcPr>
          <w:p w14:paraId="26B3DF9E" w14:textId="77777777" w:rsidR="00B609CB" w:rsidRDefault="00B609CB" w:rsidP="007D030C"/>
        </w:tc>
        <w:tc>
          <w:tcPr>
            <w:tcW w:w="735" w:type="dxa"/>
          </w:tcPr>
          <w:p w14:paraId="5D9677CE" w14:textId="77777777" w:rsidR="00B609CB" w:rsidRDefault="00B609CB" w:rsidP="007D030C"/>
        </w:tc>
        <w:tc>
          <w:tcPr>
            <w:tcW w:w="1065" w:type="dxa"/>
          </w:tcPr>
          <w:p w14:paraId="707EF7A5" w14:textId="77777777" w:rsidR="00B609CB" w:rsidRDefault="00B609CB" w:rsidP="007D030C"/>
        </w:tc>
        <w:tc>
          <w:tcPr>
            <w:tcW w:w="3559" w:type="dxa"/>
          </w:tcPr>
          <w:p w14:paraId="51EF5EAA" w14:textId="77777777" w:rsidR="00B609CB" w:rsidRDefault="00B609CB" w:rsidP="007D030C"/>
        </w:tc>
      </w:tr>
      <w:tr w:rsidR="00B609CB" w14:paraId="11B8C6EC" w14:textId="77777777" w:rsidTr="00B609CB">
        <w:trPr>
          <w:trHeight w:val="264"/>
        </w:trPr>
        <w:tc>
          <w:tcPr>
            <w:tcW w:w="1800" w:type="dxa"/>
          </w:tcPr>
          <w:p w14:paraId="596DA098" w14:textId="77777777" w:rsidR="00B609CB" w:rsidRDefault="00B609CB" w:rsidP="007D030C"/>
        </w:tc>
        <w:tc>
          <w:tcPr>
            <w:tcW w:w="1260" w:type="dxa"/>
          </w:tcPr>
          <w:p w14:paraId="5DB6DA62" w14:textId="77777777" w:rsidR="00B609CB" w:rsidRDefault="00B609CB" w:rsidP="007D030C"/>
        </w:tc>
        <w:tc>
          <w:tcPr>
            <w:tcW w:w="1080" w:type="dxa"/>
          </w:tcPr>
          <w:p w14:paraId="4AE4C269" w14:textId="77777777" w:rsidR="00B609CB" w:rsidRDefault="00B609CB" w:rsidP="007D030C"/>
        </w:tc>
        <w:tc>
          <w:tcPr>
            <w:tcW w:w="900" w:type="dxa"/>
          </w:tcPr>
          <w:p w14:paraId="450303B2" w14:textId="77777777" w:rsidR="00B609CB" w:rsidRDefault="00B609CB" w:rsidP="007D030C"/>
        </w:tc>
        <w:tc>
          <w:tcPr>
            <w:tcW w:w="735" w:type="dxa"/>
          </w:tcPr>
          <w:p w14:paraId="1FB19D6E" w14:textId="77777777" w:rsidR="00B609CB" w:rsidRDefault="00B609CB" w:rsidP="007D030C"/>
        </w:tc>
        <w:tc>
          <w:tcPr>
            <w:tcW w:w="1065" w:type="dxa"/>
          </w:tcPr>
          <w:p w14:paraId="7BF14FA9" w14:textId="77777777" w:rsidR="00B609CB" w:rsidRDefault="00B609CB" w:rsidP="007D030C"/>
        </w:tc>
        <w:tc>
          <w:tcPr>
            <w:tcW w:w="3559" w:type="dxa"/>
          </w:tcPr>
          <w:p w14:paraId="738A0A44" w14:textId="77777777" w:rsidR="00B609CB" w:rsidRDefault="00B609CB" w:rsidP="007D030C"/>
        </w:tc>
      </w:tr>
    </w:tbl>
    <w:p w14:paraId="78B3F4B8" w14:textId="77777777" w:rsidR="00F02F47" w:rsidRDefault="00F02F47" w:rsidP="00F02F47"/>
    <w:p w14:paraId="2AC01E65" w14:textId="77777777" w:rsidR="00BF5CE0" w:rsidRDefault="00BF5CE0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D359539" w14:textId="77777777" w:rsidR="0003202F" w:rsidRDefault="0003202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BAA82FF" w14:textId="6E618BD2" w:rsidR="0003202F" w:rsidRDefault="0003202F" w:rsidP="0003202F">
      <w:pPr>
        <w:pStyle w:val="Heading1"/>
      </w:pPr>
      <w:bookmarkStart w:id="5" w:name="_Toc19611200"/>
      <w:r>
        <w:lastRenderedPageBreak/>
        <w:t>Address</w:t>
      </w:r>
      <w:bookmarkEnd w:id="5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03202F" w14:paraId="3A4C5C58" w14:textId="77777777" w:rsidTr="00B365E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577061ED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0D69B384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B189071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86A0F72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47DF84CB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64F64DAA" w14:textId="77777777" w:rsidR="0003202F" w:rsidRPr="00AB275D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580E5E81" w14:textId="77777777" w:rsidR="0003202F" w:rsidRPr="00F02F47" w:rsidRDefault="0003202F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AB275D">
              <w:rPr>
                <w:b/>
                <w:color w:val="2E74B5" w:themeColor="accent1" w:themeShade="BF"/>
              </w:rPr>
              <w:t>Comment</w:t>
            </w:r>
          </w:p>
        </w:tc>
      </w:tr>
      <w:tr w:rsidR="0003202F" w14:paraId="731B9002" w14:textId="77777777" w:rsidTr="00B365E4">
        <w:trPr>
          <w:trHeight w:val="264"/>
        </w:trPr>
        <w:tc>
          <w:tcPr>
            <w:tcW w:w="1800" w:type="dxa"/>
          </w:tcPr>
          <w:p w14:paraId="1E7F81E0" w14:textId="1453B405" w:rsidR="0003202F" w:rsidRPr="00AB275D" w:rsidRDefault="00AB275D" w:rsidP="00B365E4">
            <w:proofErr w:type="spellStart"/>
            <w:r w:rsidRPr="00AB275D">
              <w:t>AddID</w:t>
            </w:r>
            <w:proofErr w:type="spellEnd"/>
          </w:p>
        </w:tc>
        <w:tc>
          <w:tcPr>
            <w:tcW w:w="1260" w:type="dxa"/>
          </w:tcPr>
          <w:p w14:paraId="1CA6230D" w14:textId="484D9F78" w:rsidR="0003202F" w:rsidRDefault="00AB275D" w:rsidP="00B365E4">
            <w:r>
              <w:t>PK</w:t>
            </w:r>
          </w:p>
        </w:tc>
        <w:tc>
          <w:tcPr>
            <w:tcW w:w="1080" w:type="dxa"/>
          </w:tcPr>
          <w:p w14:paraId="2C9B77CD" w14:textId="4FC3D8BF" w:rsidR="0003202F" w:rsidRDefault="00AB275D" w:rsidP="00B365E4">
            <w:r>
              <w:t>Number</w:t>
            </w:r>
          </w:p>
        </w:tc>
        <w:tc>
          <w:tcPr>
            <w:tcW w:w="900" w:type="dxa"/>
          </w:tcPr>
          <w:p w14:paraId="634FB149" w14:textId="77777777" w:rsidR="0003202F" w:rsidRDefault="0003202F" w:rsidP="00B365E4"/>
        </w:tc>
        <w:tc>
          <w:tcPr>
            <w:tcW w:w="735" w:type="dxa"/>
          </w:tcPr>
          <w:p w14:paraId="0351381B" w14:textId="275EF80C" w:rsidR="0003202F" w:rsidRDefault="00AB275D" w:rsidP="00B365E4">
            <w:r>
              <w:t>Y</w:t>
            </w:r>
          </w:p>
        </w:tc>
        <w:tc>
          <w:tcPr>
            <w:tcW w:w="1065" w:type="dxa"/>
          </w:tcPr>
          <w:p w14:paraId="5DE21D94" w14:textId="77777777" w:rsidR="0003202F" w:rsidRDefault="0003202F" w:rsidP="00B365E4"/>
        </w:tc>
        <w:tc>
          <w:tcPr>
            <w:tcW w:w="3559" w:type="dxa"/>
          </w:tcPr>
          <w:p w14:paraId="46959255" w14:textId="77777777" w:rsidR="0003202F" w:rsidRDefault="0003202F" w:rsidP="00B365E4"/>
        </w:tc>
      </w:tr>
      <w:tr w:rsidR="0003202F" w14:paraId="0C26AB63" w14:textId="77777777" w:rsidTr="00B365E4">
        <w:trPr>
          <w:trHeight w:val="276"/>
        </w:trPr>
        <w:tc>
          <w:tcPr>
            <w:tcW w:w="1800" w:type="dxa"/>
          </w:tcPr>
          <w:p w14:paraId="0370815C" w14:textId="775B04EB" w:rsidR="0003202F" w:rsidRPr="00AB275D" w:rsidRDefault="00AB275D" w:rsidP="00B365E4">
            <w:proofErr w:type="spellStart"/>
            <w:r w:rsidRPr="00710F5A">
              <w:rPr>
                <w:color w:val="FF0000"/>
              </w:rPr>
              <w:t>ZipCode</w:t>
            </w:r>
            <w:proofErr w:type="spellEnd"/>
          </w:p>
        </w:tc>
        <w:tc>
          <w:tcPr>
            <w:tcW w:w="1260" w:type="dxa"/>
          </w:tcPr>
          <w:p w14:paraId="0E1F57CE" w14:textId="32634659" w:rsidR="0003202F" w:rsidRDefault="00AB275D" w:rsidP="00B365E4">
            <w:proofErr w:type="spellStart"/>
            <w:proofErr w:type="gramStart"/>
            <w:r>
              <w:t>FK:ZipCode</w:t>
            </w:r>
            <w:proofErr w:type="spellEnd"/>
            <w:proofErr w:type="gramEnd"/>
          </w:p>
        </w:tc>
        <w:tc>
          <w:tcPr>
            <w:tcW w:w="1080" w:type="dxa"/>
          </w:tcPr>
          <w:p w14:paraId="637821D9" w14:textId="77777777" w:rsidR="0003202F" w:rsidRDefault="0003202F" w:rsidP="00B365E4"/>
        </w:tc>
        <w:tc>
          <w:tcPr>
            <w:tcW w:w="900" w:type="dxa"/>
          </w:tcPr>
          <w:p w14:paraId="12B75B86" w14:textId="77777777" w:rsidR="0003202F" w:rsidRDefault="0003202F" w:rsidP="00B365E4"/>
        </w:tc>
        <w:tc>
          <w:tcPr>
            <w:tcW w:w="735" w:type="dxa"/>
          </w:tcPr>
          <w:p w14:paraId="1F3EE76B" w14:textId="77777777" w:rsidR="0003202F" w:rsidRDefault="0003202F" w:rsidP="00B365E4"/>
        </w:tc>
        <w:tc>
          <w:tcPr>
            <w:tcW w:w="1065" w:type="dxa"/>
          </w:tcPr>
          <w:p w14:paraId="4B40AF24" w14:textId="77777777" w:rsidR="0003202F" w:rsidRDefault="0003202F" w:rsidP="00B365E4"/>
        </w:tc>
        <w:tc>
          <w:tcPr>
            <w:tcW w:w="3559" w:type="dxa"/>
          </w:tcPr>
          <w:p w14:paraId="0B8BC58F" w14:textId="7444AF14" w:rsidR="0003202F" w:rsidRDefault="0003202F" w:rsidP="00B365E4"/>
        </w:tc>
      </w:tr>
      <w:tr w:rsidR="00710F5A" w14:paraId="01B591FC" w14:textId="77777777" w:rsidTr="00B365E4">
        <w:trPr>
          <w:trHeight w:val="264"/>
        </w:trPr>
        <w:tc>
          <w:tcPr>
            <w:tcW w:w="1800" w:type="dxa"/>
          </w:tcPr>
          <w:p w14:paraId="42899D6D" w14:textId="20A8C872" w:rsidR="00710F5A" w:rsidRPr="00AB275D" w:rsidRDefault="00710F5A" w:rsidP="00710F5A">
            <w:proofErr w:type="spellStart"/>
            <w:r w:rsidRPr="00AB275D">
              <w:t>AddApt</w:t>
            </w:r>
            <w:proofErr w:type="spellEnd"/>
          </w:p>
        </w:tc>
        <w:tc>
          <w:tcPr>
            <w:tcW w:w="1260" w:type="dxa"/>
          </w:tcPr>
          <w:p w14:paraId="34693BBC" w14:textId="77777777" w:rsidR="00710F5A" w:rsidRDefault="00710F5A" w:rsidP="00710F5A"/>
        </w:tc>
        <w:tc>
          <w:tcPr>
            <w:tcW w:w="1080" w:type="dxa"/>
          </w:tcPr>
          <w:p w14:paraId="44256CAB" w14:textId="73637878" w:rsidR="00710F5A" w:rsidRPr="00AB275D" w:rsidRDefault="00710F5A" w:rsidP="00710F5A">
            <w:r w:rsidRPr="00AB275D">
              <w:t>number</w:t>
            </w:r>
          </w:p>
        </w:tc>
        <w:tc>
          <w:tcPr>
            <w:tcW w:w="900" w:type="dxa"/>
          </w:tcPr>
          <w:p w14:paraId="6AC6C000" w14:textId="612D1E23" w:rsidR="00710F5A" w:rsidRPr="00AB275D" w:rsidRDefault="00710F5A" w:rsidP="00710F5A"/>
        </w:tc>
        <w:tc>
          <w:tcPr>
            <w:tcW w:w="735" w:type="dxa"/>
          </w:tcPr>
          <w:p w14:paraId="65C09EB5" w14:textId="7A051766" w:rsidR="00710F5A" w:rsidRPr="00AB275D" w:rsidRDefault="00710F5A" w:rsidP="00710F5A">
            <w:r>
              <w:t>N</w:t>
            </w:r>
          </w:p>
        </w:tc>
        <w:tc>
          <w:tcPr>
            <w:tcW w:w="1065" w:type="dxa"/>
          </w:tcPr>
          <w:p w14:paraId="2995765F" w14:textId="0D6C3219" w:rsidR="00710F5A" w:rsidRDefault="00710F5A" w:rsidP="00710F5A"/>
        </w:tc>
        <w:tc>
          <w:tcPr>
            <w:tcW w:w="3559" w:type="dxa"/>
          </w:tcPr>
          <w:p w14:paraId="65EAF493" w14:textId="35DA8C22" w:rsidR="00710F5A" w:rsidRDefault="00710F5A" w:rsidP="00710F5A">
            <w:r>
              <w:t>Optional apt number</w:t>
            </w:r>
          </w:p>
        </w:tc>
      </w:tr>
      <w:tr w:rsidR="00710F5A" w14:paraId="7E80B652" w14:textId="77777777" w:rsidTr="00B365E4">
        <w:trPr>
          <w:trHeight w:val="264"/>
        </w:trPr>
        <w:tc>
          <w:tcPr>
            <w:tcW w:w="1800" w:type="dxa"/>
          </w:tcPr>
          <w:p w14:paraId="2DAE1736" w14:textId="7286892B" w:rsidR="00710F5A" w:rsidRPr="00AB275D" w:rsidRDefault="00710F5A" w:rsidP="00710F5A">
            <w:proofErr w:type="spellStart"/>
            <w:r w:rsidRPr="00AB275D">
              <w:t>AddStreet</w:t>
            </w:r>
            <w:proofErr w:type="spellEnd"/>
          </w:p>
        </w:tc>
        <w:tc>
          <w:tcPr>
            <w:tcW w:w="1260" w:type="dxa"/>
          </w:tcPr>
          <w:p w14:paraId="0ABD41F9" w14:textId="77777777" w:rsidR="00710F5A" w:rsidRDefault="00710F5A" w:rsidP="00710F5A"/>
        </w:tc>
        <w:tc>
          <w:tcPr>
            <w:tcW w:w="1080" w:type="dxa"/>
          </w:tcPr>
          <w:p w14:paraId="19989F49" w14:textId="73B22AA0" w:rsidR="00710F5A" w:rsidRDefault="00710F5A" w:rsidP="00710F5A">
            <w:proofErr w:type="spellStart"/>
            <w:r>
              <w:t>VarChar</w:t>
            </w:r>
            <w:proofErr w:type="spellEnd"/>
          </w:p>
        </w:tc>
        <w:tc>
          <w:tcPr>
            <w:tcW w:w="900" w:type="dxa"/>
          </w:tcPr>
          <w:p w14:paraId="0F238558" w14:textId="60E2FEDD" w:rsidR="00710F5A" w:rsidRDefault="00710F5A" w:rsidP="00710F5A">
            <w:r>
              <w:t>100</w:t>
            </w:r>
          </w:p>
        </w:tc>
        <w:tc>
          <w:tcPr>
            <w:tcW w:w="735" w:type="dxa"/>
          </w:tcPr>
          <w:p w14:paraId="60BF41EE" w14:textId="7F5848C3" w:rsidR="00710F5A" w:rsidRDefault="00710F5A" w:rsidP="00710F5A">
            <w:r>
              <w:t>Y</w:t>
            </w:r>
          </w:p>
        </w:tc>
        <w:tc>
          <w:tcPr>
            <w:tcW w:w="1065" w:type="dxa"/>
          </w:tcPr>
          <w:p w14:paraId="245133CF" w14:textId="77777777" w:rsidR="00710F5A" w:rsidRDefault="00710F5A" w:rsidP="00710F5A"/>
        </w:tc>
        <w:tc>
          <w:tcPr>
            <w:tcW w:w="3559" w:type="dxa"/>
          </w:tcPr>
          <w:p w14:paraId="5A3D58B3" w14:textId="6E87962B" w:rsidR="00710F5A" w:rsidRDefault="00710F5A" w:rsidP="00710F5A">
            <w:r>
              <w:t>House number and street name</w:t>
            </w:r>
          </w:p>
        </w:tc>
      </w:tr>
      <w:tr w:rsidR="00710F5A" w14:paraId="62DDAB17" w14:textId="77777777" w:rsidTr="00B365E4">
        <w:trPr>
          <w:trHeight w:val="60"/>
        </w:trPr>
        <w:tc>
          <w:tcPr>
            <w:tcW w:w="1800" w:type="dxa"/>
          </w:tcPr>
          <w:p w14:paraId="2ADF6C30" w14:textId="77777777" w:rsidR="00710F5A" w:rsidRDefault="00710F5A" w:rsidP="00710F5A"/>
        </w:tc>
        <w:tc>
          <w:tcPr>
            <w:tcW w:w="1260" w:type="dxa"/>
          </w:tcPr>
          <w:p w14:paraId="584645C7" w14:textId="77777777" w:rsidR="00710F5A" w:rsidRDefault="00710F5A" w:rsidP="00710F5A"/>
        </w:tc>
        <w:tc>
          <w:tcPr>
            <w:tcW w:w="1080" w:type="dxa"/>
          </w:tcPr>
          <w:p w14:paraId="1AEFC30E" w14:textId="77777777" w:rsidR="00710F5A" w:rsidRDefault="00710F5A" w:rsidP="00710F5A"/>
        </w:tc>
        <w:tc>
          <w:tcPr>
            <w:tcW w:w="900" w:type="dxa"/>
          </w:tcPr>
          <w:p w14:paraId="7B1AA8CE" w14:textId="77777777" w:rsidR="00710F5A" w:rsidRDefault="00710F5A" w:rsidP="00710F5A"/>
        </w:tc>
        <w:tc>
          <w:tcPr>
            <w:tcW w:w="735" w:type="dxa"/>
          </w:tcPr>
          <w:p w14:paraId="48CAD3EE" w14:textId="77777777" w:rsidR="00710F5A" w:rsidRDefault="00710F5A" w:rsidP="00710F5A"/>
        </w:tc>
        <w:tc>
          <w:tcPr>
            <w:tcW w:w="1065" w:type="dxa"/>
          </w:tcPr>
          <w:p w14:paraId="28313D49" w14:textId="77777777" w:rsidR="00710F5A" w:rsidRDefault="00710F5A" w:rsidP="00710F5A"/>
        </w:tc>
        <w:tc>
          <w:tcPr>
            <w:tcW w:w="3559" w:type="dxa"/>
          </w:tcPr>
          <w:p w14:paraId="0408DB9C" w14:textId="77777777" w:rsidR="00710F5A" w:rsidRDefault="00710F5A" w:rsidP="00710F5A"/>
        </w:tc>
      </w:tr>
      <w:tr w:rsidR="00710F5A" w14:paraId="4E29D8E0" w14:textId="77777777" w:rsidTr="00B365E4">
        <w:trPr>
          <w:trHeight w:val="60"/>
        </w:trPr>
        <w:tc>
          <w:tcPr>
            <w:tcW w:w="1800" w:type="dxa"/>
          </w:tcPr>
          <w:p w14:paraId="6CF96CC4" w14:textId="77777777" w:rsidR="00710F5A" w:rsidRDefault="00710F5A" w:rsidP="00710F5A"/>
        </w:tc>
        <w:tc>
          <w:tcPr>
            <w:tcW w:w="1260" w:type="dxa"/>
          </w:tcPr>
          <w:p w14:paraId="37CE8C1F" w14:textId="77777777" w:rsidR="00710F5A" w:rsidRDefault="00710F5A" w:rsidP="00710F5A"/>
        </w:tc>
        <w:tc>
          <w:tcPr>
            <w:tcW w:w="1080" w:type="dxa"/>
          </w:tcPr>
          <w:p w14:paraId="09E250EA" w14:textId="77777777" w:rsidR="00710F5A" w:rsidRDefault="00710F5A" w:rsidP="00710F5A"/>
        </w:tc>
        <w:tc>
          <w:tcPr>
            <w:tcW w:w="900" w:type="dxa"/>
          </w:tcPr>
          <w:p w14:paraId="4A46D7B5" w14:textId="77777777" w:rsidR="00710F5A" w:rsidRDefault="00710F5A" w:rsidP="00710F5A"/>
        </w:tc>
        <w:tc>
          <w:tcPr>
            <w:tcW w:w="735" w:type="dxa"/>
          </w:tcPr>
          <w:p w14:paraId="1ACE0529" w14:textId="77777777" w:rsidR="00710F5A" w:rsidRDefault="00710F5A" w:rsidP="00710F5A"/>
        </w:tc>
        <w:tc>
          <w:tcPr>
            <w:tcW w:w="1065" w:type="dxa"/>
          </w:tcPr>
          <w:p w14:paraId="6CA8B788" w14:textId="77777777" w:rsidR="00710F5A" w:rsidRDefault="00710F5A" w:rsidP="00710F5A"/>
        </w:tc>
        <w:tc>
          <w:tcPr>
            <w:tcW w:w="3559" w:type="dxa"/>
          </w:tcPr>
          <w:p w14:paraId="1F95BABE" w14:textId="77777777" w:rsidR="00710F5A" w:rsidRDefault="00710F5A" w:rsidP="00710F5A"/>
        </w:tc>
      </w:tr>
      <w:tr w:rsidR="00710F5A" w14:paraId="09438BC3" w14:textId="77777777" w:rsidTr="00B365E4">
        <w:trPr>
          <w:trHeight w:val="60"/>
        </w:trPr>
        <w:tc>
          <w:tcPr>
            <w:tcW w:w="1800" w:type="dxa"/>
          </w:tcPr>
          <w:p w14:paraId="3671D8A6" w14:textId="77777777" w:rsidR="00710F5A" w:rsidRDefault="00710F5A" w:rsidP="00710F5A"/>
        </w:tc>
        <w:tc>
          <w:tcPr>
            <w:tcW w:w="1260" w:type="dxa"/>
          </w:tcPr>
          <w:p w14:paraId="489138E3" w14:textId="77777777" w:rsidR="00710F5A" w:rsidRDefault="00710F5A" w:rsidP="00710F5A"/>
        </w:tc>
        <w:tc>
          <w:tcPr>
            <w:tcW w:w="1080" w:type="dxa"/>
          </w:tcPr>
          <w:p w14:paraId="06403B7A" w14:textId="77777777" w:rsidR="00710F5A" w:rsidRDefault="00710F5A" w:rsidP="00710F5A"/>
        </w:tc>
        <w:tc>
          <w:tcPr>
            <w:tcW w:w="900" w:type="dxa"/>
          </w:tcPr>
          <w:p w14:paraId="69367715" w14:textId="77777777" w:rsidR="00710F5A" w:rsidRDefault="00710F5A" w:rsidP="00710F5A"/>
        </w:tc>
        <w:tc>
          <w:tcPr>
            <w:tcW w:w="735" w:type="dxa"/>
          </w:tcPr>
          <w:p w14:paraId="69835092" w14:textId="77777777" w:rsidR="00710F5A" w:rsidRDefault="00710F5A" w:rsidP="00710F5A"/>
        </w:tc>
        <w:tc>
          <w:tcPr>
            <w:tcW w:w="1065" w:type="dxa"/>
          </w:tcPr>
          <w:p w14:paraId="6DB6D91D" w14:textId="77777777" w:rsidR="00710F5A" w:rsidRDefault="00710F5A" w:rsidP="00710F5A"/>
        </w:tc>
        <w:tc>
          <w:tcPr>
            <w:tcW w:w="3559" w:type="dxa"/>
          </w:tcPr>
          <w:p w14:paraId="1AB412D7" w14:textId="77777777" w:rsidR="00710F5A" w:rsidRDefault="00710F5A" w:rsidP="00710F5A"/>
        </w:tc>
      </w:tr>
      <w:tr w:rsidR="00710F5A" w14:paraId="7A90D015" w14:textId="77777777" w:rsidTr="00B365E4">
        <w:trPr>
          <w:trHeight w:val="60"/>
        </w:trPr>
        <w:tc>
          <w:tcPr>
            <w:tcW w:w="1800" w:type="dxa"/>
          </w:tcPr>
          <w:p w14:paraId="7F558084" w14:textId="77777777" w:rsidR="00710F5A" w:rsidRDefault="00710F5A" w:rsidP="00710F5A"/>
        </w:tc>
        <w:tc>
          <w:tcPr>
            <w:tcW w:w="1260" w:type="dxa"/>
          </w:tcPr>
          <w:p w14:paraId="0E304F80" w14:textId="77777777" w:rsidR="00710F5A" w:rsidRDefault="00710F5A" w:rsidP="00710F5A"/>
        </w:tc>
        <w:tc>
          <w:tcPr>
            <w:tcW w:w="1080" w:type="dxa"/>
          </w:tcPr>
          <w:p w14:paraId="6E66AB9A" w14:textId="77777777" w:rsidR="00710F5A" w:rsidRDefault="00710F5A" w:rsidP="00710F5A"/>
        </w:tc>
        <w:tc>
          <w:tcPr>
            <w:tcW w:w="900" w:type="dxa"/>
          </w:tcPr>
          <w:p w14:paraId="73D2256F" w14:textId="77777777" w:rsidR="00710F5A" w:rsidRDefault="00710F5A" w:rsidP="00710F5A"/>
        </w:tc>
        <w:tc>
          <w:tcPr>
            <w:tcW w:w="735" w:type="dxa"/>
          </w:tcPr>
          <w:p w14:paraId="5FF30224" w14:textId="77777777" w:rsidR="00710F5A" w:rsidRDefault="00710F5A" w:rsidP="00710F5A"/>
        </w:tc>
        <w:tc>
          <w:tcPr>
            <w:tcW w:w="1065" w:type="dxa"/>
          </w:tcPr>
          <w:p w14:paraId="08A611CC" w14:textId="77777777" w:rsidR="00710F5A" w:rsidRDefault="00710F5A" w:rsidP="00710F5A"/>
        </w:tc>
        <w:tc>
          <w:tcPr>
            <w:tcW w:w="3559" w:type="dxa"/>
          </w:tcPr>
          <w:p w14:paraId="6605761B" w14:textId="77777777" w:rsidR="00710F5A" w:rsidRDefault="00710F5A" w:rsidP="00710F5A"/>
        </w:tc>
      </w:tr>
      <w:tr w:rsidR="00710F5A" w14:paraId="3256D091" w14:textId="77777777" w:rsidTr="00B365E4">
        <w:trPr>
          <w:trHeight w:val="60"/>
        </w:trPr>
        <w:tc>
          <w:tcPr>
            <w:tcW w:w="1800" w:type="dxa"/>
          </w:tcPr>
          <w:p w14:paraId="208BB383" w14:textId="77777777" w:rsidR="00710F5A" w:rsidRDefault="00710F5A" w:rsidP="00710F5A"/>
        </w:tc>
        <w:tc>
          <w:tcPr>
            <w:tcW w:w="1260" w:type="dxa"/>
          </w:tcPr>
          <w:p w14:paraId="2A726210" w14:textId="77777777" w:rsidR="00710F5A" w:rsidRDefault="00710F5A" w:rsidP="00710F5A"/>
        </w:tc>
        <w:tc>
          <w:tcPr>
            <w:tcW w:w="1080" w:type="dxa"/>
          </w:tcPr>
          <w:p w14:paraId="0128BF81" w14:textId="77777777" w:rsidR="00710F5A" w:rsidRDefault="00710F5A" w:rsidP="00710F5A"/>
        </w:tc>
        <w:tc>
          <w:tcPr>
            <w:tcW w:w="900" w:type="dxa"/>
          </w:tcPr>
          <w:p w14:paraId="13477A7A" w14:textId="77777777" w:rsidR="00710F5A" w:rsidRDefault="00710F5A" w:rsidP="00710F5A"/>
        </w:tc>
        <w:tc>
          <w:tcPr>
            <w:tcW w:w="735" w:type="dxa"/>
          </w:tcPr>
          <w:p w14:paraId="38326028" w14:textId="77777777" w:rsidR="00710F5A" w:rsidRDefault="00710F5A" w:rsidP="00710F5A"/>
        </w:tc>
        <w:tc>
          <w:tcPr>
            <w:tcW w:w="1065" w:type="dxa"/>
          </w:tcPr>
          <w:p w14:paraId="7F9FA898" w14:textId="77777777" w:rsidR="00710F5A" w:rsidRDefault="00710F5A" w:rsidP="00710F5A"/>
        </w:tc>
        <w:tc>
          <w:tcPr>
            <w:tcW w:w="3559" w:type="dxa"/>
          </w:tcPr>
          <w:p w14:paraId="2B13D172" w14:textId="77777777" w:rsidR="00710F5A" w:rsidRDefault="00710F5A" w:rsidP="00710F5A"/>
        </w:tc>
      </w:tr>
      <w:tr w:rsidR="00710F5A" w14:paraId="797F18D7" w14:textId="77777777" w:rsidTr="00B365E4">
        <w:trPr>
          <w:trHeight w:val="60"/>
        </w:trPr>
        <w:tc>
          <w:tcPr>
            <w:tcW w:w="1800" w:type="dxa"/>
          </w:tcPr>
          <w:p w14:paraId="478C0F76" w14:textId="77777777" w:rsidR="00710F5A" w:rsidRDefault="00710F5A" w:rsidP="00710F5A"/>
        </w:tc>
        <w:tc>
          <w:tcPr>
            <w:tcW w:w="1260" w:type="dxa"/>
          </w:tcPr>
          <w:p w14:paraId="6339F1F7" w14:textId="77777777" w:rsidR="00710F5A" w:rsidRDefault="00710F5A" w:rsidP="00710F5A"/>
        </w:tc>
        <w:tc>
          <w:tcPr>
            <w:tcW w:w="1080" w:type="dxa"/>
          </w:tcPr>
          <w:p w14:paraId="4104713D" w14:textId="77777777" w:rsidR="00710F5A" w:rsidRDefault="00710F5A" w:rsidP="00710F5A"/>
        </w:tc>
        <w:tc>
          <w:tcPr>
            <w:tcW w:w="900" w:type="dxa"/>
          </w:tcPr>
          <w:p w14:paraId="62790933" w14:textId="77777777" w:rsidR="00710F5A" w:rsidRDefault="00710F5A" w:rsidP="00710F5A"/>
        </w:tc>
        <w:tc>
          <w:tcPr>
            <w:tcW w:w="735" w:type="dxa"/>
          </w:tcPr>
          <w:p w14:paraId="5862D3C6" w14:textId="77777777" w:rsidR="00710F5A" w:rsidRDefault="00710F5A" w:rsidP="00710F5A"/>
        </w:tc>
        <w:tc>
          <w:tcPr>
            <w:tcW w:w="1065" w:type="dxa"/>
          </w:tcPr>
          <w:p w14:paraId="6263427F" w14:textId="77777777" w:rsidR="00710F5A" w:rsidRDefault="00710F5A" w:rsidP="00710F5A"/>
        </w:tc>
        <w:tc>
          <w:tcPr>
            <w:tcW w:w="3559" w:type="dxa"/>
          </w:tcPr>
          <w:p w14:paraId="14FAEDBD" w14:textId="77777777" w:rsidR="00710F5A" w:rsidRDefault="00710F5A" w:rsidP="00710F5A"/>
        </w:tc>
      </w:tr>
      <w:tr w:rsidR="00710F5A" w14:paraId="211BFABB" w14:textId="77777777" w:rsidTr="00B365E4">
        <w:trPr>
          <w:trHeight w:val="60"/>
        </w:trPr>
        <w:tc>
          <w:tcPr>
            <w:tcW w:w="1800" w:type="dxa"/>
          </w:tcPr>
          <w:p w14:paraId="1BE8DE41" w14:textId="77777777" w:rsidR="00710F5A" w:rsidRDefault="00710F5A" w:rsidP="00710F5A"/>
        </w:tc>
        <w:tc>
          <w:tcPr>
            <w:tcW w:w="1260" w:type="dxa"/>
          </w:tcPr>
          <w:p w14:paraId="4FA317B0" w14:textId="77777777" w:rsidR="00710F5A" w:rsidRDefault="00710F5A" w:rsidP="00710F5A"/>
        </w:tc>
        <w:tc>
          <w:tcPr>
            <w:tcW w:w="1080" w:type="dxa"/>
          </w:tcPr>
          <w:p w14:paraId="3ED09DFE" w14:textId="77777777" w:rsidR="00710F5A" w:rsidRDefault="00710F5A" w:rsidP="00710F5A"/>
        </w:tc>
        <w:tc>
          <w:tcPr>
            <w:tcW w:w="900" w:type="dxa"/>
          </w:tcPr>
          <w:p w14:paraId="6449F80E" w14:textId="77777777" w:rsidR="00710F5A" w:rsidRDefault="00710F5A" w:rsidP="00710F5A"/>
        </w:tc>
        <w:tc>
          <w:tcPr>
            <w:tcW w:w="735" w:type="dxa"/>
          </w:tcPr>
          <w:p w14:paraId="04BE28AD" w14:textId="77777777" w:rsidR="00710F5A" w:rsidRDefault="00710F5A" w:rsidP="00710F5A"/>
        </w:tc>
        <w:tc>
          <w:tcPr>
            <w:tcW w:w="1065" w:type="dxa"/>
          </w:tcPr>
          <w:p w14:paraId="0E2B246E" w14:textId="77777777" w:rsidR="00710F5A" w:rsidRDefault="00710F5A" w:rsidP="00710F5A"/>
        </w:tc>
        <w:tc>
          <w:tcPr>
            <w:tcW w:w="3559" w:type="dxa"/>
          </w:tcPr>
          <w:p w14:paraId="2821508D" w14:textId="77777777" w:rsidR="00710F5A" w:rsidRDefault="00710F5A" w:rsidP="00710F5A"/>
        </w:tc>
      </w:tr>
      <w:tr w:rsidR="00710F5A" w14:paraId="76C3D9C3" w14:textId="77777777" w:rsidTr="00B365E4">
        <w:trPr>
          <w:trHeight w:val="60"/>
        </w:trPr>
        <w:tc>
          <w:tcPr>
            <w:tcW w:w="1800" w:type="dxa"/>
          </w:tcPr>
          <w:p w14:paraId="496E92AD" w14:textId="77777777" w:rsidR="00710F5A" w:rsidRDefault="00710F5A" w:rsidP="00710F5A"/>
        </w:tc>
        <w:tc>
          <w:tcPr>
            <w:tcW w:w="1260" w:type="dxa"/>
          </w:tcPr>
          <w:p w14:paraId="31FDE046" w14:textId="77777777" w:rsidR="00710F5A" w:rsidRDefault="00710F5A" w:rsidP="00710F5A"/>
        </w:tc>
        <w:tc>
          <w:tcPr>
            <w:tcW w:w="1080" w:type="dxa"/>
          </w:tcPr>
          <w:p w14:paraId="7391A6B5" w14:textId="77777777" w:rsidR="00710F5A" w:rsidRDefault="00710F5A" w:rsidP="00710F5A"/>
        </w:tc>
        <w:tc>
          <w:tcPr>
            <w:tcW w:w="900" w:type="dxa"/>
          </w:tcPr>
          <w:p w14:paraId="35B56052" w14:textId="77777777" w:rsidR="00710F5A" w:rsidRDefault="00710F5A" w:rsidP="00710F5A"/>
        </w:tc>
        <w:tc>
          <w:tcPr>
            <w:tcW w:w="735" w:type="dxa"/>
          </w:tcPr>
          <w:p w14:paraId="0A3CF94B" w14:textId="77777777" w:rsidR="00710F5A" w:rsidRDefault="00710F5A" w:rsidP="00710F5A"/>
        </w:tc>
        <w:tc>
          <w:tcPr>
            <w:tcW w:w="1065" w:type="dxa"/>
          </w:tcPr>
          <w:p w14:paraId="60345B01" w14:textId="77777777" w:rsidR="00710F5A" w:rsidRDefault="00710F5A" w:rsidP="00710F5A"/>
        </w:tc>
        <w:tc>
          <w:tcPr>
            <w:tcW w:w="3559" w:type="dxa"/>
          </w:tcPr>
          <w:p w14:paraId="53942E5F" w14:textId="77777777" w:rsidR="00710F5A" w:rsidRDefault="00710F5A" w:rsidP="00710F5A"/>
        </w:tc>
      </w:tr>
      <w:tr w:rsidR="00710F5A" w14:paraId="48F086DD" w14:textId="77777777" w:rsidTr="00B365E4">
        <w:trPr>
          <w:trHeight w:val="60"/>
        </w:trPr>
        <w:tc>
          <w:tcPr>
            <w:tcW w:w="1800" w:type="dxa"/>
          </w:tcPr>
          <w:p w14:paraId="5285F338" w14:textId="77777777" w:rsidR="00710F5A" w:rsidRDefault="00710F5A" w:rsidP="00710F5A"/>
        </w:tc>
        <w:tc>
          <w:tcPr>
            <w:tcW w:w="1260" w:type="dxa"/>
          </w:tcPr>
          <w:p w14:paraId="77D07C0A" w14:textId="77777777" w:rsidR="00710F5A" w:rsidRDefault="00710F5A" w:rsidP="00710F5A"/>
        </w:tc>
        <w:tc>
          <w:tcPr>
            <w:tcW w:w="1080" w:type="dxa"/>
          </w:tcPr>
          <w:p w14:paraId="14337D87" w14:textId="77777777" w:rsidR="00710F5A" w:rsidRDefault="00710F5A" w:rsidP="00710F5A"/>
        </w:tc>
        <w:tc>
          <w:tcPr>
            <w:tcW w:w="900" w:type="dxa"/>
          </w:tcPr>
          <w:p w14:paraId="16635B1E" w14:textId="77777777" w:rsidR="00710F5A" w:rsidRDefault="00710F5A" w:rsidP="00710F5A"/>
        </w:tc>
        <w:tc>
          <w:tcPr>
            <w:tcW w:w="735" w:type="dxa"/>
          </w:tcPr>
          <w:p w14:paraId="7CAB54C7" w14:textId="77777777" w:rsidR="00710F5A" w:rsidRDefault="00710F5A" w:rsidP="00710F5A"/>
        </w:tc>
        <w:tc>
          <w:tcPr>
            <w:tcW w:w="1065" w:type="dxa"/>
          </w:tcPr>
          <w:p w14:paraId="53E0500D" w14:textId="77777777" w:rsidR="00710F5A" w:rsidRDefault="00710F5A" w:rsidP="00710F5A"/>
        </w:tc>
        <w:tc>
          <w:tcPr>
            <w:tcW w:w="3559" w:type="dxa"/>
          </w:tcPr>
          <w:p w14:paraId="5F6BE301" w14:textId="77777777" w:rsidR="00710F5A" w:rsidRDefault="00710F5A" w:rsidP="00710F5A"/>
        </w:tc>
      </w:tr>
      <w:tr w:rsidR="00710F5A" w14:paraId="3ADA8125" w14:textId="77777777" w:rsidTr="00B365E4">
        <w:trPr>
          <w:trHeight w:val="276"/>
        </w:trPr>
        <w:tc>
          <w:tcPr>
            <w:tcW w:w="1800" w:type="dxa"/>
          </w:tcPr>
          <w:p w14:paraId="4E729C88" w14:textId="77777777" w:rsidR="00710F5A" w:rsidRDefault="00710F5A" w:rsidP="00710F5A"/>
        </w:tc>
        <w:tc>
          <w:tcPr>
            <w:tcW w:w="1260" w:type="dxa"/>
          </w:tcPr>
          <w:p w14:paraId="1DEBFBDA" w14:textId="77777777" w:rsidR="00710F5A" w:rsidRDefault="00710F5A" w:rsidP="00710F5A"/>
        </w:tc>
        <w:tc>
          <w:tcPr>
            <w:tcW w:w="1080" w:type="dxa"/>
          </w:tcPr>
          <w:p w14:paraId="0129AA00" w14:textId="77777777" w:rsidR="00710F5A" w:rsidRDefault="00710F5A" w:rsidP="00710F5A"/>
        </w:tc>
        <w:tc>
          <w:tcPr>
            <w:tcW w:w="900" w:type="dxa"/>
          </w:tcPr>
          <w:p w14:paraId="366B6046" w14:textId="77777777" w:rsidR="00710F5A" w:rsidRDefault="00710F5A" w:rsidP="00710F5A"/>
        </w:tc>
        <w:tc>
          <w:tcPr>
            <w:tcW w:w="735" w:type="dxa"/>
          </w:tcPr>
          <w:p w14:paraId="50591F98" w14:textId="77777777" w:rsidR="00710F5A" w:rsidRDefault="00710F5A" w:rsidP="00710F5A"/>
        </w:tc>
        <w:tc>
          <w:tcPr>
            <w:tcW w:w="1065" w:type="dxa"/>
          </w:tcPr>
          <w:p w14:paraId="061DD813" w14:textId="77777777" w:rsidR="00710F5A" w:rsidRDefault="00710F5A" w:rsidP="00710F5A"/>
        </w:tc>
        <w:tc>
          <w:tcPr>
            <w:tcW w:w="3559" w:type="dxa"/>
          </w:tcPr>
          <w:p w14:paraId="41F6F9D0" w14:textId="77777777" w:rsidR="00710F5A" w:rsidRDefault="00710F5A" w:rsidP="00710F5A"/>
        </w:tc>
      </w:tr>
      <w:tr w:rsidR="00710F5A" w14:paraId="2F378B48" w14:textId="77777777" w:rsidTr="00B365E4">
        <w:trPr>
          <w:trHeight w:val="264"/>
        </w:trPr>
        <w:tc>
          <w:tcPr>
            <w:tcW w:w="1800" w:type="dxa"/>
          </w:tcPr>
          <w:p w14:paraId="6B994773" w14:textId="77777777" w:rsidR="00710F5A" w:rsidRDefault="00710F5A" w:rsidP="00710F5A"/>
        </w:tc>
        <w:tc>
          <w:tcPr>
            <w:tcW w:w="1260" w:type="dxa"/>
          </w:tcPr>
          <w:p w14:paraId="7256ECE7" w14:textId="77777777" w:rsidR="00710F5A" w:rsidRDefault="00710F5A" w:rsidP="00710F5A"/>
        </w:tc>
        <w:tc>
          <w:tcPr>
            <w:tcW w:w="1080" w:type="dxa"/>
          </w:tcPr>
          <w:p w14:paraId="0BCB49F0" w14:textId="77777777" w:rsidR="00710F5A" w:rsidRDefault="00710F5A" w:rsidP="00710F5A"/>
        </w:tc>
        <w:tc>
          <w:tcPr>
            <w:tcW w:w="900" w:type="dxa"/>
          </w:tcPr>
          <w:p w14:paraId="10E044F2" w14:textId="77777777" w:rsidR="00710F5A" w:rsidRDefault="00710F5A" w:rsidP="00710F5A"/>
        </w:tc>
        <w:tc>
          <w:tcPr>
            <w:tcW w:w="735" w:type="dxa"/>
          </w:tcPr>
          <w:p w14:paraId="06C1B9B4" w14:textId="77777777" w:rsidR="00710F5A" w:rsidRDefault="00710F5A" w:rsidP="00710F5A"/>
        </w:tc>
        <w:tc>
          <w:tcPr>
            <w:tcW w:w="1065" w:type="dxa"/>
          </w:tcPr>
          <w:p w14:paraId="50FDF44C" w14:textId="77777777" w:rsidR="00710F5A" w:rsidRDefault="00710F5A" w:rsidP="00710F5A"/>
        </w:tc>
        <w:tc>
          <w:tcPr>
            <w:tcW w:w="3559" w:type="dxa"/>
          </w:tcPr>
          <w:p w14:paraId="3991F382" w14:textId="77777777" w:rsidR="00710F5A" w:rsidRDefault="00710F5A" w:rsidP="00710F5A"/>
        </w:tc>
      </w:tr>
    </w:tbl>
    <w:p w14:paraId="00E726D2" w14:textId="77777777" w:rsidR="0003202F" w:rsidRDefault="0003202F" w:rsidP="0003202F"/>
    <w:p w14:paraId="3EC8FBB7" w14:textId="77777777" w:rsidR="0003202F" w:rsidRDefault="0003202F" w:rsidP="0003202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4AAA07F" w14:textId="4F2A84CD" w:rsidR="00261E5D" w:rsidRDefault="00261E5D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499662" w14:textId="43C99B15" w:rsidR="000F54B6" w:rsidRDefault="000F54B6" w:rsidP="000F54B6">
      <w:pPr>
        <w:pStyle w:val="Heading1"/>
      </w:pPr>
      <w:bookmarkStart w:id="6" w:name="_Toc19181237"/>
      <w:bookmarkStart w:id="7" w:name="_Toc19611202"/>
      <w:r>
        <w:lastRenderedPageBreak/>
        <w:t>Author</w:t>
      </w:r>
      <w:bookmarkEnd w:id="6"/>
      <w:bookmarkEnd w:id="7"/>
      <w:r w:rsidR="006E0506">
        <w:t xml:space="preserve"> – Subtype of person</w:t>
      </w:r>
    </w:p>
    <w:tbl>
      <w:tblPr>
        <w:tblStyle w:val="TableGrid"/>
        <w:tblW w:w="105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60"/>
        <w:gridCol w:w="1660"/>
        <w:gridCol w:w="916"/>
        <w:gridCol w:w="900"/>
        <w:gridCol w:w="735"/>
        <w:gridCol w:w="1065"/>
        <w:gridCol w:w="3559"/>
      </w:tblGrid>
      <w:tr w:rsidR="000F54B6" w14:paraId="22F408D7" w14:textId="77777777" w:rsidTr="006E0506">
        <w:trPr>
          <w:trHeight w:val="264"/>
        </w:trPr>
        <w:tc>
          <w:tcPr>
            <w:tcW w:w="1760" w:type="dxa"/>
            <w:shd w:val="clear" w:color="auto" w:fill="DEEAF6" w:themeFill="accent1" w:themeFillTint="33"/>
          </w:tcPr>
          <w:p w14:paraId="0B1B1AE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660" w:type="dxa"/>
            <w:shd w:val="clear" w:color="auto" w:fill="DEEAF6" w:themeFill="accent1" w:themeFillTint="33"/>
          </w:tcPr>
          <w:p w14:paraId="29E4AA2D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16" w:type="dxa"/>
            <w:shd w:val="clear" w:color="auto" w:fill="DEEAF6" w:themeFill="accent1" w:themeFillTint="33"/>
          </w:tcPr>
          <w:p w14:paraId="44613D0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16F876A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0EAAE51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4D239FA9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AB0FD58" w14:textId="77777777" w:rsidR="000F54B6" w:rsidRPr="00F02F47" w:rsidRDefault="000F54B6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0F54B6" w14:paraId="33FC092C" w14:textId="77777777" w:rsidTr="006E0506">
        <w:trPr>
          <w:trHeight w:val="264"/>
        </w:trPr>
        <w:tc>
          <w:tcPr>
            <w:tcW w:w="1760" w:type="dxa"/>
          </w:tcPr>
          <w:p w14:paraId="0703DADA" w14:textId="324F1035" w:rsidR="000F54B6" w:rsidRPr="006E0506" w:rsidRDefault="006E0506" w:rsidP="00B37493">
            <w:proofErr w:type="spellStart"/>
            <w:r>
              <w:t>PersonID</w:t>
            </w:r>
            <w:proofErr w:type="spellEnd"/>
          </w:p>
        </w:tc>
        <w:tc>
          <w:tcPr>
            <w:tcW w:w="1660" w:type="dxa"/>
          </w:tcPr>
          <w:p w14:paraId="39EFA042" w14:textId="22160D1D" w:rsidR="000F54B6" w:rsidRDefault="006E0506" w:rsidP="00B37493">
            <w:proofErr w:type="spellStart"/>
            <w:r>
              <w:t>PK:</w:t>
            </w:r>
            <w:proofErr w:type="gramStart"/>
            <w:r>
              <w:t>FK:PersonID</w:t>
            </w:r>
            <w:proofErr w:type="spellEnd"/>
            <w:proofErr w:type="gramEnd"/>
          </w:p>
        </w:tc>
        <w:tc>
          <w:tcPr>
            <w:tcW w:w="916" w:type="dxa"/>
          </w:tcPr>
          <w:p w14:paraId="38E3CD42" w14:textId="77777777" w:rsidR="000F54B6" w:rsidRDefault="000F54B6" w:rsidP="00B37493"/>
        </w:tc>
        <w:tc>
          <w:tcPr>
            <w:tcW w:w="900" w:type="dxa"/>
          </w:tcPr>
          <w:p w14:paraId="1646292E" w14:textId="77777777" w:rsidR="000F54B6" w:rsidRDefault="000F54B6" w:rsidP="00B37493"/>
        </w:tc>
        <w:tc>
          <w:tcPr>
            <w:tcW w:w="735" w:type="dxa"/>
          </w:tcPr>
          <w:p w14:paraId="1CA69923" w14:textId="4301E72E" w:rsidR="000F54B6" w:rsidRDefault="006E0506" w:rsidP="00B37493">
            <w:r>
              <w:t>Y</w:t>
            </w:r>
          </w:p>
        </w:tc>
        <w:tc>
          <w:tcPr>
            <w:tcW w:w="1065" w:type="dxa"/>
          </w:tcPr>
          <w:p w14:paraId="3E4D9BDF" w14:textId="77777777" w:rsidR="000F54B6" w:rsidRDefault="000F54B6" w:rsidP="00B37493"/>
        </w:tc>
        <w:tc>
          <w:tcPr>
            <w:tcW w:w="3559" w:type="dxa"/>
          </w:tcPr>
          <w:p w14:paraId="426190C7" w14:textId="77777777" w:rsidR="000F54B6" w:rsidRDefault="000F54B6" w:rsidP="00B37493"/>
        </w:tc>
      </w:tr>
      <w:tr w:rsidR="000F54B6" w14:paraId="1E78E55F" w14:textId="77777777" w:rsidTr="006E0506">
        <w:trPr>
          <w:trHeight w:val="276"/>
        </w:trPr>
        <w:tc>
          <w:tcPr>
            <w:tcW w:w="1760" w:type="dxa"/>
          </w:tcPr>
          <w:p w14:paraId="66F89F85" w14:textId="6C88491E" w:rsidR="000F54B6" w:rsidRPr="006E0506" w:rsidRDefault="006E0506" w:rsidP="00B37493">
            <w:r>
              <w:t>DOD</w:t>
            </w:r>
          </w:p>
        </w:tc>
        <w:tc>
          <w:tcPr>
            <w:tcW w:w="1660" w:type="dxa"/>
          </w:tcPr>
          <w:p w14:paraId="6B0C968B" w14:textId="77777777" w:rsidR="000F54B6" w:rsidRDefault="000F54B6" w:rsidP="00B37493"/>
        </w:tc>
        <w:tc>
          <w:tcPr>
            <w:tcW w:w="916" w:type="dxa"/>
          </w:tcPr>
          <w:p w14:paraId="5CF83B8B" w14:textId="0393B27B" w:rsidR="000F54B6" w:rsidRDefault="006E0506" w:rsidP="00B37493">
            <w:r>
              <w:t>Date</w:t>
            </w:r>
          </w:p>
        </w:tc>
        <w:tc>
          <w:tcPr>
            <w:tcW w:w="900" w:type="dxa"/>
          </w:tcPr>
          <w:p w14:paraId="3A1136D0" w14:textId="77777777" w:rsidR="000F54B6" w:rsidRDefault="000F54B6" w:rsidP="00B37493"/>
        </w:tc>
        <w:tc>
          <w:tcPr>
            <w:tcW w:w="735" w:type="dxa"/>
          </w:tcPr>
          <w:p w14:paraId="417091F2" w14:textId="4103BFC6" w:rsidR="000F54B6" w:rsidRDefault="006E0506" w:rsidP="00B37493">
            <w:r>
              <w:t>N</w:t>
            </w:r>
          </w:p>
        </w:tc>
        <w:tc>
          <w:tcPr>
            <w:tcW w:w="1065" w:type="dxa"/>
          </w:tcPr>
          <w:p w14:paraId="169BB63A" w14:textId="1B2ED527" w:rsidR="000F54B6" w:rsidRDefault="000F54B6" w:rsidP="00B37493"/>
        </w:tc>
        <w:tc>
          <w:tcPr>
            <w:tcW w:w="3559" w:type="dxa"/>
          </w:tcPr>
          <w:p w14:paraId="6EAA8338" w14:textId="01FF2CEE" w:rsidR="000F54B6" w:rsidRDefault="006E0506" w:rsidP="00B37493">
            <w:r>
              <w:t>Date of Death</w:t>
            </w:r>
          </w:p>
        </w:tc>
      </w:tr>
      <w:tr w:rsidR="000F54B6" w14:paraId="3D9E37CF" w14:textId="77777777" w:rsidTr="006E0506">
        <w:trPr>
          <w:trHeight w:val="264"/>
        </w:trPr>
        <w:tc>
          <w:tcPr>
            <w:tcW w:w="1760" w:type="dxa"/>
          </w:tcPr>
          <w:p w14:paraId="1F0421E4" w14:textId="77777777" w:rsidR="000F54B6" w:rsidRDefault="000F54B6" w:rsidP="00B37493"/>
        </w:tc>
        <w:tc>
          <w:tcPr>
            <w:tcW w:w="1660" w:type="dxa"/>
          </w:tcPr>
          <w:p w14:paraId="7C94DA07" w14:textId="77777777" w:rsidR="000F54B6" w:rsidRDefault="000F54B6" w:rsidP="00B37493"/>
        </w:tc>
        <w:tc>
          <w:tcPr>
            <w:tcW w:w="916" w:type="dxa"/>
          </w:tcPr>
          <w:p w14:paraId="757D3334" w14:textId="77777777" w:rsidR="000F54B6" w:rsidRDefault="000F54B6" w:rsidP="00B37493"/>
        </w:tc>
        <w:tc>
          <w:tcPr>
            <w:tcW w:w="900" w:type="dxa"/>
          </w:tcPr>
          <w:p w14:paraId="5F224B0C" w14:textId="77777777" w:rsidR="000F54B6" w:rsidRDefault="000F54B6" w:rsidP="00B37493"/>
        </w:tc>
        <w:tc>
          <w:tcPr>
            <w:tcW w:w="735" w:type="dxa"/>
          </w:tcPr>
          <w:p w14:paraId="41A6009F" w14:textId="77777777" w:rsidR="000F54B6" w:rsidRDefault="000F54B6" w:rsidP="00B37493"/>
        </w:tc>
        <w:tc>
          <w:tcPr>
            <w:tcW w:w="1065" w:type="dxa"/>
          </w:tcPr>
          <w:p w14:paraId="1872B7DE" w14:textId="77777777" w:rsidR="000F54B6" w:rsidRDefault="000F54B6" w:rsidP="00B37493"/>
        </w:tc>
        <w:tc>
          <w:tcPr>
            <w:tcW w:w="3559" w:type="dxa"/>
          </w:tcPr>
          <w:p w14:paraId="04048CE7" w14:textId="77777777" w:rsidR="000F54B6" w:rsidRDefault="000F54B6" w:rsidP="00B37493"/>
        </w:tc>
      </w:tr>
      <w:tr w:rsidR="000F54B6" w14:paraId="65D2C723" w14:textId="77777777" w:rsidTr="006E0506">
        <w:trPr>
          <w:trHeight w:val="264"/>
        </w:trPr>
        <w:tc>
          <w:tcPr>
            <w:tcW w:w="1760" w:type="dxa"/>
          </w:tcPr>
          <w:p w14:paraId="79CFDB62" w14:textId="77777777" w:rsidR="000F54B6" w:rsidRDefault="000F54B6" w:rsidP="00B37493"/>
        </w:tc>
        <w:tc>
          <w:tcPr>
            <w:tcW w:w="1660" w:type="dxa"/>
          </w:tcPr>
          <w:p w14:paraId="362040FA" w14:textId="77777777" w:rsidR="000F54B6" w:rsidRDefault="000F54B6" w:rsidP="00B37493"/>
        </w:tc>
        <w:tc>
          <w:tcPr>
            <w:tcW w:w="916" w:type="dxa"/>
          </w:tcPr>
          <w:p w14:paraId="0E6992C3" w14:textId="77777777" w:rsidR="000F54B6" w:rsidRDefault="000F54B6" w:rsidP="00B37493"/>
        </w:tc>
        <w:tc>
          <w:tcPr>
            <w:tcW w:w="900" w:type="dxa"/>
          </w:tcPr>
          <w:p w14:paraId="032FF173" w14:textId="77777777" w:rsidR="000F54B6" w:rsidRDefault="000F54B6" w:rsidP="00B37493"/>
        </w:tc>
        <w:tc>
          <w:tcPr>
            <w:tcW w:w="735" w:type="dxa"/>
          </w:tcPr>
          <w:p w14:paraId="614E7B81" w14:textId="77777777" w:rsidR="000F54B6" w:rsidRDefault="000F54B6" w:rsidP="00B37493"/>
        </w:tc>
        <w:tc>
          <w:tcPr>
            <w:tcW w:w="1065" w:type="dxa"/>
          </w:tcPr>
          <w:p w14:paraId="1AE4DC95" w14:textId="77777777" w:rsidR="000F54B6" w:rsidRDefault="000F54B6" w:rsidP="00B37493"/>
        </w:tc>
        <w:tc>
          <w:tcPr>
            <w:tcW w:w="3559" w:type="dxa"/>
          </w:tcPr>
          <w:p w14:paraId="58EF0D01" w14:textId="77777777" w:rsidR="000F54B6" w:rsidRDefault="000F54B6" w:rsidP="00B37493"/>
        </w:tc>
      </w:tr>
      <w:tr w:rsidR="000F54B6" w14:paraId="17FACE9F" w14:textId="77777777" w:rsidTr="006E0506">
        <w:trPr>
          <w:trHeight w:val="60"/>
        </w:trPr>
        <w:tc>
          <w:tcPr>
            <w:tcW w:w="1760" w:type="dxa"/>
          </w:tcPr>
          <w:p w14:paraId="622E7982" w14:textId="77777777" w:rsidR="000F54B6" w:rsidRDefault="000F54B6" w:rsidP="00B37493"/>
        </w:tc>
        <w:tc>
          <w:tcPr>
            <w:tcW w:w="1660" w:type="dxa"/>
          </w:tcPr>
          <w:p w14:paraId="2BF84A5E" w14:textId="77777777" w:rsidR="000F54B6" w:rsidRDefault="000F54B6" w:rsidP="00B37493"/>
        </w:tc>
        <w:tc>
          <w:tcPr>
            <w:tcW w:w="916" w:type="dxa"/>
          </w:tcPr>
          <w:p w14:paraId="6F49BF54" w14:textId="77777777" w:rsidR="000F54B6" w:rsidRDefault="000F54B6" w:rsidP="00B37493"/>
        </w:tc>
        <w:tc>
          <w:tcPr>
            <w:tcW w:w="900" w:type="dxa"/>
          </w:tcPr>
          <w:p w14:paraId="7B3DE8C8" w14:textId="77777777" w:rsidR="000F54B6" w:rsidRDefault="000F54B6" w:rsidP="00B37493"/>
        </w:tc>
        <w:tc>
          <w:tcPr>
            <w:tcW w:w="735" w:type="dxa"/>
          </w:tcPr>
          <w:p w14:paraId="111836D2" w14:textId="77777777" w:rsidR="000F54B6" w:rsidRDefault="000F54B6" w:rsidP="00B37493"/>
        </w:tc>
        <w:tc>
          <w:tcPr>
            <w:tcW w:w="1065" w:type="dxa"/>
          </w:tcPr>
          <w:p w14:paraId="68FBDAFF" w14:textId="77777777" w:rsidR="000F54B6" w:rsidRDefault="000F54B6" w:rsidP="00B37493"/>
        </w:tc>
        <w:tc>
          <w:tcPr>
            <w:tcW w:w="3559" w:type="dxa"/>
          </w:tcPr>
          <w:p w14:paraId="210D5822" w14:textId="77777777" w:rsidR="000F54B6" w:rsidRDefault="000F54B6" w:rsidP="00B37493"/>
        </w:tc>
      </w:tr>
      <w:tr w:rsidR="000F54B6" w14:paraId="0CF00FA5" w14:textId="77777777" w:rsidTr="006E0506">
        <w:trPr>
          <w:trHeight w:val="60"/>
        </w:trPr>
        <w:tc>
          <w:tcPr>
            <w:tcW w:w="1760" w:type="dxa"/>
          </w:tcPr>
          <w:p w14:paraId="0BD55B11" w14:textId="77777777" w:rsidR="000F54B6" w:rsidRDefault="000F54B6" w:rsidP="00B37493"/>
        </w:tc>
        <w:tc>
          <w:tcPr>
            <w:tcW w:w="1660" w:type="dxa"/>
          </w:tcPr>
          <w:p w14:paraId="13136296" w14:textId="77777777" w:rsidR="000F54B6" w:rsidRDefault="000F54B6" w:rsidP="00B37493"/>
        </w:tc>
        <w:tc>
          <w:tcPr>
            <w:tcW w:w="916" w:type="dxa"/>
          </w:tcPr>
          <w:p w14:paraId="69B9CBF0" w14:textId="77777777" w:rsidR="000F54B6" w:rsidRDefault="000F54B6" w:rsidP="00B37493"/>
        </w:tc>
        <w:tc>
          <w:tcPr>
            <w:tcW w:w="900" w:type="dxa"/>
          </w:tcPr>
          <w:p w14:paraId="17D19FEA" w14:textId="77777777" w:rsidR="000F54B6" w:rsidRDefault="000F54B6" w:rsidP="00B37493"/>
        </w:tc>
        <w:tc>
          <w:tcPr>
            <w:tcW w:w="735" w:type="dxa"/>
          </w:tcPr>
          <w:p w14:paraId="5FF092CC" w14:textId="77777777" w:rsidR="000F54B6" w:rsidRDefault="000F54B6" w:rsidP="00B37493"/>
        </w:tc>
        <w:tc>
          <w:tcPr>
            <w:tcW w:w="1065" w:type="dxa"/>
          </w:tcPr>
          <w:p w14:paraId="2B3C7E31" w14:textId="77777777" w:rsidR="000F54B6" w:rsidRDefault="000F54B6" w:rsidP="00B37493"/>
        </w:tc>
        <w:tc>
          <w:tcPr>
            <w:tcW w:w="3559" w:type="dxa"/>
          </w:tcPr>
          <w:p w14:paraId="4AC1EEB9" w14:textId="77777777" w:rsidR="000F54B6" w:rsidRDefault="000F54B6" w:rsidP="00B37493"/>
        </w:tc>
      </w:tr>
      <w:tr w:rsidR="000F54B6" w14:paraId="5A23D616" w14:textId="77777777" w:rsidTr="006E0506">
        <w:trPr>
          <w:trHeight w:val="60"/>
        </w:trPr>
        <w:tc>
          <w:tcPr>
            <w:tcW w:w="1760" w:type="dxa"/>
          </w:tcPr>
          <w:p w14:paraId="7094D7A6" w14:textId="77777777" w:rsidR="000F54B6" w:rsidRDefault="000F54B6" w:rsidP="00B37493"/>
        </w:tc>
        <w:tc>
          <w:tcPr>
            <w:tcW w:w="1660" w:type="dxa"/>
          </w:tcPr>
          <w:p w14:paraId="1921E9AD" w14:textId="77777777" w:rsidR="000F54B6" w:rsidRDefault="000F54B6" w:rsidP="00B37493"/>
        </w:tc>
        <w:tc>
          <w:tcPr>
            <w:tcW w:w="916" w:type="dxa"/>
          </w:tcPr>
          <w:p w14:paraId="450E5AC1" w14:textId="77777777" w:rsidR="000F54B6" w:rsidRDefault="000F54B6" w:rsidP="00B37493"/>
        </w:tc>
        <w:tc>
          <w:tcPr>
            <w:tcW w:w="900" w:type="dxa"/>
          </w:tcPr>
          <w:p w14:paraId="52BC6DD6" w14:textId="77777777" w:rsidR="000F54B6" w:rsidRDefault="000F54B6" w:rsidP="00B37493"/>
        </w:tc>
        <w:tc>
          <w:tcPr>
            <w:tcW w:w="735" w:type="dxa"/>
          </w:tcPr>
          <w:p w14:paraId="21CE8EC6" w14:textId="77777777" w:rsidR="000F54B6" w:rsidRDefault="000F54B6" w:rsidP="00B37493"/>
        </w:tc>
        <w:tc>
          <w:tcPr>
            <w:tcW w:w="1065" w:type="dxa"/>
          </w:tcPr>
          <w:p w14:paraId="0C480837" w14:textId="77777777" w:rsidR="000F54B6" w:rsidRDefault="000F54B6" w:rsidP="00B37493"/>
        </w:tc>
        <w:tc>
          <w:tcPr>
            <w:tcW w:w="3559" w:type="dxa"/>
          </w:tcPr>
          <w:p w14:paraId="426FE7FE" w14:textId="77777777" w:rsidR="000F54B6" w:rsidRDefault="000F54B6" w:rsidP="00B37493"/>
        </w:tc>
      </w:tr>
      <w:tr w:rsidR="000F54B6" w14:paraId="3130EF09" w14:textId="77777777" w:rsidTr="006E0506">
        <w:trPr>
          <w:trHeight w:val="60"/>
        </w:trPr>
        <w:tc>
          <w:tcPr>
            <w:tcW w:w="1760" w:type="dxa"/>
          </w:tcPr>
          <w:p w14:paraId="2BD8E987" w14:textId="77777777" w:rsidR="000F54B6" w:rsidRDefault="000F54B6" w:rsidP="00B37493"/>
        </w:tc>
        <w:tc>
          <w:tcPr>
            <w:tcW w:w="1660" w:type="dxa"/>
          </w:tcPr>
          <w:p w14:paraId="3B83AA39" w14:textId="77777777" w:rsidR="000F54B6" w:rsidRDefault="000F54B6" w:rsidP="00B37493"/>
        </w:tc>
        <w:tc>
          <w:tcPr>
            <w:tcW w:w="916" w:type="dxa"/>
          </w:tcPr>
          <w:p w14:paraId="45261FCD" w14:textId="77777777" w:rsidR="000F54B6" w:rsidRDefault="000F54B6" w:rsidP="00B37493"/>
        </w:tc>
        <w:tc>
          <w:tcPr>
            <w:tcW w:w="900" w:type="dxa"/>
          </w:tcPr>
          <w:p w14:paraId="629EE62B" w14:textId="77777777" w:rsidR="000F54B6" w:rsidRDefault="000F54B6" w:rsidP="00B37493"/>
        </w:tc>
        <w:tc>
          <w:tcPr>
            <w:tcW w:w="735" w:type="dxa"/>
          </w:tcPr>
          <w:p w14:paraId="04F0F2A4" w14:textId="77777777" w:rsidR="000F54B6" w:rsidRDefault="000F54B6" w:rsidP="00B37493"/>
        </w:tc>
        <w:tc>
          <w:tcPr>
            <w:tcW w:w="1065" w:type="dxa"/>
          </w:tcPr>
          <w:p w14:paraId="2A992A16" w14:textId="77777777" w:rsidR="000F54B6" w:rsidRDefault="000F54B6" w:rsidP="00B37493"/>
        </w:tc>
        <w:tc>
          <w:tcPr>
            <w:tcW w:w="3559" w:type="dxa"/>
          </w:tcPr>
          <w:p w14:paraId="50F063C9" w14:textId="77777777" w:rsidR="000F54B6" w:rsidRDefault="000F54B6" w:rsidP="00B37493"/>
        </w:tc>
      </w:tr>
      <w:tr w:rsidR="000F54B6" w14:paraId="23B15E02" w14:textId="77777777" w:rsidTr="006E0506">
        <w:trPr>
          <w:trHeight w:val="60"/>
        </w:trPr>
        <w:tc>
          <w:tcPr>
            <w:tcW w:w="1760" w:type="dxa"/>
          </w:tcPr>
          <w:p w14:paraId="3D4EFE04" w14:textId="77777777" w:rsidR="000F54B6" w:rsidRDefault="000F54B6" w:rsidP="00B37493"/>
        </w:tc>
        <w:tc>
          <w:tcPr>
            <w:tcW w:w="1660" w:type="dxa"/>
          </w:tcPr>
          <w:p w14:paraId="1A73BFD0" w14:textId="77777777" w:rsidR="000F54B6" w:rsidRDefault="000F54B6" w:rsidP="00B37493"/>
        </w:tc>
        <w:tc>
          <w:tcPr>
            <w:tcW w:w="916" w:type="dxa"/>
          </w:tcPr>
          <w:p w14:paraId="659258AA" w14:textId="77777777" w:rsidR="000F54B6" w:rsidRDefault="000F54B6" w:rsidP="00B37493"/>
        </w:tc>
        <w:tc>
          <w:tcPr>
            <w:tcW w:w="900" w:type="dxa"/>
          </w:tcPr>
          <w:p w14:paraId="3A606440" w14:textId="77777777" w:rsidR="000F54B6" w:rsidRDefault="000F54B6" w:rsidP="00B37493"/>
        </w:tc>
        <w:tc>
          <w:tcPr>
            <w:tcW w:w="735" w:type="dxa"/>
          </w:tcPr>
          <w:p w14:paraId="1EF2B3B5" w14:textId="77777777" w:rsidR="000F54B6" w:rsidRDefault="000F54B6" w:rsidP="00B37493"/>
        </w:tc>
        <w:tc>
          <w:tcPr>
            <w:tcW w:w="1065" w:type="dxa"/>
          </w:tcPr>
          <w:p w14:paraId="5FE4F307" w14:textId="77777777" w:rsidR="000F54B6" w:rsidRDefault="000F54B6" w:rsidP="00B37493"/>
        </w:tc>
        <w:tc>
          <w:tcPr>
            <w:tcW w:w="3559" w:type="dxa"/>
          </w:tcPr>
          <w:p w14:paraId="6D4C504C" w14:textId="77777777" w:rsidR="000F54B6" w:rsidRDefault="000F54B6" w:rsidP="00B37493"/>
        </w:tc>
      </w:tr>
      <w:tr w:rsidR="000F54B6" w14:paraId="662632BC" w14:textId="77777777" w:rsidTr="006E0506">
        <w:trPr>
          <w:trHeight w:val="60"/>
        </w:trPr>
        <w:tc>
          <w:tcPr>
            <w:tcW w:w="1760" w:type="dxa"/>
          </w:tcPr>
          <w:p w14:paraId="667049DE" w14:textId="77777777" w:rsidR="000F54B6" w:rsidRDefault="000F54B6" w:rsidP="00B37493"/>
        </w:tc>
        <w:tc>
          <w:tcPr>
            <w:tcW w:w="1660" w:type="dxa"/>
          </w:tcPr>
          <w:p w14:paraId="7CCEAD00" w14:textId="77777777" w:rsidR="000F54B6" w:rsidRDefault="000F54B6" w:rsidP="00B37493"/>
        </w:tc>
        <w:tc>
          <w:tcPr>
            <w:tcW w:w="916" w:type="dxa"/>
          </w:tcPr>
          <w:p w14:paraId="1FCFD3A9" w14:textId="77777777" w:rsidR="000F54B6" w:rsidRDefault="000F54B6" w:rsidP="00B37493"/>
        </w:tc>
        <w:tc>
          <w:tcPr>
            <w:tcW w:w="900" w:type="dxa"/>
          </w:tcPr>
          <w:p w14:paraId="02F7BB36" w14:textId="77777777" w:rsidR="000F54B6" w:rsidRDefault="000F54B6" w:rsidP="00B37493"/>
        </w:tc>
        <w:tc>
          <w:tcPr>
            <w:tcW w:w="735" w:type="dxa"/>
          </w:tcPr>
          <w:p w14:paraId="74D5BEA9" w14:textId="77777777" w:rsidR="000F54B6" w:rsidRDefault="000F54B6" w:rsidP="00B37493"/>
        </w:tc>
        <w:tc>
          <w:tcPr>
            <w:tcW w:w="1065" w:type="dxa"/>
          </w:tcPr>
          <w:p w14:paraId="47005481" w14:textId="77777777" w:rsidR="000F54B6" w:rsidRDefault="000F54B6" w:rsidP="00B37493"/>
        </w:tc>
        <w:tc>
          <w:tcPr>
            <w:tcW w:w="3559" w:type="dxa"/>
          </w:tcPr>
          <w:p w14:paraId="72B6B40C" w14:textId="77777777" w:rsidR="000F54B6" w:rsidRDefault="000F54B6" w:rsidP="00B37493"/>
        </w:tc>
      </w:tr>
      <w:tr w:rsidR="000F54B6" w14:paraId="67E54103" w14:textId="77777777" w:rsidTr="006E0506">
        <w:trPr>
          <w:trHeight w:val="60"/>
        </w:trPr>
        <w:tc>
          <w:tcPr>
            <w:tcW w:w="1760" w:type="dxa"/>
          </w:tcPr>
          <w:p w14:paraId="6275323B" w14:textId="77777777" w:rsidR="000F54B6" w:rsidRDefault="000F54B6" w:rsidP="00B37493"/>
        </w:tc>
        <w:tc>
          <w:tcPr>
            <w:tcW w:w="1660" w:type="dxa"/>
          </w:tcPr>
          <w:p w14:paraId="4514FCC4" w14:textId="77777777" w:rsidR="000F54B6" w:rsidRDefault="000F54B6" w:rsidP="00B37493"/>
        </w:tc>
        <w:tc>
          <w:tcPr>
            <w:tcW w:w="916" w:type="dxa"/>
          </w:tcPr>
          <w:p w14:paraId="5131C44B" w14:textId="77777777" w:rsidR="000F54B6" w:rsidRDefault="000F54B6" w:rsidP="00B37493"/>
        </w:tc>
        <w:tc>
          <w:tcPr>
            <w:tcW w:w="900" w:type="dxa"/>
          </w:tcPr>
          <w:p w14:paraId="7D4449F5" w14:textId="77777777" w:rsidR="000F54B6" w:rsidRDefault="000F54B6" w:rsidP="00B37493"/>
        </w:tc>
        <w:tc>
          <w:tcPr>
            <w:tcW w:w="735" w:type="dxa"/>
          </w:tcPr>
          <w:p w14:paraId="3FD63E9B" w14:textId="77777777" w:rsidR="000F54B6" w:rsidRDefault="000F54B6" w:rsidP="00B37493"/>
        </w:tc>
        <w:tc>
          <w:tcPr>
            <w:tcW w:w="1065" w:type="dxa"/>
          </w:tcPr>
          <w:p w14:paraId="192C8ADD" w14:textId="77777777" w:rsidR="000F54B6" w:rsidRDefault="000F54B6" w:rsidP="00B37493"/>
        </w:tc>
        <w:tc>
          <w:tcPr>
            <w:tcW w:w="3559" w:type="dxa"/>
          </w:tcPr>
          <w:p w14:paraId="5CD80FDC" w14:textId="77777777" w:rsidR="000F54B6" w:rsidRDefault="000F54B6" w:rsidP="00B37493"/>
        </w:tc>
      </w:tr>
      <w:tr w:rsidR="000F54B6" w14:paraId="79E5A92B" w14:textId="77777777" w:rsidTr="006E0506">
        <w:trPr>
          <w:trHeight w:val="60"/>
        </w:trPr>
        <w:tc>
          <w:tcPr>
            <w:tcW w:w="1760" w:type="dxa"/>
          </w:tcPr>
          <w:p w14:paraId="60FC04FA" w14:textId="77777777" w:rsidR="000F54B6" w:rsidRDefault="000F54B6" w:rsidP="00B37493"/>
        </w:tc>
        <w:tc>
          <w:tcPr>
            <w:tcW w:w="1660" w:type="dxa"/>
          </w:tcPr>
          <w:p w14:paraId="3F57D272" w14:textId="77777777" w:rsidR="000F54B6" w:rsidRDefault="000F54B6" w:rsidP="00B37493"/>
        </w:tc>
        <w:tc>
          <w:tcPr>
            <w:tcW w:w="916" w:type="dxa"/>
          </w:tcPr>
          <w:p w14:paraId="27314146" w14:textId="77777777" w:rsidR="000F54B6" w:rsidRDefault="000F54B6" w:rsidP="00B37493"/>
        </w:tc>
        <w:tc>
          <w:tcPr>
            <w:tcW w:w="900" w:type="dxa"/>
          </w:tcPr>
          <w:p w14:paraId="27A1D673" w14:textId="77777777" w:rsidR="000F54B6" w:rsidRDefault="000F54B6" w:rsidP="00B37493"/>
        </w:tc>
        <w:tc>
          <w:tcPr>
            <w:tcW w:w="735" w:type="dxa"/>
          </w:tcPr>
          <w:p w14:paraId="06ACC037" w14:textId="77777777" w:rsidR="000F54B6" w:rsidRDefault="000F54B6" w:rsidP="00B37493"/>
        </w:tc>
        <w:tc>
          <w:tcPr>
            <w:tcW w:w="1065" w:type="dxa"/>
          </w:tcPr>
          <w:p w14:paraId="2C56A791" w14:textId="77777777" w:rsidR="000F54B6" w:rsidRDefault="000F54B6" w:rsidP="00B37493"/>
        </w:tc>
        <w:tc>
          <w:tcPr>
            <w:tcW w:w="3559" w:type="dxa"/>
          </w:tcPr>
          <w:p w14:paraId="13673840" w14:textId="77777777" w:rsidR="000F54B6" w:rsidRDefault="000F54B6" w:rsidP="00B37493"/>
        </w:tc>
      </w:tr>
      <w:tr w:rsidR="000F54B6" w14:paraId="690880EB" w14:textId="77777777" w:rsidTr="006E0506">
        <w:trPr>
          <w:trHeight w:val="60"/>
        </w:trPr>
        <w:tc>
          <w:tcPr>
            <w:tcW w:w="1760" w:type="dxa"/>
          </w:tcPr>
          <w:p w14:paraId="7A97C01E" w14:textId="77777777" w:rsidR="000F54B6" w:rsidRDefault="000F54B6" w:rsidP="00B37493"/>
        </w:tc>
        <w:tc>
          <w:tcPr>
            <w:tcW w:w="1660" w:type="dxa"/>
          </w:tcPr>
          <w:p w14:paraId="2AB23583" w14:textId="77777777" w:rsidR="000F54B6" w:rsidRDefault="000F54B6" w:rsidP="00B37493"/>
        </w:tc>
        <w:tc>
          <w:tcPr>
            <w:tcW w:w="916" w:type="dxa"/>
          </w:tcPr>
          <w:p w14:paraId="11BBAAC0" w14:textId="77777777" w:rsidR="000F54B6" w:rsidRDefault="000F54B6" w:rsidP="00B37493"/>
        </w:tc>
        <w:tc>
          <w:tcPr>
            <w:tcW w:w="900" w:type="dxa"/>
          </w:tcPr>
          <w:p w14:paraId="67923827" w14:textId="77777777" w:rsidR="000F54B6" w:rsidRDefault="000F54B6" w:rsidP="00B37493"/>
        </w:tc>
        <w:tc>
          <w:tcPr>
            <w:tcW w:w="735" w:type="dxa"/>
          </w:tcPr>
          <w:p w14:paraId="6F81170B" w14:textId="77777777" w:rsidR="000F54B6" w:rsidRDefault="000F54B6" w:rsidP="00B37493"/>
        </w:tc>
        <w:tc>
          <w:tcPr>
            <w:tcW w:w="1065" w:type="dxa"/>
          </w:tcPr>
          <w:p w14:paraId="465DE9E5" w14:textId="77777777" w:rsidR="000F54B6" w:rsidRDefault="000F54B6" w:rsidP="00B37493"/>
        </w:tc>
        <w:tc>
          <w:tcPr>
            <w:tcW w:w="3559" w:type="dxa"/>
          </w:tcPr>
          <w:p w14:paraId="1BE2DB6C" w14:textId="77777777" w:rsidR="000F54B6" w:rsidRDefault="000F54B6" w:rsidP="00B37493"/>
        </w:tc>
      </w:tr>
      <w:tr w:rsidR="000F54B6" w14:paraId="003C10EC" w14:textId="77777777" w:rsidTr="006E0506">
        <w:trPr>
          <w:trHeight w:val="276"/>
        </w:trPr>
        <w:tc>
          <w:tcPr>
            <w:tcW w:w="1760" w:type="dxa"/>
          </w:tcPr>
          <w:p w14:paraId="0646AA8A" w14:textId="77777777" w:rsidR="000F54B6" w:rsidRDefault="000F54B6" w:rsidP="00B37493"/>
        </w:tc>
        <w:tc>
          <w:tcPr>
            <w:tcW w:w="1660" w:type="dxa"/>
          </w:tcPr>
          <w:p w14:paraId="60092A93" w14:textId="77777777" w:rsidR="000F54B6" w:rsidRDefault="000F54B6" w:rsidP="00B37493"/>
        </w:tc>
        <w:tc>
          <w:tcPr>
            <w:tcW w:w="916" w:type="dxa"/>
          </w:tcPr>
          <w:p w14:paraId="5AB33D51" w14:textId="77777777" w:rsidR="000F54B6" w:rsidRDefault="000F54B6" w:rsidP="00B37493"/>
        </w:tc>
        <w:tc>
          <w:tcPr>
            <w:tcW w:w="900" w:type="dxa"/>
          </w:tcPr>
          <w:p w14:paraId="29442631" w14:textId="77777777" w:rsidR="000F54B6" w:rsidRDefault="000F54B6" w:rsidP="00B37493"/>
        </w:tc>
        <w:tc>
          <w:tcPr>
            <w:tcW w:w="735" w:type="dxa"/>
          </w:tcPr>
          <w:p w14:paraId="3679F081" w14:textId="77777777" w:rsidR="000F54B6" w:rsidRDefault="000F54B6" w:rsidP="00B37493"/>
        </w:tc>
        <w:tc>
          <w:tcPr>
            <w:tcW w:w="1065" w:type="dxa"/>
          </w:tcPr>
          <w:p w14:paraId="7F0C625F" w14:textId="77777777" w:rsidR="000F54B6" w:rsidRDefault="000F54B6" w:rsidP="00B37493"/>
        </w:tc>
        <w:tc>
          <w:tcPr>
            <w:tcW w:w="3559" w:type="dxa"/>
          </w:tcPr>
          <w:p w14:paraId="1926CABA" w14:textId="77777777" w:rsidR="000F54B6" w:rsidRDefault="000F54B6" w:rsidP="00B37493"/>
        </w:tc>
      </w:tr>
      <w:tr w:rsidR="000F54B6" w14:paraId="41CF183C" w14:textId="77777777" w:rsidTr="006E0506">
        <w:trPr>
          <w:trHeight w:val="264"/>
        </w:trPr>
        <w:tc>
          <w:tcPr>
            <w:tcW w:w="1760" w:type="dxa"/>
          </w:tcPr>
          <w:p w14:paraId="1B61EEED" w14:textId="77777777" w:rsidR="000F54B6" w:rsidRDefault="000F54B6" w:rsidP="00B37493"/>
        </w:tc>
        <w:tc>
          <w:tcPr>
            <w:tcW w:w="1660" w:type="dxa"/>
          </w:tcPr>
          <w:p w14:paraId="1717AEA0" w14:textId="77777777" w:rsidR="000F54B6" w:rsidRDefault="000F54B6" w:rsidP="00B37493"/>
        </w:tc>
        <w:tc>
          <w:tcPr>
            <w:tcW w:w="916" w:type="dxa"/>
          </w:tcPr>
          <w:p w14:paraId="0292FEA7" w14:textId="77777777" w:rsidR="000F54B6" w:rsidRDefault="000F54B6" w:rsidP="00B37493"/>
        </w:tc>
        <w:tc>
          <w:tcPr>
            <w:tcW w:w="900" w:type="dxa"/>
          </w:tcPr>
          <w:p w14:paraId="5C400DEE" w14:textId="77777777" w:rsidR="000F54B6" w:rsidRDefault="000F54B6" w:rsidP="00B37493"/>
        </w:tc>
        <w:tc>
          <w:tcPr>
            <w:tcW w:w="735" w:type="dxa"/>
          </w:tcPr>
          <w:p w14:paraId="20634552" w14:textId="77777777" w:rsidR="000F54B6" w:rsidRDefault="000F54B6" w:rsidP="00B37493"/>
        </w:tc>
        <w:tc>
          <w:tcPr>
            <w:tcW w:w="1065" w:type="dxa"/>
          </w:tcPr>
          <w:p w14:paraId="1B672DD0" w14:textId="77777777" w:rsidR="000F54B6" w:rsidRDefault="000F54B6" w:rsidP="00B37493"/>
        </w:tc>
        <w:tc>
          <w:tcPr>
            <w:tcW w:w="3559" w:type="dxa"/>
          </w:tcPr>
          <w:p w14:paraId="605541ED" w14:textId="77777777" w:rsidR="000F54B6" w:rsidRDefault="000F54B6" w:rsidP="00B37493"/>
        </w:tc>
      </w:tr>
    </w:tbl>
    <w:p w14:paraId="40E1884B" w14:textId="77777777" w:rsidR="000F54B6" w:rsidRDefault="000F54B6" w:rsidP="000F54B6"/>
    <w:p w14:paraId="27367E90" w14:textId="77777777" w:rsidR="000F54B6" w:rsidRDefault="000F54B6" w:rsidP="000F54B6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41A41059" w14:textId="77777777" w:rsidR="005729AC" w:rsidRDefault="005729AC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7495E63" w14:textId="1BC7D189" w:rsidR="007414C4" w:rsidRDefault="007414C4" w:rsidP="007414C4">
      <w:pPr>
        <w:pStyle w:val="Heading1"/>
      </w:pPr>
      <w:bookmarkStart w:id="8" w:name="_Toc19181238"/>
      <w:bookmarkStart w:id="9" w:name="_Toc19611204"/>
      <w:r>
        <w:lastRenderedPageBreak/>
        <w:t>City</w:t>
      </w:r>
      <w:bookmarkEnd w:id="8"/>
      <w:bookmarkEnd w:id="9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260"/>
        <w:gridCol w:w="720"/>
        <w:gridCol w:w="735"/>
        <w:gridCol w:w="1065"/>
        <w:gridCol w:w="3559"/>
      </w:tblGrid>
      <w:tr w:rsidR="007414C4" w14:paraId="5FB6C1ED" w14:textId="77777777" w:rsidTr="00C22FBB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4B6F07B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9346377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9D8C2B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2BB1E0CF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20A3D3D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DDC376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4468059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5C0225A3" w14:textId="77777777" w:rsidTr="00C22FBB">
        <w:trPr>
          <w:trHeight w:val="264"/>
        </w:trPr>
        <w:tc>
          <w:tcPr>
            <w:tcW w:w="1800" w:type="dxa"/>
          </w:tcPr>
          <w:p w14:paraId="013A9B03" w14:textId="297007CD" w:rsidR="007414C4" w:rsidRDefault="005D1762" w:rsidP="00B37493">
            <w:proofErr w:type="spellStart"/>
            <w:r>
              <w:t>CityID</w:t>
            </w:r>
            <w:proofErr w:type="spellEnd"/>
          </w:p>
        </w:tc>
        <w:tc>
          <w:tcPr>
            <w:tcW w:w="1260" w:type="dxa"/>
          </w:tcPr>
          <w:p w14:paraId="40596382" w14:textId="6854BC42" w:rsidR="007414C4" w:rsidRDefault="005D1762" w:rsidP="00B37493">
            <w:r>
              <w:t>PK</w:t>
            </w:r>
          </w:p>
        </w:tc>
        <w:tc>
          <w:tcPr>
            <w:tcW w:w="1260" w:type="dxa"/>
          </w:tcPr>
          <w:p w14:paraId="404B4C84" w14:textId="3FE1A0A9" w:rsidR="007414C4" w:rsidRDefault="005D1762" w:rsidP="00B37493">
            <w:r>
              <w:t>Number</w:t>
            </w:r>
          </w:p>
        </w:tc>
        <w:tc>
          <w:tcPr>
            <w:tcW w:w="720" w:type="dxa"/>
          </w:tcPr>
          <w:p w14:paraId="23C3448A" w14:textId="3C25156F" w:rsidR="007414C4" w:rsidRDefault="005D1762" w:rsidP="00B37493">
            <w:r>
              <w:t>100</w:t>
            </w:r>
          </w:p>
        </w:tc>
        <w:tc>
          <w:tcPr>
            <w:tcW w:w="735" w:type="dxa"/>
          </w:tcPr>
          <w:p w14:paraId="15291AC8" w14:textId="77777777" w:rsidR="007414C4" w:rsidRDefault="007414C4" w:rsidP="00B37493"/>
        </w:tc>
        <w:tc>
          <w:tcPr>
            <w:tcW w:w="1065" w:type="dxa"/>
          </w:tcPr>
          <w:p w14:paraId="64F52A6B" w14:textId="77777777" w:rsidR="007414C4" w:rsidRDefault="007414C4" w:rsidP="00B37493"/>
        </w:tc>
        <w:tc>
          <w:tcPr>
            <w:tcW w:w="3559" w:type="dxa"/>
          </w:tcPr>
          <w:p w14:paraId="2C693AD1" w14:textId="77777777" w:rsidR="007414C4" w:rsidRDefault="007414C4" w:rsidP="00B37493"/>
        </w:tc>
      </w:tr>
      <w:tr w:rsidR="007414C4" w14:paraId="4D1DA087" w14:textId="77777777" w:rsidTr="00C22FBB">
        <w:trPr>
          <w:trHeight w:val="276"/>
        </w:trPr>
        <w:tc>
          <w:tcPr>
            <w:tcW w:w="1800" w:type="dxa"/>
          </w:tcPr>
          <w:p w14:paraId="596AC384" w14:textId="2720B23C" w:rsidR="007414C4" w:rsidRPr="003C4AA3" w:rsidRDefault="00C22FBB" w:rsidP="00B37493">
            <w:proofErr w:type="spellStart"/>
            <w:r w:rsidRPr="003C4AA3">
              <w:t>CityName</w:t>
            </w:r>
            <w:proofErr w:type="spellEnd"/>
          </w:p>
        </w:tc>
        <w:tc>
          <w:tcPr>
            <w:tcW w:w="1260" w:type="dxa"/>
          </w:tcPr>
          <w:p w14:paraId="6FDB8EF8" w14:textId="77777777" w:rsidR="007414C4" w:rsidRPr="003C4AA3" w:rsidRDefault="007414C4" w:rsidP="00B37493"/>
        </w:tc>
        <w:tc>
          <w:tcPr>
            <w:tcW w:w="1260" w:type="dxa"/>
          </w:tcPr>
          <w:p w14:paraId="5508AF23" w14:textId="752C90D2" w:rsidR="007414C4" w:rsidRPr="003C4AA3" w:rsidRDefault="00C22FBB" w:rsidP="00B37493">
            <w:r w:rsidRPr="003C4AA3">
              <w:t>VARCHAR</w:t>
            </w:r>
          </w:p>
        </w:tc>
        <w:tc>
          <w:tcPr>
            <w:tcW w:w="720" w:type="dxa"/>
          </w:tcPr>
          <w:p w14:paraId="4933B30C" w14:textId="68278CF1" w:rsidR="007414C4" w:rsidRPr="003C4AA3" w:rsidRDefault="00C22FBB" w:rsidP="00B37493">
            <w:r w:rsidRPr="003C4AA3">
              <w:t>100</w:t>
            </w:r>
          </w:p>
        </w:tc>
        <w:tc>
          <w:tcPr>
            <w:tcW w:w="735" w:type="dxa"/>
          </w:tcPr>
          <w:p w14:paraId="5F68AB53" w14:textId="25B4970A" w:rsidR="007414C4" w:rsidRPr="003C4AA3" w:rsidRDefault="000A7111" w:rsidP="00B37493">
            <w:r w:rsidRPr="003C4AA3">
              <w:t>Y</w:t>
            </w:r>
          </w:p>
        </w:tc>
        <w:tc>
          <w:tcPr>
            <w:tcW w:w="1065" w:type="dxa"/>
          </w:tcPr>
          <w:p w14:paraId="4D81726F" w14:textId="77777777" w:rsidR="007414C4" w:rsidRPr="00C22FBB" w:rsidRDefault="007414C4" w:rsidP="00B37493">
            <w:pPr>
              <w:rPr>
                <w:highlight w:val="yellow"/>
              </w:rPr>
            </w:pPr>
          </w:p>
        </w:tc>
        <w:tc>
          <w:tcPr>
            <w:tcW w:w="3559" w:type="dxa"/>
          </w:tcPr>
          <w:p w14:paraId="7A0FD9A6" w14:textId="77777777" w:rsidR="007414C4" w:rsidRDefault="007414C4" w:rsidP="00B37493"/>
        </w:tc>
      </w:tr>
      <w:tr w:rsidR="007414C4" w14:paraId="6ACC5A9A" w14:textId="77777777" w:rsidTr="00C22FBB">
        <w:trPr>
          <w:trHeight w:val="264"/>
        </w:trPr>
        <w:tc>
          <w:tcPr>
            <w:tcW w:w="1800" w:type="dxa"/>
          </w:tcPr>
          <w:p w14:paraId="04A43230" w14:textId="189A1C59" w:rsidR="007414C4" w:rsidRPr="000A7111" w:rsidRDefault="000A7111" w:rsidP="00B37493">
            <w:pPr>
              <w:rPr>
                <w:highlight w:val="yellow"/>
              </w:rPr>
            </w:pPr>
            <w:proofErr w:type="spellStart"/>
            <w:r w:rsidRPr="000A7111">
              <w:rPr>
                <w:highlight w:val="yellow"/>
              </w:rPr>
              <w:t>CityZip</w:t>
            </w:r>
            <w:proofErr w:type="spellEnd"/>
          </w:p>
        </w:tc>
        <w:tc>
          <w:tcPr>
            <w:tcW w:w="1260" w:type="dxa"/>
          </w:tcPr>
          <w:p w14:paraId="2A26186E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1260" w:type="dxa"/>
          </w:tcPr>
          <w:p w14:paraId="12840842" w14:textId="5AC0267E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INT</w:t>
            </w:r>
          </w:p>
        </w:tc>
        <w:tc>
          <w:tcPr>
            <w:tcW w:w="720" w:type="dxa"/>
          </w:tcPr>
          <w:p w14:paraId="6E3D8CB6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735" w:type="dxa"/>
          </w:tcPr>
          <w:p w14:paraId="4A4C1FEC" w14:textId="1891A005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657179AC" w14:textId="77777777" w:rsidR="007414C4" w:rsidRDefault="007414C4" w:rsidP="00B37493"/>
        </w:tc>
        <w:tc>
          <w:tcPr>
            <w:tcW w:w="3559" w:type="dxa"/>
          </w:tcPr>
          <w:p w14:paraId="4D55ACA0" w14:textId="77777777" w:rsidR="007414C4" w:rsidRDefault="007414C4" w:rsidP="00B37493"/>
        </w:tc>
      </w:tr>
      <w:tr w:rsidR="007414C4" w14:paraId="3567F985" w14:textId="77777777" w:rsidTr="00C22FBB">
        <w:trPr>
          <w:trHeight w:val="264"/>
        </w:trPr>
        <w:tc>
          <w:tcPr>
            <w:tcW w:w="1800" w:type="dxa"/>
          </w:tcPr>
          <w:p w14:paraId="3CBCB60A" w14:textId="4F25B824" w:rsidR="007414C4" w:rsidRPr="000A7111" w:rsidRDefault="000A7111" w:rsidP="00B37493">
            <w:pPr>
              <w:rPr>
                <w:highlight w:val="yellow"/>
              </w:rPr>
            </w:pPr>
            <w:proofErr w:type="spellStart"/>
            <w:r w:rsidRPr="000A7111">
              <w:rPr>
                <w:highlight w:val="yellow"/>
              </w:rPr>
              <w:t>CityState</w:t>
            </w:r>
            <w:proofErr w:type="spellEnd"/>
          </w:p>
        </w:tc>
        <w:tc>
          <w:tcPr>
            <w:tcW w:w="1260" w:type="dxa"/>
          </w:tcPr>
          <w:p w14:paraId="2EA06D48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1260" w:type="dxa"/>
          </w:tcPr>
          <w:p w14:paraId="5B8D4037" w14:textId="70DB3F84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INT</w:t>
            </w:r>
          </w:p>
        </w:tc>
        <w:tc>
          <w:tcPr>
            <w:tcW w:w="720" w:type="dxa"/>
          </w:tcPr>
          <w:p w14:paraId="54E56EBF" w14:textId="77777777" w:rsidR="007414C4" w:rsidRPr="000A7111" w:rsidRDefault="007414C4" w:rsidP="00B37493">
            <w:pPr>
              <w:rPr>
                <w:highlight w:val="yellow"/>
              </w:rPr>
            </w:pPr>
          </w:p>
        </w:tc>
        <w:tc>
          <w:tcPr>
            <w:tcW w:w="735" w:type="dxa"/>
          </w:tcPr>
          <w:p w14:paraId="00D67D64" w14:textId="2620A9A9" w:rsidR="007414C4" w:rsidRPr="000A7111" w:rsidRDefault="000A7111" w:rsidP="00B37493">
            <w:pPr>
              <w:rPr>
                <w:highlight w:val="yellow"/>
              </w:rPr>
            </w:pPr>
            <w:r w:rsidRPr="000A7111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3F951D4D" w14:textId="77777777" w:rsidR="007414C4" w:rsidRDefault="007414C4" w:rsidP="00B37493"/>
        </w:tc>
        <w:tc>
          <w:tcPr>
            <w:tcW w:w="3559" w:type="dxa"/>
          </w:tcPr>
          <w:p w14:paraId="5691E0C0" w14:textId="77777777" w:rsidR="007414C4" w:rsidRDefault="007414C4" w:rsidP="00B37493"/>
        </w:tc>
      </w:tr>
      <w:tr w:rsidR="007414C4" w14:paraId="333434C4" w14:textId="77777777" w:rsidTr="00C22FBB">
        <w:trPr>
          <w:trHeight w:val="60"/>
        </w:trPr>
        <w:tc>
          <w:tcPr>
            <w:tcW w:w="1800" w:type="dxa"/>
          </w:tcPr>
          <w:p w14:paraId="70DC4000" w14:textId="038CE035" w:rsidR="007414C4" w:rsidRPr="00445478" w:rsidRDefault="00445478" w:rsidP="00B37493">
            <w:pPr>
              <w:rPr>
                <w:highlight w:val="yellow"/>
              </w:rPr>
            </w:pPr>
            <w:proofErr w:type="spellStart"/>
            <w:r w:rsidRPr="00445478">
              <w:rPr>
                <w:highlight w:val="yellow"/>
              </w:rPr>
              <w:t>CityCounty</w:t>
            </w:r>
            <w:proofErr w:type="spellEnd"/>
          </w:p>
        </w:tc>
        <w:tc>
          <w:tcPr>
            <w:tcW w:w="1260" w:type="dxa"/>
          </w:tcPr>
          <w:p w14:paraId="4C90344A" w14:textId="77777777" w:rsidR="007414C4" w:rsidRPr="00445478" w:rsidRDefault="007414C4" w:rsidP="00B37493">
            <w:pPr>
              <w:rPr>
                <w:highlight w:val="yellow"/>
              </w:rPr>
            </w:pPr>
          </w:p>
        </w:tc>
        <w:tc>
          <w:tcPr>
            <w:tcW w:w="1260" w:type="dxa"/>
          </w:tcPr>
          <w:p w14:paraId="5332D120" w14:textId="32D75426" w:rsidR="007414C4" w:rsidRPr="00445478" w:rsidRDefault="00445478" w:rsidP="00B37493">
            <w:pPr>
              <w:rPr>
                <w:highlight w:val="yellow"/>
              </w:rPr>
            </w:pPr>
            <w:r w:rsidRPr="00445478">
              <w:rPr>
                <w:highlight w:val="yellow"/>
              </w:rPr>
              <w:t>VARCHAR</w:t>
            </w:r>
          </w:p>
        </w:tc>
        <w:tc>
          <w:tcPr>
            <w:tcW w:w="720" w:type="dxa"/>
          </w:tcPr>
          <w:p w14:paraId="5F8D9516" w14:textId="57673229" w:rsidR="007414C4" w:rsidRPr="00445478" w:rsidRDefault="00445478" w:rsidP="00B37493">
            <w:pPr>
              <w:rPr>
                <w:highlight w:val="yellow"/>
              </w:rPr>
            </w:pPr>
            <w:r w:rsidRPr="00445478">
              <w:rPr>
                <w:highlight w:val="yellow"/>
              </w:rPr>
              <w:t>100</w:t>
            </w:r>
          </w:p>
        </w:tc>
        <w:tc>
          <w:tcPr>
            <w:tcW w:w="735" w:type="dxa"/>
          </w:tcPr>
          <w:p w14:paraId="559D4C60" w14:textId="2CFC20B8" w:rsidR="007414C4" w:rsidRPr="00445478" w:rsidRDefault="00445478" w:rsidP="00B37493">
            <w:pPr>
              <w:rPr>
                <w:highlight w:val="yellow"/>
              </w:rPr>
            </w:pPr>
            <w:r w:rsidRPr="00445478">
              <w:rPr>
                <w:highlight w:val="yellow"/>
              </w:rPr>
              <w:t>Y</w:t>
            </w:r>
          </w:p>
        </w:tc>
        <w:tc>
          <w:tcPr>
            <w:tcW w:w="1065" w:type="dxa"/>
          </w:tcPr>
          <w:p w14:paraId="0E87E17C" w14:textId="77777777" w:rsidR="007414C4" w:rsidRDefault="007414C4" w:rsidP="00B37493"/>
        </w:tc>
        <w:tc>
          <w:tcPr>
            <w:tcW w:w="3559" w:type="dxa"/>
          </w:tcPr>
          <w:p w14:paraId="0DE20706" w14:textId="77777777" w:rsidR="007414C4" w:rsidRDefault="007414C4" w:rsidP="00B37493"/>
        </w:tc>
      </w:tr>
      <w:tr w:rsidR="007414C4" w14:paraId="33CEF0C3" w14:textId="77777777" w:rsidTr="00C22FBB">
        <w:trPr>
          <w:trHeight w:val="60"/>
        </w:trPr>
        <w:tc>
          <w:tcPr>
            <w:tcW w:w="1800" w:type="dxa"/>
          </w:tcPr>
          <w:p w14:paraId="74D916E5" w14:textId="77777777" w:rsidR="007414C4" w:rsidRDefault="007414C4" w:rsidP="00B37493"/>
        </w:tc>
        <w:tc>
          <w:tcPr>
            <w:tcW w:w="1260" w:type="dxa"/>
          </w:tcPr>
          <w:p w14:paraId="47504B46" w14:textId="77777777" w:rsidR="007414C4" w:rsidRDefault="007414C4" w:rsidP="00B37493"/>
        </w:tc>
        <w:tc>
          <w:tcPr>
            <w:tcW w:w="1260" w:type="dxa"/>
          </w:tcPr>
          <w:p w14:paraId="6E648E79" w14:textId="77777777" w:rsidR="007414C4" w:rsidRDefault="007414C4" w:rsidP="00B37493"/>
        </w:tc>
        <w:tc>
          <w:tcPr>
            <w:tcW w:w="720" w:type="dxa"/>
          </w:tcPr>
          <w:p w14:paraId="22BAB431" w14:textId="77777777" w:rsidR="007414C4" w:rsidRDefault="007414C4" w:rsidP="00B37493"/>
        </w:tc>
        <w:tc>
          <w:tcPr>
            <w:tcW w:w="735" w:type="dxa"/>
          </w:tcPr>
          <w:p w14:paraId="6F9F7591" w14:textId="77777777" w:rsidR="007414C4" w:rsidRDefault="007414C4" w:rsidP="00B37493"/>
        </w:tc>
        <w:tc>
          <w:tcPr>
            <w:tcW w:w="1065" w:type="dxa"/>
          </w:tcPr>
          <w:p w14:paraId="536E3D9A" w14:textId="77777777" w:rsidR="007414C4" w:rsidRDefault="007414C4" w:rsidP="00B37493"/>
        </w:tc>
        <w:tc>
          <w:tcPr>
            <w:tcW w:w="3559" w:type="dxa"/>
          </w:tcPr>
          <w:p w14:paraId="473E1596" w14:textId="77777777" w:rsidR="007414C4" w:rsidRDefault="007414C4" w:rsidP="00B37493"/>
        </w:tc>
      </w:tr>
      <w:tr w:rsidR="007414C4" w14:paraId="7035A59E" w14:textId="77777777" w:rsidTr="00C22FBB">
        <w:trPr>
          <w:trHeight w:val="60"/>
        </w:trPr>
        <w:tc>
          <w:tcPr>
            <w:tcW w:w="1800" w:type="dxa"/>
          </w:tcPr>
          <w:p w14:paraId="24F73771" w14:textId="77777777" w:rsidR="007414C4" w:rsidRDefault="007414C4" w:rsidP="00B37493"/>
        </w:tc>
        <w:tc>
          <w:tcPr>
            <w:tcW w:w="1260" w:type="dxa"/>
          </w:tcPr>
          <w:p w14:paraId="3B16B248" w14:textId="77777777" w:rsidR="007414C4" w:rsidRDefault="007414C4" w:rsidP="00B37493"/>
        </w:tc>
        <w:tc>
          <w:tcPr>
            <w:tcW w:w="1260" w:type="dxa"/>
          </w:tcPr>
          <w:p w14:paraId="70C251E4" w14:textId="77777777" w:rsidR="007414C4" w:rsidRDefault="007414C4" w:rsidP="00B37493"/>
        </w:tc>
        <w:tc>
          <w:tcPr>
            <w:tcW w:w="720" w:type="dxa"/>
          </w:tcPr>
          <w:p w14:paraId="69CC7A95" w14:textId="77777777" w:rsidR="007414C4" w:rsidRDefault="007414C4" w:rsidP="00B37493"/>
        </w:tc>
        <w:tc>
          <w:tcPr>
            <w:tcW w:w="735" w:type="dxa"/>
          </w:tcPr>
          <w:p w14:paraId="64878F8D" w14:textId="77777777" w:rsidR="007414C4" w:rsidRDefault="007414C4" w:rsidP="00B37493"/>
        </w:tc>
        <w:tc>
          <w:tcPr>
            <w:tcW w:w="1065" w:type="dxa"/>
          </w:tcPr>
          <w:p w14:paraId="3F9B03DE" w14:textId="77777777" w:rsidR="007414C4" w:rsidRDefault="007414C4" w:rsidP="00B37493"/>
        </w:tc>
        <w:tc>
          <w:tcPr>
            <w:tcW w:w="3559" w:type="dxa"/>
          </w:tcPr>
          <w:p w14:paraId="38F027DA" w14:textId="77777777" w:rsidR="007414C4" w:rsidRDefault="007414C4" w:rsidP="00B37493"/>
        </w:tc>
      </w:tr>
      <w:tr w:rsidR="007414C4" w14:paraId="571B0C57" w14:textId="77777777" w:rsidTr="00C22FBB">
        <w:trPr>
          <w:trHeight w:val="60"/>
        </w:trPr>
        <w:tc>
          <w:tcPr>
            <w:tcW w:w="1800" w:type="dxa"/>
          </w:tcPr>
          <w:p w14:paraId="551F8CEB" w14:textId="77777777" w:rsidR="007414C4" w:rsidRDefault="007414C4" w:rsidP="00B37493"/>
        </w:tc>
        <w:tc>
          <w:tcPr>
            <w:tcW w:w="1260" w:type="dxa"/>
          </w:tcPr>
          <w:p w14:paraId="366DEA37" w14:textId="77777777" w:rsidR="007414C4" w:rsidRDefault="007414C4" w:rsidP="00B37493"/>
        </w:tc>
        <w:tc>
          <w:tcPr>
            <w:tcW w:w="1260" w:type="dxa"/>
          </w:tcPr>
          <w:p w14:paraId="31BF0777" w14:textId="77777777" w:rsidR="007414C4" w:rsidRDefault="007414C4" w:rsidP="00B37493"/>
        </w:tc>
        <w:tc>
          <w:tcPr>
            <w:tcW w:w="720" w:type="dxa"/>
          </w:tcPr>
          <w:p w14:paraId="088E1EA6" w14:textId="77777777" w:rsidR="007414C4" w:rsidRDefault="007414C4" w:rsidP="00B37493"/>
        </w:tc>
        <w:tc>
          <w:tcPr>
            <w:tcW w:w="735" w:type="dxa"/>
          </w:tcPr>
          <w:p w14:paraId="4F3A858B" w14:textId="77777777" w:rsidR="007414C4" w:rsidRDefault="007414C4" w:rsidP="00B37493"/>
        </w:tc>
        <w:tc>
          <w:tcPr>
            <w:tcW w:w="1065" w:type="dxa"/>
          </w:tcPr>
          <w:p w14:paraId="13220B07" w14:textId="77777777" w:rsidR="007414C4" w:rsidRDefault="007414C4" w:rsidP="00B37493"/>
        </w:tc>
        <w:tc>
          <w:tcPr>
            <w:tcW w:w="3559" w:type="dxa"/>
          </w:tcPr>
          <w:p w14:paraId="1C0DC3BE" w14:textId="77777777" w:rsidR="007414C4" w:rsidRDefault="007414C4" w:rsidP="00B37493"/>
        </w:tc>
      </w:tr>
      <w:tr w:rsidR="007414C4" w14:paraId="734DE411" w14:textId="77777777" w:rsidTr="00C22FBB">
        <w:trPr>
          <w:trHeight w:val="60"/>
        </w:trPr>
        <w:tc>
          <w:tcPr>
            <w:tcW w:w="1800" w:type="dxa"/>
          </w:tcPr>
          <w:p w14:paraId="43B547E9" w14:textId="77777777" w:rsidR="007414C4" w:rsidRDefault="007414C4" w:rsidP="00B37493"/>
        </w:tc>
        <w:tc>
          <w:tcPr>
            <w:tcW w:w="1260" w:type="dxa"/>
          </w:tcPr>
          <w:p w14:paraId="1C949B79" w14:textId="77777777" w:rsidR="007414C4" w:rsidRDefault="007414C4" w:rsidP="00B37493"/>
        </w:tc>
        <w:tc>
          <w:tcPr>
            <w:tcW w:w="1260" w:type="dxa"/>
          </w:tcPr>
          <w:p w14:paraId="0C1D4508" w14:textId="77777777" w:rsidR="007414C4" w:rsidRDefault="007414C4" w:rsidP="00B37493"/>
        </w:tc>
        <w:tc>
          <w:tcPr>
            <w:tcW w:w="720" w:type="dxa"/>
          </w:tcPr>
          <w:p w14:paraId="59EDEFBD" w14:textId="77777777" w:rsidR="007414C4" w:rsidRDefault="007414C4" w:rsidP="00B37493"/>
        </w:tc>
        <w:tc>
          <w:tcPr>
            <w:tcW w:w="735" w:type="dxa"/>
          </w:tcPr>
          <w:p w14:paraId="18130978" w14:textId="77777777" w:rsidR="007414C4" w:rsidRDefault="007414C4" w:rsidP="00B37493"/>
        </w:tc>
        <w:tc>
          <w:tcPr>
            <w:tcW w:w="1065" w:type="dxa"/>
          </w:tcPr>
          <w:p w14:paraId="2D5EF1F9" w14:textId="77777777" w:rsidR="007414C4" w:rsidRDefault="007414C4" w:rsidP="00B37493"/>
        </w:tc>
        <w:tc>
          <w:tcPr>
            <w:tcW w:w="3559" w:type="dxa"/>
          </w:tcPr>
          <w:p w14:paraId="2E75ABD5" w14:textId="77777777" w:rsidR="007414C4" w:rsidRDefault="007414C4" w:rsidP="00B37493"/>
        </w:tc>
      </w:tr>
      <w:tr w:rsidR="007414C4" w14:paraId="1954C033" w14:textId="77777777" w:rsidTr="00C22FBB">
        <w:trPr>
          <w:trHeight w:val="60"/>
        </w:trPr>
        <w:tc>
          <w:tcPr>
            <w:tcW w:w="1800" w:type="dxa"/>
          </w:tcPr>
          <w:p w14:paraId="0E334A47" w14:textId="77777777" w:rsidR="007414C4" w:rsidRDefault="007414C4" w:rsidP="00B37493"/>
        </w:tc>
        <w:tc>
          <w:tcPr>
            <w:tcW w:w="1260" w:type="dxa"/>
          </w:tcPr>
          <w:p w14:paraId="60B5410F" w14:textId="77777777" w:rsidR="007414C4" w:rsidRDefault="007414C4" w:rsidP="00B37493"/>
        </w:tc>
        <w:tc>
          <w:tcPr>
            <w:tcW w:w="1260" w:type="dxa"/>
          </w:tcPr>
          <w:p w14:paraId="248DD04A" w14:textId="77777777" w:rsidR="007414C4" w:rsidRDefault="007414C4" w:rsidP="00B37493"/>
        </w:tc>
        <w:tc>
          <w:tcPr>
            <w:tcW w:w="720" w:type="dxa"/>
          </w:tcPr>
          <w:p w14:paraId="6F7C79AD" w14:textId="77777777" w:rsidR="007414C4" w:rsidRDefault="007414C4" w:rsidP="00B37493"/>
        </w:tc>
        <w:tc>
          <w:tcPr>
            <w:tcW w:w="735" w:type="dxa"/>
          </w:tcPr>
          <w:p w14:paraId="1554D70A" w14:textId="77777777" w:rsidR="007414C4" w:rsidRDefault="007414C4" w:rsidP="00B37493"/>
        </w:tc>
        <w:tc>
          <w:tcPr>
            <w:tcW w:w="1065" w:type="dxa"/>
          </w:tcPr>
          <w:p w14:paraId="72CA5167" w14:textId="77777777" w:rsidR="007414C4" w:rsidRDefault="007414C4" w:rsidP="00B37493"/>
        </w:tc>
        <w:tc>
          <w:tcPr>
            <w:tcW w:w="3559" w:type="dxa"/>
          </w:tcPr>
          <w:p w14:paraId="56A1D427" w14:textId="77777777" w:rsidR="007414C4" w:rsidRDefault="007414C4" w:rsidP="00B37493"/>
        </w:tc>
      </w:tr>
      <w:tr w:rsidR="007414C4" w14:paraId="4BEF0030" w14:textId="77777777" w:rsidTr="00C22FBB">
        <w:trPr>
          <w:trHeight w:val="60"/>
        </w:trPr>
        <w:tc>
          <w:tcPr>
            <w:tcW w:w="1800" w:type="dxa"/>
          </w:tcPr>
          <w:p w14:paraId="635E2ACF" w14:textId="77777777" w:rsidR="007414C4" w:rsidRDefault="007414C4" w:rsidP="00B37493"/>
        </w:tc>
        <w:tc>
          <w:tcPr>
            <w:tcW w:w="1260" w:type="dxa"/>
          </w:tcPr>
          <w:p w14:paraId="2E9D2F93" w14:textId="77777777" w:rsidR="007414C4" w:rsidRDefault="007414C4" w:rsidP="00B37493"/>
        </w:tc>
        <w:tc>
          <w:tcPr>
            <w:tcW w:w="1260" w:type="dxa"/>
          </w:tcPr>
          <w:p w14:paraId="5F36F537" w14:textId="77777777" w:rsidR="007414C4" w:rsidRDefault="007414C4" w:rsidP="00B37493"/>
        </w:tc>
        <w:tc>
          <w:tcPr>
            <w:tcW w:w="720" w:type="dxa"/>
          </w:tcPr>
          <w:p w14:paraId="5A6A1E83" w14:textId="77777777" w:rsidR="007414C4" w:rsidRDefault="007414C4" w:rsidP="00B37493"/>
        </w:tc>
        <w:tc>
          <w:tcPr>
            <w:tcW w:w="735" w:type="dxa"/>
          </w:tcPr>
          <w:p w14:paraId="34217822" w14:textId="77777777" w:rsidR="007414C4" w:rsidRDefault="007414C4" w:rsidP="00B37493"/>
        </w:tc>
        <w:tc>
          <w:tcPr>
            <w:tcW w:w="1065" w:type="dxa"/>
          </w:tcPr>
          <w:p w14:paraId="030A8373" w14:textId="77777777" w:rsidR="007414C4" w:rsidRDefault="007414C4" w:rsidP="00B37493"/>
        </w:tc>
        <w:tc>
          <w:tcPr>
            <w:tcW w:w="3559" w:type="dxa"/>
          </w:tcPr>
          <w:p w14:paraId="4561971D" w14:textId="77777777" w:rsidR="007414C4" w:rsidRDefault="007414C4" w:rsidP="00B37493"/>
        </w:tc>
      </w:tr>
      <w:tr w:rsidR="007414C4" w14:paraId="739A6824" w14:textId="77777777" w:rsidTr="00C22FBB">
        <w:trPr>
          <w:trHeight w:val="60"/>
        </w:trPr>
        <w:tc>
          <w:tcPr>
            <w:tcW w:w="1800" w:type="dxa"/>
          </w:tcPr>
          <w:p w14:paraId="2AE71B50" w14:textId="77777777" w:rsidR="007414C4" w:rsidRDefault="007414C4" w:rsidP="00B37493"/>
        </w:tc>
        <w:tc>
          <w:tcPr>
            <w:tcW w:w="1260" w:type="dxa"/>
          </w:tcPr>
          <w:p w14:paraId="7F0F98C9" w14:textId="77777777" w:rsidR="007414C4" w:rsidRDefault="007414C4" w:rsidP="00B37493"/>
        </w:tc>
        <w:tc>
          <w:tcPr>
            <w:tcW w:w="1260" w:type="dxa"/>
          </w:tcPr>
          <w:p w14:paraId="1465573A" w14:textId="77777777" w:rsidR="007414C4" w:rsidRDefault="007414C4" w:rsidP="00B37493"/>
        </w:tc>
        <w:tc>
          <w:tcPr>
            <w:tcW w:w="720" w:type="dxa"/>
          </w:tcPr>
          <w:p w14:paraId="0ECFF775" w14:textId="77777777" w:rsidR="007414C4" w:rsidRDefault="007414C4" w:rsidP="00B37493"/>
        </w:tc>
        <w:tc>
          <w:tcPr>
            <w:tcW w:w="735" w:type="dxa"/>
          </w:tcPr>
          <w:p w14:paraId="5B54FD7F" w14:textId="77777777" w:rsidR="007414C4" w:rsidRDefault="007414C4" w:rsidP="00B37493"/>
        </w:tc>
        <w:tc>
          <w:tcPr>
            <w:tcW w:w="1065" w:type="dxa"/>
          </w:tcPr>
          <w:p w14:paraId="668DE19A" w14:textId="77777777" w:rsidR="007414C4" w:rsidRDefault="007414C4" w:rsidP="00B37493"/>
        </w:tc>
        <w:tc>
          <w:tcPr>
            <w:tcW w:w="3559" w:type="dxa"/>
          </w:tcPr>
          <w:p w14:paraId="6C14C36F" w14:textId="77777777" w:rsidR="007414C4" w:rsidRDefault="007414C4" w:rsidP="00B37493"/>
        </w:tc>
      </w:tr>
      <w:tr w:rsidR="007414C4" w14:paraId="439E4675" w14:textId="77777777" w:rsidTr="00C22FBB">
        <w:trPr>
          <w:trHeight w:val="60"/>
        </w:trPr>
        <w:tc>
          <w:tcPr>
            <w:tcW w:w="1800" w:type="dxa"/>
          </w:tcPr>
          <w:p w14:paraId="059A1FCC" w14:textId="77777777" w:rsidR="007414C4" w:rsidRDefault="007414C4" w:rsidP="00B37493"/>
        </w:tc>
        <w:tc>
          <w:tcPr>
            <w:tcW w:w="1260" w:type="dxa"/>
          </w:tcPr>
          <w:p w14:paraId="04C28C30" w14:textId="77777777" w:rsidR="007414C4" w:rsidRDefault="007414C4" w:rsidP="00B37493"/>
        </w:tc>
        <w:tc>
          <w:tcPr>
            <w:tcW w:w="1260" w:type="dxa"/>
          </w:tcPr>
          <w:p w14:paraId="3688ADF5" w14:textId="77777777" w:rsidR="007414C4" w:rsidRDefault="007414C4" w:rsidP="00B37493"/>
        </w:tc>
        <w:tc>
          <w:tcPr>
            <w:tcW w:w="720" w:type="dxa"/>
          </w:tcPr>
          <w:p w14:paraId="34866366" w14:textId="77777777" w:rsidR="007414C4" w:rsidRDefault="007414C4" w:rsidP="00B37493"/>
        </w:tc>
        <w:tc>
          <w:tcPr>
            <w:tcW w:w="735" w:type="dxa"/>
          </w:tcPr>
          <w:p w14:paraId="22A02044" w14:textId="77777777" w:rsidR="007414C4" w:rsidRDefault="007414C4" w:rsidP="00B37493"/>
        </w:tc>
        <w:tc>
          <w:tcPr>
            <w:tcW w:w="1065" w:type="dxa"/>
          </w:tcPr>
          <w:p w14:paraId="74028CDE" w14:textId="77777777" w:rsidR="007414C4" w:rsidRDefault="007414C4" w:rsidP="00B37493"/>
        </w:tc>
        <w:tc>
          <w:tcPr>
            <w:tcW w:w="3559" w:type="dxa"/>
          </w:tcPr>
          <w:p w14:paraId="20E31B62" w14:textId="77777777" w:rsidR="007414C4" w:rsidRDefault="007414C4" w:rsidP="00B37493"/>
        </w:tc>
      </w:tr>
      <w:tr w:rsidR="007414C4" w14:paraId="29BD9C37" w14:textId="77777777" w:rsidTr="00C22FBB">
        <w:trPr>
          <w:trHeight w:val="276"/>
        </w:trPr>
        <w:tc>
          <w:tcPr>
            <w:tcW w:w="1800" w:type="dxa"/>
          </w:tcPr>
          <w:p w14:paraId="2A01D7C3" w14:textId="77777777" w:rsidR="007414C4" w:rsidRDefault="007414C4" w:rsidP="00B37493"/>
        </w:tc>
        <w:tc>
          <w:tcPr>
            <w:tcW w:w="1260" w:type="dxa"/>
          </w:tcPr>
          <w:p w14:paraId="23BF24D7" w14:textId="77777777" w:rsidR="007414C4" w:rsidRDefault="007414C4" w:rsidP="00B37493"/>
        </w:tc>
        <w:tc>
          <w:tcPr>
            <w:tcW w:w="1260" w:type="dxa"/>
          </w:tcPr>
          <w:p w14:paraId="76F50D24" w14:textId="77777777" w:rsidR="007414C4" w:rsidRDefault="007414C4" w:rsidP="00B37493"/>
        </w:tc>
        <w:tc>
          <w:tcPr>
            <w:tcW w:w="720" w:type="dxa"/>
          </w:tcPr>
          <w:p w14:paraId="32061165" w14:textId="77777777" w:rsidR="007414C4" w:rsidRDefault="007414C4" w:rsidP="00B37493"/>
        </w:tc>
        <w:tc>
          <w:tcPr>
            <w:tcW w:w="735" w:type="dxa"/>
          </w:tcPr>
          <w:p w14:paraId="2DD61826" w14:textId="77777777" w:rsidR="007414C4" w:rsidRDefault="007414C4" w:rsidP="00B37493"/>
        </w:tc>
        <w:tc>
          <w:tcPr>
            <w:tcW w:w="1065" w:type="dxa"/>
          </w:tcPr>
          <w:p w14:paraId="09693616" w14:textId="77777777" w:rsidR="007414C4" w:rsidRDefault="007414C4" w:rsidP="00B37493"/>
        </w:tc>
        <w:tc>
          <w:tcPr>
            <w:tcW w:w="3559" w:type="dxa"/>
          </w:tcPr>
          <w:p w14:paraId="244C9A06" w14:textId="77777777" w:rsidR="007414C4" w:rsidRDefault="007414C4" w:rsidP="00B37493"/>
        </w:tc>
      </w:tr>
      <w:tr w:rsidR="007414C4" w14:paraId="09AFBA7B" w14:textId="77777777" w:rsidTr="00C22FBB">
        <w:trPr>
          <w:trHeight w:val="264"/>
        </w:trPr>
        <w:tc>
          <w:tcPr>
            <w:tcW w:w="1800" w:type="dxa"/>
          </w:tcPr>
          <w:p w14:paraId="6A1EC11F" w14:textId="77777777" w:rsidR="007414C4" w:rsidRDefault="007414C4" w:rsidP="00B37493"/>
        </w:tc>
        <w:tc>
          <w:tcPr>
            <w:tcW w:w="1260" w:type="dxa"/>
          </w:tcPr>
          <w:p w14:paraId="38E3A59E" w14:textId="77777777" w:rsidR="007414C4" w:rsidRDefault="007414C4" w:rsidP="00B37493"/>
        </w:tc>
        <w:tc>
          <w:tcPr>
            <w:tcW w:w="1260" w:type="dxa"/>
          </w:tcPr>
          <w:p w14:paraId="105572B2" w14:textId="77777777" w:rsidR="007414C4" w:rsidRDefault="007414C4" w:rsidP="00B37493"/>
        </w:tc>
        <w:tc>
          <w:tcPr>
            <w:tcW w:w="720" w:type="dxa"/>
          </w:tcPr>
          <w:p w14:paraId="391DD767" w14:textId="77777777" w:rsidR="007414C4" w:rsidRDefault="007414C4" w:rsidP="00B37493"/>
        </w:tc>
        <w:tc>
          <w:tcPr>
            <w:tcW w:w="735" w:type="dxa"/>
          </w:tcPr>
          <w:p w14:paraId="48DD61DC" w14:textId="77777777" w:rsidR="007414C4" w:rsidRDefault="007414C4" w:rsidP="00B37493"/>
        </w:tc>
        <w:tc>
          <w:tcPr>
            <w:tcW w:w="1065" w:type="dxa"/>
          </w:tcPr>
          <w:p w14:paraId="70000DC9" w14:textId="77777777" w:rsidR="007414C4" w:rsidRDefault="007414C4" w:rsidP="00B37493"/>
        </w:tc>
        <w:tc>
          <w:tcPr>
            <w:tcW w:w="3559" w:type="dxa"/>
          </w:tcPr>
          <w:p w14:paraId="4D1DC231" w14:textId="77777777" w:rsidR="007414C4" w:rsidRDefault="007414C4" w:rsidP="00B37493"/>
        </w:tc>
      </w:tr>
    </w:tbl>
    <w:p w14:paraId="3591AAA5" w14:textId="77777777" w:rsidR="007414C4" w:rsidRDefault="007414C4" w:rsidP="007414C4"/>
    <w:p w14:paraId="304C4AFE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75AE3BB" w14:textId="2C6129EE" w:rsidR="005C5459" w:rsidRDefault="005C5459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2E8F1C3" w14:textId="1268D378" w:rsidR="005C5459" w:rsidRDefault="002115F9" w:rsidP="005C5459">
      <w:pPr>
        <w:pStyle w:val="Heading1"/>
      </w:pPr>
      <w:bookmarkStart w:id="10" w:name="_Toc19181239"/>
      <w:bookmarkStart w:id="11" w:name="_Toc19611205"/>
      <w:r>
        <w:lastRenderedPageBreak/>
        <w:t>Collection</w:t>
      </w:r>
      <w:bookmarkEnd w:id="10"/>
      <w:bookmarkEnd w:id="11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990"/>
        <w:gridCol w:w="810"/>
        <w:gridCol w:w="735"/>
        <w:gridCol w:w="1425"/>
        <w:gridCol w:w="3199"/>
      </w:tblGrid>
      <w:tr w:rsidR="005C5459" w14:paraId="1D6186D4" w14:textId="77777777" w:rsidTr="003C4AA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2D8F853B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75F6F588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14:paraId="1E365F1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26EAB26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4CBB480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425" w:type="dxa"/>
            <w:shd w:val="clear" w:color="auto" w:fill="DEEAF6" w:themeFill="accent1" w:themeFillTint="33"/>
          </w:tcPr>
          <w:p w14:paraId="65D84F1D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199" w:type="dxa"/>
            <w:shd w:val="clear" w:color="auto" w:fill="DEEAF6" w:themeFill="accent1" w:themeFillTint="33"/>
          </w:tcPr>
          <w:p w14:paraId="366009B7" w14:textId="77777777" w:rsidR="005C5459" w:rsidRPr="00F02F47" w:rsidRDefault="005C5459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C5459" w14:paraId="5DACB720" w14:textId="77777777" w:rsidTr="003C4AA3">
        <w:trPr>
          <w:trHeight w:val="264"/>
        </w:trPr>
        <w:tc>
          <w:tcPr>
            <w:tcW w:w="1800" w:type="dxa"/>
          </w:tcPr>
          <w:p w14:paraId="417E2238" w14:textId="10648D5D" w:rsidR="005C5459" w:rsidRPr="007045A0" w:rsidRDefault="007B060C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7045A0">
              <w:rPr>
                <w:b/>
                <w:bCs/>
                <w:sz w:val="28"/>
                <w:szCs w:val="28"/>
                <w:u w:val="single"/>
              </w:rPr>
              <w:t>ColID</w:t>
            </w:r>
            <w:proofErr w:type="spellEnd"/>
          </w:p>
        </w:tc>
        <w:tc>
          <w:tcPr>
            <w:tcW w:w="1440" w:type="dxa"/>
          </w:tcPr>
          <w:p w14:paraId="1EF3A8D2" w14:textId="37AB34DF" w:rsidR="005C5459" w:rsidRDefault="007B060C" w:rsidP="00B37493">
            <w:r>
              <w:t>PK</w:t>
            </w:r>
          </w:p>
        </w:tc>
        <w:tc>
          <w:tcPr>
            <w:tcW w:w="990" w:type="dxa"/>
          </w:tcPr>
          <w:p w14:paraId="04A0380A" w14:textId="3EBDA37D" w:rsidR="005C5459" w:rsidRDefault="007B060C" w:rsidP="00B37493">
            <w:r>
              <w:t>Number</w:t>
            </w:r>
          </w:p>
        </w:tc>
        <w:tc>
          <w:tcPr>
            <w:tcW w:w="810" w:type="dxa"/>
          </w:tcPr>
          <w:p w14:paraId="11929082" w14:textId="06E0E550" w:rsidR="005C5459" w:rsidRDefault="007B060C" w:rsidP="00B37493">
            <w:r>
              <w:t>10</w:t>
            </w:r>
          </w:p>
        </w:tc>
        <w:tc>
          <w:tcPr>
            <w:tcW w:w="735" w:type="dxa"/>
          </w:tcPr>
          <w:p w14:paraId="3EBE7988" w14:textId="7CC9ED73" w:rsidR="005C5459" w:rsidRDefault="007B060C" w:rsidP="00B37493">
            <w:r>
              <w:t>Y</w:t>
            </w:r>
          </w:p>
        </w:tc>
        <w:tc>
          <w:tcPr>
            <w:tcW w:w="1425" w:type="dxa"/>
          </w:tcPr>
          <w:p w14:paraId="2C4939FD" w14:textId="64C637CE" w:rsidR="005C5459" w:rsidRDefault="007B060C" w:rsidP="00B37493">
            <w:proofErr w:type="spellStart"/>
            <w:r>
              <w:t>nnnnnnnnnn</w:t>
            </w:r>
            <w:proofErr w:type="spellEnd"/>
          </w:p>
        </w:tc>
        <w:tc>
          <w:tcPr>
            <w:tcW w:w="3199" w:type="dxa"/>
          </w:tcPr>
          <w:p w14:paraId="104261C0" w14:textId="5D5B871D" w:rsidR="005C5459" w:rsidRDefault="007B060C" w:rsidP="00B37493">
            <w:r>
              <w:t>(surrogate key)</w:t>
            </w:r>
          </w:p>
        </w:tc>
      </w:tr>
      <w:tr w:rsidR="005C5459" w14:paraId="15EF147A" w14:textId="77777777" w:rsidTr="003C4AA3">
        <w:trPr>
          <w:trHeight w:val="276"/>
        </w:trPr>
        <w:tc>
          <w:tcPr>
            <w:tcW w:w="1800" w:type="dxa"/>
          </w:tcPr>
          <w:p w14:paraId="45FA1F31" w14:textId="4628B287" w:rsidR="005C5459" w:rsidRPr="007045A0" w:rsidRDefault="00EA3BA1" w:rsidP="00B37493">
            <w:pPr>
              <w:rPr>
                <w:b/>
                <w:bCs/>
              </w:rPr>
            </w:pPr>
            <w:proofErr w:type="spellStart"/>
            <w:r w:rsidRPr="007045A0">
              <w:rPr>
                <w:b/>
                <w:bCs/>
                <w:color w:val="FF0000"/>
              </w:rPr>
              <w:t>TtlID</w:t>
            </w:r>
            <w:proofErr w:type="spellEnd"/>
          </w:p>
        </w:tc>
        <w:tc>
          <w:tcPr>
            <w:tcW w:w="1440" w:type="dxa"/>
          </w:tcPr>
          <w:p w14:paraId="278B691A" w14:textId="0CB10F05" w:rsidR="005C5459" w:rsidRDefault="00EA3BA1" w:rsidP="00B37493">
            <w:proofErr w:type="spellStart"/>
            <w:proofErr w:type="gramStart"/>
            <w:r>
              <w:t>PK:Title</w:t>
            </w:r>
            <w:proofErr w:type="spellEnd"/>
            <w:proofErr w:type="gramEnd"/>
          </w:p>
        </w:tc>
        <w:tc>
          <w:tcPr>
            <w:tcW w:w="990" w:type="dxa"/>
          </w:tcPr>
          <w:p w14:paraId="2A4BDD2B" w14:textId="77777777" w:rsidR="005C5459" w:rsidRDefault="005C5459" w:rsidP="00B37493"/>
        </w:tc>
        <w:tc>
          <w:tcPr>
            <w:tcW w:w="810" w:type="dxa"/>
          </w:tcPr>
          <w:p w14:paraId="3B70827A" w14:textId="77777777" w:rsidR="005C5459" w:rsidRDefault="005C5459" w:rsidP="00B37493"/>
        </w:tc>
        <w:tc>
          <w:tcPr>
            <w:tcW w:w="735" w:type="dxa"/>
          </w:tcPr>
          <w:p w14:paraId="664A6393" w14:textId="77777777" w:rsidR="005C5459" w:rsidRDefault="005C5459" w:rsidP="00B37493"/>
        </w:tc>
        <w:tc>
          <w:tcPr>
            <w:tcW w:w="1425" w:type="dxa"/>
          </w:tcPr>
          <w:p w14:paraId="4EDAF5C3" w14:textId="77777777" w:rsidR="005C5459" w:rsidRDefault="005C5459" w:rsidP="00B37493"/>
        </w:tc>
        <w:tc>
          <w:tcPr>
            <w:tcW w:w="3199" w:type="dxa"/>
          </w:tcPr>
          <w:p w14:paraId="4113213E" w14:textId="77777777" w:rsidR="005C5459" w:rsidRDefault="005C5459" w:rsidP="00B37493"/>
        </w:tc>
      </w:tr>
      <w:tr w:rsidR="005C5459" w14:paraId="7B82B28E" w14:textId="77777777" w:rsidTr="003C4AA3">
        <w:trPr>
          <w:trHeight w:val="264"/>
        </w:trPr>
        <w:tc>
          <w:tcPr>
            <w:tcW w:w="1800" w:type="dxa"/>
          </w:tcPr>
          <w:p w14:paraId="0FF154B4" w14:textId="77BD1C01" w:rsidR="005C5459" w:rsidRDefault="007045A0" w:rsidP="00B37493">
            <w:proofErr w:type="spellStart"/>
            <w:r>
              <w:t>ColAvailable</w:t>
            </w:r>
            <w:proofErr w:type="spellEnd"/>
          </w:p>
        </w:tc>
        <w:tc>
          <w:tcPr>
            <w:tcW w:w="1440" w:type="dxa"/>
          </w:tcPr>
          <w:p w14:paraId="384B42B3" w14:textId="77777777" w:rsidR="005C5459" w:rsidRDefault="005C5459" w:rsidP="00B37493"/>
        </w:tc>
        <w:tc>
          <w:tcPr>
            <w:tcW w:w="990" w:type="dxa"/>
          </w:tcPr>
          <w:p w14:paraId="3A4AA78B" w14:textId="09D1BC4B" w:rsidR="005C5459" w:rsidRDefault="007045A0" w:rsidP="00B37493">
            <w:r>
              <w:t>Boolean</w:t>
            </w:r>
          </w:p>
        </w:tc>
        <w:tc>
          <w:tcPr>
            <w:tcW w:w="810" w:type="dxa"/>
          </w:tcPr>
          <w:p w14:paraId="5D0A4328" w14:textId="77777777" w:rsidR="005C5459" w:rsidRDefault="005C5459" w:rsidP="00B37493"/>
        </w:tc>
        <w:tc>
          <w:tcPr>
            <w:tcW w:w="735" w:type="dxa"/>
          </w:tcPr>
          <w:p w14:paraId="6DBF3031" w14:textId="77777777" w:rsidR="005C5459" w:rsidRDefault="005C5459" w:rsidP="00B37493"/>
        </w:tc>
        <w:tc>
          <w:tcPr>
            <w:tcW w:w="1425" w:type="dxa"/>
          </w:tcPr>
          <w:p w14:paraId="5AA8BFC2" w14:textId="77777777" w:rsidR="005C5459" w:rsidRDefault="005C5459" w:rsidP="00B37493"/>
        </w:tc>
        <w:tc>
          <w:tcPr>
            <w:tcW w:w="3199" w:type="dxa"/>
          </w:tcPr>
          <w:p w14:paraId="16D16E57" w14:textId="77777777" w:rsidR="005C5459" w:rsidRDefault="005C5459" w:rsidP="00B37493"/>
        </w:tc>
      </w:tr>
      <w:tr w:rsidR="005C5459" w14:paraId="002E9435" w14:textId="77777777" w:rsidTr="003C4AA3">
        <w:trPr>
          <w:trHeight w:val="264"/>
        </w:trPr>
        <w:tc>
          <w:tcPr>
            <w:tcW w:w="1800" w:type="dxa"/>
          </w:tcPr>
          <w:p w14:paraId="6008DF34" w14:textId="5F56E4AF" w:rsidR="005C5459" w:rsidRDefault="000754D1" w:rsidP="00B37493">
            <w:proofErr w:type="spellStart"/>
            <w:r>
              <w:t>ColPageCount</w:t>
            </w:r>
            <w:proofErr w:type="spellEnd"/>
          </w:p>
        </w:tc>
        <w:tc>
          <w:tcPr>
            <w:tcW w:w="1440" w:type="dxa"/>
          </w:tcPr>
          <w:p w14:paraId="4F67C434" w14:textId="77777777" w:rsidR="005C5459" w:rsidRDefault="005C5459" w:rsidP="00B37493"/>
        </w:tc>
        <w:tc>
          <w:tcPr>
            <w:tcW w:w="990" w:type="dxa"/>
          </w:tcPr>
          <w:p w14:paraId="5ADED176" w14:textId="4F6C28F4" w:rsidR="005C5459" w:rsidRDefault="000754D1" w:rsidP="00B37493">
            <w:r>
              <w:t>Number</w:t>
            </w:r>
          </w:p>
        </w:tc>
        <w:tc>
          <w:tcPr>
            <w:tcW w:w="810" w:type="dxa"/>
          </w:tcPr>
          <w:p w14:paraId="31167C27" w14:textId="77777777" w:rsidR="005C5459" w:rsidRDefault="005C5459" w:rsidP="00B37493"/>
        </w:tc>
        <w:tc>
          <w:tcPr>
            <w:tcW w:w="735" w:type="dxa"/>
          </w:tcPr>
          <w:p w14:paraId="46A5A74E" w14:textId="77777777" w:rsidR="005C5459" w:rsidRDefault="005C5459" w:rsidP="00B37493"/>
        </w:tc>
        <w:tc>
          <w:tcPr>
            <w:tcW w:w="1425" w:type="dxa"/>
          </w:tcPr>
          <w:p w14:paraId="5C102B95" w14:textId="77777777" w:rsidR="005C5459" w:rsidRDefault="005C5459" w:rsidP="00B37493"/>
        </w:tc>
        <w:tc>
          <w:tcPr>
            <w:tcW w:w="3199" w:type="dxa"/>
          </w:tcPr>
          <w:p w14:paraId="7364E192" w14:textId="77777777" w:rsidR="005C5459" w:rsidRDefault="005C5459" w:rsidP="00B37493"/>
        </w:tc>
      </w:tr>
      <w:tr w:rsidR="005952D5" w14:paraId="0BD54C0C" w14:textId="77777777" w:rsidTr="003C4AA3">
        <w:trPr>
          <w:trHeight w:val="60"/>
        </w:trPr>
        <w:tc>
          <w:tcPr>
            <w:tcW w:w="1800" w:type="dxa"/>
          </w:tcPr>
          <w:p w14:paraId="498FC5BE" w14:textId="1E91CCF0" w:rsidR="005952D5" w:rsidRPr="002D0A17" w:rsidRDefault="005952D5" w:rsidP="00B37493">
            <w:pPr>
              <w:rPr>
                <w:highlight w:val="yellow"/>
              </w:rPr>
            </w:pPr>
            <w:proofErr w:type="spellStart"/>
            <w:r w:rsidRPr="005952D5">
              <w:t>ColPrice</w:t>
            </w:r>
            <w:proofErr w:type="spellEnd"/>
          </w:p>
        </w:tc>
        <w:tc>
          <w:tcPr>
            <w:tcW w:w="1440" w:type="dxa"/>
          </w:tcPr>
          <w:p w14:paraId="2BA1D5ED" w14:textId="77777777" w:rsidR="005952D5" w:rsidRDefault="005952D5" w:rsidP="00B37493"/>
        </w:tc>
        <w:tc>
          <w:tcPr>
            <w:tcW w:w="990" w:type="dxa"/>
          </w:tcPr>
          <w:p w14:paraId="7A98BF02" w14:textId="77777777" w:rsidR="005952D5" w:rsidRPr="000E7459" w:rsidRDefault="005952D5" w:rsidP="00B37493">
            <w:pPr>
              <w:rPr>
                <w:highlight w:val="yellow"/>
              </w:rPr>
            </w:pPr>
          </w:p>
        </w:tc>
        <w:tc>
          <w:tcPr>
            <w:tcW w:w="810" w:type="dxa"/>
          </w:tcPr>
          <w:p w14:paraId="50E4AEBB" w14:textId="77777777" w:rsidR="005952D5" w:rsidRDefault="005952D5" w:rsidP="00B37493"/>
        </w:tc>
        <w:tc>
          <w:tcPr>
            <w:tcW w:w="735" w:type="dxa"/>
          </w:tcPr>
          <w:p w14:paraId="70101146" w14:textId="77777777" w:rsidR="005952D5" w:rsidRDefault="005952D5" w:rsidP="00B37493"/>
        </w:tc>
        <w:tc>
          <w:tcPr>
            <w:tcW w:w="1425" w:type="dxa"/>
          </w:tcPr>
          <w:p w14:paraId="3373A65D" w14:textId="77777777" w:rsidR="005952D5" w:rsidRDefault="005952D5" w:rsidP="00B37493"/>
        </w:tc>
        <w:tc>
          <w:tcPr>
            <w:tcW w:w="3199" w:type="dxa"/>
          </w:tcPr>
          <w:p w14:paraId="76C2020B" w14:textId="3B91DE64" w:rsidR="005952D5" w:rsidRDefault="005952D5" w:rsidP="00B37493">
            <w:r>
              <w:t>Purchase/replacement cost</w:t>
            </w:r>
          </w:p>
        </w:tc>
      </w:tr>
      <w:tr w:rsidR="005C5459" w14:paraId="2D1ED096" w14:textId="77777777" w:rsidTr="003C4AA3">
        <w:trPr>
          <w:trHeight w:val="60"/>
        </w:trPr>
        <w:tc>
          <w:tcPr>
            <w:tcW w:w="1800" w:type="dxa"/>
          </w:tcPr>
          <w:p w14:paraId="15F8539A" w14:textId="4C17DD1C" w:rsidR="005C5459" w:rsidRPr="003C4AA3" w:rsidRDefault="003C4AA3" w:rsidP="00B37493">
            <w:proofErr w:type="spellStart"/>
            <w:r w:rsidRPr="003C4AA3">
              <w:rPr>
                <w:color w:val="FF0000"/>
              </w:rPr>
              <w:t>PubID</w:t>
            </w:r>
            <w:proofErr w:type="spellEnd"/>
          </w:p>
        </w:tc>
        <w:tc>
          <w:tcPr>
            <w:tcW w:w="1440" w:type="dxa"/>
          </w:tcPr>
          <w:p w14:paraId="72AC0413" w14:textId="572FBEAC" w:rsidR="005C5459" w:rsidRPr="003C4AA3" w:rsidRDefault="003C4AA3" w:rsidP="00B37493">
            <w:proofErr w:type="spellStart"/>
            <w:proofErr w:type="gramStart"/>
            <w:r>
              <w:t>FK:Publisher</w:t>
            </w:r>
            <w:proofErr w:type="spellEnd"/>
            <w:proofErr w:type="gramEnd"/>
          </w:p>
        </w:tc>
        <w:tc>
          <w:tcPr>
            <w:tcW w:w="990" w:type="dxa"/>
          </w:tcPr>
          <w:p w14:paraId="4C253FE6" w14:textId="5826809E" w:rsidR="005C5459" w:rsidRPr="003C4AA3" w:rsidRDefault="005C5459" w:rsidP="00B37493"/>
        </w:tc>
        <w:tc>
          <w:tcPr>
            <w:tcW w:w="810" w:type="dxa"/>
          </w:tcPr>
          <w:p w14:paraId="4C11354B" w14:textId="77777777" w:rsidR="005C5459" w:rsidRDefault="005C5459" w:rsidP="00B37493"/>
        </w:tc>
        <w:tc>
          <w:tcPr>
            <w:tcW w:w="735" w:type="dxa"/>
          </w:tcPr>
          <w:p w14:paraId="4B3656D0" w14:textId="0F19FA6D" w:rsidR="005C5459" w:rsidRDefault="005C5459" w:rsidP="00B37493"/>
        </w:tc>
        <w:tc>
          <w:tcPr>
            <w:tcW w:w="1425" w:type="dxa"/>
          </w:tcPr>
          <w:p w14:paraId="7EAD37DC" w14:textId="77777777" w:rsidR="005C5459" w:rsidRDefault="005C5459" w:rsidP="00B37493"/>
        </w:tc>
        <w:tc>
          <w:tcPr>
            <w:tcW w:w="3199" w:type="dxa"/>
          </w:tcPr>
          <w:p w14:paraId="5644EC01" w14:textId="77777777" w:rsidR="005C5459" w:rsidRDefault="005C5459" w:rsidP="00B37493"/>
        </w:tc>
      </w:tr>
      <w:tr w:rsidR="005C5459" w14:paraId="59F32A23" w14:textId="77777777" w:rsidTr="003C4AA3">
        <w:trPr>
          <w:trHeight w:val="60"/>
        </w:trPr>
        <w:tc>
          <w:tcPr>
            <w:tcW w:w="1800" w:type="dxa"/>
          </w:tcPr>
          <w:p w14:paraId="1234C564" w14:textId="586B3016" w:rsidR="005C5459" w:rsidRDefault="003C4AA3" w:rsidP="00B37493">
            <w:proofErr w:type="spellStart"/>
            <w:r w:rsidRPr="003C4AA3">
              <w:rPr>
                <w:color w:val="FF0000"/>
              </w:rPr>
              <w:t>LangID</w:t>
            </w:r>
            <w:proofErr w:type="spellEnd"/>
          </w:p>
        </w:tc>
        <w:tc>
          <w:tcPr>
            <w:tcW w:w="1440" w:type="dxa"/>
          </w:tcPr>
          <w:p w14:paraId="0D8537F7" w14:textId="5ADE43F8" w:rsidR="005C5459" w:rsidRDefault="003C4AA3" w:rsidP="00B37493">
            <w:proofErr w:type="spellStart"/>
            <w:proofErr w:type="gramStart"/>
            <w:r>
              <w:t>FK:Language</w:t>
            </w:r>
            <w:proofErr w:type="spellEnd"/>
            <w:proofErr w:type="gramEnd"/>
          </w:p>
        </w:tc>
        <w:tc>
          <w:tcPr>
            <w:tcW w:w="990" w:type="dxa"/>
          </w:tcPr>
          <w:p w14:paraId="4AC0BFC5" w14:textId="77777777" w:rsidR="005C5459" w:rsidRDefault="005C5459" w:rsidP="00B37493"/>
        </w:tc>
        <w:tc>
          <w:tcPr>
            <w:tcW w:w="810" w:type="dxa"/>
          </w:tcPr>
          <w:p w14:paraId="5F89B584" w14:textId="77777777" w:rsidR="005C5459" w:rsidRDefault="005C5459" w:rsidP="00B37493"/>
        </w:tc>
        <w:tc>
          <w:tcPr>
            <w:tcW w:w="735" w:type="dxa"/>
          </w:tcPr>
          <w:p w14:paraId="410577B3" w14:textId="77777777" w:rsidR="005C5459" w:rsidRDefault="005C5459" w:rsidP="00B37493"/>
        </w:tc>
        <w:tc>
          <w:tcPr>
            <w:tcW w:w="1425" w:type="dxa"/>
          </w:tcPr>
          <w:p w14:paraId="09CDD357" w14:textId="77777777" w:rsidR="005C5459" w:rsidRDefault="005C5459" w:rsidP="00B37493"/>
        </w:tc>
        <w:tc>
          <w:tcPr>
            <w:tcW w:w="3199" w:type="dxa"/>
          </w:tcPr>
          <w:p w14:paraId="383164C2" w14:textId="77777777" w:rsidR="005C5459" w:rsidRDefault="005C5459" w:rsidP="00B37493"/>
        </w:tc>
      </w:tr>
      <w:tr w:rsidR="005C5459" w14:paraId="3E09DB35" w14:textId="77777777" w:rsidTr="003C4AA3">
        <w:trPr>
          <w:trHeight w:val="60"/>
        </w:trPr>
        <w:tc>
          <w:tcPr>
            <w:tcW w:w="1800" w:type="dxa"/>
          </w:tcPr>
          <w:p w14:paraId="60A45B60" w14:textId="4B68EF5D" w:rsidR="005C5459" w:rsidRDefault="003C4AA3" w:rsidP="00B37493">
            <w:proofErr w:type="spellStart"/>
            <w:r>
              <w:t>ColDate</w:t>
            </w:r>
            <w:proofErr w:type="spellEnd"/>
          </w:p>
        </w:tc>
        <w:tc>
          <w:tcPr>
            <w:tcW w:w="1440" w:type="dxa"/>
          </w:tcPr>
          <w:p w14:paraId="1C5269D6" w14:textId="77777777" w:rsidR="005C5459" w:rsidRDefault="005C5459" w:rsidP="00B37493"/>
        </w:tc>
        <w:tc>
          <w:tcPr>
            <w:tcW w:w="990" w:type="dxa"/>
          </w:tcPr>
          <w:p w14:paraId="20B3092A" w14:textId="16FB79CF" w:rsidR="005C5459" w:rsidRDefault="003C4AA3" w:rsidP="00B37493">
            <w:r>
              <w:t>DATE</w:t>
            </w:r>
          </w:p>
        </w:tc>
        <w:tc>
          <w:tcPr>
            <w:tcW w:w="810" w:type="dxa"/>
          </w:tcPr>
          <w:p w14:paraId="0F73629B" w14:textId="77777777" w:rsidR="005C5459" w:rsidRDefault="005C5459" w:rsidP="00B37493"/>
        </w:tc>
        <w:tc>
          <w:tcPr>
            <w:tcW w:w="735" w:type="dxa"/>
          </w:tcPr>
          <w:p w14:paraId="589A9FAF" w14:textId="487CAE80" w:rsidR="005C5459" w:rsidRDefault="003C4AA3" w:rsidP="00B37493">
            <w:r>
              <w:t>Y</w:t>
            </w:r>
          </w:p>
        </w:tc>
        <w:tc>
          <w:tcPr>
            <w:tcW w:w="1425" w:type="dxa"/>
          </w:tcPr>
          <w:p w14:paraId="3EECF270" w14:textId="77777777" w:rsidR="005C5459" w:rsidRDefault="005C5459" w:rsidP="00B37493"/>
        </w:tc>
        <w:tc>
          <w:tcPr>
            <w:tcW w:w="3199" w:type="dxa"/>
          </w:tcPr>
          <w:p w14:paraId="231D81D0" w14:textId="5FA34A47" w:rsidR="005C5459" w:rsidRDefault="003C4AA3" w:rsidP="00B37493">
            <w:r>
              <w:t>Date of acquisition</w:t>
            </w:r>
          </w:p>
        </w:tc>
      </w:tr>
      <w:tr w:rsidR="005C5459" w14:paraId="46D77C93" w14:textId="77777777" w:rsidTr="003C4AA3">
        <w:trPr>
          <w:trHeight w:val="60"/>
        </w:trPr>
        <w:tc>
          <w:tcPr>
            <w:tcW w:w="1800" w:type="dxa"/>
          </w:tcPr>
          <w:p w14:paraId="1B2B6782" w14:textId="44636F0E" w:rsidR="005C5459" w:rsidRDefault="003C4AA3" w:rsidP="00B37493">
            <w:proofErr w:type="spellStart"/>
            <w:r w:rsidRPr="003C4AA3">
              <w:rPr>
                <w:color w:val="FF0000"/>
              </w:rPr>
              <w:t>MediaCode</w:t>
            </w:r>
            <w:proofErr w:type="spellEnd"/>
          </w:p>
        </w:tc>
        <w:tc>
          <w:tcPr>
            <w:tcW w:w="1440" w:type="dxa"/>
          </w:tcPr>
          <w:p w14:paraId="6B2EA53D" w14:textId="02453984" w:rsidR="005C5459" w:rsidRDefault="003C4AA3" w:rsidP="00B37493">
            <w:proofErr w:type="spellStart"/>
            <w:proofErr w:type="gramStart"/>
            <w:r>
              <w:t>FK:Media</w:t>
            </w:r>
            <w:proofErr w:type="spellEnd"/>
            <w:proofErr w:type="gramEnd"/>
          </w:p>
        </w:tc>
        <w:tc>
          <w:tcPr>
            <w:tcW w:w="990" w:type="dxa"/>
          </w:tcPr>
          <w:p w14:paraId="77860C25" w14:textId="77777777" w:rsidR="005C5459" w:rsidRDefault="005C5459" w:rsidP="00B37493"/>
        </w:tc>
        <w:tc>
          <w:tcPr>
            <w:tcW w:w="810" w:type="dxa"/>
          </w:tcPr>
          <w:p w14:paraId="6C8CD25D" w14:textId="77777777" w:rsidR="005C5459" w:rsidRDefault="005C5459" w:rsidP="00B37493"/>
        </w:tc>
        <w:tc>
          <w:tcPr>
            <w:tcW w:w="735" w:type="dxa"/>
          </w:tcPr>
          <w:p w14:paraId="716F1B6A" w14:textId="77777777" w:rsidR="005C5459" w:rsidRDefault="005C5459" w:rsidP="00B37493"/>
        </w:tc>
        <w:tc>
          <w:tcPr>
            <w:tcW w:w="1425" w:type="dxa"/>
          </w:tcPr>
          <w:p w14:paraId="4E7BA56C" w14:textId="77777777" w:rsidR="005C5459" w:rsidRDefault="005C5459" w:rsidP="00B37493"/>
        </w:tc>
        <w:tc>
          <w:tcPr>
            <w:tcW w:w="3199" w:type="dxa"/>
          </w:tcPr>
          <w:p w14:paraId="7885FA12" w14:textId="77777777" w:rsidR="005C5459" w:rsidRDefault="005C5459" w:rsidP="00B37493"/>
        </w:tc>
      </w:tr>
      <w:tr w:rsidR="005C5459" w14:paraId="323511CD" w14:textId="77777777" w:rsidTr="003C4AA3">
        <w:trPr>
          <w:trHeight w:val="60"/>
        </w:trPr>
        <w:tc>
          <w:tcPr>
            <w:tcW w:w="1800" w:type="dxa"/>
          </w:tcPr>
          <w:p w14:paraId="53D2ECF1" w14:textId="77777777" w:rsidR="005C5459" w:rsidRDefault="005C5459" w:rsidP="00B37493"/>
        </w:tc>
        <w:tc>
          <w:tcPr>
            <w:tcW w:w="1440" w:type="dxa"/>
          </w:tcPr>
          <w:p w14:paraId="5DD8B5B6" w14:textId="77777777" w:rsidR="005C5459" w:rsidRDefault="005C5459" w:rsidP="00B37493"/>
        </w:tc>
        <w:tc>
          <w:tcPr>
            <w:tcW w:w="990" w:type="dxa"/>
          </w:tcPr>
          <w:p w14:paraId="5DBFF0FD" w14:textId="77777777" w:rsidR="005C5459" w:rsidRDefault="005C5459" w:rsidP="00B37493"/>
        </w:tc>
        <w:tc>
          <w:tcPr>
            <w:tcW w:w="810" w:type="dxa"/>
          </w:tcPr>
          <w:p w14:paraId="278D0D00" w14:textId="77777777" w:rsidR="005C5459" w:rsidRDefault="005C5459" w:rsidP="00B37493"/>
        </w:tc>
        <w:tc>
          <w:tcPr>
            <w:tcW w:w="735" w:type="dxa"/>
          </w:tcPr>
          <w:p w14:paraId="693892D6" w14:textId="77777777" w:rsidR="005C5459" w:rsidRDefault="005C5459" w:rsidP="00B37493"/>
        </w:tc>
        <w:tc>
          <w:tcPr>
            <w:tcW w:w="1425" w:type="dxa"/>
          </w:tcPr>
          <w:p w14:paraId="3A6613C7" w14:textId="77777777" w:rsidR="005C5459" w:rsidRDefault="005C5459" w:rsidP="00B37493"/>
        </w:tc>
        <w:tc>
          <w:tcPr>
            <w:tcW w:w="3199" w:type="dxa"/>
          </w:tcPr>
          <w:p w14:paraId="791192AE" w14:textId="77777777" w:rsidR="005C5459" w:rsidRDefault="005C5459" w:rsidP="00B37493"/>
        </w:tc>
      </w:tr>
      <w:tr w:rsidR="005C5459" w14:paraId="21E4513E" w14:textId="77777777" w:rsidTr="003C4AA3">
        <w:trPr>
          <w:trHeight w:val="60"/>
        </w:trPr>
        <w:tc>
          <w:tcPr>
            <w:tcW w:w="1800" w:type="dxa"/>
          </w:tcPr>
          <w:p w14:paraId="38F8B13A" w14:textId="77777777" w:rsidR="005C5459" w:rsidRDefault="005C5459" w:rsidP="00B37493"/>
        </w:tc>
        <w:tc>
          <w:tcPr>
            <w:tcW w:w="1440" w:type="dxa"/>
          </w:tcPr>
          <w:p w14:paraId="37B3CA0C" w14:textId="77777777" w:rsidR="005C5459" w:rsidRDefault="005C5459" w:rsidP="00B37493"/>
        </w:tc>
        <w:tc>
          <w:tcPr>
            <w:tcW w:w="990" w:type="dxa"/>
          </w:tcPr>
          <w:p w14:paraId="075B0F3F" w14:textId="77777777" w:rsidR="005C5459" w:rsidRDefault="005C5459" w:rsidP="00B37493"/>
        </w:tc>
        <w:tc>
          <w:tcPr>
            <w:tcW w:w="810" w:type="dxa"/>
          </w:tcPr>
          <w:p w14:paraId="4B64920B" w14:textId="77777777" w:rsidR="005C5459" w:rsidRDefault="005C5459" w:rsidP="00B37493"/>
        </w:tc>
        <w:tc>
          <w:tcPr>
            <w:tcW w:w="735" w:type="dxa"/>
          </w:tcPr>
          <w:p w14:paraId="6C4385A3" w14:textId="77777777" w:rsidR="005C5459" w:rsidRDefault="005C5459" w:rsidP="00B37493"/>
        </w:tc>
        <w:tc>
          <w:tcPr>
            <w:tcW w:w="1425" w:type="dxa"/>
          </w:tcPr>
          <w:p w14:paraId="756AAFA7" w14:textId="77777777" w:rsidR="005C5459" w:rsidRDefault="005C5459" w:rsidP="00B37493"/>
        </w:tc>
        <w:tc>
          <w:tcPr>
            <w:tcW w:w="3199" w:type="dxa"/>
          </w:tcPr>
          <w:p w14:paraId="18E19A2C" w14:textId="77777777" w:rsidR="005C5459" w:rsidRDefault="005C5459" w:rsidP="00B37493"/>
        </w:tc>
      </w:tr>
      <w:tr w:rsidR="005C5459" w14:paraId="76D0CA0A" w14:textId="77777777" w:rsidTr="003C4AA3">
        <w:trPr>
          <w:trHeight w:val="60"/>
        </w:trPr>
        <w:tc>
          <w:tcPr>
            <w:tcW w:w="1800" w:type="dxa"/>
          </w:tcPr>
          <w:p w14:paraId="4F0D8765" w14:textId="77777777" w:rsidR="005C5459" w:rsidRDefault="005C5459" w:rsidP="00B37493"/>
        </w:tc>
        <w:tc>
          <w:tcPr>
            <w:tcW w:w="1440" w:type="dxa"/>
          </w:tcPr>
          <w:p w14:paraId="55101FA8" w14:textId="77777777" w:rsidR="005C5459" w:rsidRDefault="005C5459" w:rsidP="00B37493"/>
        </w:tc>
        <w:tc>
          <w:tcPr>
            <w:tcW w:w="990" w:type="dxa"/>
          </w:tcPr>
          <w:p w14:paraId="669B546F" w14:textId="77777777" w:rsidR="005C5459" w:rsidRDefault="005C5459" w:rsidP="00B37493"/>
        </w:tc>
        <w:tc>
          <w:tcPr>
            <w:tcW w:w="810" w:type="dxa"/>
          </w:tcPr>
          <w:p w14:paraId="70030F72" w14:textId="77777777" w:rsidR="005C5459" w:rsidRDefault="005C5459" w:rsidP="00B37493"/>
        </w:tc>
        <w:tc>
          <w:tcPr>
            <w:tcW w:w="735" w:type="dxa"/>
          </w:tcPr>
          <w:p w14:paraId="4074828C" w14:textId="77777777" w:rsidR="005C5459" w:rsidRDefault="005C5459" w:rsidP="00B37493"/>
        </w:tc>
        <w:tc>
          <w:tcPr>
            <w:tcW w:w="1425" w:type="dxa"/>
          </w:tcPr>
          <w:p w14:paraId="50C111B2" w14:textId="77777777" w:rsidR="005C5459" w:rsidRDefault="005C5459" w:rsidP="00B37493"/>
        </w:tc>
        <w:tc>
          <w:tcPr>
            <w:tcW w:w="3199" w:type="dxa"/>
          </w:tcPr>
          <w:p w14:paraId="19D0B587" w14:textId="77777777" w:rsidR="005C5459" w:rsidRDefault="005C5459" w:rsidP="00B37493"/>
        </w:tc>
      </w:tr>
      <w:tr w:rsidR="005C5459" w14:paraId="0C142381" w14:textId="77777777" w:rsidTr="003C4AA3">
        <w:trPr>
          <w:trHeight w:val="60"/>
        </w:trPr>
        <w:tc>
          <w:tcPr>
            <w:tcW w:w="1800" w:type="dxa"/>
          </w:tcPr>
          <w:p w14:paraId="42E3E535" w14:textId="77777777" w:rsidR="005C5459" w:rsidRDefault="005C5459" w:rsidP="00B37493"/>
        </w:tc>
        <w:tc>
          <w:tcPr>
            <w:tcW w:w="1440" w:type="dxa"/>
          </w:tcPr>
          <w:p w14:paraId="3BDCFA98" w14:textId="77777777" w:rsidR="005C5459" w:rsidRDefault="005C5459" w:rsidP="00B37493"/>
        </w:tc>
        <w:tc>
          <w:tcPr>
            <w:tcW w:w="990" w:type="dxa"/>
          </w:tcPr>
          <w:p w14:paraId="278678FB" w14:textId="77777777" w:rsidR="005C5459" w:rsidRDefault="005C5459" w:rsidP="00B37493"/>
        </w:tc>
        <w:tc>
          <w:tcPr>
            <w:tcW w:w="810" w:type="dxa"/>
          </w:tcPr>
          <w:p w14:paraId="6CDBEDE7" w14:textId="77777777" w:rsidR="005C5459" w:rsidRDefault="005C5459" w:rsidP="00B37493"/>
        </w:tc>
        <w:tc>
          <w:tcPr>
            <w:tcW w:w="735" w:type="dxa"/>
          </w:tcPr>
          <w:p w14:paraId="4C42A403" w14:textId="77777777" w:rsidR="005C5459" w:rsidRDefault="005C5459" w:rsidP="00B37493"/>
        </w:tc>
        <w:tc>
          <w:tcPr>
            <w:tcW w:w="1425" w:type="dxa"/>
          </w:tcPr>
          <w:p w14:paraId="339AF2EA" w14:textId="77777777" w:rsidR="005C5459" w:rsidRDefault="005C5459" w:rsidP="00B37493"/>
        </w:tc>
        <w:tc>
          <w:tcPr>
            <w:tcW w:w="3199" w:type="dxa"/>
          </w:tcPr>
          <w:p w14:paraId="5A65BD18" w14:textId="77777777" w:rsidR="005C5459" w:rsidRDefault="005C5459" w:rsidP="00B37493"/>
        </w:tc>
      </w:tr>
      <w:tr w:rsidR="005C5459" w14:paraId="30CB94BA" w14:textId="77777777" w:rsidTr="003C4AA3">
        <w:trPr>
          <w:trHeight w:val="60"/>
        </w:trPr>
        <w:tc>
          <w:tcPr>
            <w:tcW w:w="1800" w:type="dxa"/>
          </w:tcPr>
          <w:p w14:paraId="7BA2C0E9" w14:textId="77777777" w:rsidR="005C5459" w:rsidRDefault="005C5459" w:rsidP="00B37493"/>
        </w:tc>
        <w:tc>
          <w:tcPr>
            <w:tcW w:w="1440" w:type="dxa"/>
          </w:tcPr>
          <w:p w14:paraId="2DCF9B90" w14:textId="77777777" w:rsidR="005C5459" w:rsidRDefault="005C5459" w:rsidP="00B37493"/>
        </w:tc>
        <w:tc>
          <w:tcPr>
            <w:tcW w:w="990" w:type="dxa"/>
          </w:tcPr>
          <w:p w14:paraId="108FB2F7" w14:textId="77777777" w:rsidR="005C5459" w:rsidRDefault="005C5459" w:rsidP="00B37493"/>
        </w:tc>
        <w:tc>
          <w:tcPr>
            <w:tcW w:w="810" w:type="dxa"/>
          </w:tcPr>
          <w:p w14:paraId="73D1646D" w14:textId="77777777" w:rsidR="005C5459" w:rsidRDefault="005C5459" w:rsidP="00B37493"/>
        </w:tc>
        <w:tc>
          <w:tcPr>
            <w:tcW w:w="735" w:type="dxa"/>
          </w:tcPr>
          <w:p w14:paraId="43069A5D" w14:textId="77777777" w:rsidR="005C5459" w:rsidRDefault="005C5459" w:rsidP="00B37493"/>
        </w:tc>
        <w:tc>
          <w:tcPr>
            <w:tcW w:w="1425" w:type="dxa"/>
          </w:tcPr>
          <w:p w14:paraId="6F5CC9DC" w14:textId="77777777" w:rsidR="005C5459" w:rsidRDefault="005C5459" w:rsidP="00B37493"/>
        </w:tc>
        <w:tc>
          <w:tcPr>
            <w:tcW w:w="3199" w:type="dxa"/>
          </w:tcPr>
          <w:p w14:paraId="55B8E239" w14:textId="77777777" w:rsidR="005C5459" w:rsidRDefault="005C5459" w:rsidP="00B37493"/>
        </w:tc>
      </w:tr>
      <w:tr w:rsidR="005C5459" w14:paraId="722D7ED4" w14:textId="77777777" w:rsidTr="003C4AA3">
        <w:trPr>
          <w:trHeight w:val="276"/>
        </w:trPr>
        <w:tc>
          <w:tcPr>
            <w:tcW w:w="1800" w:type="dxa"/>
          </w:tcPr>
          <w:p w14:paraId="0D156C41" w14:textId="77777777" w:rsidR="005C5459" w:rsidRDefault="005C5459" w:rsidP="00B37493"/>
        </w:tc>
        <w:tc>
          <w:tcPr>
            <w:tcW w:w="1440" w:type="dxa"/>
          </w:tcPr>
          <w:p w14:paraId="09E6B470" w14:textId="77777777" w:rsidR="005C5459" w:rsidRDefault="005C5459" w:rsidP="00B37493"/>
        </w:tc>
        <w:tc>
          <w:tcPr>
            <w:tcW w:w="990" w:type="dxa"/>
          </w:tcPr>
          <w:p w14:paraId="72A4D05A" w14:textId="77777777" w:rsidR="005C5459" w:rsidRDefault="005C5459" w:rsidP="00B37493"/>
        </w:tc>
        <w:tc>
          <w:tcPr>
            <w:tcW w:w="810" w:type="dxa"/>
          </w:tcPr>
          <w:p w14:paraId="37D9F838" w14:textId="77777777" w:rsidR="005C5459" w:rsidRDefault="005C5459" w:rsidP="00B37493"/>
        </w:tc>
        <w:tc>
          <w:tcPr>
            <w:tcW w:w="735" w:type="dxa"/>
          </w:tcPr>
          <w:p w14:paraId="401448FF" w14:textId="77777777" w:rsidR="005C5459" w:rsidRDefault="005C5459" w:rsidP="00B37493"/>
        </w:tc>
        <w:tc>
          <w:tcPr>
            <w:tcW w:w="1425" w:type="dxa"/>
          </w:tcPr>
          <w:p w14:paraId="65413181" w14:textId="77777777" w:rsidR="005C5459" w:rsidRDefault="005C5459" w:rsidP="00B37493"/>
        </w:tc>
        <w:tc>
          <w:tcPr>
            <w:tcW w:w="3199" w:type="dxa"/>
          </w:tcPr>
          <w:p w14:paraId="11151E06" w14:textId="77777777" w:rsidR="005C5459" w:rsidRDefault="005C5459" w:rsidP="00B37493"/>
        </w:tc>
      </w:tr>
      <w:tr w:rsidR="005C5459" w14:paraId="48DCAD75" w14:textId="77777777" w:rsidTr="003C4AA3">
        <w:trPr>
          <w:trHeight w:val="264"/>
        </w:trPr>
        <w:tc>
          <w:tcPr>
            <w:tcW w:w="1800" w:type="dxa"/>
          </w:tcPr>
          <w:p w14:paraId="56678320" w14:textId="77777777" w:rsidR="005C5459" w:rsidRDefault="005C5459" w:rsidP="00B37493"/>
        </w:tc>
        <w:tc>
          <w:tcPr>
            <w:tcW w:w="1440" w:type="dxa"/>
          </w:tcPr>
          <w:p w14:paraId="5C1E430E" w14:textId="77777777" w:rsidR="005C5459" w:rsidRDefault="005C5459" w:rsidP="00B37493"/>
        </w:tc>
        <w:tc>
          <w:tcPr>
            <w:tcW w:w="990" w:type="dxa"/>
          </w:tcPr>
          <w:p w14:paraId="0FFF6786" w14:textId="77777777" w:rsidR="005C5459" w:rsidRDefault="005C5459" w:rsidP="00B37493"/>
        </w:tc>
        <w:tc>
          <w:tcPr>
            <w:tcW w:w="810" w:type="dxa"/>
          </w:tcPr>
          <w:p w14:paraId="543347AF" w14:textId="77777777" w:rsidR="005C5459" w:rsidRDefault="005C5459" w:rsidP="00B37493"/>
        </w:tc>
        <w:tc>
          <w:tcPr>
            <w:tcW w:w="735" w:type="dxa"/>
          </w:tcPr>
          <w:p w14:paraId="4E51F3C4" w14:textId="77777777" w:rsidR="005C5459" w:rsidRDefault="005C5459" w:rsidP="00B37493"/>
        </w:tc>
        <w:tc>
          <w:tcPr>
            <w:tcW w:w="1425" w:type="dxa"/>
          </w:tcPr>
          <w:p w14:paraId="39019553" w14:textId="77777777" w:rsidR="005C5459" w:rsidRDefault="005C5459" w:rsidP="00B37493"/>
        </w:tc>
        <w:tc>
          <w:tcPr>
            <w:tcW w:w="3199" w:type="dxa"/>
          </w:tcPr>
          <w:p w14:paraId="0CCA52F1" w14:textId="77777777" w:rsidR="005C5459" w:rsidRDefault="005C5459" w:rsidP="00B37493"/>
        </w:tc>
      </w:tr>
    </w:tbl>
    <w:p w14:paraId="54F74D66" w14:textId="77777777" w:rsidR="005C5459" w:rsidRDefault="005C5459" w:rsidP="005C5459"/>
    <w:p w14:paraId="2E613179" w14:textId="77777777" w:rsidR="005C5459" w:rsidRDefault="005C5459" w:rsidP="005C5459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4E449954" w14:textId="77777777" w:rsidR="006D41F0" w:rsidRDefault="006D41F0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1512519C" w14:textId="246E22F8" w:rsidR="00172BDF" w:rsidRDefault="00172BDF" w:rsidP="00172BDF">
      <w:pPr>
        <w:pStyle w:val="Heading1"/>
      </w:pPr>
      <w:bookmarkStart w:id="12" w:name="_Toc19181240"/>
      <w:bookmarkStart w:id="13" w:name="_Toc19611207"/>
      <w:r>
        <w:lastRenderedPageBreak/>
        <w:t>Genre</w:t>
      </w:r>
      <w:bookmarkEnd w:id="12"/>
      <w:bookmarkEnd w:id="13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172BDF" w14:paraId="2AD762E3" w14:textId="77777777" w:rsidTr="00724AC6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AD19AE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63133FD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8A44C4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120DF6D7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CC3437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FEF568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351968D4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5A32A8DE" w14:textId="77777777" w:rsidTr="00724AC6">
        <w:trPr>
          <w:trHeight w:val="264"/>
        </w:trPr>
        <w:tc>
          <w:tcPr>
            <w:tcW w:w="1800" w:type="dxa"/>
          </w:tcPr>
          <w:p w14:paraId="23F95816" w14:textId="1412B6DF" w:rsidR="00172BDF" w:rsidRDefault="00724AC6" w:rsidP="00B37493">
            <w:proofErr w:type="spellStart"/>
            <w:r>
              <w:t>GenreCode</w:t>
            </w:r>
            <w:proofErr w:type="spellEnd"/>
          </w:p>
        </w:tc>
        <w:tc>
          <w:tcPr>
            <w:tcW w:w="1260" w:type="dxa"/>
          </w:tcPr>
          <w:p w14:paraId="2FB5119F" w14:textId="33ECD058" w:rsidR="00172BDF" w:rsidRDefault="00724AC6" w:rsidP="00B37493">
            <w:r>
              <w:t>PK</w:t>
            </w:r>
          </w:p>
        </w:tc>
        <w:tc>
          <w:tcPr>
            <w:tcW w:w="1170" w:type="dxa"/>
          </w:tcPr>
          <w:p w14:paraId="5071BB21" w14:textId="28F01442" w:rsidR="00172BDF" w:rsidRDefault="00724AC6" w:rsidP="00B37493">
            <w:r>
              <w:t>CHAR</w:t>
            </w:r>
          </w:p>
        </w:tc>
        <w:tc>
          <w:tcPr>
            <w:tcW w:w="810" w:type="dxa"/>
          </w:tcPr>
          <w:p w14:paraId="3624CDEF" w14:textId="1D45F11C" w:rsidR="00172BDF" w:rsidRDefault="00724AC6" w:rsidP="00B37493">
            <w:r>
              <w:t>2</w:t>
            </w:r>
          </w:p>
        </w:tc>
        <w:tc>
          <w:tcPr>
            <w:tcW w:w="735" w:type="dxa"/>
          </w:tcPr>
          <w:p w14:paraId="3CFD27B6" w14:textId="1F3F7D71" w:rsidR="00172BDF" w:rsidRDefault="00724AC6" w:rsidP="00B37493">
            <w:r>
              <w:t>Y</w:t>
            </w:r>
          </w:p>
        </w:tc>
        <w:tc>
          <w:tcPr>
            <w:tcW w:w="1065" w:type="dxa"/>
          </w:tcPr>
          <w:p w14:paraId="56E93B72" w14:textId="77777777" w:rsidR="00172BDF" w:rsidRDefault="00172BDF" w:rsidP="00B37493"/>
        </w:tc>
        <w:tc>
          <w:tcPr>
            <w:tcW w:w="3559" w:type="dxa"/>
          </w:tcPr>
          <w:p w14:paraId="4C9A6572" w14:textId="24E15CAF" w:rsidR="00172BDF" w:rsidRDefault="00724AC6" w:rsidP="00B37493">
            <w:r>
              <w:t>Genre abbrev code</w:t>
            </w:r>
          </w:p>
        </w:tc>
      </w:tr>
      <w:tr w:rsidR="00172BDF" w14:paraId="666CA020" w14:textId="77777777" w:rsidTr="00724AC6">
        <w:trPr>
          <w:trHeight w:val="276"/>
        </w:trPr>
        <w:tc>
          <w:tcPr>
            <w:tcW w:w="1800" w:type="dxa"/>
          </w:tcPr>
          <w:p w14:paraId="64854069" w14:textId="6E57056A" w:rsidR="00172BDF" w:rsidRDefault="00724AC6" w:rsidP="00B37493">
            <w:r>
              <w:t>Genre</w:t>
            </w:r>
          </w:p>
        </w:tc>
        <w:tc>
          <w:tcPr>
            <w:tcW w:w="1260" w:type="dxa"/>
          </w:tcPr>
          <w:p w14:paraId="6704EE55" w14:textId="77777777" w:rsidR="00172BDF" w:rsidRDefault="00172BDF" w:rsidP="00B37493"/>
        </w:tc>
        <w:tc>
          <w:tcPr>
            <w:tcW w:w="1170" w:type="dxa"/>
          </w:tcPr>
          <w:p w14:paraId="43382C30" w14:textId="0DB0114E" w:rsidR="00172BDF" w:rsidRDefault="00724AC6" w:rsidP="00B37493">
            <w:r>
              <w:t>VARCHAR</w:t>
            </w:r>
          </w:p>
        </w:tc>
        <w:tc>
          <w:tcPr>
            <w:tcW w:w="810" w:type="dxa"/>
          </w:tcPr>
          <w:p w14:paraId="5D040A33" w14:textId="7BFA5370" w:rsidR="00172BDF" w:rsidRDefault="00724AC6" w:rsidP="00B37493">
            <w:r>
              <w:t>20</w:t>
            </w:r>
          </w:p>
        </w:tc>
        <w:tc>
          <w:tcPr>
            <w:tcW w:w="735" w:type="dxa"/>
          </w:tcPr>
          <w:p w14:paraId="7F081B6B" w14:textId="77777777" w:rsidR="00172BDF" w:rsidRDefault="00172BDF" w:rsidP="00B37493"/>
        </w:tc>
        <w:tc>
          <w:tcPr>
            <w:tcW w:w="1065" w:type="dxa"/>
          </w:tcPr>
          <w:p w14:paraId="7510D05A" w14:textId="77777777" w:rsidR="00172BDF" w:rsidRDefault="00172BDF" w:rsidP="00B37493"/>
        </w:tc>
        <w:tc>
          <w:tcPr>
            <w:tcW w:w="3559" w:type="dxa"/>
          </w:tcPr>
          <w:p w14:paraId="21160FE6" w14:textId="77777777" w:rsidR="00172BDF" w:rsidRDefault="00172BDF" w:rsidP="00B37493"/>
        </w:tc>
      </w:tr>
      <w:tr w:rsidR="00172BDF" w14:paraId="59084CB3" w14:textId="77777777" w:rsidTr="00724AC6">
        <w:trPr>
          <w:trHeight w:val="264"/>
        </w:trPr>
        <w:tc>
          <w:tcPr>
            <w:tcW w:w="1800" w:type="dxa"/>
          </w:tcPr>
          <w:p w14:paraId="7047E6F4" w14:textId="109F82FB" w:rsidR="00172BDF" w:rsidRDefault="007F7654" w:rsidP="00B37493">
            <w:proofErr w:type="spellStart"/>
            <w:r w:rsidRPr="007F7654">
              <w:rPr>
                <w:color w:val="FF0000"/>
              </w:rPr>
              <w:t>TitleID</w:t>
            </w:r>
            <w:proofErr w:type="spellEnd"/>
          </w:p>
        </w:tc>
        <w:tc>
          <w:tcPr>
            <w:tcW w:w="1260" w:type="dxa"/>
          </w:tcPr>
          <w:p w14:paraId="11741E19" w14:textId="33298A7D" w:rsidR="00172BDF" w:rsidRDefault="007F7654" w:rsidP="00B37493">
            <w:proofErr w:type="spellStart"/>
            <w:proofErr w:type="gramStart"/>
            <w:r>
              <w:t>FK:Title</w:t>
            </w:r>
            <w:proofErr w:type="spellEnd"/>
            <w:proofErr w:type="gramEnd"/>
          </w:p>
        </w:tc>
        <w:tc>
          <w:tcPr>
            <w:tcW w:w="1170" w:type="dxa"/>
          </w:tcPr>
          <w:p w14:paraId="2EB35783" w14:textId="77777777" w:rsidR="00172BDF" w:rsidRDefault="00172BDF" w:rsidP="00B37493"/>
        </w:tc>
        <w:tc>
          <w:tcPr>
            <w:tcW w:w="810" w:type="dxa"/>
          </w:tcPr>
          <w:p w14:paraId="3130F96F" w14:textId="77777777" w:rsidR="00172BDF" w:rsidRDefault="00172BDF" w:rsidP="00B37493"/>
        </w:tc>
        <w:tc>
          <w:tcPr>
            <w:tcW w:w="735" w:type="dxa"/>
          </w:tcPr>
          <w:p w14:paraId="3EDDDDAF" w14:textId="77777777" w:rsidR="00172BDF" w:rsidRDefault="00172BDF" w:rsidP="00B37493"/>
        </w:tc>
        <w:tc>
          <w:tcPr>
            <w:tcW w:w="1065" w:type="dxa"/>
          </w:tcPr>
          <w:p w14:paraId="608E4B8D" w14:textId="77777777" w:rsidR="00172BDF" w:rsidRDefault="00172BDF" w:rsidP="00B37493"/>
        </w:tc>
        <w:tc>
          <w:tcPr>
            <w:tcW w:w="3559" w:type="dxa"/>
          </w:tcPr>
          <w:p w14:paraId="4DF55D47" w14:textId="77777777" w:rsidR="00172BDF" w:rsidRDefault="00172BDF" w:rsidP="00B37493"/>
        </w:tc>
      </w:tr>
      <w:tr w:rsidR="00172BDF" w14:paraId="498E95EE" w14:textId="77777777" w:rsidTr="00724AC6">
        <w:trPr>
          <w:trHeight w:val="264"/>
        </w:trPr>
        <w:tc>
          <w:tcPr>
            <w:tcW w:w="1800" w:type="dxa"/>
          </w:tcPr>
          <w:p w14:paraId="2E735C0D" w14:textId="77777777" w:rsidR="00172BDF" w:rsidRDefault="00172BDF" w:rsidP="00B37493"/>
        </w:tc>
        <w:tc>
          <w:tcPr>
            <w:tcW w:w="1260" w:type="dxa"/>
          </w:tcPr>
          <w:p w14:paraId="1A9F1D37" w14:textId="77777777" w:rsidR="00172BDF" w:rsidRDefault="00172BDF" w:rsidP="00B37493"/>
        </w:tc>
        <w:tc>
          <w:tcPr>
            <w:tcW w:w="1170" w:type="dxa"/>
          </w:tcPr>
          <w:p w14:paraId="65308D30" w14:textId="77777777" w:rsidR="00172BDF" w:rsidRDefault="00172BDF" w:rsidP="00B37493"/>
        </w:tc>
        <w:tc>
          <w:tcPr>
            <w:tcW w:w="810" w:type="dxa"/>
          </w:tcPr>
          <w:p w14:paraId="12A54BD9" w14:textId="77777777" w:rsidR="00172BDF" w:rsidRDefault="00172BDF" w:rsidP="00B37493"/>
        </w:tc>
        <w:tc>
          <w:tcPr>
            <w:tcW w:w="735" w:type="dxa"/>
          </w:tcPr>
          <w:p w14:paraId="6A5B7C67" w14:textId="77777777" w:rsidR="00172BDF" w:rsidRDefault="00172BDF" w:rsidP="00B37493"/>
        </w:tc>
        <w:tc>
          <w:tcPr>
            <w:tcW w:w="1065" w:type="dxa"/>
          </w:tcPr>
          <w:p w14:paraId="52C05A93" w14:textId="77777777" w:rsidR="00172BDF" w:rsidRDefault="00172BDF" w:rsidP="00B37493"/>
        </w:tc>
        <w:tc>
          <w:tcPr>
            <w:tcW w:w="3559" w:type="dxa"/>
          </w:tcPr>
          <w:p w14:paraId="385FAD78" w14:textId="77777777" w:rsidR="00172BDF" w:rsidRDefault="00172BDF" w:rsidP="00B37493"/>
        </w:tc>
      </w:tr>
      <w:tr w:rsidR="00172BDF" w14:paraId="3AE52C70" w14:textId="77777777" w:rsidTr="00724AC6">
        <w:trPr>
          <w:trHeight w:val="60"/>
        </w:trPr>
        <w:tc>
          <w:tcPr>
            <w:tcW w:w="1800" w:type="dxa"/>
          </w:tcPr>
          <w:p w14:paraId="7E1AB448" w14:textId="77777777" w:rsidR="00172BDF" w:rsidRDefault="00172BDF" w:rsidP="00B37493"/>
        </w:tc>
        <w:tc>
          <w:tcPr>
            <w:tcW w:w="1260" w:type="dxa"/>
          </w:tcPr>
          <w:p w14:paraId="618332C7" w14:textId="77777777" w:rsidR="00172BDF" w:rsidRDefault="00172BDF" w:rsidP="00B37493"/>
        </w:tc>
        <w:tc>
          <w:tcPr>
            <w:tcW w:w="1170" w:type="dxa"/>
          </w:tcPr>
          <w:p w14:paraId="013FE99E" w14:textId="77777777" w:rsidR="00172BDF" w:rsidRDefault="00172BDF" w:rsidP="00B37493"/>
        </w:tc>
        <w:tc>
          <w:tcPr>
            <w:tcW w:w="810" w:type="dxa"/>
          </w:tcPr>
          <w:p w14:paraId="0BF20667" w14:textId="77777777" w:rsidR="00172BDF" w:rsidRDefault="00172BDF" w:rsidP="00B37493"/>
        </w:tc>
        <w:tc>
          <w:tcPr>
            <w:tcW w:w="735" w:type="dxa"/>
          </w:tcPr>
          <w:p w14:paraId="5EEC5324" w14:textId="77777777" w:rsidR="00172BDF" w:rsidRDefault="00172BDF" w:rsidP="00B37493"/>
        </w:tc>
        <w:tc>
          <w:tcPr>
            <w:tcW w:w="1065" w:type="dxa"/>
          </w:tcPr>
          <w:p w14:paraId="2B3E7A7D" w14:textId="77777777" w:rsidR="00172BDF" w:rsidRDefault="00172BDF" w:rsidP="00B37493"/>
        </w:tc>
        <w:tc>
          <w:tcPr>
            <w:tcW w:w="3559" w:type="dxa"/>
          </w:tcPr>
          <w:p w14:paraId="16EDC682" w14:textId="77777777" w:rsidR="00172BDF" w:rsidRDefault="00172BDF" w:rsidP="00B37493"/>
        </w:tc>
      </w:tr>
      <w:tr w:rsidR="00172BDF" w14:paraId="0B22332D" w14:textId="77777777" w:rsidTr="00724AC6">
        <w:trPr>
          <w:trHeight w:val="60"/>
        </w:trPr>
        <w:tc>
          <w:tcPr>
            <w:tcW w:w="1800" w:type="dxa"/>
          </w:tcPr>
          <w:p w14:paraId="04E69BE8" w14:textId="77777777" w:rsidR="00172BDF" w:rsidRDefault="00172BDF" w:rsidP="00B37493"/>
        </w:tc>
        <w:tc>
          <w:tcPr>
            <w:tcW w:w="1260" w:type="dxa"/>
          </w:tcPr>
          <w:p w14:paraId="1DF7D73E" w14:textId="77777777" w:rsidR="00172BDF" w:rsidRDefault="00172BDF" w:rsidP="00B37493"/>
        </w:tc>
        <w:tc>
          <w:tcPr>
            <w:tcW w:w="1170" w:type="dxa"/>
          </w:tcPr>
          <w:p w14:paraId="480935B2" w14:textId="77777777" w:rsidR="00172BDF" w:rsidRDefault="00172BDF" w:rsidP="00B37493"/>
        </w:tc>
        <w:tc>
          <w:tcPr>
            <w:tcW w:w="810" w:type="dxa"/>
          </w:tcPr>
          <w:p w14:paraId="245DD524" w14:textId="77777777" w:rsidR="00172BDF" w:rsidRDefault="00172BDF" w:rsidP="00B37493"/>
        </w:tc>
        <w:tc>
          <w:tcPr>
            <w:tcW w:w="735" w:type="dxa"/>
          </w:tcPr>
          <w:p w14:paraId="3EC69A00" w14:textId="77777777" w:rsidR="00172BDF" w:rsidRDefault="00172BDF" w:rsidP="00B37493"/>
        </w:tc>
        <w:tc>
          <w:tcPr>
            <w:tcW w:w="1065" w:type="dxa"/>
          </w:tcPr>
          <w:p w14:paraId="640EB642" w14:textId="77777777" w:rsidR="00172BDF" w:rsidRDefault="00172BDF" w:rsidP="00B37493"/>
        </w:tc>
        <w:tc>
          <w:tcPr>
            <w:tcW w:w="3559" w:type="dxa"/>
          </w:tcPr>
          <w:p w14:paraId="2372EE06" w14:textId="77777777" w:rsidR="00172BDF" w:rsidRDefault="00172BDF" w:rsidP="00B37493"/>
        </w:tc>
      </w:tr>
      <w:tr w:rsidR="00172BDF" w14:paraId="1115D941" w14:textId="77777777" w:rsidTr="00724AC6">
        <w:trPr>
          <w:trHeight w:val="60"/>
        </w:trPr>
        <w:tc>
          <w:tcPr>
            <w:tcW w:w="1800" w:type="dxa"/>
          </w:tcPr>
          <w:p w14:paraId="3A11F467" w14:textId="77777777" w:rsidR="00172BDF" w:rsidRDefault="00172BDF" w:rsidP="00B37493"/>
        </w:tc>
        <w:tc>
          <w:tcPr>
            <w:tcW w:w="1260" w:type="dxa"/>
          </w:tcPr>
          <w:p w14:paraId="5DD9EFF4" w14:textId="77777777" w:rsidR="00172BDF" w:rsidRDefault="00172BDF" w:rsidP="00B37493"/>
        </w:tc>
        <w:tc>
          <w:tcPr>
            <w:tcW w:w="1170" w:type="dxa"/>
          </w:tcPr>
          <w:p w14:paraId="0CD749FF" w14:textId="77777777" w:rsidR="00172BDF" w:rsidRDefault="00172BDF" w:rsidP="00B37493"/>
        </w:tc>
        <w:tc>
          <w:tcPr>
            <w:tcW w:w="810" w:type="dxa"/>
          </w:tcPr>
          <w:p w14:paraId="3A3E73C2" w14:textId="77777777" w:rsidR="00172BDF" w:rsidRDefault="00172BDF" w:rsidP="00B37493"/>
        </w:tc>
        <w:tc>
          <w:tcPr>
            <w:tcW w:w="735" w:type="dxa"/>
          </w:tcPr>
          <w:p w14:paraId="08EBB531" w14:textId="77777777" w:rsidR="00172BDF" w:rsidRDefault="00172BDF" w:rsidP="00B37493"/>
        </w:tc>
        <w:tc>
          <w:tcPr>
            <w:tcW w:w="1065" w:type="dxa"/>
          </w:tcPr>
          <w:p w14:paraId="5592D8DD" w14:textId="77777777" w:rsidR="00172BDF" w:rsidRDefault="00172BDF" w:rsidP="00B37493"/>
        </w:tc>
        <w:tc>
          <w:tcPr>
            <w:tcW w:w="3559" w:type="dxa"/>
          </w:tcPr>
          <w:p w14:paraId="7D967BBC" w14:textId="77777777" w:rsidR="00172BDF" w:rsidRDefault="00172BDF" w:rsidP="00B37493"/>
        </w:tc>
      </w:tr>
      <w:tr w:rsidR="00172BDF" w14:paraId="5DAA8EFC" w14:textId="77777777" w:rsidTr="00724AC6">
        <w:trPr>
          <w:trHeight w:val="60"/>
        </w:trPr>
        <w:tc>
          <w:tcPr>
            <w:tcW w:w="1800" w:type="dxa"/>
          </w:tcPr>
          <w:p w14:paraId="0E3C5321" w14:textId="77777777" w:rsidR="00172BDF" w:rsidRDefault="00172BDF" w:rsidP="00B37493"/>
        </w:tc>
        <w:tc>
          <w:tcPr>
            <w:tcW w:w="1260" w:type="dxa"/>
          </w:tcPr>
          <w:p w14:paraId="3B4DDB86" w14:textId="77777777" w:rsidR="00172BDF" w:rsidRDefault="00172BDF" w:rsidP="00B37493"/>
        </w:tc>
        <w:tc>
          <w:tcPr>
            <w:tcW w:w="1170" w:type="dxa"/>
          </w:tcPr>
          <w:p w14:paraId="34EB88E9" w14:textId="77777777" w:rsidR="00172BDF" w:rsidRDefault="00172BDF" w:rsidP="00B37493"/>
        </w:tc>
        <w:tc>
          <w:tcPr>
            <w:tcW w:w="810" w:type="dxa"/>
          </w:tcPr>
          <w:p w14:paraId="4AF01555" w14:textId="77777777" w:rsidR="00172BDF" w:rsidRDefault="00172BDF" w:rsidP="00B37493"/>
        </w:tc>
        <w:tc>
          <w:tcPr>
            <w:tcW w:w="735" w:type="dxa"/>
          </w:tcPr>
          <w:p w14:paraId="776F2AAD" w14:textId="77777777" w:rsidR="00172BDF" w:rsidRDefault="00172BDF" w:rsidP="00B37493"/>
        </w:tc>
        <w:tc>
          <w:tcPr>
            <w:tcW w:w="1065" w:type="dxa"/>
          </w:tcPr>
          <w:p w14:paraId="7EC53604" w14:textId="77777777" w:rsidR="00172BDF" w:rsidRDefault="00172BDF" w:rsidP="00B37493"/>
        </w:tc>
        <w:tc>
          <w:tcPr>
            <w:tcW w:w="3559" w:type="dxa"/>
          </w:tcPr>
          <w:p w14:paraId="6EB62B5D" w14:textId="77777777" w:rsidR="00172BDF" w:rsidRDefault="00172BDF" w:rsidP="00B37493"/>
        </w:tc>
      </w:tr>
      <w:tr w:rsidR="00172BDF" w14:paraId="7A6633A4" w14:textId="77777777" w:rsidTr="00724AC6">
        <w:trPr>
          <w:trHeight w:val="60"/>
        </w:trPr>
        <w:tc>
          <w:tcPr>
            <w:tcW w:w="1800" w:type="dxa"/>
          </w:tcPr>
          <w:p w14:paraId="733C51A7" w14:textId="77777777" w:rsidR="00172BDF" w:rsidRDefault="00172BDF" w:rsidP="00B37493"/>
        </w:tc>
        <w:tc>
          <w:tcPr>
            <w:tcW w:w="1260" w:type="dxa"/>
          </w:tcPr>
          <w:p w14:paraId="6C157A63" w14:textId="77777777" w:rsidR="00172BDF" w:rsidRDefault="00172BDF" w:rsidP="00B37493"/>
        </w:tc>
        <w:tc>
          <w:tcPr>
            <w:tcW w:w="1170" w:type="dxa"/>
          </w:tcPr>
          <w:p w14:paraId="0F051896" w14:textId="77777777" w:rsidR="00172BDF" w:rsidRDefault="00172BDF" w:rsidP="00B37493"/>
        </w:tc>
        <w:tc>
          <w:tcPr>
            <w:tcW w:w="810" w:type="dxa"/>
          </w:tcPr>
          <w:p w14:paraId="518CE644" w14:textId="77777777" w:rsidR="00172BDF" w:rsidRDefault="00172BDF" w:rsidP="00B37493"/>
        </w:tc>
        <w:tc>
          <w:tcPr>
            <w:tcW w:w="735" w:type="dxa"/>
          </w:tcPr>
          <w:p w14:paraId="256AAC40" w14:textId="77777777" w:rsidR="00172BDF" w:rsidRDefault="00172BDF" w:rsidP="00B37493"/>
        </w:tc>
        <w:tc>
          <w:tcPr>
            <w:tcW w:w="1065" w:type="dxa"/>
          </w:tcPr>
          <w:p w14:paraId="085EDC29" w14:textId="77777777" w:rsidR="00172BDF" w:rsidRDefault="00172BDF" w:rsidP="00B37493"/>
        </w:tc>
        <w:tc>
          <w:tcPr>
            <w:tcW w:w="3559" w:type="dxa"/>
          </w:tcPr>
          <w:p w14:paraId="3A30BA41" w14:textId="77777777" w:rsidR="00172BDF" w:rsidRDefault="00172BDF" w:rsidP="00B37493"/>
        </w:tc>
      </w:tr>
      <w:tr w:rsidR="00172BDF" w14:paraId="781C4B30" w14:textId="77777777" w:rsidTr="00724AC6">
        <w:trPr>
          <w:trHeight w:val="60"/>
        </w:trPr>
        <w:tc>
          <w:tcPr>
            <w:tcW w:w="1800" w:type="dxa"/>
          </w:tcPr>
          <w:p w14:paraId="3DD8073A" w14:textId="77777777" w:rsidR="00172BDF" w:rsidRDefault="00172BDF" w:rsidP="00B37493"/>
        </w:tc>
        <w:tc>
          <w:tcPr>
            <w:tcW w:w="1260" w:type="dxa"/>
          </w:tcPr>
          <w:p w14:paraId="2399FE3C" w14:textId="77777777" w:rsidR="00172BDF" w:rsidRDefault="00172BDF" w:rsidP="00B37493"/>
        </w:tc>
        <w:tc>
          <w:tcPr>
            <w:tcW w:w="1170" w:type="dxa"/>
          </w:tcPr>
          <w:p w14:paraId="65BB062E" w14:textId="77777777" w:rsidR="00172BDF" w:rsidRDefault="00172BDF" w:rsidP="00B37493"/>
        </w:tc>
        <w:tc>
          <w:tcPr>
            <w:tcW w:w="810" w:type="dxa"/>
          </w:tcPr>
          <w:p w14:paraId="52E9105D" w14:textId="77777777" w:rsidR="00172BDF" w:rsidRDefault="00172BDF" w:rsidP="00B37493"/>
        </w:tc>
        <w:tc>
          <w:tcPr>
            <w:tcW w:w="735" w:type="dxa"/>
          </w:tcPr>
          <w:p w14:paraId="5225B113" w14:textId="77777777" w:rsidR="00172BDF" w:rsidRDefault="00172BDF" w:rsidP="00B37493"/>
        </w:tc>
        <w:tc>
          <w:tcPr>
            <w:tcW w:w="1065" w:type="dxa"/>
          </w:tcPr>
          <w:p w14:paraId="0B071852" w14:textId="77777777" w:rsidR="00172BDF" w:rsidRDefault="00172BDF" w:rsidP="00B37493"/>
        </w:tc>
        <w:tc>
          <w:tcPr>
            <w:tcW w:w="3559" w:type="dxa"/>
          </w:tcPr>
          <w:p w14:paraId="2A3CC347" w14:textId="77777777" w:rsidR="00172BDF" w:rsidRDefault="00172BDF" w:rsidP="00B37493"/>
        </w:tc>
      </w:tr>
      <w:tr w:rsidR="00172BDF" w14:paraId="3443D6B0" w14:textId="77777777" w:rsidTr="00724AC6">
        <w:trPr>
          <w:trHeight w:val="60"/>
        </w:trPr>
        <w:tc>
          <w:tcPr>
            <w:tcW w:w="1800" w:type="dxa"/>
          </w:tcPr>
          <w:p w14:paraId="707D6CD1" w14:textId="77777777" w:rsidR="00172BDF" w:rsidRDefault="00172BDF" w:rsidP="00B37493"/>
        </w:tc>
        <w:tc>
          <w:tcPr>
            <w:tcW w:w="1260" w:type="dxa"/>
          </w:tcPr>
          <w:p w14:paraId="16C47BD9" w14:textId="77777777" w:rsidR="00172BDF" w:rsidRDefault="00172BDF" w:rsidP="00B37493"/>
        </w:tc>
        <w:tc>
          <w:tcPr>
            <w:tcW w:w="1170" w:type="dxa"/>
          </w:tcPr>
          <w:p w14:paraId="0ACFF94B" w14:textId="77777777" w:rsidR="00172BDF" w:rsidRDefault="00172BDF" w:rsidP="00B37493"/>
        </w:tc>
        <w:tc>
          <w:tcPr>
            <w:tcW w:w="810" w:type="dxa"/>
          </w:tcPr>
          <w:p w14:paraId="679B7455" w14:textId="77777777" w:rsidR="00172BDF" w:rsidRDefault="00172BDF" w:rsidP="00B37493"/>
        </w:tc>
        <w:tc>
          <w:tcPr>
            <w:tcW w:w="735" w:type="dxa"/>
          </w:tcPr>
          <w:p w14:paraId="51CAC2A9" w14:textId="77777777" w:rsidR="00172BDF" w:rsidRDefault="00172BDF" w:rsidP="00B37493"/>
        </w:tc>
        <w:tc>
          <w:tcPr>
            <w:tcW w:w="1065" w:type="dxa"/>
          </w:tcPr>
          <w:p w14:paraId="6A9AA8CE" w14:textId="77777777" w:rsidR="00172BDF" w:rsidRDefault="00172BDF" w:rsidP="00B37493"/>
        </w:tc>
        <w:tc>
          <w:tcPr>
            <w:tcW w:w="3559" w:type="dxa"/>
          </w:tcPr>
          <w:p w14:paraId="4A4AD7C1" w14:textId="77777777" w:rsidR="00172BDF" w:rsidRDefault="00172BDF" w:rsidP="00B37493"/>
        </w:tc>
      </w:tr>
      <w:tr w:rsidR="00172BDF" w14:paraId="503EC3FB" w14:textId="77777777" w:rsidTr="00724AC6">
        <w:trPr>
          <w:trHeight w:val="60"/>
        </w:trPr>
        <w:tc>
          <w:tcPr>
            <w:tcW w:w="1800" w:type="dxa"/>
          </w:tcPr>
          <w:p w14:paraId="298FF408" w14:textId="77777777" w:rsidR="00172BDF" w:rsidRDefault="00172BDF" w:rsidP="00B37493"/>
        </w:tc>
        <w:tc>
          <w:tcPr>
            <w:tcW w:w="1260" w:type="dxa"/>
          </w:tcPr>
          <w:p w14:paraId="1291A56F" w14:textId="77777777" w:rsidR="00172BDF" w:rsidRDefault="00172BDF" w:rsidP="00B37493"/>
        </w:tc>
        <w:tc>
          <w:tcPr>
            <w:tcW w:w="1170" w:type="dxa"/>
          </w:tcPr>
          <w:p w14:paraId="78845495" w14:textId="77777777" w:rsidR="00172BDF" w:rsidRDefault="00172BDF" w:rsidP="00B37493"/>
        </w:tc>
        <w:tc>
          <w:tcPr>
            <w:tcW w:w="810" w:type="dxa"/>
          </w:tcPr>
          <w:p w14:paraId="07ADE05A" w14:textId="77777777" w:rsidR="00172BDF" w:rsidRDefault="00172BDF" w:rsidP="00B37493"/>
        </w:tc>
        <w:tc>
          <w:tcPr>
            <w:tcW w:w="735" w:type="dxa"/>
          </w:tcPr>
          <w:p w14:paraId="348498DD" w14:textId="77777777" w:rsidR="00172BDF" w:rsidRDefault="00172BDF" w:rsidP="00B37493"/>
        </w:tc>
        <w:tc>
          <w:tcPr>
            <w:tcW w:w="1065" w:type="dxa"/>
          </w:tcPr>
          <w:p w14:paraId="5DE92AA7" w14:textId="77777777" w:rsidR="00172BDF" w:rsidRDefault="00172BDF" w:rsidP="00B37493"/>
        </w:tc>
        <w:tc>
          <w:tcPr>
            <w:tcW w:w="3559" w:type="dxa"/>
          </w:tcPr>
          <w:p w14:paraId="551636BD" w14:textId="77777777" w:rsidR="00172BDF" w:rsidRDefault="00172BDF" w:rsidP="00B37493"/>
        </w:tc>
      </w:tr>
      <w:tr w:rsidR="00172BDF" w14:paraId="7F520682" w14:textId="77777777" w:rsidTr="00724AC6">
        <w:trPr>
          <w:trHeight w:val="60"/>
        </w:trPr>
        <w:tc>
          <w:tcPr>
            <w:tcW w:w="1800" w:type="dxa"/>
          </w:tcPr>
          <w:p w14:paraId="12F14D6D" w14:textId="77777777" w:rsidR="00172BDF" w:rsidRDefault="00172BDF" w:rsidP="00B37493"/>
        </w:tc>
        <w:tc>
          <w:tcPr>
            <w:tcW w:w="1260" w:type="dxa"/>
          </w:tcPr>
          <w:p w14:paraId="4E340EE3" w14:textId="77777777" w:rsidR="00172BDF" w:rsidRDefault="00172BDF" w:rsidP="00B37493"/>
        </w:tc>
        <w:tc>
          <w:tcPr>
            <w:tcW w:w="1170" w:type="dxa"/>
          </w:tcPr>
          <w:p w14:paraId="3E2BEE76" w14:textId="77777777" w:rsidR="00172BDF" w:rsidRDefault="00172BDF" w:rsidP="00B37493"/>
        </w:tc>
        <w:tc>
          <w:tcPr>
            <w:tcW w:w="810" w:type="dxa"/>
          </w:tcPr>
          <w:p w14:paraId="3667F019" w14:textId="77777777" w:rsidR="00172BDF" w:rsidRDefault="00172BDF" w:rsidP="00B37493"/>
        </w:tc>
        <w:tc>
          <w:tcPr>
            <w:tcW w:w="735" w:type="dxa"/>
          </w:tcPr>
          <w:p w14:paraId="4C72B0A5" w14:textId="77777777" w:rsidR="00172BDF" w:rsidRDefault="00172BDF" w:rsidP="00B37493"/>
        </w:tc>
        <w:tc>
          <w:tcPr>
            <w:tcW w:w="1065" w:type="dxa"/>
          </w:tcPr>
          <w:p w14:paraId="66EF814E" w14:textId="77777777" w:rsidR="00172BDF" w:rsidRDefault="00172BDF" w:rsidP="00B37493"/>
        </w:tc>
        <w:tc>
          <w:tcPr>
            <w:tcW w:w="3559" w:type="dxa"/>
          </w:tcPr>
          <w:p w14:paraId="0D408599" w14:textId="77777777" w:rsidR="00172BDF" w:rsidRDefault="00172BDF" w:rsidP="00B37493"/>
        </w:tc>
      </w:tr>
      <w:tr w:rsidR="00172BDF" w14:paraId="133056B1" w14:textId="77777777" w:rsidTr="00724AC6">
        <w:trPr>
          <w:trHeight w:val="276"/>
        </w:trPr>
        <w:tc>
          <w:tcPr>
            <w:tcW w:w="1800" w:type="dxa"/>
          </w:tcPr>
          <w:p w14:paraId="08D0B7D2" w14:textId="77777777" w:rsidR="00172BDF" w:rsidRDefault="00172BDF" w:rsidP="00B37493"/>
        </w:tc>
        <w:tc>
          <w:tcPr>
            <w:tcW w:w="1260" w:type="dxa"/>
          </w:tcPr>
          <w:p w14:paraId="4A2899E0" w14:textId="77777777" w:rsidR="00172BDF" w:rsidRDefault="00172BDF" w:rsidP="00B37493"/>
        </w:tc>
        <w:tc>
          <w:tcPr>
            <w:tcW w:w="1170" w:type="dxa"/>
          </w:tcPr>
          <w:p w14:paraId="12A4151F" w14:textId="77777777" w:rsidR="00172BDF" w:rsidRDefault="00172BDF" w:rsidP="00B37493"/>
        </w:tc>
        <w:tc>
          <w:tcPr>
            <w:tcW w:w="810" w:type="dxa"/>
          </w:tcPr>
          <w:p w14:paraId="3BCB0B92" w14:textId="77777777" w:rsidR="00172BDF" w:rsidRDefault="00172BDF" w:rsidP="00B37493"/>
        </w:tc>
        <w:tc>
          <w:tcPr>
            <w:tcW w:w="735" w:type="dxa"/>
          </w:tcPr>
          <w:p w14:paraId="7787BA8D" w14:textId="77777777" w:rsidR="00172BDF" w:rsidRDefault="00172BDF" w:rsidP="00B37493"/>
        </w:tc>
        <w:tc>
          <w:tcPr>
            <w:tcW w:w="1065" w:type="dxa"/>
          </w:tcPr>
          <w:p w14:paraId="2D0C9D3F" w14:textId="77777777" w:rsidR="00172BDF" w:rsidRDefault="00172BDF" w:rsidP="00B37493"/>
        </w:tc>
        <w:tc>
          <w:tcPr>
            <w:tcW w:w="3559" w:type="dxa"/>
          </w:tcPr>
          <w:p w14:paraId="57F954A0" w14:textId="77777777" w:rsidR="00172BDF" w:rsidRDefault="00172BDF" w:rsidP="00B37493"/>
        </w:tc>
      </w:tr>
      <w:tr w:rsidR="00172BDF" w14:paraId="17A4A618" w14:textId="77777777" w:rsidTr="00724AC6">
        <w:trPr>
          <w:trHeight w:val="264"/>
        </w:trPr>
        <w:tc>
          <w:tcPr>
            <w:tcW w:w="1800" w:type="dxa"/>
          </w:tcPr>
          <w:p w14:paraId="407A929A" w14:textId="77777777" w:rsidR="00172BDF" w:rsidRDefault="00172BDF" w:rsidP="00B37493"/>
        </w:tc>
        <w:tc>
          <w:tcPr>
            <w:tcW w:w="1260" w:type="dxa"/>
          </w:tcPr>
          <w:p w14:paraId="3956F0AB" w14:textId="77777777" w:rsidR="00172BDF" w:rsidRDefault="00172BDF" w:rsidP="00B37493"/>
        </w:tc>
        <w:tc>
          <w:tcPr>
            <w:tcW w:w="1170" w:type="dxa"/>
          </w:tcPr>
          <w:p w14:paraId="575B97FA" w14:textId="77777777" w:rsidR="00172BDF" w:rsidRDefault="00172BDF" w:rsidP="00B37493"/>
        </w:tc>
        <w:tc>
          <w:tcPr>
            <w:tcW w:w="810" w:type="dxa"/>
          </w:tcPr>
          <w:p w14:paraId="6FE23313" w14:textId="77777777" w:rsidR="00172BDF" w:rsidRDefault="00172BDF" w:rsidP="00B37493"/>
        </w:tc>
        <w:tc>
          <w:tcPr>
            <w:tcW w:w="735" w:type="dxa"/>
          </w:tcPr>
          <w:p w14:paraId="53CE5743" w14:textId="77777777" w:rsidR="00172BDF" w:rsidRDefault="00172BDF" w:rsidP="00B37493"/>
        </w:tc>
        <w:tc>
          <w:tcPr>
            <w:tcW w:w="1065" w:type="dxa"/>
          </w:tcPr>
          <w:p w14:paraId="2DF68CD1" w14:textId="77777777" w:rsidR="00172BDF" w:rsidRDefault="00172BDF" w:rsidP="00B37493"/>
        </w:tc>
        <w:tc>
          <w:tcPr>
            <w:tcW w:w="3559" w:type="dxa"/>
          </w:tcPr>
          <w:p w14:paraId="668501D8" w14:textId="77777777" w:rsidR="00172BDF" w:rsidRDefault="00172BDF" w:rsidP="00B37493"/>
        </w:tc>
      </w:tr>
    </w:tbl>
    <w:p w14:paraId="2284AC67" w14:textId="77777777" w:rsidR="00172BDF" w:rsidRDefault="00172BDF" w:rsidP="00172BDF"/>
    <w:p w14:paraId="56D6C269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306E168" w14:textId="77777777" w:rsidR="002D0A17" w:rsidRDefault="002D0A17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A020E46" w14:textId="2508A7C1" w:rsidR="002D0A17" w:rsidRDefault="002D0A17" w:rsidP="002D0A17">
      <w:pPr>
        <w:pStyle w:val="Heading1"/>
      </w:pPr>
      <w:bookmarkStart w:id="14" w:name="_Toc19611208"/>
      <w:r>
        <w:lastRenderedPageBreak/>
        <w:t>Language</w:t>
      </w:r>
      <w:bookmarkEnd w:id="1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2D0A17" w14:paraId="6147F9FE" w14:textId="77777777" w:rsidTr="00B365E4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BEA75CF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CB689FF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31D8E8F5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96DD971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63BA71B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869598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B25B971" w14:textId="77777777" w:rsidR="002D0A17" w:rsidRPr="00F02F47" w:rsidRDefault="002D0A17" w:rsidP="00B365E4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D0A17" w14:paraId="47EF2354" w14:textId="77777777" w:rsidTr="00B365E4">
        <w:trPr>
          <w:trHeight w:val="264"/>
        </w:trPr>
        <w:tc>
          <w:tcPr>
            <w:tcW w:w="1800" w:type="dxa"/>
          </w:tcPr>
          <w:p w14:paraId="214E6C3A" w14:textId="28046029" w:rsidR="002D0A17" w:rsidRPr="00CB4E7B" w:rsidRDefault="00CB4E7B" w:rsidP="00B365E4">
            <w:pPr>
              <w:rPr>
                <w:b/>
                <w:bCs/>
                <w:u w:val="single"/>
              </w:rPr>
            </w:pPr>
            <w:proofErr w:type="spellStart"/>
            <w:r w:rsidRPr="00CB4E7B">
              <w:rPr>
                <w:b/>
                <w:bCs/>
                <w:sz w:val="24"/>
                <w:szCs w:val="24"/>
                <w:u w:val="single"/>
              </w:rPr>
              <w:t>LanguageID</w:t>
            </w:r>
            <w:proofErr w:type="spellEnd"/>
          </w:p>
        </w:tc>
        <w:tc>
          <w:tcPr>
            <w:tcW w:w="1260" w:type="dxa"/>
          </w:tcPr>
          <w:p w14:paraId="589AB693" w14:textId="07EA914B" w:rsidR="002D0A17" w:rsidRDefault="00CB4E7B" w:rsidP="00B365E4">
            <w:r>
              <w:t>PK</w:t>
            </w:r>
          </w:p>
        </w:tc>
        <w:tc>
          <w:tcPr>
            <w:tcW w:w="1080" w:type="dxa"/>
          </w:tcPr>
          <w:p w14:paraId="425B0682" w14:textId="718CE3E5" w:rsidR="002D0A17" w:rsidRDefault="00CB4E7B" w:rsidP="00B365E4">
            <w:r>
              <w:t>Number</w:t>
            </w:r>
          </w:p>
        </w:tc>
        <w:tc>
          <w:tcPr>
            <w:tcW w:w="900" w:type="dxa"/>
          </w:tcPr>
          <w:p w14:paraId="391592A7" w14:textId="77777777" w:rsidR="002D0A17" w:rsidRDefault="002D0A17" w:rsidP="00B365E4"/>
        </w:tc>
        <w:tc>
          <w:tcPr>
            <w:tcW w:w="735" w:type="dxa"/>
          </w:tcPr>
          <w:p w14:paraId="0BA7D9F4" w14:textId="450FC339" w:rsidR="002D0A17" w:rsidRDefault="00CB4E7B" w:rsidP="00B365E4">
            <w:r>
              <w:t>Y</w:t>
            </w:r>
          </w:p>
        </w:tc>
        <w:tc>
          <w:tcPr>
            <w:tcW w:w="1065" w:type="dxa"/>
          </w:tcPr>
          <w:p w14:paraId="41610B7B" w14:textId="77777777" w:rsidR="002D0A17" w:rsidRDefault="002D0A17" w:rsidP="00B365E4"/>
        </w:tc>
        <w:tc>
          <w:tcPr>
            <w:tcW w:w="3559" w:type="dxa"/>
          </w:tcPr>
          <w:p w14:paraId="43023D1C" w14:textId="0C41C273" w:rsidR="002D0A17" w:rsidRDefault="00CB4E7B" w:rsidP="00B365E4">
            <w:proofErr w:type="spellStart"/>
            <w:r>
              <w:t>Autonumber</w:t>
            </w:r>
            <w:proofErr w:type="spellEnd"/>
          </w:p>
        </w:tc>
      </w:tr>
      <w:tr w:rsidR="002D0A17" w14:paraId="559CCB06" w14:textId="77777777" w:rsidTr="00B365E4">
        <w:trPr>
          <w:trHeight w:val="276"/>
        </w:trPr>
        <w:tc>
          <w:tcPr>
            <w:tcW w:w="1800" w:type="dxa"/>
          </w:tcPr>
          <w:p w14:paraId="3C2B2448" w14:textId="3B38BB1E" w:rsidR="002D0A17" w:rsidRDefault="00CB4E7B" w:rsidP="00B365E4">
            <w:proofErr w:type="spellStart"/>
            <w:r>
              <w:t>LangDesc</w:t>
            </w:r>
            <w:proofErr w:type="spellEnd"/>
          </w:p>
        </w:tc>
        <w:tc>
          <w:tcPr>
            <w:tcW w:w="1260" w:type="dxa"/>
          </w:tcPr>
          <w:p w14:paraId="5E1BC508" w14:textId="77777777" w:rsidR="002D0A17" w:rsidRDefault="002D0A17" w:rsidP="00B365E4"/>
        </w:tc>
        <w:tc>
          <w:tcPr>
            <w:tcW w:w="1080" w:type="dxa"/>
          </w:tcPr>
          <w:p w14:paraId="6A62ACCE" w14:textId="59A156D7" w:rsidR="002D0A17" w:rsidRDefault="00CB4E7B" w:rsidP="00B365E4">
            <w:r>
              <w:t>Varchar</w:t>
            </w:r>
          </w:p>
        </w:tc>
        <w:tc>
          <w:tcPr>
            <w:tcW w:w="900" w:type="dxa"/>
          </w:tcPr>
          <w:p w14:paraId="668C4010" w14:textId="55A4B605" w:rsidR="002D0A17" w:rsidRDefault="00CB4E7B" w:rsidP="00B365E4">
            <w:r>
              <w:t>20</w:t>
            </w:r>
          </w:p>
        </w:tc>
        <w:tc>
          <w:tcPr>
            <w:tcW w:w="735" w:type="dxa"/>
          </w:tcPr>
          <w:p w14:paraId="2D828EDD" w14:textId="2AE7B722" w:rsidR="002D0A17" w:rsidRDefault="00CB4E7B" w:rsidP="00B365E4">
            <w:r>
              <w:t>Y</w:t>
            </w:r>
          </w:p>
        </w:tc>
        <w:tc>
          <w:tcPr>
            <w:tcW w:w="1065" w:type="dxa"/>
          </w:tcPr>
          <w:p w14:paraId="04AF8117" w14:textId="77777777" w:rsidR="002D0A17" w:rsidRDefault="002D0A17" w:rsidP="00B365E4"/>
        </w:tc>
        <w:tc>
          <w:tcPr>
            <w:tcW w:w="3559" w:type="dxa"/>
          </w:tcPr>
          <w:p w14:paraId="5BF809CC" w14:textId="77777777" w:rsidR="002D0A17" w:rsidRDefault="002D0A17" w:rsidP="00B365E4"/>
        </w:tc>
      </w:tr>
      <w:tr w:rsidR="002D0A17" w14:paraId="41533AB1" w14:textId="77777777" w:rsidTr="00B365E4">
        <w:trPr>
          <w:trHeight w:val="264"/>
        </w:trPr>
        <w:tc>
          <w:tcPr>
            <w:tcW w:w="1800" w:type="dxa"/>
          </w:tcPr>
          <w:p w14:paraId="7B257EF1" w14:textId="77777777" w:rsidR="002D0A17" w:rsidRDefault="002D0A17" w:rsidP="00B365E4"/>
        </w:tc>
        <w:tc>
          <w:tcPr>
            <w:tcW w:w="1260" w:type="dxa"/>
          </w:tcPr>
          <w:p w14:paraId="6883D49E" w14:textId="77777777" w:rsidR="002D0A17" w:rsidRDefault="002D0A17" w:rsidP="00B365E4"/>
        </w:tc>
        <w:tc>
          <w:tcPr>
            <w:tcW w:w="1080" w:type="dxa"/>
          </w:tcPr>
          <w:p w14:paraId="24808EFC" w14:textId="77777777" w:rsidR="002D0A17" w:rsidRDefault="002D0A17" w:rsidP="00B365E4"/>
        </w:tc>
        <w:tc>
          <w:tcPr>
            <w:tcW w:w="900" w:type="dxa"/>
          </w:tcPr>
          <w:p w14:paraId="72FA2E5D" w14:textId="77777777" w:rsidR="002D0A17" w:rsidRDefault="002D0A17" w:rsidP="00B365E4"/>
        </w:tc>
        <w:tc>
          <w:tcPr>
            <w:tcW w:w="735" w:type="dxa"/>
          </w:tcPr>
          <w:p w14:paraId="02D1974E" w14:textId="77777777" w:rsidR="002D0A17" w:rsidRDefault="002D0A17" w:rsidP="00B365E4"/>
        </w:tc>
        <w:tc>
          <w:tcPr>
            <w:tcW w:w="1065" w:type="dxa"/>
          </w:tcPr>
          <w:p w14:paraId="3DA64601" w14:textId="77777777" w:rsidR="002D0A17" w:rsidRDefault="002D0A17" w:rsidP="00B365E4"/>
        </w:tc>
        <w:tc>
          <w:tcPr>
            <w:tcW w:w="3559" w:type="dxa"/>
          </w:tcPr>
          <w:p w14:paraId="2ED876D3" w14:textId="77777777" w:rsidR="002D0A17" w:rsidRDefault="002D0A17" w:rsidP="00B365E4"/>
        </w:tc>
      </w:tr>
      <w:tr w:rsidR="002D0A17" w14:paraId="599B72AC" w14:textId="77777777" w:rsidTr="00B365E4">
        <w:trPr>
          <w:trHeight w:val="264"/>
        </w:trPr>
        <w:tc>
          <w:tcPr>
            <w:tcW w:w="1800" w:type="dxa"/>
          </w:tcPr>
          <w:p w14:paraId="30FF816D" w14:textId="77777777" w:rsidR="002D0A17" w:rsidRDefault="002D0A17" w:rsidP="00B365E4"/>
        </w:tc>
        <w:tc>
          <w:tcPr>
            <w:tcW w:w="1260" w:type="dxa"/>
          </w:tcPr>
          <w:p w14:paraId="5515065E" w14:textId="77777777" w:rsidR="002D0A17" w:rsidRDefault="002D0A17" w:rsidP="00B365E4"/>
        </w:tc>
        <w:tc>
          <w:tcPr>
            <w:tcW w:w="1080" w:type="dxa"/>
          </w:tcPr>
          <w:p w14:paraId="22A220D6" w14:textId="77777777" w:rsidR="002D0A17" w:rsidRDefault="002D0A17" w:rsidP="00B365E4"/>
        </w:tc>
        <w:tc>
          <w:tcPr>
            <w:tcW w:w="900" w:type="dxa"/>
          </w:tcPr>
          <w:p w14:paraId="40D27FAB" w14:textId="77777777" w:rsidR="002D0A17" w:rsidRDefault="002D0A17" w:rsidP="00B365E4"/>
        </w:tc>
        <w:tc>
          <w:tcPr>
            <w:tcW w:w="735" w:type="dxa"/>
          </w:tcPr>
          <w:p w14:paraId="6678995D" w14:textId="77777777" w:rsidR="002D0A17" w:rsidRDefault="002D0A17" w:rsidP="00B365E4"/>
        </w:tc>
        <w:tc>
          <w:tcPr>
            <w:tcW w:w="1065" w:type="dxa"/>
          </w:tcPr>
          <w:p w14:paraId="3BA0613F" w14:textId="77777777" w:rsidR="002D0A17" w:rsidRDefault="002D0A17" w:rsidP="00B365E4"/>
        </w:tc>
        <w:tc>
          <w:tcPr>
            <w:tcW w:w="3559" w:type="dxa"/>
          </w:tcPr>
          <w:p w14:paraId="12BF8D46" w14:textId="77777777" w:rsidR="002D0A17" w:rsidRDefault="002D0A17" w:rsidP="00B365E4"/>
        </w:tc>
      </w:tr>
      <w:tr w:rsidR="002D0A17" w14:paraId="7646E56A" w14:textId="77777777" w:rsidTr="00B365E4">
        <w:trPr>
          <w:trHeight w:val="60"/>
        </w:trPr>
        <w:tc>
          <w:tcPr>
            <w:tcW w:w="1800" w:type="dxa"/>
          </w:tcPr>
          <w:p w14:paraId="3B8B0BD3" w14:textId="77777777" w:rsidR="002D0A17" w:rsidRDefault="002D0A17" w:rsidP="00B365E4"/>
        </w:tc>
        <w:tc>
          <w:tcPr>
            <w:tcW w:w="1260" w:type="dxa"/>
          </w:tcPr>
          <w:p w14:paraId="6051613C" w14:textId="77777777" w:rsidR="002D0A17" w:rsidRDefault="002D0A17" w:rsidP="00B365E4"/>
        </w:tc>
        <w:tc>
          <w:tcPr>
            <w:tcW w:w="1080" w:type="dxa"/>
          </w:tcPr>
          <w:p w14:paraId="2D0C34DB" w14:textId="77777777" w:rsidR="002D0A17" w:rsidRDefault="002D0A17" w:rsidP="00B365E4"/>
        </w:tc>
        <w:tc>
          <w:tcPr>
            <w:tcW w:w="900" w:type="dxa"/>
          </w:tcPr>
          <w:p w14:paraId="48548B47" w14:textId="77777777" w:rsidR="002D0A17" w:rsidRDefault="002D0A17" w:rsidP="00B365E4"/>
        </w:tc>
        <w:tc>
          <w:tcPr>
            <w:tcW w:w="735" w:type="dxa"/>
          </w:tcPr>
          <w:p w14:paraId="6E6FF4D6" w14:textId="77777777" w:rsidR="002D0A17" w:rsidRDefault="002D0A17" w:rsidP="00B365E4"/>
        </w:tc>
        <w:tc>
          <w:tcPr>
            <w:tcW w:w="1065" w:type="dxa"/>
          </w:tcPr>
          <w:p w14:paraId="5810B1F9" w14:textId="77777777" w:rsidR="002D0A17" w:rsidRDefault="002D0A17" w:rsidP="00B365E4"/>
        </w:tc>
        <w:tc>
          <w:tcPr>
            <w:tcW w:w="3559" w:type="dxa"/>
          </w:tcPr>
          <w:p w14:paraId="13887D98" w14:textId="77777777" w:rsidR="002D0A17" w:rsidRDefault="002D0A17" w:rsidP="00B365E4"/>
        </w:tc>
      </w:tr>
      <w:tr w:rsidR="002D0A17" w14:paraId="030D8CE1" w14:textId="77777777" w:rsidTr="00B365E4">
        <w:trPr>
          <w:trHeight w:val="60"/>
        </w:trPr>
        <w:tc>
          <w:tcPr>
            <w:tcW w:w="1800" w:type="dxa"/>
          </w:tcPr>
          <w:p w14:paraId="18DC125D" w14:textId="77777777" w:rsidR="002D0A17" w:rsidRDefault="002D0A17" w:rsidP="00B365E4"/>
        </w:tc>
        <w:tc>
          <w:tcPr>
            <w:tcW w:w="1260" w:type="dxa"/>
          </w:tcPr>
          <w:p w14:paraId="4DB94131" w14:textId="77777777" w:rsidR="002D0A17" w:rsidRDefault="002D0A17" w:rsidP="00B365E4"/>
        </w:tc>
        <w:tc>
          <w:tcPr>
            <w:tcW w:w="1080" w:type="dxa"/>
          </w:tcPr>
          <w:p w14:paraId="5706D29C" w14:textId="77777777" w:rsidR="002D0A17" w:rsidRDefault="002D0A17" w:rsidP="00B365E4"/>
        </w:tc>
        <w:tc>
          <w:tcPr>
            <w:tcW w:w="900" w:type="dxa"/>
          </w:tcPr>
          <w:p w14:paraId="3BCA9465" w14:textId="77777777" w:rsidR="002D0A17" w:rsidRDefault="002D0A17" w:rsidP="00B365E4"/>
        </w:tc>
        <w:tc>
          <w:tcPr>
            <w:tcW w:w="735" w:type="dxa"/>
          </w:tcPr>
          <w:p w14:paraId="65ABCBD8" w14:textId="77777777" w:rsidR="002D0A17" w:rsidRDefault="002D0A17" w:rsidP="00B365E4"/>
        </w:tc>
        <w:tc>
          <w:tcPr>
            <w:tcW w:w="1065" w:type="dxa"/>
          </w:tcPr>
          <w:p w14:paraId="0AB7FF8E" w14:textId="77777777" w:rsidR="002D0A17" w:rsidRDefault="002D0A17" w:rsidP="00B365E4"/>
        </w:tc>
        <w:tc>
          <w:tcPr>
            <w:tcW w:w="3559" w:type="dxa"/>
          </w:tcPr>
          <w:p w14:paraId="4FD39525" w14:textId="77777777" w:rsidR="002D0A17" w:rsidRDefault="002D0A17" w:rsidP="00B365E4"/>
        </w:tc>
      </w:tr>
      <w:tr w:rsidR="002D0A17" w14:paraId="5C723231" w14:textId="77777777" w:rsidTr="00B365E4">
        <w:trPr>
          <w:trHeight w:val="60"/>
        </w:trPr>
        <w:tc>
          <w:tcPr>
            <w:tcW w:w="1800" w:type="dxa"/>
          </w:tcPr>
          <w:p w14:paraId="39E23E73" w14:textId="77777777" w:rsidR="002D0A17" w:rsidRDefault="002D0A17" w:rsidP="00B365E4"/>
        </w:tc>
        <w:tc>
          <w:tcPr>
            <w:tcW w:w="1260" w:type="dxa"/>
          </w:tcPr>
          <w:p w14:paraId="378289C9" w14:textId="77777777" w:rsidR="002D0A17" w:rsidRDefault="002D0A17" w:rsidP="00B365E4"/>
        </w:tc>
        <w:tc>
          <w:tcPr>
            <w:tcW w:w="1080" w:type="dxa"/>
          </w:tcPr>
          <w:p w14:paraId="25ECC3DB" w14:textId="77777777" w:rsidR="002D0A17" w:rsidRDefault="002D0A17" w:rsidP="00B365E4"/>
        </w:tc>
        <w:tc>
          <w:tcPr>
            <w:tcW w:w="900" w:type="dxa"/>
          </w:tcPr>
          <w:p w14:paraId="07226840" w14:textId="77777777" w:rsidR="002D0A17" w:rsidRDefault="002D0A17" w:rsidP="00B365E4"/>
        </w:tc>
        <w:tc>
          <w:tcPr>
            <w:tcW w:w="735" w:type="dxa"/>
          </w:tcPr>
          <w:p w14:paraId="4E0621DC" w14:textId="77777777" w:rsidR="002D0A17" w:rsidRDefault="002D0A17" w:rsidP="00B365E4"/>
        </w:tc>
        <w:tc>
          <w:tcPr>
            <w:tcW w:w="1065" w:type="dxa"/>
          </w:tcPr>
          <w:p w14:paraId="5C4DE11E" w14:textId="77777777" w:rsidR="002D0A17" w:rsidRDefault="002D0A17" w:rsidP="00B365E4"/>
        </w:tc>
        <w:tc>
          <w:tcPr>
            <w:tcW w:w="3559" w:type="dxa"/>
          </w:tcPr>
          <w:p w14:paraId="32C220D4" w14:textId="77777777" w:rsidR="002D0A17" w:rsidRDefault="002D0A17" w:rsidP="00B365E4"/>
        </w:tc>
      </w:tr>
      <w:tr w:rsidR="002D0A17" w14:paraId="42742C89" w14:textId="77777777" w:rsidTr="00B365E4">
        <w:trPr>
          <w:trHeight w:val="60"/>
        </w:trPr>
        <w:tc>
          <w:tcPr>
            <w:tcW w:w="1800" w:type="dxa"/>
          </w:tcPr>
          <w:p w14:paraId="23FC5F17" w14:textId="77777777" w:rsidR="002D0A17" w:rsidRDefault="002D0A17" w:rsidP="00B365E4"/>
        </w:tc>
        <w:tc>
          <w:tcPr>
            <w:tcW w:w="1260" w:type="dxa"/>
          </w:tcPr>
          <w:p w14:paraId="23D8AE4E" w14:textId="77777777" w:rsidR="002D0A17" w:rsidRDefault="002D0A17" w:rsidP="00B365E4"/>
        </w:tc>
        <w:tc>
          <w:tcPr>
            <w:tcW w:w="1080" w:type="dxa"/>
          </w:tcPr>
          <w:p w14:paraId="4AA39B9C" w14:textId="77777777" w:rsidR="002D0A17" w:rsidRDefault="002D0A17" w:rsidP="00B365E4"/>
        </w:tc>
        <w:tc>
          <w:tcPr>
            <w:tcW w:w="900" w:type="dxa"/>
          </w:tcPr>
          <w:p w14:paraId="01958F22" w14:textId="77777777" w:rsidR="002D0A17" w:rsidRDefault="002D0A17" w:rsidP="00B365E4"/>
        </w:tc>
        <w:tc>
          <w:tcPr>
            <w:tcW w:w="735" w:type="dxa"/>
          </w:tcPr>
          <w:p w14:paraId="61A0CE8F" w14:textId="77777777" w:rsidR="002D0A17" w:rsidRDefault="002D0A17" w:rsidP="00B365E4"/>
        </w:tc>
        <w:tc>
          <w:tcPr>
            <w:tcW w:w="1065" w:type="dxa"/>
          </w:tcPr>
          <w:p w14:paraId="71214187" w14:textId="77777777" w:rsidR="002D0A17" w:rsidRDefault="002D0A17" w:rsidP="00B365E4"/>
        </w:tc>
        <w:tc>
          <w:tcPr>
            <w:tcW w:w="3559" w:type="dxa"/>
          </w:tcPr>
          <w:p w14:paraId="23DBCDD5" w14:textId="77777777" w:rsidR="002D0A17" w:rsidRDefault="002D0A17" w:rsidP="00B365E4"/>
        </w:tc>
      </w:tr>
      <w:tr w:rsidR="002D0A17" w14:paraId="09E55002" w14:textId="77777777" w:rsidTr="00B365E4">
        <w:trPr>
          <w:trHeight w:val="60"/>
        </w:trPr>
        <w:tc>
          <w:tcPr>
            <w:tcW w:w="1800" w:type="dxa"/>
          </w:tcPr>
          <w:p w14:paraId="7DDD5A88" w14:textId="77777777" w:rsidR="002D0A17" w:rsidRDefault="002D0A17" w:rsidP="00B365E4"/>
        </w:tc>
        <w:tc>
          <w:tcPr>
            <w:tcW w:w="1260" w:type="dxa"/>
          </w:tcPr>
          <w:p w14:paraId="2FE720A6" w14:textId="77777777" w:rsidR="002D0A17" w:rsidRDefault="002D0A17" w:rsidP="00B365E4"/>
        </w:tc>
        <w:tc>
          <w:tcPr>
            <w:tcW w:w="1080" w:type="dxa"/>
          </w:tcPr>
          <w:p w14:paraId="50DC42EA" w14:textId="77777777" w:rsidR="002D0A17" w:rsidRDefault="002D0A17" w:rsidP="00B365E4"/>
        </w:tc>
        <w:tc>
          <w:tcPr>
            <w:tcW w:w="900" w:type="dxa"/>
          </w:tcPr>
          <w:p w14:paraId="2CFFF735" w14:textId="77777777" w:rsidR="002D0A17" w:rsidRDefault="002D0A17" w:rsidP="00B365E4"/>
        </w:tc>
        <w:tc>
          <w:tcPr>
            <w:tcW w:w="735" w:type="dxa"/>
          </w:tcPr>
          <w:p w14:paraId="72BB6AD1" w14:textId="77777777" w:rsidR="002D0A17" w:rsidRDefault="002D0A17" w:rsidP="00B365E4"/>
        </w:tc>
        <w:tc>
          <w:tcPr>
            <w:tcW w:w="1065" w:type="dxa"/>
          </w:tcPr>
          <w:p w14:paraId="1AFDC778" w14:textId="77777777" w:rsidR="002D0A17" w:rsidRDefault="002D0A17" w:rsidP="00B365E4"/>
        </w:tc>
        <w:tc>
          <w:tcPr>
            <w:tcW w:w="3559" w:type="dxa"/>
          </w:tcPr>
          <w:p w14:paraId="14D9FDAB" w14:textId="77777777" w:rsidR="002D0A17" w:rsidRDefault="002D0A17" w:rsidP="00B365E4"/>
        </w:tc>
      </w:tr>
      <w:tr w:rsidR="002D0A17" w14:paraId="50847649" w14:textId="77777777" w:rsidTr="00B365E4">
        <w:trPr>
          <w:trHeight w:val="60"/>
        </w:trPr>
        <w:tc>
          <w:tcPr>
            <w:tcW w:w="1800" w:type="dxa"/>
          </w:tcPr>
          <w:p w14:paraId="3D3B09C2" w14:textId="77777777" w:rsidR="002D0A17" w:rsidRDefault="002D0A17" w:rsidP="00B365E4"/>
        </w:tc>
        <w:tc>
          <w:tcPr>
            <w:tcW w:w="1260" w:type="dxa"/>
          </w:tcPr>
          <w:p w14:paraId="1CF237B0" w14:textId="77777777" w:rsidR="002D0A17" w:rsidRDefault="002D0A17" w:rsidP="00B365E4"/>
        </w:tc>
        <w:tc>
          <w:tcPr>
            <w:tcW w:w="1080" w:type="dxa"/>
          </w:tcPr>
          <w:p w14:paraId="134F171C" w14:textId="77777777" w:rsidR="002D0A17" w:rsidRDefault="002D0A17" w:rsidP="00B365E4"/>
        </w:tc>
        <w:tc>
          <w:tcPr>
            <w:tcW w:w="900" w:type="dxa"/>
          </w:tcPr>
          <w:p w14:paraId="5C363B2D" w14:textId="77777777" w:rsidR="002D0A17" w:rsidRDefault="002D0A17" w:rsidP="00B365E4"/>
        </w:tc>
        <w:tc>
          <w:tcPr>
            <w:tcW w:w="735" w:type="dxa"/>
          </w:tcPr>
          <w:p w14:paraId="27891B6B" w14:textId="77777777" w:rsidR="002D0A17" w:rsidRDefault="002D0A17" w:rsidP="00B365E4"/>
        </w:tc>
        <w:tc>
          <w:tcPr>
            <w:tcW w:w="1065" w:type="dxa"/>
          </w:tcPr>
          <w:p w14:paraId="51EDAB31" w14:textId="77777777" w:rsidR="002D0A17" w:rsidRDefault="002D0A17" w:rsidP="00B365E4"/>
        </w:tc>
        <w:tc>
          <w:tcPr>
            <w:tcW w:w="3559" w:type="dxa"/>
          </w:tcPr>
          <w:p w14:paraId="25CD500B" w14:textId="77777777" w:rsidR="002D0A17" w:rsidRDefault="002D0A17" w:rsidP="00B365E4"/>
        </w:tc>
      </w:tr>
      <w:tr w:rsidR="002D0A17" w14:paraId="626DB0F3" w14:textId="77777777" w:rsidTr="00B365E4">
        <w:trPr>
          <w:trHeight w:val="60"/>
        </w:trPr>
        <w:tc>
          <w:tcPr>
            <w:tcW w:w="1800" w:type="dxa"/>
          </w:tcPr>
          <w:p w14:paraId="04BAA285" w14:textId="77777777" w:rsidR="002D0A17" w:rsidRDefault="002D0A17" w:rsidP="00B365E4"/>
        </w:tc>
        <w:tc>
          <w:tcPr>
            <w:tcW w:w="1260" w:type="dxa"/>
          </w:tcPr>
          <w:p w14:paraId="06F96D2F" w14:textId="77777777" w:rsidR="002D0A17" w:rsidRDefault="002D0A17" w:rsidP="00B365E4"/>
        </w:tc>
        <w:tc>
          <w:tcPr>
            <w:tcW w:w="1080" w:type="dxa"/>
          </w:tcPr>
          <w:p w14:paraId="29DE65A3" w14:textId="77777777" w:rsidR="002D0A17" w:rsidRDefault="002D0A17" w:rsidP="00B365E4"/>
        </w:tc>
        <w:tc>
          <w:tcPr>
            <w:tcW w:w="900" w:type="dxa"/>
          </w:tcPr>
          <w:p w14:paraId="53EDF595" w14:textId="77777777" w:rsidR="002D0A17" w:rsidRDefault="002D0A17" w:rsidP="00B365E4"/>
        </w:tc>
        <w:tc>
          <w:tcPr>
            <w:tcW w:w="735" w:type="dxa"/>
          </w:tcPr>
          <w:p w14:paraId="6AF32706" w14:textId="77777777" w:rsidR="002D0A17" w:rsidRDefault="002D0A17" w:rsidP="00B365E4"/>
        </w:tc>
        <w:tc>
          <w:tcPr>
            <w:tcW w:w="1065" w:type="dxa"/>
          </w:tcPr>
          <w:p w14:paraId="0D2CFF7A" w14:textId="77777777" w:rsidR="002D0A17" w:rsidRDefault="002D0A17" w:rsidP="00B365E4"/>
        </w:tc>
        <w:tc>
          <w:tcPr>
            <w:tcW w:w="3559" w:type="dxa"/>
          </w:tcPr>
          <w:p w14:paraId="1251AD2F" w14:textId="77777777" w:rsidR="002D0A17" w:rsidRDefault="002D0A17" w:rsidP="00B365E4"/>
        </w:tc>
      </w:tr>
      <w:tr w:rsidR="002D0A17" w14:paraId="52DF5990" w14:textId="77777777" w:rsidTr="00B365E4">
        <w:trPr>
          <w:trHeight w:val="60"/>
        </w:trPr>
        <w:tc>
          <w:tcPr>
            <w:tcW w:w="1800" w:type="dxa"/>
          </w:tcPr>
          <w:p w14:paraId="252A420E" w14:textId="77777777" w:rsidR="002D0A17" w:rsidRDefault="002D0A17" w:rsidP="00B365E4"/>
        </w:tc>
        <w:tc>
          <w:tcPr>
            <w:tcW w:w="1260" w:type="dxa"/>
          </w:tcPr>
          <w:p w14:paraId="6134DC84" w14:textId="77777777" w:rsidR="002D0A17" w:rsidRDefault="002D0A17" w:rsidP="00B365E4"/>
        </w:tc>
        <w:tc>
          <w:tcPr>
            <w:tcW w:w="1080" w:type="dxa"/>
          </w:tcPr>
          <w:p w14:paraId="43FC8E18" w14:textId="77777777" w:rsidR="002D0A17" w:rsidRDefault="002D0A17" w:rsidP="00B365E4"/>
        </w:tc>
        <w:tc>
          <w:tcPr>
            <w:tcW w:w="900" w:type="dxa"/>
          </w:tcPr>
          <w:p w14:paraId="4AE3F5E6" w14:textId="77777777" w:rsidR="002D0A17" w:rsidRDefault="002D0A17" w:rsidP="00B365E4"/>
        </w:tc>
        <w:tc>
          <w:tcPr>
            <w:tcW w:w="735" w:type="dxa"/>
          </w:tcPr>
          <w:p w14:paraId="265D67D3" w14:textId="77777777" w:rsidR="002D0A17" w:rsidRDefault="002D0A17" w:rsidP="00B365E4"/>
        </w:tc>
        <w:tc>
          <w:tcPr>
            <w:tcW w:w="1065" w:type="dxa"/>
          </w:tcPr>
          <w:p w14:paraId="6864D960" w14:textId="77777777" w:rsidR="002D0A17" w:rsidRDefault="002D0A17" w:rsidP="00B365E4"/>
        </w:tc>
        <w:tc>
          <w:tcPr>
            <w:tcW w:w="3559" w:type="dxa"/>
          </w:tcPr>
          <w:p w14:paraId="7FF41BE7" w14:textId="77777777" w:rsidR="002D0A17" w:rsidRDefault="002D0A17" w:rsidP="00B365E4"/>
        </w:tc>
      </w:tr>
      <w:tr w:rsidR="002D0A17" w14:paraId="077454C7" w14:textId="77777777" w:rsidTr="00B365E4">
        <w:trPr>
          <w:trHeight w:val="60"/>
        </w:trPr>
        <w:tc>
          <w:tcPr>
            <w:tcW w:w="1800" w:type="dxa"/>
          </w:tcPr>
          <w:p w14:paraId="5D7BD1D6" w14:textId="77777777" w:rsidR="002D0A17" w:rsidRDefault="002D0A17" w:rsidP="00B365E4"/>
        </w:tc>
        <w:tc>
          <w:tcPr>
            <w:tcW w:w="1260" w:type="dxa"/>
          </w:tcPr>
          <w:p w14:paraId="722DE77D" w14:textId="77777777" w:rsidR="002D0A17" w:rsidRDefault="002D0A17" w:rsidP="00B365E4"/>
        </w:tc>
        <w:tc>
          <w:tcPr>
            <w:tcW w:w="1080" w:type="dxa"/>
          </w:tcPr>
          <w:p w14:paraId="6616A410" w14:textId="77777777" w:rsidR="002D0A17" w:rsidRDefault="002D0A17" w:rsidP="00B365E4"/>
        </w:tc>
        <w:tc>
          <w:tcPr>
            <w:tcW w:w="900" w:type="dxa"/>
          </w:tcPr>
          <w:p w14:paraId="0DA0EB2F" w14:textId="77777777" w:rsidR="002D0A17" w:rsidRDefault="002D0A17" w:rsidP="00B365E4"/>
        </w:tc>
        <w:tc>
          <w:tcPr>
            <w:tcW w:w="735" w:type="dxa"/>
          </w:tcPr>
          <w:p w14:paraId="716B16BB" w14:textId="77777777" w:rsidR="002D0A17" w:rsidRDefault="002D0A17" w:rsidP="00B365E4"/>
        </w:tc>
        <w:tc>
          <w:tcPr>
            <w:tcW w:w="1065" w:type="dxa"/>
          </w:tcPr>
          <w:p w14:paraId="3453E7AA" w14:textId="77777777" w:rsidR="002D0A17" w:rsidRDefault="002D0A17" w:rsidP="00B365E4"/>
        </w:tc>
        <w:tc>
          <w:tcPr>
            <w:tcW w:w="3559" w:type="dxa"/>
          </w:tcPr>
          <w:p w14:paraId="11EB359C" w14:textId="77777777" w:rsidR="002D0A17" w:rsidRDefault="002D0A17" w:rsidP="00B365E4"/>
        </w:tc>
      </w:tr>
      <w:tr w:rsidR="002D0A17" w14:paraId="0071E456" w14:textId="77777777" w:rsidTr="00B365E4">
        <w:trPr>
          <w:trHeight w:val="276"/>
        </w:trPr>
        <w:tc>
          <w:tcPr>
            <w:tcW w:w="1800" w:type="dxa"/>
          </w:tcPr>
          <w:p w14:paraId="14E50520" w14:textId="77777777" w:rsidR="002D0A17" w:rsidRDefault="002D0A17" w:rsidP="00B365E4"/>
        </w:tc>
        <w:tc>
          <w:tcPr>
            <w:tcW w:w="1260" w:type="dxa"/>
          </w:tcPr>
          <w:p w14:paraId="31026442" w14:textId="77777777" w:rsidR="002D0A17" w:rsidRDefault="002D0A17" w:rsidP="00B365E4"/>
        </w:tc>
        <w:tc>
          <w:tcPr>
            <w:tcW w:w="1080" w:type="dxa"/>
          </w:tcPr>
          <w:p w14:paraId="43CD0454" w14:textId="77777777" w:rsidR="002D0A17" w:rsidRDefault="002D0A17" w:rsidP="00B365E4"/>
        </w:tc>
        <w:tc>
          <w:tcPr>
            <w:tcW w:w="900" w:type="dxa"/>
          </w:tcPr>
          <w:p w14:paraId="2B2BE7E1" w14:textId="77777777" w:rsidR="002D0A17" w:rsidRDefault="002D0A17" w:rsidP="00B365E4"/>
        </w:tc>
        <w:tc>
          <w:tcPr>
            <w:tcW w:w="735" w:type="dxa"/>
          </w:tcPr>
          <w:p w14:paraId="4E6B62A7" w14:textId="77777777" w:rsidR="002D0A17" w:rsidRDefault="002D0A17" w:rsidP="00B365E4"/>
        </w:tc>
        <w:tc>
          <w:tcPr>
            <w:tcW w:w="1065" w:type="dxa"/>
          </w:tcPr>
          <w:p w14:paraId="08B47830" w14:textId="77777777" w:rsidR="002D0A17" w:rsidRDefault="002D0A17" w:rsidP="00B365E4"/>
        </w:tc>
        <w:tc>
          <w:tcPr>
            <w:tcW w:w="3559" w:type="dxa"/>
          </w:tcPr>
          <w:p w14:paraId="0E7382E9" w14:textId="77777777" w:rsidR="002D0A17" w:rsidRDefault="002D0A17" w:rsidP="00B365E4"/>
        </w:tc>
      </w:tr>
      <w:tr w:rsidR="002D0A17" w14:paraId="1FDD1F6A" w14:textId="77777777" w:rsidTr="00B365E4">
        <w:trPr>
          <w:trHeight w:val="264"/>
        </w:trPr>
        <w:tc>
          <w:tcPr>
            <w:tcW w:w="1800" w:type="dxa"/>
          </w:tcPr>
          <w:p w14:paraId="2C5179DB" w14:textId="77777777" w:rsidR="002D0A17" w:rsidRDefault="002D0A17" w:rsidP="00B365E4"/>
        </w:tc>
        <w:tc>
          <w:tcPr>
            <w:tcW w:w="1260" w:type="dxa"/>
          </w:tcPr>
          <w:p w14:paraId="4CBC8C64" w14:textId="77777777" w:rsidR="002D0A17" w:rsidRDefault="002D0A17" w:rsidP="00B365E4"/>
        </w:tc>
        <w:tc>
          <w:tcPr>
            <w:tcW w:w="1080" w:type="dxa"/>
          </w:tcPr>
          <w:p w14:paraId="7862C8C1" w14:textId="77777777" w:rsidR="002D0A17" w:rsidRDefault="002D0A17" w:rsidP="00B365E4"/>
        </w:tc>
        <w:tc>
          <w:tcPr>
            <w:tcW w:w="900" w:type="dxa"/>
          </w:tcPr>
          <w:p w14:paraId="00BC9658" w14:textId="77777777" w:rsidR="002D0A17" w:rsidRDefault="002D0A17" w:rsidP="00B365E4"/>
        </w:tc>
        <w:tc>
          <w:tcPr>
            <w:tcW w:w="735" w:type="dxa"/>
          </w:tcPr>
          <w:p w14:paraId="5DE055C1" w14:textId="77777777" w:rsidR="002D0A17" w:rsidRDefault="002D0A17" w:rsidP="00B365E4"/>
        </w:tc>
        <w:tc>
          <w:tcPr>
            <w:tcW w:w="1065" w:type="dxa"/>
          </w:tcPr>
          <w:p w14:paraId="0246B844" w14:textId="77777777" w:rsidR="002D0A17" w:rsidRDefault="002D0A17" w:rsidP="00B365E4"/>
        </w:tc>
        <w:tc>
          <w:tcPr>
            <w:tcW w:w="3559" w:type="dxa"/>
          </w:tcPr>
          <w:p w14:paraId="6E17BDE6" w14:textId="77777777" w:rsidR="002D0A17" w:rsidRDefault="002D0A17" w:rsidP="00B365E4"/>
        </w:tc>
      </w:tr>
    </w:tbl>
    <w:p w14:paraId="010ADD7C" w14:textId="77777777" w:rsidR="002D0A17" w:rsidRDefault="002D0A17" w:rsidP="002D0A17"/>
    <w:p w14:paraId="18DF8576" w14:textId="77777777" w:rsidR="002D0A17" w:rsidRDefault="002D0A17" w:rsidP="002D0A17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9379397" w14:textId="5BC3D673" w:rsidR="0020366D" w:rsidRDefault="0020366D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425F82C" w14:textId="5325C29F" w:rsidR="0020366D" w:rsidRDefault="0020366D" w:rsidP="0020366D">
      <w:pPr>
        <w:pStyle w:val="Heading1"/>
      </w:pPr>
      <w:bookmarkStart w:id="15" w:name="_Toc19181241"/>
      <w:bookmarkStart w:id="16" w:name="_Toc19611209"/>
      <w:r>
        <w:lastRenderedPageBreak/>
        <w:t>Loan</w:t>
      </w:r>
      <w:bookmarkEnd w:id="15"/>
      <w:bookmarkEnd w:id="16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900"/>
        <w:gridCol w:w="900"/>
        <w:gridCol w:w="735"/>
        <w:gridCol w:w="1065"/>
        <w:gridCol w:w="3559"/>
      </w:tblGrid>
      <w:tr w:rsidR="0020366D" w14:paraId="1A7173B4" w14:textId="77777777" w:rsidTr="00710F5A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7FAE9489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678542D4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E61B0F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04CF7197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545709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73FE312A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9B11B4E" w14:textId="77777777" w:rsidR="0020366D" w:rsidRPr="00F02F47" w:rsidRDefault="0020366D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20366D" w14:paraId="602D3F83" w14:textId="77777777" w:rsidTr="00710F5A">
        <w:trPr>
          <w:trHeight w:val="264"/>
        </w:trPr>
        <w:tc>
          <w:tcPr>
            <w:tcW w:w="1800" w:type="dxa"/>
          </w:tcPr>
          <w:p w14:paraId="0D707751" w14:textId="50CC9F6C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nID</w:t>
            </w:r>
            <w:proofErr w:type="spellEnd"/>
          </w:p>
        </w:tc>
        <w:tc>
          <w:tcPr>
            <w:tcW w:w="1440" w:type="dxa"/>
          </w:tcPr>
          <w:p w14:paraId="2E9E175F" w14:textId="4347273D" w:rsidR="0020366D" w:rsidRDefault="00710F5A" w:rsidP="00B37493">
            <w:r>
              <w:t>PK</w:t>
            </w:r>
          </w:p>
        </w:tc>
        <w:tc>
          <w:tcPr>
            <w:tcW w:w="900" w:type="dxa"/>
          </w:tcPr>
          <w:p w14:paraId="01F37327" w14:textId="5911657D" w:rsidR="0020366D" w:rsidRDefault="00710F5A" w:rsidP="00B37493">
            <w:r>
              <w:t>INT</w:t>
            </w:r>
          </w:p>
        </w:tc>
        <w:tc>
          <w:tcPr>
            <w:tcW w:w="900" w:type="dxa"/>
          </w:tcPr>
          <w:p w14:paraId="73955843" w14:textId="77777777" w:rsidR="0020366D" w:rsidRDefault="0020366D" w:rsidP="00B37493"/>
        </w:tc>
        <w:tc>
          <w:tcPr>
            <w:tcW w:w="735" w:type="dxa"/>
          </w:tcPr>
          <w:p w14:paraId="4367EBEB" w14:textId="0B6F5CCE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04D25E3B" w14:textId="77777777" w:rsidR="0020366D" w:rsidRDefault="0020366D" w:rsidP="00B37493"/>
        </w:tc>
        <w:tc>
          <w:tcPr>
            <w:tcW w:w="3559" w:type="dxa"/>
          </w:tcPr>
          <w:p w14:paraId="1575B855" w14:textId="696AD30F" w:rsidR="0020366D" w:rsidRDefault="00710F5A" w:rsidP="00B37493">
            <w:proofErr w:type="spellStart"/>
            <w:r>
              <w:t>LoanID</w:t>
            </w:r>
            <w:proofErr w:type="spellEnd"/>
          </w:p>
        </w:tc>
      </w:tr>
      <w:tr w:rsidR="0020366D" w14:paraId="14AF71B7" w14:textId="77777777" w:rsidTr="00710F5A">
        <w:trPr>
          <w:trHeight w:val="276"/>
        </w:trPr>
        <w:tc>
          <w:tcPr>
            <w:tcW w:w="1800" w:type="dxa"/>
          </w:tcPr>
          <w:p w14:paraId="42EA6BFE" w14:textId="62B2D1CA" w:rsidR="0020366D" w:rsidRDefault="00CB4E7B" w:rsidP="00B37493">
            <w:proofErr w:type="spellStart"/>
            <w:r w:rsidRPr="00CB4E7B">
              <w:rPr>
                <w:color w:val="FF0000"/>
              </w:rPr>
              <w:t>PerID</w:t>
            </w:r>
            <w:proofErr w:type="spellEnd"/>
          </w:p>
        </w:tc>
        <w:tc>
          <w:tcPr>
            <w:tcW w:w="1440" w:type="dxa"/>
          </w:tcPr>
          <w:p w14:paraId="363DBC3A" w14:textId="1BCE738D" w:rsidR="0020366D" w:rsidRDefault="00710F5A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900" w:type="dxa"/>
          </w:tcPr>
          <w:p w14:paraId="796AC573" w14:textId="77777777" w:rsidR="0020366D" w:rsidRDefault="0020366D" w:rsidP="00B37493"/>
        </w:tc>
        <w:tc>
          <w:tcPr>
            <w:tcW w:w="900" w:type="dxa"/>
          </w:tcPr>
          <w:p w14:paraId="1025B874" w14:textId="77777777" w:rsidR="0020366D" w:rsidRDefault="0020366D" w:rsidP="00B37493"/>
        </w:tc>
        <w:tc>
          <w:tcPr>
            <w:tcW w:w="735" w:type="dxa"/>
          </w:tcPr>
          <w:p w14:paraId="1221EE5E" w14:textId="5A33AC7B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3AC256C7" w14:textId="77777777" w:rsidR="0020366D" w:rsidRDefault="0020366D" w:rsidP="00B37493"/>
        </w:tc>
        <w:tc>
          <w:tcPr>
            <w:tcW w:w="3559" w:type="dxa"/>
          </w:tcPr>
          <w:p w14:paraId="4C87E6D6" w14:textId="77777777" w:rsidR="0020366D" w:rsidRDefault="0020366D" w:rsidP="00B37493"/>
        </w:tc>
      </w:tr>
      <w:tr w:rsidR="0020366D" w14:paraId="50AEB25C" w14:textId="77777777" w:rsidTr="00710F5A">
        <w:trPr>
          <w:trHeight w:val="264"/>
        </w:trPr>
        <w:tc>
          <w:tcPr>
            <w:tcW w:w="1800" w:type="dxa"/>
          </w:tcPr>
          <w:p w14:paraId="29AA4862" w14:textId="2385CF7A" w:rsidR="0020366D" w:rsidRDefault="00710F5A" w:rsidP="00B37493">
            <w:proofErr w:type="spellStart"/>
            <w:r>
              <w:t>CollID</w:t>
            </w:r>
            <w:proofErr w:type="spellEnd"/>
          </w:p>
        </w:tc>
        <w:tc>
          <w:tcPr>
            <w:tcW w:w="1440" w:type="dxa"/>
          </w:tcPr>
          <w:p w14:paraId="04A79559" w14:textId="1889793F" w:rsidR="0020366D" w:rsidRDefault="00710F5A" w:rsidP="00B37493">
            <w:proofErr w:type="spellStart"/>
            <w:proofErr w:type="gramStart"/>
            <w:r>
              <w:t>FK:Collection</w:t>
            </w:r>
            <w:proofErr w:type="spellEnd"/>
            <w:proofErr w:type="gramEnd"/>
          </w:p>
        </w:tc>
        <w:tc>
          <w:tcPr>
            <w:tcW w:w="900" w:type="dxa"/>
          </w:tcPr>
          <w:p w14:paraId="2C191E39" w14:textId="77777777" w:rsidR="0020366D" w:rsidRDefault="0020366D" w:rsidP="00B37493"/>
        </w:tc>
        <w:tc>
          <w:tcPr>
            <w:tcW w:w="900" w:type="dxa"/>
          </w:tcPr>
          <w:p w14:paraId="5AA92E99" w14:textId="77777777" w:rsidR="0020366D" w:rsidRDefault="0020366D" w:rsidP="00B37493"/>
        </w:tc>
        <w:tc>
          <w:tcPr>
            <w:tcW w:w="735" w:type="dxa"/>
          </w:tcPr>
          <w:p w14:paraId="276D7EC6" w14:textId="6CFD2F64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2EA52794" w14:textId="77777777" w:rsidR="0020366D" w:rsidRDefault="0020366D" w:rsidP="00B37493"/>
        </w:tc>
        <w:tc>
          <w:tcPr>
            <w:tcW w:w="3559" w:type="dxa"/>
          </w:tcPr>
          <w:p w14:paraId="10EC34B5" w14:textId="77777777" w:rsidR="0020366D" w:rsidRDefault="0020366D" w:rsidP="00B37493"/>
        </w:tc>
      </w:tr>
      <w:tr w:rsidR="0020366D" w14:paraId="3F727B49" w14:textId="77777777" w:rsidTr="00710F5A">
        <w:trPr>
          <w:trHeight w:val="264"/>
        </w:trPr>
        <w:tc>
          <w:tcPr>
            <w:tcW w:w="1800" w:type="dxa"/>
          </w:tcPr>
          <w:p w14:paraId="58FD4C83" w14:textId="66B309EF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nDate</w:t>
            </w:r>
            <w:proofErr w:type="spellEnd"/>
          </w:p>
        </w:tc>
        <w:tc>
          <w:tcPr>
            <w:tcW w:w="1440" w:type="dxa"/>
          </w:tcPr>
          <w:p w14:paraId="086D164F" w14:textId="77777777" w:rsidR="0020366D" w:rsidRDefault="0020366D" w:rsidP="00B37493"/>
        </w:tc>
        <w:tc>
          <w:tcPr>
            <w:tcW w:w="900" w:type="dxa"/>
          </w:tcPr>
          <w:p w14:paraId="5BFD8A92" w14:textId="2BDDE864" w:rsidR="0020366D" w:rsidRDefault="00710F5A" w:rsidP="00B37493">
            <w:r>
              <w:t>DATE</w:t>
            </w:r>
          </w:p>
        </w:tc>
        <w:tc>
          <w:tcPr>
            <w:tcW w:w="900" w:type="dxa"/>
          </w:tcPr>
          <w:p w14:paraId="28B9F3E2" w14:textId="77777777" w:rsidR="0020366D" w:rsidRDefault="0020366D" w:rsidP="00B37493"/>
        </w:tc>
        <w:tc>
          <w:tcPr>
            <w:tcW w:w="735" w:type="dxa"/>
          </w:tcPr>
          <w:p w14:paraId="00CDEDB6" w14:textId="7B2917A5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772512F7" w14:textId="77777777" w:rsidR="0020366D" w:rsidRDefault="0020366D" w:rsidP="00B37493"/>
        </w:tc>
        <w:tc>
          <w:tcPr>
            <w:tcW w:w="3559" w:type="dxa"/>
          </w:tcPr>
          <w:p w14:paraId="6455823E" w14:textId="58AAEBA4" w:rsidR="0020366D" w:rsidRDefault="00710F5A" w:rsidP="00B37493">
            <w:r>
              <w:t>Date of Loan</w:t>
            </w:r>
          </w:p>
        </w:tc>
      </w:tr>
      <w:tr w:rsidR="0020366D" w14:paraId="21FE29E0" w14:textId="77777777" w:rsidTr="00710F5A">
        <w:trPr>
          <w:trHeight w:val="60"/>
        </w:trPr>
        <w:tc>
          <w:tcPr>
            <w:tcW w:w="1800" w:type="dxa"/>
          </w:tcPr>
          <w:p w14:paraId="25F0758A" w14:textId="40C4EAB3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nDue</w:t>
            </w:r>
            <w:proofErr w:type="spellEnd"/>
          </w:p>
        </w:tc>
        <w:tc>
          <w:tcPr>
            <w:tcW w:w="1440" w:type="dxa"/>
          </w:tcPr>
          <w:p w14:paraId="14D9F6B1" w14:textId="77777777" w:rsidR="0020366D" w:rsidRDefault="0020366D" w:rsidP="00B37493"/>
        </w:tc>
        <w:tc>
          <w:tcPr>
            <w:tcW w:w="900" w:type="dxa"/>
          </w:tcPr>
          <w:p w14:paraId="08D9A9B0" w14:textId="19148A13" w:rsidR="0020366D" w:rsidRDefault="00710F5A" w:rsidP="00B37493">
            <w:r>
              <w:t>DATE</w:t>
            </w:r>
          </w:p>
        </w:tc>
        <w:tc>
          <w:tcPr>
            <w:tcW w:w="900" w:type="dxa"/>
          </w:tcPr>
          <w:p w14:paraId="214F800F" w14:textId="77777777" w:rsidR="0020366D" w:rsidRDefault="0020366D" w:rsidP="00B37493"/>
        </w:tc>
        <w:tc>
          <w:tcPr>
            <w:tcW w:w="735" w:type="dxa"/>
          </w:tcPr>
          <w:p w14:paraId="01F07EFE" w14:textId="4401B45F" w:rsidR="0020366D" w:rsidRDefault="00710F5A" w:rsidP="00B37493">
            <w:r>
              <w:t>Y</w:t>
            </w:r>
          </w:p>
        </w:tc>
        <w:tc>
          <w:tcPr>
            <w:tcW w:w="1065" w:type="dxa"/>
          </w:tcPr>
          <w:p w14:paraId="02448AF4" w14:textId="77777777" w:rsidR="0020366D" w:rsidRDefault="0020366D" w:rsidP="00B37493"/>
        </w:tc>
        <w:tc>
          <w:tcPr>
            <w:tcW w:w="3559" w:type="dxa"/>
          </w:tcPr>
          <w:p w14:paraId="1A935A5C" w14:textId="7688EB08" w:rsidR="0020366D" w:rsidRDefault="00710F5A" w:rsidP="00B37493">
            <w:r>
              <w:t>Date Due</w:t>
            </w:r>
          </w:p>
        </w:tc>
      </w:tr>
      <w:tr w:rsidR="0020366D" w14:paraId="5A842B06" w14:textId="77777777" w:rsidTr="00710F5A">
        <w:trPr>
          <w:trHeight w:val="60"/>
        </w:trPr>
        <w:tc>
          <w:tcPr>
            <w:tcW w:w="1800" w:type="dxa"/>
          </w:tcPr>
          <w:p w14:paraId="2E9939E8" w14:textId="2D9FCAC5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nReturn</w:t>
            </w:r>
            <w:proofErr w:type="spellEnd"/>
          </w:p>
        </w:tc>
        <w:tc>
          <w:tcPr>
            <w:tcW w:w="1440" w:type="dxa"/>
          </w:tcPr>
          <w:p w14:paraId="474F3E24" w14:textId="77777777" w:rsidR="0020366D" w:rsidRDefault="0020366D" w:rsidP="00B37493"/>
        </w:tc>
        <w:tc>
          <w:tcPr>
            <w:tcW w:w="900" w:type="dxa"/>
          </w:tcPr>
          <w:p w14:paraId="460FC225" w14:textId="7FAE632C" w:rsidR="0020366D" w:rsidRDefault="00710F5A" w:rsidP="00B37493">
            <w:r>
              <w:t>DATE</w:t>
            </w:r>
          </w:p>
        </w:tc>
        <w:tc>
          <w:tcPr>
            <w:tcW w:w="900" w:type="dxa"/>
          </w:tcPr>
          <w:p w14:paraId="6597E1D3" w14:textId="77777777" w:rsidR="0020366D" w:rsidRDefault="0020366D" w:rsidP="00B37493"/>
        </w:tc>
        <w:tc>
          <w:tcPr>
            <w:tcW w:w="735" w:type="dxa"/>
          </w:tcPr>
          <w:p w14:paraId="0EBF5A6F" w14:textId="601F9C73" w:rsidR="0020366D" w:rsidRDefault="00710F5A" w:rsidP="00B37493">
            <w:r>
              <w:t>N</w:t>
            </w:r>
          </w:p>
        </w:tc>
        <w:tc>
          <w:tcPr>
            <w:tcW w:w="1065" w:type="dxa"/>
          </w:tcPr>
          <w:p w14:paraId="5DFD14B0" w14:textId="77777777" w:rsidR="0020366D" w:rsidRDefault="0020366D" w:rsidP="00B37493"/>
        </w:tc>
        <w:tc>
          <w:tcPr>
            <w:tcW w:w="3559" w:type="dxa"/>
          </w:tcPr>
          <w:p w14:paraId="510F7EE6" w14:textId="2A95DEA6" w:rsidR="0020366D" w:rsidRDefault="00710F5A" w:rsidP="00B37493">
            <w:r>
              <w:t>Return Date</w:t>
            </w:r>
          </w:p>
        </w:tc>
      </w:tr>
      <w:tr w:rsidR="0020366D" w14:paraId="1B0AE221" w14:textId="77777777" w:rsidTr="00710F5A">
        <w:trPr>
          <w:trHeight w:val="60"/>
        </w:trPr>
        <w:tc>
          <w:tcPr>
            <w:tcW w:w="1800" w:type="dxa"/>
          </w:tcPr>
          <w:p w14:paraId="1B736D7C" w14:textId="4277D85F" w:rsidR="0020366D" w:rsidRDefault="00710F5A" w:rsidP="00B37493">
            <w:proofErr w:type="spellStart"/>
            <w:r>
              <w:t>L</w:t>
            </w:r>
            <w:r w:rsidR="00CB4E7B">
              <w:t>oa</w:t>
            </w:r>
            <w:r>
              <w:t>nFee</w:t>
            </w:r>
            <w:proofErr w:type="spellEnd"/>
          </w:p>
        </w:tc>
        <w:tc>
          <w:tcPr>
            <w:tcW w:w="1440" w:type="dxa"/>
          </w:tcPr>
          <w:p w14:paraId="363BDB87" w14:textId="77777777" w:rsidR="0020366D" w:rsidRDefault="0020366D" w:rsidP="00B37493"/>
        </w:tc>
        <w:tc>
          <w:tcPr>
            <w:tcW w:w="900" w:type="dxa"/>
          </w:tcPr>
          <w:p w14:paraId="3161ADB3" w14:textId="69A3F389" w:rsidR="0020366D" w:rsidRDefault="00710F5A" w:rsidP="00B37493">
            <w:r>
              <w:t>INT</w:t>
            </w:r>
          </w:p>
        </w:tc>
        <w:tc>
          <w:tcPr>
            <w:tcW w:w="900" w:type="dxa"/>
          </w:tcPr>
          <w:p w14:paraId="0B5175D6" w14:textId="77777777" w:rsidR="0020366D" w:rsidRDefault="0020366D" w:rsidP="00B37493"/>
        </w:tc>
        <w:tc>
          <w:tcPr>
            <w:tcW w:w="735" w:type="dxa"/>
          </w:tcPr>
          <w:p w14:paraId="4F2242FF" w14:textId="77777777" w:rsidR="0020366D" w:rsidRDefault="0020366D" w:rsidP="00B37493"/>
        </w:tc>
        <w:tc>
          <w:tcPr>
            <w:tcW w:w="1065" w:type="dxa"/>
          </w:tcPr>
          <w:p w14:paraId="70710993" w14:textId="77777777" w:rsidR="0020366D" w:rsidRDefault="0020366D" w:rsidP="00B37493"/>
        </w:tc>
        <w:tc>
          <w:tcPr>
            <w:tcW w:w="3559" w:type="dxa"/>
          </w:tcPr>
          <w:p w14:paraId="3B893D8B" w14:textId="06DB6726" w:rsidR="0020366D" w:rsidRDefault="00710F5A" w:rsidP="00B37493">
            <w:r>
              <w:t>Late Fee</w:t>
            </w:r>
            <w:r w:rsidR="00CB4E7B">
              <w:t xml:space="preserve"> / replacement fee</w:t>
            </w:r>
          </w:p>
        </w:tc>
      </w:tr>
      <w:tr w:rsidR="0020366D" w14:paraId="6D40D82D" w14:textId="77777777" w:rsidTr="00710F5A">
        <w:trPr>
          <w:trHeight w:val="60"/>
        </w:trPr>
        <w:tc>
          <w:tcPr>
            <w:tcW w:w="1800" w:type="dxa"/>
          </w:tcPr>
          <w:p w14:paraId="0B91BD4B" w14:textId="2A5872BC" w:rsidR="0020366D" w:rsidRDefault="00CB4E7B" w:rsidP="00B37493">
            <w:proofErr w:type="spellStart"/>
            <w:r>
              <w:t>LoanPaid</w:t>
            </w:r>
            <w:proofErr w:type="spellEnd"/>
          </w:p>
        </w:tc>
        <w:tc>
          <w:tcPr>
            <w:tcW w:w="1440" w:type="dxa"/>
          </w:tcPr>
          <w:p w14:paraId="7117ADA6" w14:textId="77777777" w:rsidR="0020366D" w:rsidRDefault="0020366D" w:rsidP="00B37493"/>
        </w:tc>
        <w:tc>
          <w:tcPr>
            <w:tcW w:w="900" w:type="dxa"/>
          </w:tcPr>
          <w:p w14:paraId="346DBD7B" w14:textId="136054B3" w:rsidR="0020366D" w:rsidRDefault="00CB4E7B" w:rsidP="00B37493">
            <w:r>
              <w:t>INT</w:t>
            </w:r>
          </w:p>
        </w:tc>
        <w:tc>
          <w:tcPr>
            <w:tcW w:w="900" w:type="dxa"/>
          </w:tcPr>
          <w:p w14:paraId="710ADB0B" w14:textId="77777777" w:rsidR="0020366D" w:rsidRDefault="0020366D" w:rsidP="00B37493"/>
        </w:tc>
        <w:tc>
          <w:tcPr>
            <w:tcW w:w="735" w:type="dxa"/>
          </w:tcPr>
          <w:p w14:paraId="48821A26" w14:textId="77777777" w:rsidR="0020366D" w:rsidRDefault="0020366D" w:rsidP="00B37493"/>
        </w:tc>
        <w:tc>
          <w:tcPr>
            <w:tcW w:w="1065" w:type="dxa"/>
          </w:tcPr>
          <w:p w14:paraId="42320609" w14:textId="77777777" w:rsidR="0020366D" w:rsidRDefault="0020366D" w:rsidP="00B37493"/>
        </w:tc>
        <w:tc>
          <w:tcPr>
            <w:tcW w:w="3559" w:type="dxa"/>
          </w:tcPr>
          <w:p w14:paraId="141E6622" w14:textId="50BC1CC0" w:rsidR="0020366D" w:rsidRDefault="00CB4E7B" w:rsidP="00B37493">
            <w:r>
              <w:t>Fee Paid</w:t>
            </w:r>
          </w:p>
        </w:tc>
      </w:tr>
      <w:tr w:rsidR="0020366D" w14:paraId="72BD261B" w14:textId="77777777" w:rsidTr="00710F5A">
        <w:trPr>
          <w:trHeight w:val="60"/>
        </w:trPr>
        <w:tc>
          <w:tcPr>
            <w:tcW w:w="1800" w:type="dxa"/>
          </w:tcPr>
          <w:p w14:paraId="6BB22E88" w14:textId="77777777" w:rsidR="0020366D" w:rsidRDefault="0020366D" w:rsidP="00B37493"/>
        </w:tc>
        <w:tc>
          <w:tcPr>
            <w:tcW w:w="1440" w:type="dxa"/>
          </w:tcPr>
          <w:p w14:paraId="2DAFFEBC" w14:textId="77777777" w:rsidR="0020366D" w:rsidRDefault="0020366D" w:rsidP="00B37493"/>
        </w:tc>
        <w:tc>
          <w:tcPr>
            <w:tcW w:w="900" w:type="dxa"/>
          </w:tcPr>
          <w:p w14:paraId="53CC385B" w14:textId="77777777" w:rsidR="0020366D" w:rsidRDefault="0020366D" w:rsidP="00B37493"/>
        </w:tc>
        <w:tc>
          <w:tcPr>
            <w:tcW w:w="900" w:type="dxa"/>
          </w:tcPr>
          <w:p w14:paraId="5C9ACE87" w14:textId="77777777" w:rsidR="0020366D" w:rsidRDefault="0020366D" w:rsidP="00B37493"/>
        </w:tc>
        <w:tc>
          <w:tcPr>
            <w:tcW w:w="735" w:type="dxa"/>
          </w:tcPr>
          <w:p w14:paraId="39F1F838" w14:textId="77777777" w:rsidR="0020366D" w:rsidRDefault="0020366D" w:rsidP="00B37493"/>
        </w:tc>
        <w:tc>
          <w:tcPr>
            <w:tcW w:w="1065" w:type="dxa"/>
          </w:tcPr>
          <w:p w14:paraId="12CC5AC2" w14:textId="77777777" w:rsidR="0020366D" w:rsidRDefault="0020366D" w:rsidP="00B37493"/>
        </w:tc>
        <w:tc>
          <w:tcPr>
            <w:tcW w:w="3559" w:type="dxa"/>
          </w:tcPr>
          <w:p w14:paraId="44C272DB" w14:textId="77777777" w:rsidR="0020366D" w:rsidRDefault="0020366D" w:rsidP="00B37493"/>
        </w:tc>
      </w:tr>
      <w:tr w:rsidR="0020366D" w14:paraId="1F7D1684" w14:textId="77777777" w:rsidTr="00710F5A">
        <w:trPr>
          <w:trHeight w:val="60"/>
        </w:trPr>
        <w:tc>
          <w:tcPr>
            <w:tcW w:w="1800" w:type="dxa"/>
          </w:tcPr>
          <w:p w14:paraId="5D6BBEE3" w14:textId="77777777" w:rsidR="0020366D" w:rsidRDefault="0020366D" w:rsidP="00B37493"/>
        </w:tc>
        <w:tc>
          <w:tcPr>
            <w:tcW w:w="1440" w:type="dxa"/>
          </w:tcPr>
          <w:p w14:paraId="0986E5A8" w14:textId="77777777" w:rsidR="0020366D" w:rsidRDefault="0020366D" w:rsidP="00B37493"/>
        </w:tc>
        <w:tc>
          <w:tcPr>
            <w:tcW w:w="900" w:type="dxa"/>
          </w:tcPr>
          <w:p w14:paraId="172513AF" w14:textId="77777777" w:rsidR="0020366D" w:rsidRDefault="0020366D" w:rsidP="00B37493"/>
        </w:tc>
        <w:tc>
          <w:tcPr>
            <w:tcW w:w="900" w:type="dxa"/>
          </w:tcPr>
          <w:p w14:paraId="0470D627" w14:textId="77777777" w:rsidR="0020366D" w:rsidRDefault="0020366D" w:rsidP="00B37493"/>
        </w:tc>
        <w:tc>
          <w:tcPr>
            <w:tcW w:w="735" w:type="dxa"/>
          </w:tcPr>
          <w:p w14:paraId="77D444C5" w14:textId="77777777" w:rsidR="0020366D" w:rsidRDefault="0020366D" w:rsidP="00B37493"/>
        </w:tc>
        <w:tc>
          <w:tcPr>
            <w:tcW w:w="1065" w:type="dxa"/>
          </w:tcPr>
          <w:p w14:paraId="255F3905" w14:textId="77777777" w:rsidR="0020366D" w:rsidRDefault="0020366D" w:rsidP="00B37493"/>
        </w:tc>
        <w:tc>
          <w:tcPr>
            <w:tcW w:w="3559" w:type="dxa"/>
          </w:tcPr>
          <w:p w14:paraId="511B4D9B" w14:textId="77777777" w:rsidR="0020366D" w:rsidRDefault="0020366D" w:rsidP="00B37493"/>
        </w:tc>
      </w:tr>
      <w:tr w:rsidR="0020366D" w14:paraId="505A4E0D" w14:textId="77777777" w:rsidTr="00710F5A">
        <w:trPr>
          <w:trHeight w:val="60"/>
        </w:trPr>
        <w:tc>
          <w:tcPr>
            <w:tcW w:w="1800" w:type="dxa"/>
          </w:tcPr>
          <w:p w14:paraId="1CD58C50" w14:textId="77777777" w:rsidR="0020366D" w:rsidRDefault="0020366D" w:rsidP="00B37493"/>
        </w:tc>
        <w:tc>
          <w:tcPr>
            <w:tcW w:w="1440" w:type="dxa"/>
          </w:tcPr>
          <w:p w14:paraId="4774A20B" w14:textId="77777777" w:rsidR="0020366D" w:rsidRDefault="0020366D" w:rsidP="00B37493"/>
        </w:tc>
        <w:tc>
          <w:tcPr>
            <w:tcW w:w="900" w:type="dxa"/>
          </w:tcPr>
          <w:p w14:paraId="607956B0" w14:textId="77777777" w:rsidR="0020366D" w:rsidRDefault="0020366D" w:rsidP="00B37493"/>
        </w:tc>
        <w:tc>
          <w:tcPr>
            <w:tcW w:w="900" w:type="dxa"/>
          </w:tcPr>
          <w:p w14:paraId="29FF7DD9" w14:textId="77777777" w:rsidR="0020366D" w:rsidRDefault="0020366D" w:rsidP="00B37493"/>
        </w:tc>
        <w:tc>
          <w:tcPr>
            <w:tcW w:w="735" w:type="dxa"/>
          </w:tcPr>
          <w:p w14:paraId="498BB47D" w14:textId="77777777" w:rsidR="0020366D" w:rsidRDefault="0020366D" w:rsidP="00B37493"/>
        </w:tc>
        <w:tc>
          <w:tcPr>
            <w:tcW w:w="1065" w:type="dxa"/>
          </w:tcPr>
          <w:p w14:paraId="0F980444" w14:textId="77777777" w:rsidR="0020366D" w:rsidRDefault="0020366D" w:rsidP="00B37493"/>
        </w:tc>
        <w:tc>
          <w:tcPr>
            <w:tcW w:w="3559" w:type="dxa"/>
          </w:tcPr>
          <w:p w14:paraId="55E86AE9" w14:textId="77777777" w:rsidR="0020366D" w:rsidRDefault="0020366D" w:rsidP="00B37493"/>
        </w:tc>
      </w:tr>
      <w:tr w:rsidR="0020366D" w14:paraId="440C6D74" w14:textId="77777777" w:rsidTr="00710F5A">
        <w:trPr>
          <w:trHeight w:val="60"/>
        </w:trPr>
        <w:tc>
          <w:tcPr>
            <w:tcW w:w="1800" w:type="dxa"/>
          </w:tcPr>
          <w:p w14:paraId="337127A8" w14:textId="77777777" w:rsidR="0020366D" w:rsidRDefault="0020366D" w:rsidP="00B37493"/>
        </w:tc>
        <w:tc>
          <w:tcPr>
            <w:tcW w:w="1440" w:type="dxa"/>
          </w:tcPr>
          <w:p w14:paraId="170B3731" w14:textId="77777777" w:rsidR="0020366D" w:rsidRDefault="0020366D" w:rsidP="00B37493"/>
        </w:tc>
        <w:tc>
          <w:tcPr>
            <w:tcW w:w="900" w:type="dxa"/>
          </w:tcPr>
          <w:p w14:paraId="24512081" w14:textId="77777777" w:rsidR="0020366D" w:rsidRDefault="0020366D" w:rsidP="00B37493"/>
        </w:tc>
        <w:tc>
          <w:tcPr>
            <w:tcW w:w="900" w:type="dxa"/>
          </w:tcPr>
          <w:p w14:paraId="5758B633" w14:textId="77777777" w:rsidR="0020366D" w:rsidRDefault="0020366D" w:rsidP="00B37493"/>
        </w:tc>
        <w:tc>
          <w:tcPr>
            <w:tcW w:w="735" w:type="dxa"/>
          </w:tcPr>
          <w:p w14:paraId="0152AB5B" w14:textId="77777777" w:rsidR="0020366D" w:rsidRDefault="0020366D" w:rsidP="00B37493"/>
        </w:tc>
        <w:tc>
          <w:tcPr>
            <w:tcW w:w="1065" w:type="dxa"/>
          </w:tcPr>
          <w:p w14:paraId="5B8479F4" w14:textId="77777777" w:rsidR="0020366D" w:rsidRDefault="0020366D" w:rsidP="00B37493"/>
        </w:tc>
        <w:tc>
          <w:tcPr>
            <w:tcW w:w="3559" w:type="dxa"/>
          </w:tcPr>
          <w:p w14:paraId="044772D1" w14:textId="77777777" w:rsidR="0020366D" w:rsidRDefault="0020366D" w:rsidP="00B37493"/>
        </w:tc>
      </w:tr>
      <w:tr w:rsidR="0020366D" w14:paraId="723B7C75" w14:textId="77777777" w:rsidTr="00710F5A">
        <w:trPr>
          <w:trHeight w:val="60"/>
        </w:trPr>
        <w:tc>
          <w:tcPr>
            <w:tcW w:w="1800" w:type="dxa"/>
          </w:tcPr>
          <w:p w14:paraId="2BCFD774" w14:textId="77777777" w:rsidR="0020366D" w:rsidRDefault="0020366D" w:rsidP="00B37493"/>
        </w:tc>
        <w:tc>
          <w:tcPr>
            <w:tcW w:w="1440" w:type="dxa"/>
          </w:tcPr>
          <w:p w14:paraId="5F894E96" w14:textId="77777777" w:rsidR="0020366D" w:rsidRDefault="0020366D" w:rsidP="00B37493"/>
        </w:tc>
        <w:tc>
          <w:tcPr>
            <w:tcW w:w="900" w:type="dxa"/>
          </w:tcPr>
          <w:p w14:paraId="3198BB57" w14:textId="77777777" w:rsidR="0020366D" w:rsidRDefault="0020366D" w:rsidP="00B37493"/>
        </w:tc>
        <w:tc>
          <w:tcPr>
            <w:tcW w:w="900" w:type="dxa"/>
          </w:tcPr>
          <w:p w14:paraId="4B57D332" w14:textId="77777777" w:rsidR="0020366D" w:rsidRDefault="0020366D" w:rsidP="00B37493"/>
        </w:tc>
        <w:tc>
          <w:tcPr>
            <w:tcW w:w="735" w:type="dxa"/>
          </w:tcPr>
          <w:p w14:paraId="034DEFCC" w14:textId="77777777" w:rsidR="0020366D" w:rsidRDefault="0020366D" w:rsidP="00B37493"/>
        </w:tc>
        <w:tc>
          <w:tcPr>
            <w:tcW w:w="1065" w:type="dxa"/>
          </w:tcPr>
          <w:p w14:paraId="5FF51549" w14:textId="77777777" w:rsidR="0020366D" w:rsidRDefault="0020366D" w:rsidP="00B37493"/>
        </w:tc>
        <w:tc>
          <w:tcPr>
            <w:tcW w:w="3559" w:type="dxa"/>
          </w:tcPr>
          <w:p w14:paraId="583E89DB" w14:textId="77777777" w:rsidR="0020366D" w:rsidRDefault="0020366D" w:rsidP="00B37493"/>
        </w:tc>
      </w:tr>
      <w:tr w:rsidR="0020366D" w14:paraId="246F7818" w14:textId="77777777" w:rsidTr="00710F5A">
        <w:trPr>
          <w:trHeight w:val="276"/>
        </w:trPr>
        <w:tc>
          <w:tcPr>
            <w:tcW w:w="1800" w:type="dxa"/>
          </w:tcPr>
          <w:p w14:paraId="6F2295E7" w14:textId="77777777" w:rsidR="0020366D" w:rsidRDefault="0020366D" w:rsidP="00B37493"/>
        </w:tc>
        <w:tc>
          <w:tcPr>
            <w:tcW w:w="1440" w:type="dxa"/>
          </w:tcPr>
          <w:p w14:paraId="1CDDB36F" w14:textId="77777777" w:rsidR="0020366D" w:rsidRDefault="0020366D" w:rsidP="00B37493"/>
        </w:tc>
        <w:tc>
          <w:tcPr>
            <w:tcW w:w="900" w:type="dxa"/>
          </w:tcPr>
          <w:p w14:paraId="00396E30" w14:textId="77777777" w:rsidR="0020366D" w:rsidRDefault="0020366D" w:rsidP="00B37493"/>
        </w:tc>
        <w:tc>
          <w:tcPr>
            <w:tcW w:w="900" w:type="dxa"/>
          </w:tcPr>
          <w:p w14:paraId="3644D824" w14:textId="77777777" w:rsidR="0020366D" w:rsidRDefault="0020366D" w:rsidP="00B37493"/>
        </w:tc>
        <w:tc>
          <w:tcPr>
            <w:tcW w:w="735" w:type="dxa"/>
          </w:tcPr>
          <w:p w14:paraId="0A24B978" w14:textId="77777777" w:rsidR="0020366D" w:rsidRDefault="0020366D" w:rsidP="00B37493"/>
        </w:tc>
        <w:tc>
          <w:tcPr>
            <w:tcW w:w="1065" w:type="dxa"/>
          </w:tcPr>
          <w:p w14:paraId="3DEBF108" w14:textId="77777777" w:rsidR="0020366D" w:rsidRDefault="0020366D" w:rsidP="00B37493"/>
        </w:tc>
        <w:tc>
          <w:tcPr>
            <w:tcW w:w="3559" w:type="dxa"/>
          </w:tcPr>
          <w:p w14:paraId="1F8AA1D7" w14:textId="77777777" w:rsidR="0020366D" w:rsidRDefault="0020366D" w:rsidP="00B37493"/>
        </w:tc>
      </w:tr>
      <w:tr w:rsidR="0020366D" w14:paraId="78DCB2AF" w14:textId="77777777" w:rsidTr="00710F5A">
        <w:trPr>
          <w:trHeight w:val="264"/>
        </w:trPr>
        <w:tc>
          <w:tcPr>
            <w:tcW w:w="1800" w:type="dxa"/>
          </w:tcPr>
          <w:p w14:paraId="635EF307" w14:textId="77777777" w:rsidR="0020366D" w:rsidRDefault="0020366D" w:rsidP="00B37493"/>
        </w:tc>
        <w:tc>
          <w:tcPr>
            <w:tcW w:w="1440" w:type="dxa"/>
          </w:tcPr>
          <w:p w14:paraId="4C9E4A3B" w14:textId="77777777" w:rsidR="0020366D" w:rsidRDefault="0020366D" w:rsidP="00B37493"/>
        </w:tc>
        <w:tc>
          <w:tcPr>
            <w:tcW w:w="900" w:type="dxa"/>
          </w:tcPr>
          <w:p w14:paraId="6F92887B" w14:textId="77777777" w:rsidR="0020366D" w:rsidRDefault="0020366D" w:rsidP="00B37493"/>
        </w:tc>
        <w:tc>
          <w:tcPr>
            <w:tcW w:w="900" w:type="dxa"/>
          </w:tcPr>
          <w:p w14:paraId="638AC8B9" w14:textId="77777777" w:rsidR="0020366D" w:rsidRDefault="0020366D" w:rsidP="00B37493"/>
        </w:tc>
        <w:tc>
          <w:tcPr>
            <w:tcW w:w="735" w:type="dxa"/>
          </w:tcPr>
          <w:p w14:paraId="5E434CBA" w14:textId="77777777" w:rsidR="0020366D" w:rsidRDefault="0020366D" w:rsidP="00B37493"/>
        </w:tc>
        <w:tc>
          <w:tcPr>
            <w:tcW w:w="1065" w:type="dxa"/>
          </w:tcPr>
          <w:p w14:paraId="56E36E82" w14:textId="77777777" w:rsidR="0020366D" w:rsidRDefault="0020366D" w:rsidP="00B37493"/>
        </w:tc>
        <w:tc>
          <w:tcPr>
            <w:tcW w:w="3559" w:type="dxa"/>
          </w:tcPr>
          <w:p w14:paraId="6E13637D" w14:textId="77777777" w:rsidR="0020366D" w:rsidRDefault="0020366D" w:rsidP="00B37493"/>
        </w:tc>
      </w:tr>
    </w:tbl>
    <w:p w14:paraId="45BFE294" w14:textId="77777777" w:rsidR="0020366D" w:rsidRDefault="0020366D" w:rsidP="0020366D"/>
    <w:p w14:paraId="6D641D1B" w14:textId="77777777" w:rsidR="0020366D" w:rsidRDefault="0020366D" w:rsidP="0020366D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01A8BA79" w14:textId="77777777" w:rsidR="00D334A4" w:rsidRDefault="00D334A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B3178C7" w14:textId="6768B949" w:rsidR="00172BDF" w:rsidRDefault="00172BDF" w:rsidP="00172BDF">
      <w:pPr>
        <w:pStyle w:val="Heading1"/>
      </w:pPr>
      <w:bookmarkStart w:id="17" w:name="_Toc19181242"/>
      <w:bookmarkStart w:id="18" w:name="_Toc19611211"/>
      <w:r>
        <w:lastRenderedPageBreak/>
        <w:t>Media</w:t>
      </w:r>
      <w:bookmarkEnd w:id="17"/>
      <w:bookmarkEnd w:id="18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172BDF" w14:paraId="7A1A8BC7" w14:textId="77777777" w:rsidTr="003C477F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3F33A8B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519AE9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254B339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5106064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F2CED39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9958C7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693A3BF1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2BF63696" w14:textId="77777777" w:rsidTr="003C477F">
        <w:trPr>
          <w:trHeight w:val="264"/>
        </w:trPr>
        <w:tc>
          <w:tcPr>
            <w:tcW w:w="1800" w:type="dxa"/>
          </w:tcPr>
          <w:p w14:paraId="67713B77" w14:textId="0DB3D669" w:rsidR="00172BDF" w:rsidRDefault="003C477F" w:rsidP="00B37493">
            <w:proofErr w:type="spellStart"/>
            <w:r>
              <w:t>MediaCode</w:t>
            </w:r>
            <w:proofErr w:type="spellEnd"/>
          </w:p>
        </w:tc>
        <w:tc>
          <w:tcPr>
            <w:tcW w:w="1260" w:type="dxa"/>
          </w:tcPr>
          <w:p w14:paraId="7E032CE7" w14:textId="77777777" w:rsidR="00172BDF" w:rsidRDefault="00172BDF" w:rsidP="00B37493"/>
        </w:tc>
        <w:tc>
          <w:tcPr>
            <w:tcW w:w="1170" w:type="dxa"/>
          </w:tcPr>
          <w:p w14:paraId="5ADE909A" w14:textId="643AB00E" w:rsidR="00172BDF" w:rsidRDefault="003C477F" w:rsidP="00B37493">
            <w:r>
              <w:t>CHAR</w:t>
            </w:r>
          </w:p>
        </w:tc>
        <w:tc>
          <w:tcPr>
            <w:tcW w:w="810" w:type="dxa"/>
          </w:tcPr>
          <w:p w14:paraId="275E595C" w14:textId="3A80F0F0" w:rsidR="00172BDF" w:rsidRDefault="003C477F" w:rsidP="00B37493">
            <w:r>
              <w:t>5</w:t>
            </w:r>
          </w:p>
        </w:tc>
        <w:tc>
          <w:tcPr>
            <w:tcW w:w="735" w:type="dxa"/>
          </w:tcPr>
          <w:p w14:paraId="6996EA19" w14:textId="7FA7F795" w:rsidR="00172BDF" w:rsidRDefault="003C477F" w:rsidP="00B37493">
            <w:r>
              <w:t>Y</w:t>
            </w:r>
          </w:p>
        </w:tc>
        <w:tc>
          <w:tcPr>
            <w:tcW w:w="1065" w:type="dxa"/>
          </w:tcPr>
          <w:p w14:paraId="5D9FAC74" w14:textId="77777777" w:rsidR="00172BDF" w:rsidRDefault="00172BDF" w:rsidP="00B37493"/>
        </w:tc>
        <w:tc>
          <w:tcPr>
            <w:tcW w:w="3559" w:type="dxa"/>
          </w:tcPr>
          <w:p w14:paraId="51A7C325" w14:textId="77777777" w:rsidR="00172BDF" w:rsidRDefault="00172BDF" w:rsidP="00B37493"/>
        </w:tc>
      </w:tr>
      <w:tr w:rsidR="00172BDF" w14:paraId="48373512" w14:textId="77777777" w:rsidTr="003C477F">
        <w:trPr>
          <w:trHeight w:val="276"/>
        </w:trPr>
        <w:tc>
          <w:tcPr>
            <w:tcW w:w="1800" w:type="dxa"/>
          </w:tcPr>
          <w:p w14:paraId="1F98F1A9" w14:textId="7D215930" w:rsidR="00172BDF" w:rsidRDefault="003C477F" w:rsidP="00B37493">
            <w:proofErr w:type="spellStart"/>
            <w:r>
              <w:t>MediaDesc</w:t>
            </w:r>
            <w:proofErr w:type="spellEnd"/>
          </w:p>
        </w:tc>
        <w:tc>
          <w:tcPr>
            <w:tcW w:w="1260" w:type="dxa"/>
          </w:tcPr>
          <w:p w14:paraId="497B99B7" w14:textId="77777777" w:rsidR="00172BDF" w:rsidRDefault="00172BDF" w:rsidP="00B37493"/>
        </w:tc>
        <w:tc>
          <w:tcPr>
            <w:tcW w:w="1170" w:type="dxa"/>
          </w:tcPr>
          <w:p w14:paraId="25C4D999" w14:textId="6CBDBE24" w:rsidR="00172BDF" w:rsidRDefault="003C477F" w:rsidP="00B37493">
            <w:r>
              <w:t>VARCHAR</w:t>
            </w:r>
          </w:p>
        </w:tc>
        <w:tc>
          <w:tcPr>
            <w:tcW w:w="810" w:type="dxa"/>
          </w:tcPr>
          <w:p w14:paraId="0BDC8D70" w14:textId="6055A552" w:rsidR="00172BDF" w:rsidRDefault="003C477F" w:rsidP="00B37493">
            <w:r>
              <w:t>20</w:t>
            </w:r>
          </w:p>
        </w:tc>
        <w:tc>
          <w:tcPr>
            <w:tcW w:w="735" w:type="dxa"/>
          </w:tcPr>
          <w:p w14:paraId="272AC6C6" w14:textId="5A823BA6" w:rsidR="00172BDF" w:rsidRDefault="003C477F" w:rsidP="00B37493">
            <w:r>
              <w:t>Y</w:t>
            </w:r>
          </w:p>
        </w:tc>
        <w:tc>
          <w:tcPr>
            <w:tcW w:w="1065" w:type="dxa"/>
          </w:tcPr>
          <w:p w14:paraId="2F185F8A" w14:textId="77777777" w:rsidR="00172BDF" w:rsidRDefault="00172BDF" w:rsidP="00B37493"/>
        </w:tc>
        <w:tc>
          <w:tcPr>
            <w:tcW w:w="3559" w:type="dxa"/>
          </w:tcPr>
          <w:p w14:paraId="55160128" w14:textId="77777777" w:rsidR="00172BDF" w:rsidRDefault="00172BDF" w:rsidP="00B37493"/>
        </w:tc>
      </w:tr>
      <w:tr w:rsidR="00172BDF" w14:paraId="77EBB9C2" w14:textId="77777777" w:rsidTr="003C477F">
        <w:trPr>
          <w:trHeight w:val="264"/>
        </w:trPr>
        <w:tc>
          <w:tcPr>
            <w:tcW w:w="1800" w:type="dxa"/>
          </w:tcPr>
          <w:p w14:paraId="08FBCFB4" w14:textId="5A634D8B" w:rsidR="00172BDF" w:rsidRDefault="0068788B" w:rsidP="00B37493">
            <w:proofErr w:type="spellStart"/>
            <w:r w:rsidRPr="0068788B">
              <w:rPr>
                <w:color w:val="FF0000"/>
              </w:rPr>
              <w:t>TermID</w:t>
            </w:r>
            <w:proofErr w:type="spellEnd"/>
          </w:p>
        </w:tc>
        <w:tc>
          <w:tcPr>
            <w:tcW w:w="1260" w:type="dxa"/>
          </w:tcPr>
          <w:p w14:paraId="3F5BEFE7" w14:textId="3930760C" w:rsidR="00172BDF" w:rsidRDefault="0068788B" w:rsidP="00B37493">
            <w:proofErr w:type="spellStart"/>
            <w:proofErr w:type="gramStart"/>
            <w:r>
              <w:t>FK:Term</w:t>
            </w:r>
            <w:proofErr w:type="spellEnd"/>
            <w:proofErr w:type="gramEnd"/>
          </w:p>
        </w:tc>
        <w:tc>
          <w:tcPr>
            <w:tcW w:w="1170" w:type="dxa"/>
          </w:tcPr>
          <w:p w14:paraId="450F3DA5" w14:textId="77777777" w:rsidR="00172BDF" w:rsidRDefault="00172BDF" w:rsidP="00B37493"/>
        </w:tc>
        <w:tc>
          <w:tcPr>
            <w:tcW w:w="810" w:type="dxa"/>
          </w:tcPr>
          <w:p w14:paraId="74BCBCC7" w14:textId="77777777" w:rsidR="00172BDF" w:rsidRDefault="00172BDF" w:rsidP="00B37493"/>
        </w:tc>
        <w:tc>
          <w:tcPr>
            <w:tcW w:w="735" w:type="dxa"/>
          </w:tcPr>
          <w:p w14:paraId="07A31655" w14:textId="77777777" w:rsidR="00172BDF" w:rsidRDefault="00172BDF" w:rsidP="00B37493"/>
        </w:tc>
        <w:tc>
          <w:tcPr>
            <w:tcW w:w="1065" w:type="dxa"/>
          </w:tcPr>
          <w:p w14:paraId="169C6E0F" w14:textId="77777777" w:rsidR="00172BDF" w:rsidRDefault="00172BDF" w:rsidP="00B37493"/>
        </w:tc>
        <w:tc>
          <w:tcPr>
            <w:tcW w:w="3559" w:type="dxa"/>
          </w:tcPr>
          <w:p w14:paraId="0A36EB40" w14:textId="77777777" w:rsidR="00172BDF" w:rsidRDefault="00172BDF" w:rsidP="00B37493"/>
        </w:tc>
      </w:tr>
      <w:tr w:rsidR="00172BDF" w14:paraId="230939E1" w14:textId="77777777" w:rsidTr="003C477F">
        <w:trPr>
          <w:trHeight w:val="264"/>
        </w:trPr>
        <w:tc>
          <w:tcPr>
            <w:tcW w:w="1800" w:type="dxa"/>
          </w:tcPr>
          <w:p w14:paraId="29423A91" w14:textId="77777777" w:rsidR="00172BDF" w:rsidRDefault="00172BDF" w:rsidP="00B37493"/>
        </w:tc>
        <w:tc>
          <w:tcPr>
            <w:tcW w:w="1260" w:type="dxa"/>
          </w:tcPr>
          <w:p w14:paraId="6CCDA683" w14:textId="77777777" w:rsidR="00172BDF" w:rsidRDefault="00172BDF" w:rsidP="00B37493"/>
        </w:tc>
        <w:tc>
          <w:tcPr>
            <w:tcW w:w="1170" w:type="dxa"/>
          </w:tcPr>
          <w:p w14:paraId="2879E7A0" w14:textId="77777777" w:rsidR="00172BDF" w:rsidRDefault="00172BDF" w:rsidP="00B37493"/>
        </w:tc>
        <w:tc>
          <w:tcPr>
            <w:tcW w:w="810" w:type="dxa"/>
          </w:tcPr>
          <w:p w14:paraId="67B7BEAA" w14:textId="77777777" w:rsidR="00172BDF" w:rsidRDefault="00172BDF" w:rsidP="00B37493"/>
        </w:tc>
        <w:tc>
          <w:tcPr>
            <w:tcW w:w="735" w:type="dxa"/>
          </w:tcPr>
          <w:p w14:paraId="0F1A5BEC" w14:textId="77777777" w:rsidR="00172BDF" w:rsidRDefault="00172BDF" w:rsidP="00B37493"/>
        </w:tc>
        <w:tc>
          <w:tcPr>
            <w:tcW w:w="1065" w:type="dxa"/>
          </w:tcPr>
          <w:p w14:paraId="01453040" w14:textId="77777777" w:rsidR="00172BDF" w:rsidRDefault="00172BDF" w:rsidP="00B37493"/>
        </w:tc>
        <w:tc>
          <w:tcPr>
            <w:tcW w:w="3559" w:type="dxa"/>
          </w:tcPr>
          <w:p w14:paraId="5658AD9D" w14:textId="77777777" w:rsidR="00172BDF" w:rsidRDefault="00172BDF" w:rsidP="00B37493"/>
        </w:tc>
      </w:tr>
      <w:tr w:rsidR="00172BDF" w14:paraId="5AEB839C" w14:textId="77777777" w:rsidTr="003C477F">
        <w:trPr>
          <w:trHeight w:val="60"/>
        </w:trPr>
        <w:tc>
          <w:tcPr>
            <w:tcW w:w="1800" w:type="dxa"/>
          </w:tcPr>
          <w:p w14:paraId="33FE2383" w14:textId="77777777" w:rsidR="00172BDF" w:rsidRDefault="00172BDF" w:rsidP="00B37493"/>
        </w:tc>
        <w:tc>
          <w:tcPr>
            <w:tcW w:w="1260" w:type="dxa"/>
          </w:tcPr>
          <w:p w14:paraId="37A529F6" w14:textId="77777777" w:rsidR="00172BDF" w:rsidRDefault="00172BDF" w:rsidP="00B37493"/>
        </w:tc>
        <w:tc>
          <w:tcPr>
            <w:tcW w:w="1170" w:type="dxa"/>
          </w:tcPr>
          <w:p w14:paraId="5647A63F" w14:textId="77777777" w:rsidR="00172BDF" w:rsidRDefault="00172BDF" w:rsidP="00B37493"/>
        </w:tc>
        <w:tc>
          <w:tcPr>
            <w:tcW w:w="810" w:type="dxa"/>
          </w:tcPr>
          <w:p w14:paraId="15C19D99" w14:textId="77777777" w:rsidR="00172BDF" w:rsidRDefault="00172BDF" w:rsidP="00B37493"/>
        </w:tc>
        <w:tc>
          <w:tcPr>
            <w:tcW w:w="735" w:type="dxa"/>
          </w:tcPr>
          <w:p w14:paraId="3FC7C0D6" w14:textId="77777777" w:rsidR="00172BDF" w:rsidRDefault="00172BDF" w:rsidP="00B37493"/>
        </w:tc>
        <w:tc>
          <w:tcPr>
            <w:tcW w:w="1065" w:type="dxa"/>
          </w:tcPr>
          <w:p w14:paraId="6D3DABCE" w14:textId="77777777" w:rsidR="00172BDF" w:rsidRDefault="00172BDF" w:rsidP="00B37493"/>
        </w:tc>
        <w:tc>
          <w:tcPr>
            <w:tcW w:w="3559" w:type="dxa"/>
          </w:tcPr>
          <w:p w14:paraId="71F4E469" w14:textId="77777777" w:rsidR="00172BDF" w:rsidRDefault="00172BDF" w:rsidP="00B37493"/>
        </w:tc>
      </w:tr>
      <w:tr w:rsidR="00172BDF" w14:paraId="714BB7B0" w14:textId="77777777" w:rsidTr="003C477F">
        <w:trPr>
          <w:trHeight w:val="60"/>
        </w:trPr>
        <w:tc>
          <w:tcPr>
            <w:tcW w:w="1800" w:type="dxa"/>
          </w:tcPr>
          <w:p w14:paraId="1824CE11" w14:textId="77777777" w:rsidR="00172BDF" w:rsidRDefault="00172BDF" w:rsidP="00B37493"/>
        </w:tc>
        <w:tc>
          <w:tcPr>
            <w:tcW w:w="1260" w:type="dxa"/>
          </w:tcPr>
          <w:p w14:paraId="57022636" w14:textId="77777777" w:rsidR="00172BDF" w:rsidRDefault="00172BDF" w:rsidP="00B37493"/>
        </w:tc>
        <w:tc>
          <w:tcPr>
            <w:tcW w:w="1170" w:type="dxa"/>
          </w:tcPr>
          <w:p w14:paraId="0880BCC3" w14:textId="77777777" w:rsidR="00172BDF" w:rsidRDefault="00172BDF" w:rsidP="00B37493"/>
        </w:tc>
        <w:tc>
          <w:tcPr>
            <w:tcW w:w="810" w:type="dxa"/>
          </w:tcPr>
          <w:p w14:paraId="4DD641D5" w14:textId="77777777" w:rsidR="00172BDF" w:rsidRDefault="00172BDF" w:rsidP="00B37493"/>
        </w:tc>
        <w:tc>
          <w:tcPr>
            <w:tcW w:w="735" w:type="dxa"/>
          </w:tcPr>
          <w:p w14:paraId="2FA85CAD" w14:textId="77777777" w:rsidR="00172BDF" w:rsidRDefault="00172BDF" w:rsidP="00B37493"/>
        </w:tc>
        <w:tc>
          <w:tcPr>
            <w:tcW w:w="1065" w:type="dxa"/>
          </w:tcPr>
          <w:p w14:paraId="68F81995" w14:textId="77777777" w:rsidR="00172BDF" w:rsidRDefault="00172BDF" w:rsidP="00B37493"/>
        </w:tc>
        <w:tc>
          <w:tcPr>
            <w:tcW w:w="3559" w:type="dxa"/>
          </w:tcPr>
          <w:p w14:paraId="10FA66F0" w14:textId="77777777" w:rsidR="00172BDF" w:rsidRDefault="00172BDF" w:rsidP="00B37493"/>
        </w:tc>
      </w:tr>
      <w:tr w:rsidR="00172BDF" w14:paraId="5507B75D" w14:textId="77777777" w:rsidTr="003C477F">
        <w:trPr>
          <w:trHeight w:val="60"/>
        </w:trPr>
        <w:tc>
          <w:tcPr>
            <w:tcW w:w="1800" w:type="dxa"/>
          </w:tcPr>
          <w:p w14:paraId="00D2C51D" w14:textId="77777777" w:rsidR="00172BDF" w:rsidRDefault="00172BDF" w:rsidP="00B37493"/>
        </w:tc>
        <w:tc>
          <w:tcPr>
            <w:tcW w:w="1260" w:type="dxa"/>
          </w:tcPr>
          <w:p w14:paraId="30E0ABD9" w14:textId="77777777" w:rsidR="00172BDF" w:rsidRDefault="00172BDF" w:rsidP="00B37493"/>
        </w:tc>
        <w:tc>
          <w:tcPr>
            <w:tcW w:w="1170" w:type="dxa"/>
          </w:tcPr>
          <w:p w14:paraId="362D7428" w14:textId="77777777" w:rsidR="00172BDF" w:rsidRDefault="00172BDF" w:rsidP="00B37493"/>
        </w:tc>
        <w:tc>
          <w:tcPr>
            <w:tcW w:w="810" w:type="dxa"/>
          </w:tcPr>
          <w:p w14:paraId="08CDFD16" w14:textId="77777777" w:rsidR="00172BDF" w:rsidRDefault="00172BDF" w:rsidP="00B37493"/>
        </w:tc>
        <w:tc>
          <w:tcPr>
            <w:tcW w:w="735" w:type="dxa"/>
          </w:tcPr>
          <w:p w14:paraId="6172E8FE" w14:textId="77777777" w:rsidR="00172BDF" w:rsidRDefault="00172BDF" w:rsidP="00B37493"/>
        </w:tc>
        <w:tc>
          <w:tcPr>
            <w:tcW w:w="1065" w:type="dxa"/>
          </w:tcPr>
          <w:p w14:paraId="1061345D" w14:textId="77777777" w:rsidR="00172BDF" w:rsidRDefault="00172BDF" w:rsidP="00B37493"/>
        </w:tc>
        <w:tc>
          <w:tcPr>
            <w:tcW w:w="3559" w:type="dxa"/>
          </w:tcPr>
          <w:p w14:paraId="7C229053" w14:textId="77777777" w:rsidR="00172BDF" w:rsidRDefault="00172BDF" w:rsidP="00B37493"/>
        </w:tc>
      </w:tr>
      <w:tr w:rsidR="00172BDF" w14:paraId="3CFF5235" w14:textId="77777777" w:rsidTr="003C477F">
        <w:trPr>
          <w:trHeight w:val="60"/>
        </w:trPr>
        <w:tc>
          <w:tcPr>
            <w:tcW w:w="1800" w:type="dxa"/>
          </w:tcPr>
          <w:p w14:paraId="24124454" w14:textId="77777777" w:rsidR="00172BDF" w:rsidRDefault="00172BDF" w:rsidP="00B37493"/>
        </w:tc>
        <w:tc>
          <w:tcPr>
            <w:tcW w:w="1260" w:type="dxa"/>
          </w:tcPr>
          <w:p w14:paraId="6BD40050" w14:textId="77777777" w:rsidR="00172BDF" w:rsidRDefault="00172BDF" w:rsidP="00B37493"/>
        </w:tc>
        <w:tc>
          <w:tcPr>
            <w:tcW w:w="1170" w:type="dxa"/>
          </w:tcPr>
          <w:p w14:paraId="3F1CE6F0" w14:textId="77777777" w:rsidR="00172BDF" w:rsidRDefault="00172BDF" w:rsidP="00B37493"/>
        </w:tc>
        <w:tc>
          <w:tcPr>
            <w:tcW w:w="810" w:type="dxa"/>
          </w:tcPr>
          <w:p w14:paraId="52D451FD" w14:textId="77777777" w:rsidR="00172BDF" w:rsidRDefault="00172BDF" w:rsidP="00B37493"/>
        </w:tc>
        <w:tc>
          <w:tcPr>
            <w:tcW w:w="735" w:type="dxa"/>
          </w:tcPr>
          <w:p w14:paraId="365A37B8" w14:textId="77777777" w:rsidR="00172BDF" w:rsidRDefault="00172BDF" w:rsidP="00B37493"/>
        </w:tc>
        <w:tc>
          <w:tcPr>
            <w:tcW w:w="1065" w:type="dxa"/>
          </w:tcPr>
          <w:p w14:paraId="3E185B65" w14:textId="77777777" w:rsidR="00172BDF" w:rsidRDefault="00172BDF" w:rsidP="00B37493"/>
        </w:tc>
        <w:tc>
          <w:tcPr>
            <w:tcW w:w="3559" w:type="dxa"/>
          </w:tcPr>
          <w:p w14:paraId="47770B75" w14:textId="77777777" w:rsidR="00172BDF" w:rsidRDefault="00172BDF" w:rsidP="00B37493"/>
        </w:tc>
      </w:tr>
      <w:tr w:rsidR="00172BDF" w14:paraId="0B13E99C" w14:textId="77777777" w:rsidTr="003C477F">
        <w:trPr>
          <w:trHeight w:val="60"/>
        </w:trPr>
        <w:tc>
          <w:tcPr>
            <w:tcW w:w="1800" w:type="dxa"/>
          </w:tcPr>
          <w:p w14:paraId="2A0198C4" w14:textId="77777777" w:rsidR="00172BDF" w:rsidRDefault="00172BDF" w:rsidP="00B37493"/>
        </w:tc>
        <w:tc>
          <w:tcPr>
            <w:tcW w:w="1260" w:type="dxa"/>
          </w:tcPr>
          <w:p w14:paraId="1A4E650E" w14:textId="77777777" w:rsidR="00172BDF" w:rsidRDefault="00172BDF" w:rsidP="00B37493"/>
        </w:tc>
        <w:tc>
          <w:tcPr>
            <w:tcW w:w="1170" w:type="dxa"/>
          </w:tcPr>
          <w:p w14:paraId="4C87995C" w14:textId="77777777" w:rsidR="00172BDF" w:rsidRDefault="00172BDF" w:rsidP="00B37493"/>
        </w:tc>
        <w:tc>
          <w:tcPr>
            <w:tcW w:w="810" w:type="dxa"/>
          </w:tcPr>
          <w:p w14:paraId="09133F02" w14:textId="77777777" w:rsidR="00172BDF" w:rsidRDefault="00172BDF" w:rsidP="00B37493"/>
        </w:tc>
        <w:tc>
          <w:tcPr>
            <w:tcW w:w="735" w:type="dxa"/>
          </w:tcPr>
          <w:p w14:paraId="4264E85F" w14:textId="77777777" w:rsidR="00172BDF" w:rsidRDefault="00172BDF" w:rsidP="00B37493"/>
        </w:tc>
        <w:tc>
          <w:tcPr>
            <w:tcW w:w="1065" w:type="dxa"/>
          </w:tcPr>
          <w:p w14:paraId="34336AA4" w14:textId="77777777" w:rsidR="00172BDF" w:rsidRDefault="00172BDF" w:rsidP="00B37493"/>
        </w:tc>
        <w:tc>
          <w:tcPr>
            <w:tcW w:w="3559" w:type="dxa"/>
          </w:tcPr>
          <w:p w14:paraId="338EDF29" w14:textId="77777777" w:rsidR="00172BDF" w:rsidRDefault="00172BDF" w:rsidP="00B37493"/>
        </w:tc>
      </w:tr>
      <w:tr w:rsidR="00172BDF" w14:paraId="009970C3" w14:textId="77777777" w:rsidTr="003C477F">
        <w:trPr>
          <w:trHeight w:val="60"/>
        </w:trPr>
        <w:tc>
          <w:tcPr>
            <w:tcW w:w="1800" w:type="dxa"/>
          </w:tcPr>
          <w:p w14:paraId="15F5C49D" w14:textId="77777777" w:rsidR="00172BDF" w:rsidRDefault="00172BDF" w:rsidP="00B37493"/>
        </w:tc>
        <w:tc>
          <w:tcPr>
            <w:tcW w:w="1260" w:type="dxa"/>
          </w:tcPr>
          <w:p w14:paraId="108484B1" w14:textId="77777777" w:rsidR="00172BDF" w:rsidRDefault="00172BDF" w:rsidP="00B37493"/>
        </w:tc>
        <w:tc>
          <w:tcPr>
            <w:tcW w:w="1170" w:type="dxa"/>
          </w:tcPr>
          <w:p w14:paraId="46E342FB" w14:textId="77777777" w:rsidR="00172BDF" w:rsidRDefault="00172BDF" w:rsidP="00B37493"/>
        </w:tc>
        <w:tc>
          <w:tcPr>
            <w:tcW w:w="810" w:type="dxa"/>
          </w:tcPr>
          <w:p w14:paraId="178D785E" w14:textId="77777777" w:rsidR="00172BDF" w:rsidRDefault="00172BDF" w:rsidP="00B37493"/>
        </w:tc>
        <w:tc>
          <w:tcPr>
            <w:tcW w:w="735" w:type="dxa"/>
          </w:tcPr>
          <w:p w14:paraId="294F782E" w14:textId="77777777" w:rsidR="00172BDF" w:rsidRDefault="00172BDF" w:rsidP="00B37493"/>
        </w:tc>
        <w:tc>
          <w:tcPr>
            <w:tcW w:w="1065" w:type="dxa"/>
          </w:tcPr>
          <w:p w14:paraId="68C241DE" w14:textId="77777777" w:rsidR="00172BDF" w:rsidRDefault="00172BDF" w:rsidP="00B37493"/>
        </w:tc>
        <w:tc>
          <w:tcPr>
            <w:tcW w:w="3559" w:type="dxa"/>
          </w:tcPr>
          <w:p w14:paraId="7F65D496" w14:textId="77777777" w:rsidR="00172BDF" w:rsidRDefault="00172BDF" w:rsidP="00B37493"/>
        </w:tc>
      </w:tr>
      <w:tr w:rsidR="00172BDF" w14:paraId="17E7BA1A" w14:textId="77777777" w:rsidTr="003C477F">
        <w:trPr>
          <w:trHeight w:val="60"/>
        </w:trPr>
        <w:tc>
          <w:tcPr>
            <w:tcW w:w="1800" w:type="dxa"/>
          </w:tcPr>
          <w:p w14:paraId="19879C78" w14:textId="77777777" w:rsidR="00172BDF" w:rsidRDefault="00172BDF" w:rsidP="00B37493"/>
        </w:tc>
        <w:tc>
          <w:tcPr>
            <w:tcW w:w="1260" w:type="dxa"/>
          </w:tcPr>
          <w:p w14:paraId="028A60D8" w14:textId="77777777" w:rsidR="00172BDF" w:rsidRDefault="00172BDF" w:rsidP="00B37493"/>
        </w:tc>
        <w:tc>
          <w:tcPr>
            <w:tcW w:w="1170" w:type="dxa"/>
          </w:tcPr>
          <w:p w14:paraId="11B1F4C2" w14:textId="77777777" w:rsidR="00172BDF" w:rsidRDefault="00172BDF" w:rsidP="00B37493"/>
        </w:tc>
        <w:tc>
          <w:tcPr>
            <w:tcW w:w="810" w:type="dxa"/>
          </w:tcPr>
          <w:p w14:paraId="73076DBC" w14:textId="77777777" w:rsidR="00172BDF" w:rsidRDefault="00172BDF" w:rsidP="00B37493"/>
        </w:tc>
        <w:tc>
          <w:tcPr>
            <w:tcW w:w="735" w:type="dxa"/>
          </w:tcPr>
          <w:p w14:paraId="7F09C7C8" w14:textId="77777777" w:rsidR="00172BDF" w:rsidRDefault="00172BDF" w:rsidP="00B37493"/>
        </w:tc>
        <w:tc>
          <w:tcPr>
            <w:tcW w:w="1065" w:type="dxa"/>
          </w:tcPr>
          <w:p w14:paraId="35423D44" w14:textId="77777777" w:rsidR="00172BDF" w:rsidRDefault="00172BDF" w:rsidP="00B37493"/>
        </w:tc>
        <w:tc>
          <w:tcPr>
            <w:tcW w:w="3559" w:type="dxa"/>
          </w:tcPr>
          <w:p w14:paraId="49352C0D" w14:textId="77777777" w:rsidR="00172BDF" w:rsidRDefault="00172BDF" w:rsidP="00B37493"/>
        </w:tc>
      </w:tr>
      <w:tr w:rsidR="00172BDF" w14:paraId="5AA8DF6A" w14:textId="77777777" w:rsidTr="003C477F">
        <w:trPr>
          <w:trHeight w:val="60"/>
        </w:trPr>
        <w:tc>
          <w:tcPr>
            <w:tcW w:w="1800" w:type="dxa"/>
          </w:tcPr>
          <w:p w14:paraId="2FDB46F2" w14:textId="77777777" w:rsidR="00172BDF" w:rsidRDefault="00172BDF" w:rsidP="00B37493"/>
        </w:tc>
        <w:tc>
          <w:tcPr>
            <w:tcW w:w="1260" w:type="dxa"/>
          </w:tcPr>
          <w:p w14:paraId="0A3D810B" w14:textId="77777777" w:rsidR="00172BDF" w:rsidRDefault="00172BDF" w:rsidP="00B37493"/>
        </w:tc>
        <w:tc>
          <w:tcPr>
            <w:tcW w:w="1170" w:type="dxa"/>
          </w:tcPr>
          <w:p w14:paraId="748C2F47" w14:textId="77777777" w:rsidR="00172BDF" w:rsidRDefault="00172BDF" w:rsidP="00B37493"/>
        </w:tc>
        <w:tc>
          <w:tcPr>
            <w:tcW w:w="810" w:type="dxa"/>
          </w:tcPr>
          <w:p w14:paraId="40FE9E0B" w14:textId="77777777" w:rsidR="00172BDF" w:rsidRDefault="00172BDF" w:rsidP="00B37493"/>
        </w:tc>
        <w:tc>
          <w:tcPr>
            <w:tcW w:w="735" w:type="dxa"/>
          </w:tcPr>
          <w:p w14:paraId="0301F187" w14:textId="77777777" w:rsidR="00172BDF" w:rsidRDefault="00172BDF" w:rsidP="00B37493"/>
        </w:tc>
        <w:tc>
          <w:tcPr>
            <w:tcW w:w="1065" w:type="dxa"/>
          </w:tcPr>
          <w:p w14:paraId="7C9B803C" w14:textId="77777777" w:rsidR="00172BDF" w:rsidRDefault="00172BDF" w:rsidP="00B37493"/>
        </w:tc>
        <w:tc>
          <w:tcPr>
            <w:tcW w:w="3559" w:type="dxa"/>
          </w:tcPr>
          <w:p w14:paraId="749386D7" w14:textId="77777777" w:rsidR="00172BDF" w:rsidRDefault="00172BDF" w:rsidP="00B37493"/>
        </w:tc>
      </w:tr>
      <w:tr w:rsidR="00172BDF" w14:paraId="275E12DF" w14:textId="77777777" w:rsidTr="003C477F">
        <w:trPr>
          <w:trHeight w:val="60"/>
        </w:trPr>
        <w:tc>
          <w:tcPr>
            <w:tcW w:w="1800" w:type="dxa"/>
          </w:tcPr>
          <w:p w14:paraId="1B8FC259" w14:textId="77777777" w:rsidR="00172BDF" w:rsidRDefault="00172BDF" w:rsidP="00B37493"/>
        </w:tc>
        <w:tc>
          <w:tcPr>
            <w:tcW w:w="1260" w:type="dxa"/>
          </w:tcPr>
          <w:p w14:paraId="751F85D4" w14:textId="77777777" w:rsidR="00172BDF" w:rsidRDefault="00172BDF" w:rsidP="00B37493"/>
        </w:tc>
        <w:tc>
          <w:tcPr>
            <w:tcW w:w="1170" w:type="dxa"/>
          </w:tcPr>
          <w:p w14:paraId="555E0A61" w14:textId="77777777" w:rsidR="00172BDF" w:rsidRDefault="00172BDF" w:rsidP="00B37493"/>
        </w:tc>
        <w:tc>
          <w:tcPr>
            <w:tcW w:w="810" w:type="dxa"/>
          </w:tcPr>
          <w:p w14:paraId="13C10887" w14:textId="77777777" w:rsidR="00172BDF" w:rsidRDefault="00172BDF" w:rsidP="00B37493"/>
        </w:tc>
        <w:tc>
          <w:tcPr>
            <w:tcW w:w="735" w:type="dxa"/>
          </w:tcPr>
          <w:p w14:paraId="6F70DBFC" w14:textId="77777777" w:rsidR="00172BDF" w:rsidRDefault="00172BDF" w:rsidP="00B37493"/>
        </w:tc>
        <w:tc>
          <w:tcPr>
            <w:tcW w:w="1065" w:type="dxa"/>
          </w:tcPr>
          <w:p w14:paraId="57B4548C" w14:textId="77777777" w:rsidR="00172BDF" w:rsidRDefault="00172BDF" w:rsidP="00B37493"/>
        </w:tc>
        <w:tc>
          <w:tcPr>
            <w:tcW w:w="3559" w:type="dxa"/>
          </w:tcPr>
          <w:p w14:paraId="3C1C5E65" w14:textId="77777777" w:rsidR="00172BDF" w:rsidRDefault="00172BDF" w:rsidP="00B37493"/>
        </w:tc>
      </w:tr>
      <w:tr w:rsidR="00172BDF" w14:paraId="32D1A036" w14:textId="77777777" w:rsidTr="003C477F">
        <w:trPr>
          <w:trHeight w:val="276"/>
        </w:trPr>
        <w:tc>
          <w:tcPr>
            <w:tcW w:w="1800" w:type="dxa"/>
          </w:tcPr>
          <w:p w14:paraId="5F06C81B" w14:textId="77777777" w:rsidR="00172BDF" w:rsidRDefault="00172BDF" w:rsidP="00B37493"/>
        </w:tc>
        <w:tc>
          <w:tcPr>
            <w:tcW w:w="1260" w:type="dxa"/>
          </w:tcPr>
          <w:p w14:paraId="22379E82" w14:textId="77777777" w:rsidR="00172BDF" w:rsidRDefault="00172BDF" w:rsidP="00B37493"/>
        </w:tc>
        <w:tc>
          <w:tcPr>
            <w:tcW w:w="1170" w:type="dxa"/>
          </w:tcPr>
          <w:p w14:paraId="4AC8ADE1" w14:textId="77777777" w:rsidR="00172BDF" w:rsidRDefault="00172BDF" w:rsidP="00B37493"/>
        </w:tc>
        <w:tc>
          <w:tcPr>
            <w:tcW w:w="810" w:type="dxa"/>
          </w:tcPr>
          <w:p w14:paraId="0FC3639D" w14:textId="77777777" w:rsidR="00172BDF" w:rsidRDefault="00172BDF" w:rsidP="00B37493"/>
        </w:tc>
        <w:tc>
          <w:tcPr>
            <w:tcW w:w="735" w:type="dxa"/>
          </w:tcPr>
          <w:p w14:paraId="55D12D77" w14:textId="77777777" w:rsidR="00172BDF" w:rsidRDefault="00172BDF" w:rsidP="00B37493"/>
        </w:tc>
        <w:tc>
          <w:tcPr>
            <w:tcW w:w="1065" w:type="dxa"/>
          </w:tcPr>
          <w:p w14:paraId="54CA073F" w14:textId="77777777" w:rsidR="00172BDF" w:rsidRDefault="00172BDF" w:rsidP="00B37493"/>
        </w:tc>
        <w:tc>
          <w:tcPr>
            <w:tcW w:w="3559" w:type="dxa"/>
          </w:tcPr>
          <w:p w14:paraId="6584CDA2" w14:textId="77777777" w:rsidR="00172BDF" w:rsidRDefault="00172BDF" w:rsidP="00B37493"/>
        </w:tc>
      </w:tr>
      <w:tr w:rsidR="00172BDF" w14:paraId="62A4DD26" w14:textId="77777777" w:rsidTr="003C477F">
        <w:trPr>
          <w:trHeight w:val="264"/>
        </w:trPr>
        <w:tc>
          <w:tcPr>
            <w:tcW w:w="1800" w:type="dxa"/>
          </w:tcPr>
          <w:p w14:paraId="2EFC01B9" w14:textId="77777777" w:rsidR="00172BDF" w:rsidRDefault="00172BDF" w:rsidP="00B37493"/>
        </w:tc>
        <w:tc>
          <w:tcPr>
            <w:tcW w:w="1260" w:type="dxa"/>
          </w:tcPr>
          <w:p w14:paraId="14DAE256" w14:textId="77777777" w:rsidR="00172BDF" w:rsidRDefault="00172BDF" w:rsidP="00B37493"/>
        </w:tc>
        <w:tc>
          <w:tcPr>
            <w:tcW w:w="1170" w:type="dxa"/>
          </w:tcPr>
          <w:p w14:paraId="2C29C5B3" w14:textId="77777777" w:rsidR="00172BDF" w:rsidRDefault="00172BDF" w:rsidP="00B37493"/>
        </w:tc>
        <w:tc>
          <w:tcPr>
            <w:tcW w:w="810" w:type="dxa"/>
          </w:tcPr>
          <w:p w14:paraId="5992304E" w14:textId="77777777" w:rsidR="00172BDF" w:rsidRDefault="00172BDF" w:rsidP="00B37493"/>
        </w:tc>
        <w:tc>
          <w:tcPr>
            <w:tcW w:w="735" w:type="dxa"/>
          </w:tcPr>
          <w:p w14:paraId="5853F6BA" w14:textId="77777777" w:rsidR="00172BDF" w:rsidRDefault="00172BDF" w:rsidP="00B37493"/>
        </w:tc>
        <w:tc>
          <w:tcPr>
            <w:tcW w:w="1065" w:type="dxa"/>
          </w:tcPr>
          <w:p w14:paraId="282D27F8" w14:textId="77777777" w:rsidR="00172BDF" w:rsidRDefault="00172BDF" w:rsidP="00B37493"/>
        </w:tc>
        <w:tc>
          <w:tcPr>
            <w:tcW w:w="3559" w:type="dxa"/>
          </w:tcPr>
          <w:p w14:paraId="67632C3C" w14:textId="77777777" w:rsidR="00172BDF" w:rsidRDefault="00172BDF" w:rsidP="00B37493"/>
        </w:tc>
      </w:tr>
    </w:tbl>
    <w:p w14:paraId="69C4F576" w14:textId="77777777" w:rsidR="00172BDF" w:rsidRDefault="00172BDF" w:rsidP="00172BDF"/>
    <w:p w14:paraId="440996F8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41A56F0" w14:textId="77777777" w:rsidR="00472844" w:rsidRDefault="0047284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7A208C" w14:textId="4F1A91CB" w:rsidR="005C6E4F" w:rsidRDefault="002B2793" w:rsidP="005C6E4F">
      <w:pPr>
        <w:pStyle w:val="Heading1"/>
      </w:pPr>
      <w:r>
        <w:lastRenderedPageBreak/>
        <w:t>Person</w:t>
      </w:r>
    </w:p>
    <w:tbl>
      <w:tblPr>
        <w:tblStyle w:val="TableGrid"/>
        <w:tblW w:w="1063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695"/>
        <w:gridCol w:w="3165"/>
      </w:tblGrid>
      <w:tr w:rsidR="005C6E4F" w14:paraId="6034B7A3" w14:textId="77777777" w:rsidTr="00710F5A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053F710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6DDFEF09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42E20FC6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75840128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642D60C0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14:paraId="3BE5A474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165" w:type="dxa"/>
            <w:shd w:val="clear" w:color="auto" w:fill="DEEAF6" w:themeFill="accent1" w:themeFillTint="33"/>
          </w:tcPr>
          <w:p w14:paraId="73E2D5E5" w14:textId="77777777" w:rsidR="005C6E4F" w:rsidRPr="00F02F47" w:rsidRDefault="005C6E4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39317D" w14:paraId="656FCE9B" w14:textId="77777777" w:rsidTr="00710F5A">
        <w:trPr>
          <w:trHeight w:val="264"/>
        </w:trPr>
        <w:tc>
          <w:tcPr>
            <w:tcW w:w="1800" w:type="dxa"/>
          </w:tcPr>
          <w:p w14:paraId="47F8AA33" w14:textId="4BF5F2BE" w:rsidR="0039317D" w:rsidRPr="00710F5A" w:rsidRDefault="00710F5A" w:rsidP="00B37493">
            <w:pPr>
              <w:rPr>
                <w:b/>
                <w:bCs/>
                <w:u w:val="single"/>
              </w:rPr>
            </w:pPr>
            <w:proofErr w:type="spellStart"/>
            <w:r w:rsidRPr="00710F5A">
              <w:rPr>
                <w:b/>
                <w:bCs/>
                <w:sz w:val="24"/>
                <w:szCs w:val="24"/>
                <w:u w:val="single"/>
              </w:rPr>
              <w:t>PerID</w:t>
            </w:r>
            <w:proofErr w:type="spellEnd"/>
          </w:p>
        </w:tc>
        <w:tc>
          <w:tcPr>
            <w:tcW w:w="1260" w:type="dxa"/>
          </w:tcPr>
          <w:p w14:paraId="29A6435D" w14:textId="5E92F545" w:rsidR="0039317D" w:rsidRPr="00710F5A" w:rsidRDefault="00710F5A" w:rsidP="00B37493">
            <w:r>
              <w:t>PK</w:t>
            </w:r>
          </w:p>
        </w:tc>
        <w:tc>
          <w:tcPr>
            <w:tcW w:w="1170" w:type="dxa"/>
          </w:tcPr>
          <w:p w14:paraId="6A7322A5" w14:textId="20BBB02B" w:rsidR="0039317D" w:rsidRPr="00710F5A" w:rsidRDefault="00710F5A" w:rsidP="00B37493">
            <w:r>
              <w:t>INT</w:t>
            </w:r>
          </w:p>
        </w:tc>
        <w:tc>
          <w:tcPr>
            <w:tcW w:w="810" w:type="dxa"/>
          </w:tcPr>
          <w:p w14:paraId="5E05084E" w14:textId="77777777" w:rsidR="0039317D" w:rsidRPr="00710F5A" w:rsidRDefault="0039317D" w:rsidP="00B37493"/>
        </w:tc>
        <w:tc>
          <w:tcPr>
            <w:tcW w:w="735" w:type="dxa"/>
          </w:tcPr>
          <w:p w14:paraId="021C758D" w14:textId="5B6237B6" w:rsidR="0039317D" w:rsidRPr="00710F5A" w:rsidRDefault="00710F5A" w:rsidP="00B37493">
            <w:r>
              <w:t>Y</w:t>
            </w:r>
          </w:p>
        </w:tc>
        <w:tc>
          <w:tcPr>
            <w:tcW w:w="1695" w:type="dxa"/>
          </w:tcPr>
          <w:p w14:paraId="18D65434" w14:textId="77777777" w:rsidR="0039317D" w:rsidRPr="00710F5A" w:rsidRDefault="0039317D" w:rsidP="00B37493"/>
        </w:tc>
        <w:tc>
          <w:tcPr>
            <w:tcW w:w="3165" w:type="dxa"/>
          </w:tcPr>
          <w:p w14:paraId="71690849" w14:textId="77777777" w:rsidR="0039317D" w:rsidRPr="00710F5A" w:rsidRDefault="0039317D" w:rsidP="00B37493"/>
        </w:tc>
      </w:tr>
      <w:tr w:rsidR="005C6E4F" w14:paraId="162FF005" w14:textId="77777777" w:rsidTr="00710F5A">
        <w:trPr>
          <w:trHeight w:val="264"/>
        </w:trPr>
        <w:tc>
          <w:tcPr>
            <w:tcW w:w="1800" w:type="dxa"/>
          </w:tcPr>
          <w:p w14:paraId="6175D562" w14:textId="7CDED7BE" w:rsidR="005C6E4F" w:rsidRPr="00710F5A" w:rsidRDefault="00710F5A" w:rsidP="00B37493">
            <w:proofErr w:type="spellStart"/>
            <w:r>
              <w:t>PerLname</w:t>
            </w:r>
            <w:proofErr w:type="spellEnd"/>
          </w:p>
        </w:tc>
        <w:tc>
          <w:tcPr>
            <w:tcW w:w="1260" w:type="dxa"/>
          </w:tcPr>
          <w:p w14:paraId="00880365" w14:textId="794E4410" w:rsidR="005C6E4F" w:rsidRPr="00710F5A" w:rsidRDefault="005C6E4F" w:rsidP="00B37493"/>
        </w:tc>
        <w:tc>
          <w:tcPr>
            <w:tcW w:w="1170" w:type="dxa"/>
          </w:tcPr>
          <w:p w14:paraId="7CF6F7A7" w14:textId="0D92331D" w:rsidR="005C6E4F" w:rsidRPr="00710F5A" w:rsidRDefault="00710F5A" w:rsidP="00B37493">
            <w:r>
              <w:t>VARCHAR</w:t>
            </w:r>
          </w:p>
        </w:tc>
        <w:tc>
          <w:tcPr>
            <w:tcW w:w="810" w:type="dxa"/>
          </w:tcPr>
          <w:p w14:paraId="2987CA31" w14:textId="1C15F029" w:rsidR="005C6E4F" w:rsidRPr="00710F5A" w:rsidRDefault="00710F5A" w:rsidP="00B37493">
            <w:r>
              <w:t>25</w:t>
            </w:r>
          </w:p>
        </w:tc>
        <w:tc>
          <w:tcPr>
            <w:tcW w:w="735" w:type="dxa"/>
          </w:tcPr>
          <w:p w14:paraId="596476DE" w14:textId="63FAEAC3" w:rsidR="005C6E4F" w:rsidRPr="00710F5A" w:rsidRDefault="005C6E4F" w:rsidP="00B37493"/>
        </w:tc>
        <w:tc>
          <w:tcPr>
            <w:tcW w:w="1695" w:type="dxa"/>
          </w:tcPr>
          <w:p w14:paraId="7E30FDE8" w14:textId="77777777" w:rsidR="005C6E4F" w:rsidRPr="00710F5A" w:rsidRDefault="005C6E4F" w:rsidP="00B37493"/>
        </w:tc>
        <w:tc>
          <w:tcPr>
            <w:tcW w:w="3165" w:type="dxa"/>
          </w:tcPr>
          <w:p w14:paraId="3889B6A0" w14:textId="77777777" w:rsidR="005C6E4F" w:rsidRPr="00710F5A" w:rsidRDefault="005C6E4F" w:rsidP="00B37493"/>
        </w:tc>
      </w:tr>
      <w:tr w:rsidR="005C6E4F" w14:paraId="64CCE1E4" w14:textId="77777777" w:rsidTr="00710F5A">
        <w:trPr>
          <w:trHeight w:val="276"/>
        </w:trPr>
        <w:tc>
          <w:tcPr>
            <w:tcW w:w="1800" w:type="dxa"/>
          </w:tcPr>
          <w:p w14:paraId="4817A5C4" w14:textId="77275240" w:rsidR="005C6E4F" w:rsidRPr="00710F5A" w:rsidRDefault="00710F5A" w:rsidP="00B37493">
            <w:proofErr w:type="spellStart"/>
            <w:r>
              <w:t>PerFname</w:t>
            </w:r>
            <w:proofErr w:type="spellEnd"/>
          </w:p>
        </w:tc>
        <w:tc>
          <w:tcPr>
            <w:tcW w:w="1260" w:type="dxa"/>
          </w:tcPr>
          <w:p w14:paraId="4E3F21A6" w14:textId="35412C82" w:rsidR="005C6E4F" w:rsidRPr="00710F5A" w:rsidRDefault="005C6E4F" w:rsidP="00B37493"/>
        </w:tc>
        <w:tc>
          <w:tcPr>
            <w:tcW w:w="1170" w:type="dxa"/>
          </w:tcPr>
          <w:p w14:paraId="66FAC826" w14:textId="45641AFF" w:rsidR="005C6E4F" w:rsidRPr="00710F5A" w:rsidRDefault="00710F5A" w:rsidP="00B37493">
            <w:r>
              <w:t>VARCHAR</w:t>
            </w:r>
          </w:p>
        </w:tc>
        <w:tc>
          <w:tcPr>
            <w:tcW w:w="810" w:type="dxa"/>
          </w:tcPr>
          <w:p w14:paraId="3DDD5AC2" w14:textId="5B1B2561" w:rsidR="005C6E4F" w:rsidRPr="00710F5A" w:rsidRDefault="00710F5A" w:rsidP="00B37493">
            <w:r>
              <w:t>25</w:t>
            </w:r>
          </w:p>
        </w:tc>
        <w:tc>
          <w:tcPr>
            <w:tcW w:w="735" w:type="dxa"/>
          </w:tcPr>
          <w:p w14:paraId="6FEF8F1A" w14:textId="7AA4C64E" w:rsidR="005C6E4F" w:rsidRPr="00710F5A" w:rsidRDefault="005C6E4F" w:rsidP="00B37493"/>
        </w:tc>
        <w:tc>
          <w:tcPr>
            <w:tcW w:w="1695" w:type="dxa"/>
          </w:tcPr>
          <w:p w14:paraId="5451D55A" w14:textId="77777777" w:rsidR="005C6E4F" w:rsidRPr="00710F5A" w:rsidRDefault="005C6E4F" w:rsidP="00B37493"/>
        </w:tc>
        <w:tc>
          <w:tcPr>
            <w:tcW w:w="3165" w:type="dxa"/>
          </w:tcPr>
          <w:p w14:paraId="6272AFBD" w14:textId="77777777" w:rsidR="005C6E4F" w:rsidRPr="00710F5A" w:rsidRDefault="005C6E4F" w:rsidP="00B37493"/>
        </w:tc>
      </w:tr>
      <w:tr w:rsidR="005C6E4F" w14:paraId="56733920" w14:textId="77777777" w:rsidTr="00710F5A">
        <w:trPr>
          <w:trHeight w:val="264"/>
        </w:trPr>
        <w:tc>
          <w:tcPr>
            <w:tcW w:w="1800" w:type="dxa"/>
          </w:tcPr>
          <w:p w14:paraId="2302C7D0" w14:textId="44A2232C" w:rsidR="005C6E4F" w:rsidRPr="00710F5A" w:rsidRDefault="00710F5A" w:rsidP="00B37493">
            <w:proofErr w:type="spellStart"/>
            <w:r>
              <w:t>PerMid</w:t>
            </w:r>
            <w:proofErr w:type="spellEnd"/>
          </w:p>
        </w:tc>
        <w:tc>
          <w:tcPr>
            <w:tcW w:w="1260" w:type="dxa"/>
          </w:tcPr>
          <w:p w14:paraId="3CB84430" w14:textId="75E0A912" w:rsidR="005C6E4F" w:rsidRPr="00710F5A" w:rsidRDefault="005C6E4F" w:rsidP="00B37493"/>
        </w:tc>
        <w:tc>
          <w:tcPr>
            <w:tcW w:w="1170" w:type="dxa"/>
          </w:tcPr>
          <w:p w14:paraId="041CC62D" w14:textId="65265C77" w:rsidR="005C6E4F" w:rsidRPr="00710F5A" w:rsidRDefault="00710F5A" w:rsidP="00B37493">
            <w:r>
              <w:t>VARCAR</w:t>
            </w:r>
          </w:p>
        </w:tc>
        <w:tc>
          <w:tcPr>
            <w:tcW w:w="810" w:type="dxa"/>
          </w:tcPr>
          <w:p w14:paraId="5EEB4C91" w14:textId="68EAF427" w:rsidR="005C6E4F" w:rsidRPr="00710F5A" w:rsidRDefault="00710F5A" w:rsidP="00B37493">
            <w:r>
              <w:t>25</w:t>
            </w:r>
          </w:p>
        </w:tc>
        <w:tc>
          <w:tcPr>
            <w:tcW w:w="735" w:type="dxa"/>
          </w:tcPr>
          <w:p w14:paraId="03E53491" w14:textId="2C3044EF" w:rsidR="005C6E4F" w:rsidRPr="00710F5A" w:rsidRDefault="005C6E4F" w:rsidP="00B37493"/>
        </w:tc>
        <w:tc>
          <w:tcPr>
            <w:tcW w:w="1695" w:type="dxa"/>
          </w:tcPr>
          <w:p w14:paraId="0B1E42A5" w14:textId="018A2814" w:rsidR="005C6E4F" w:rsidRPr="00710F5A" w:rsidRDefault="005C6E4F" w:rsidP="00B37493"/>
        </w:tc>
        <w:tc>
          <w:tcPr>
            <w:tcW w:w="3165" w:type="dxa"/>
          </w:tcPr>
          <w:p w14:paraId="22EF6E9D" w14:textId="77777777" w:rsidR="005C6E4F" w:rsidRPr="00710F5A" w:rsidRDefault="005C6E4F" w:rsidP="00B37493"/>
        </w:tc>
      </w:tr>
      <w:tr w:rsidR="005C6E4F" w14:paraId="29B10990" w14:textId="77777777" w:rsidTr="00710F5A">
        <w:trPr>
          <w:trHeight w:val="264"/>
        </w:trPr>
        <w:tc>
          <w:tcPr>
            <w:tcW w:w="1800" w:type="dxa"/>
          </w:tcPr>
          <w:p w14:paraId="1D637464" w14:textId="676A6FA0" w:rsidR="005C6E4F" w:rsidRPr="00710F5A" w:rsidRDefault="00710F5A" w:rsidP="00B37493">
            <w:proofErr w:type="spellStart"/>
            <w:r>
              <w:t>PerStatus</w:t>
            </w:r>
            <w:proofErr w:type="spellEnd"/>
          </w:p>
        </w:tc>
        <w:tc>
          <w:tcPr>
            <w:tcW w:w="1260" w:type="dxa"/>
          </w:tcPr>
          <w:p w14:paraId="0B74EC29" w14:textId="6441723F" w:rsidR="005C6E4F" w:rsidRPr="00710F5A" w:rsidRDefault="005C6E4F" w:rsidP="00B37493"/>
        </w:tc>
        <w:tc>
          <w:tcPr>
            <w:tcW w:w="1170" w:type="dxa"/>
          </w:tcPr>
          <w:p w14:paraId="1F948D7B" w14:textId="35D94960" w:rsidR="005C6E4F" w:rsidRPr="00710F5A" w:rsidRDefault="00710F5A" w:rsidP="00B37493">
            <w:r>
              <w:t>CHAR</w:t>
            </w:r>
          </w:p>
        </w:tc>
        <w:tc>
          <w:tcPr>
            <w:tcW w:w="810" w:type="dxa"/>
          </w:tcPr>
          <w:p w14:paraId="21045E15" w14:textId="6BE0BF04" w:rsidR="005C6E4F" w:rsidRPr="00710F5A" w:rsidRDefault="00710F5A" w:rsidP="00B37493">
            <w:r>
              <w:t>1</w:t>
            </w:r>
          </w:p>
        </w:tc>
        <w:tc>
          <w:tcPr>
            <w:tcW w:w="735" w:type="dxa"/>
          </w:tcPr>
          <w:p w14:paraId="3F9A2086" w14:textId="4402B653" w:rsidR="005C6E4F" w:rsidRPr="00710F5A" w:rsidRDefault="005C6E4F" w:rsidP="00B37493"/>
        </w:tc>
        <w:tc>
          <w:tcPr>
            <w:tcW w:w="1695" w:type="dxa"/>
          </w:tcPr>
          <w:p w14:paraId="16DE86CE" w14:textId="77777777" w:rsidR="005C6E4F" w:rsidRPr="00710F5A" w:rsidRDefault="005C6E4F" w:rsidP="00B37493"/>
        </w:tc>
        <w:tc>
          <w:tcPr>
            <w:tcW w:w="3165" w:type="dxa"/>
          </w:tcPr>
          <w:p w14:paraId="71E6434E" w14:textId="26264F86" w:rsidR="005C6E4F" w:rsidRPr="00710F5A" w:rsidRDefault="00710F5A" w:rsidP="00B37493">
            <w:r>
              <w:t>Person Standing</w:t>
            </w:r>
          </w:p>
        </w:tc>
      </w:tr>
      <w:tr w:rsidR="005C6E4F" w14:paraId="01A2889B" w14:textId="77777777" w:rsidTr="00710F5A">
        <w:trPr>
          <w:trHeight w:val="60"/>
        </w:trPr>
        <w:tc>
          <w:tcPr>
            <w:tcW w:w="1800" w:type="dxa"/>
          </w:tcPr>
          <w:p w14:paraId="07C8A777" w14:textId="1612B93E" w:rsidR="005C6E4F" w:rsidRPr="00710F5A" w:rsidRDefault="00710F5A" w:rsidP="00B37493">
            <w:proofErr w:type="spellStart"/>
            <w:r>
              <w:t>PerPhone</w:t>
            </w:r>
            <w:proofErr w:type="spellEnd"/>
          </w:p>
        </w:tc>
        <w:tc>
          <w:tcPr>
            <w:tcW w:w="1260" w:type="dxa"/>
          </w:tcPr>
          <w:p w14:paraId="37CD4504" w14:textId="77777777" w:rsidR="005C6E4F" w:rsidRPr="00710F5A" w:rsidRDefault="005C6E4F" w:rsidP="00B37493"/>
        </w:tc>
        <w:tc>
          <w:tcPr>
            <w:tcW w:w="1170" w:type="dxa"/>
          </w:tcPr>
          <w:p w14:paraId="58DD7A8D" w14:textId="13E6E8F0" w:rsidR="005C6E4F" w:rsidRPr="00710F5A" w:rsidRDefault="005C6E4F" w:rsidP="00B37493"/>
        </w:tc>
        <w:tc>
          <w:tcPr>
            <w:tcW w:w="810" w:type="dxa"/>
          </w:tcPr>
          <w:p w14:paraId="43B353BB" w14:textId="77777777" w:rsidR="005C6E4F" w:rsidRPr="00710F5A" w:rsidRDefault="005C6E4F" w:rsidP="00B37493"/>
        </w:tc>
        <w:tc>
          <w:tcPr>
            <w:tcW w:w="735" w:type="dxa"/>
          </w:tcPr>
          <w:p w14:paraId="51A004F9" w14:textId="5A0BDB3F" w:rsidR="005C6E4F" w:rsidRPr="00710F5A" w:rsidRDefault="005C6E4F" w:rsidP="00B37493"/>
        </w:tc>
        <w:tc>
          <w:tcPr>
            <w:tcW w:w="1695" w:type="dxa"/>
          </w:tcPr>
          <w:p w14:paraId="02EBAEB6" w14:textId="77777777" w:rsidR="005C6E4F" w:rsidRPr="00710F5A" w:rsidRDefault="005C6E4F" w:rsidP="00B37493"/>
        </w:tc>
        <w:tc>
          <w:tcPr>
            <w:tcW w:w="3165" w:type="dxa"/>
          </w:tcPr>
          <w:p w14:paraId="269A1EF6" w14:textId="6E4B19D2" w:rsidR="005C6E4F" w:rsidRPr="00710F5A" w:rsidRDefault="00710F5A" w:rsidP="00B37493">
            <w:r>
              <w:t>Telephone Number</w:t>
            </w:r>
          </w:p>
        </w:tc>
      </w:tr>
      <w:tr w:rsidR="005C6E4F" w14:paraId="47C74679" w14:textId="77777777" w:rsidTr="00710F5A">
        <w:trPr>
          <w:trHeight w:val="60"/>
        </w:trPr>
        <w:tc>
          <w:tcPr>
            <w:tcW w:w="1800" w:type="dxa"/>
          </w:tcPr>
          <w:p w14:paraId="535F667E" w14:textId="3DBBFBAE" w:rsidR="005C6E4F" w:rsidRPr="00710F5A" w:rsidRDefault="00710F5A" w:rsidP="00B37493">
            <w:proofErr w:type="spellStart"/>
            <w:r>
              <w:t>PerDOB</w:t>
            </w:r>
            <w:proofErr w:type="spellEnd"/>
          </w:p>
        </w:tc>
        <w:tc>
          <w:tcPr>
            <w:tcW w:w="1260" w:type="dxa"/>
          </w:tcPr>
          <w:p w14:paraId="0DEBD4DB" w14:textId="77777777" w:rsidR="005C6E4F" w:rsidRPr="00710F5A" w:rsidRDefault="005C6E4F" w:rsidP="00B37493"/>
        </w:tc>
        <w:tc>
          <w:tcPr>
            <w:tcW w:w="1170" w:type="dxa"/>
          </w:tcPr>
          <w:p w14:paraId="2B5195C6" w14:textId="1E6A1FDB" w:rsidR="005C6E4F" w:rsidRPr="00710F5A" w:rsidRDefault="00710F5A" w:rsidP="00B37493">
            <w:r>
              <w:t>DATE</w:t>
            </w:r>
          </w:p>
        </w:tc>
        <w:tc>
          <w:tcPr>
            <w:tcW w:w="810" w:type="dxa"/>
          </w:tcPr>
          <w:p w14:paraId="73EB99F4" w14:textId="77777777" w:rsidR="005C6E4F" w:rsidRPr="00710F5A" w:rsidRDefault="005C6E4F" w:rsidP="00B37493"/>
        </w:tc>
        <w:tc>
          <w:tcPr>
            <w:tcW w:w="735" w:type="dxa"/>
          </w:tcPr>
          <w:p w14:paraId="307E1B5B" w14:textId="1DF4BC3C" w:rsidR="005C6E4F" w:rsidRPr="00710F5A" w:rsidRDefault="00710F5A" w:rsidP="00B37493">
            <w:r>
              <w:t>Y</w:t>
            </w:r>
          </w:p>
        </w:tc>
        <w:tc>
          <w:tcPr>
            <w:tcW w:w="1695" w:type="dxa"/>
          </w:tcPr>
          <w:p w14:paraId="70EC3352" w14:textId="77777777" w:rsidR="005C6E4F" w:rsidRPr="00710F5A" w:rsidRDefault="005C6E4F" w:rsidP="00B37493"/>
        </w:tc>
        <w:tc>
          <w:tcPr>
            <w:tcW w:w="3165" w:type="dxa"/>
          </w:tcPr>
          <w:p w14:paraId="3079B2A6" w14:textId="1E38E2D9" w:rsidR="005C6E4F" w:rsidRPr="00710F5A" w:rsidRDefault="00710F5A" w:rsidP="00B37493">
            <w:r>
              <w:t>Date of Birth</w:t>
            </w:r>
          </w:p>
        </w:tc>
      </w:tr>
      <w:tr w:rsidR="005C6E4F" w14:paraId="6B197FC0" w14:textId="77777777" w:rsidTr="00710F5A">
        <w:trPr>
          <w:trHeight w:val="60"/>
        </w:trPr>
        <w:tc>
          <w:tcPr>
            <w:tcW w:w="1800" w:type="dxa"/>
          </w:tcPr>
          <w:p w14:paraId="42E76454" w14:textId="716B67D8" w:rsidR="005C6E4F" w:rsidRPr="00710F5A" w:rsidRDefault="00710F5A" w:rsidP="00B37493">
            <w:proofErr w:type="spellStart"/>
            <w:r w:rsidRPr="00710F5A">
              <w:rPr>
                <w:color w:val="FF0000"/>
              </w:rPr>
              <w:t>AddID</w:t>
            </w:r>
            <w:proofErr w:type="spellEnd"/>
          </w:p>
        </w:tc>
        <w:tc>
          <w:tcPr>
            <w:tcW w:w="1260" w:type="dxa"/>
          </w:tcPr>
          <w:p w14:paraId="4200B239" w14:textId="6A33C9BA" w:rsidR="005C6E4F" w:rsidRPr="00710F5A" w:rsidRDefault="00710F5A" w:rsidP="00B37493">
            <w:proofErr w:type="spellStart"/>
            <w:proofErr w:type="gramStart"/>
            <w:r>
              <w:t>FK:Address</w:t>
            </w:r>
            <w:proofErr w:type="spellEnd"/>
            <w:proofErr w:type="gramEnd"/>
          </w:p>
        </w:tc>
        <w:tc>
          <w:tcPr>
            <w:tcW w:w="1170" w:type="dxa"/>
          </w:tcPr>
          <w:p w14:paraId="2FC20807" w14:textId="77777777" w:rsidR="005C6E4F" w:rsidRPr="00710F5A" w:rsidRDefault="005C6E4F" w:rsidP="00B37493"/>
        </w:tc>
        <w:tc>
          <w:tcPr>
            <w:tcW w:w="810" w:type="dxa"/>
          </w:tcPr>
          <w:p w14:paraId="41BACDC8" w14:textId="77777777" w:rsidR="005C6E4F" w:rsidRPr="00710F5A" w:rsidRDefault="005C6E4F" w:rsidP="00B37493"/>
        </w:tc>
        <w:tc>
          <w:tcPr>
            <w:tcW w:w="735" w:type="dxa"/>
          </w:tcPr>
          <w:p w14:paraId="3675584F" w14:textId="77777777" w:rsidR="005C6E4F" w:rsidRPr="00710F5A" w:rsidRDefault="005C6E4F" w:rsidP="00B37493"/>
        </w:tc>
        <w:tc>
          <w:tcPr>
            <w:tcW w:w="1695" w:type="dxa"/>
          </w:tcPr>
          <w:p w14:paraId="4EC9A2B1" w14:textId="77777777" w:rsidR="005C6E4F" w:rsidRPr="00710F5A" w:rsidRDefault="005C6E4F" w:rsidP="00B37493"/>
        </w:tc>
        <w:tc>
          <w:tcPr>
            <w:tcW w:w="3165" w:type="dxa"/>
          </w:tcPr>
          <w:p w14:paraId="287351E5" w14:textId="77777777" w:rsidR="005C6E4F" w:rsidRPr="00710F5A" w:rsidRDefault="005C6E4F" w:rsidP="00B37493"/>
        </w:tc>
      </w:tr>
      <w:tr w:rsidR="005C6E4F" w14:paraId="58151B78" w14:textId="77777777" w:rsidTr="00710F5A">
        <w:trPr>
          <w:trHeight w:val="60"/>
        </w:trPr>
        <w:tc>
          <w:tcPr>
            <w:tcW w:w="1800" w:type="dxa"/>
          </w:tcPr>
          <w:p w14:paraId="4C46E67B" w14:textId="72919528" w:rsidR="005C6E4F" w:rsidRPr="00710F5A" w:rsidRDefault="00710F5A" w:rsidP="00B37493">
            <w:proofErr w:type="spellStart"/>
            <w:r>
              <w:t>PerExpire</w:t>
            </w:r>
            <w:proofErr w:type="spellEnd"/>
          </w:p>
        </w:tc>
        <w:tc>
          <w:tcPr>
            <w:tcW w:w="1260" w:type="dxa"/>
          </w:tcPr>
          <w:p w14:paraId="5704CEBB" w14:textId="77777777" w:rsidR="005C6E4F" w:rsidRPr="00710F5A" w:rsidRDefault="005C6E4F" w:rsidP="00B37493"/>
        </w:tc>
        <w:tc>
          <w:tcPr>
            <w:tcW w:w="1170" w:type="dxa"/>
          </w:tcPr>
          <w:p w14:paraId="6E7BB1CD" w14:textId="36E06FC3" w:rsidR="005C6E4F" w:rsidRPr="00710F5A" w:rsidRDefault="00710F5A" w:rsidP="00B37493">
            <w:r>
              <w:t>DATE</w:t>
            </w:r>
          </w:p>
        </w:tc>
        <w:tc>
          <w:tcPr>
            <w:tcW w:w="810" w:type="dxa"/>
          </w:tcPr>
          <w:p w14:paraId="1A60E575" w14:textId="77777777" w:rsidR="005C6E4F" w:rsidRPr="00710F5A" w:rsidRDefault="005C6E4F" w:rsidP="00B37493"/>
        </w:tc>
        <w:tc>
          <w:tcPr>
            <w:tcW w:w="735" w:type="dxa"/>
          </w:tcPr>
          <w:p w14:paraId="124F8735" w14:textId="77777777" w:rsidR="005C6E4F" w:rsidRPr="00710F5A" w:rsidRDefault="005C6E4F" w:rsidP="00B37493"/>
        </w:tc>
        <w:tc>
          <w:tcPr>
            <w:tcW w:w="1695" w:type="dxa"/>
          </w:tcPr>
          <w:p w14:paraId="1002BD98" w14:textId="77777777" w:rsidR="005C6E4F" w:rsidRPr="00710F5A" w:rsidRDefault="005C6E4F" w:rsidP="00B37493"/>
        </w:tc>
        <w:tc>
          <w:tcPr>
            <w:tcW w:w="3165" w:type="dxa"/>
          </w:tcPr>
          <w:p w14:paraId="543032AE" w14:textId="7152F01D" w:rsidR="005C6E4F" w:rsidRPr="00710F5A" w:rsidRDefault="00710F5A" w:rsidP="00B37493">
            <w:r>
              <w:t>Expiration Date</w:t>
            </w:r>
          </w:p>
        </w:tc>
      </w:tr>
      <w:tr w:rsidR="005C6E4F" w14:paraId="5950090A" w14:textId="77777777" w:rsidTr="00710F5A">
        <w:trPr>
          <w:trHeight w:val="60"/>
        </w:trPr>
        <w:tc>
          <w:tcPr>
            <w:tcW w:w="1800" w:type="dxa"/>
          </w:tcPr>
          <w:p w14:paraId="3CCBB7C4" w14:textId="1CB8770B" w:rsidR="005C6E4F" w:rsidRPr="00710F5A" w:rsidRDefault="00710F5A" w:rsidP="00B37493">
            <w:proofErr w:type="spellStart"/>
            <w:r>
              <w:t>PerEnroll</w:t>
            </w:r>
            <w:proofErr w:type="spellEnd"/>
          </w:p>
        </w:tc>
        <w:tc>
          <w:tcPr>
            <w:tcW w:w="1260" w:type="dxa"/>
          </w:tcPr>
          <w:p w14:paraId="6E55A6A1" w14:textId="77777777" w:rsidR="005C6E4F" w:rsidRPr="00710F5A" w:rsidRDefault="005C6E4F" w:rsidP="00B37493"/>
        </w:tc>
        <w:tc>
          <w:tcPr>
            <w:tcW w:w="1170" w:type="dxa"/>
          </w:tcPr>
          <w:p w14:paraId="66E652D1" w14:textId="0085C073" w:rsidR="005C6E4F" w:rsidRPr="00710F5A" w:rsidRDefault="00710F5A" w:rsidP="00B37493">
            <w:r>
              <w:t>DATE</w:t>
            </w:r>
          </w:p>
        </w:tc>
        <w:tc>
          <w:tcPr>
            <w:tcW w:w="810" w:type="dxa"/>
          </w:tcPr>
          <w:p w14:paraId="2D03FE29" w14:textId="77777777" w:rsidR="005C6E4F" w:rsidRPr="00710F5A" w:rsidRDefault="005C6E4F" w:rsidP="00B37493"/>
        </w:tc>
        <w:tc>
          <w:tcPr>
            <w:tcW w:w="735" w:type="dxa"/>
          </w:tcPr>
          <w:p w14:paraId="0D3A2365" w14:textId="77777777" w:rsidR="005C6E4F" w:rsidRPr="00710F5A" w:rsidRDefault="005C6E4F" w:rsidP="00B37493"/>
        </w:tc>
        <w:tc>
          <w:tcPr>
            <w:tcW w:w="1695" w:type="dxa"/>
          </w:tcPr>
          <w:p w14:paraId="0A6C8B86" w14:textId="77777777" w:rsidR="005C6E4F" w:rsidRPr="00710F5A" w:rsidRDefault="005C6E4F" w:rsidP="00B37493"/>
        </w:tc>
        <w:tc>
          <w:tcPr>
            <w:tcW w:w="3165" w:type="dxa"/>
          </w:tcPr>
          <w:p w14:paraId="01313F24" w14:textId="4BD8637C" w:rsidR="005C6E4F" w:rsidRPr="00710F5A" w:rsidRDefault="00710F5A" w:rsidP="00B37493">
            <w:r>
              <w:t>Patron join Date</w:t>
            </w:r>
          </w:p>
        </w:tc>
      </w:tr>
      <w:tr w:rsidR="005C6E4F" w14:paraId="7616A8CE" w14:textId="77777777" w:rsidTr="00710F5A">
        <w:trPr>
          <w:trHeight w:val="60"/>
        </w:trPr>
        <w:tc>
          <w:tcPr>
            <w:tcW w:w="1800" w:type="dxa"/>
          </w:tcPr>
          <w:p w14:paraId="6E77B0FA" w14:textId="1D97AB89" w:rsidR="005C6E4F" w:rsidRPr="00710F5A" w:rsidRDefault="00710F5A" w:rsidP="00B37493">
            <w:proofErr w:type="spellStart"/>
            <w:r>
              <w:t>PerGender</w:t>
            </w:r>
            <w:proofErr w:type="spellEnd"/>
          </w:p>
        </w:tc>
        <w:tc>
          <w:tcPr>
            <w:tcW w:w="1260" w:type="dxa"/>
          </w:tcPr>
          <w:p w14:paraId="00CD6527" w14:textId="77777777" w:rsidR="005C6E4F" w:rsidRPr="00710F5A" w:rsidRDefault="005C6E4F" w:rsidP="00B37493"/>
        </w:tc>
        <w:tc>
          <w:tcPr>
            <w:tcW w:w="1170" w:type="dxa"/>
          </w:tcPr>
          <w:p w14:paraId="62AE463C" w14:textId="5386BFD8" w:rsidR="005C6E4F" w:rsidRPr="00710F5A" w:rsidRDefault="00710F5A" w:rsidP="00B37493">
            <w:r>
              <w:t>CHAR</w:t>
            </w:r>
          </w:p>
        </w:tc>
        <w:tc>
          <w:tcPr>
            <w:tcW w:w="810" w:type="dxa"/>
          </w:tcPr>
          <w:p w14:paraId="52C9470F" w14:textId="737AA81E" w:rsidR="005C6E4F" w:rsidRPr="00710F5A" w:rsidRDefault="00710F5A" w:rsidP="00B37493">
            <w:r>
              <w:t>1</w:t>
            </w:r>
          </w:p>
        </w:tc>
        <w:tc>
          <w:tcPr>
            <w:tcW w:w="735" w:type="dxa"/>
          </w:tcPr>
          <w:p w14:paraId="0EB7F8E6" w14:textId="43908142" w:rsidR="005C6E4F" w:rsidRPr="00710F5A" w:rsidRDefault="00710F5A" w:rsidP="00B37493">
            <w:r>
              <w:t>Y</w:t>
            </w:r>
          </w:p>
        </w:tc>
        <w:tc>
          <w:tcPr>
            <w:tcW w:w="1695" w:type="dxa"/>
          </w:tcPr>
          <w:p w14:paraId="42D438FD" w14:textId="77777777" w:rsidR="005C6E4F" w:rsidRPr="00710F5A" w:rsidRDefault="005C6E4F" w:rsidP="00B37493"/>
        </w:tc>
        <w:tc>
          <w:tcPr>
            <w:tcW w:w="3165" w:type="dxa"/>
          </w:tcPr>
          <w:p w14:paraId="629B2CE8" w14:textId="634B10A4" w:rsidR="005C6E4F" w:rsidRPr="00710F5A" w:rsidRDefault="00710F5A" w:rsidP="00B37493">
            <w:r>
              <w:t>M or F</w:t>
            </w:r>
          </w:p>
        </w:tc>
      </w:tr>
      <w:tr w:rsidR="005C6E4F" w14:paraId="375C4A9B" w14:textId="77777777" w:rsidTr="00710F5A">
        <w:trPr>
          <w:trHeight w:val="60"/>
        </w:trPr>
        <w:tc>
          <w:tcPr>
            <w:tcW w:w="1800" w:type="dxa"/>
          </w:tcPr>
          <w:p w14:paraId="5E56CF96" w14:textId="0B451C45" w:rsidR="005C6E4F" w:rsidRPr="00710F5A" w:rsidRDefault="00710F5A" w:rsidP="00B37493">
            <w:proofErr w:type="spellStart"/>
            <w:r w:rsidRPr="00710F5A">
              <w:rPr>
                <w:color w:val="FF0000"/>
              </w:rPr>
              <w:t>PerResID</w:t>
            </w:r>
            <w:proofErr w:type="spellEnd"/>
          </w:p>
        </w:tc>
        <w:tc>
          <w:tcPr>
            <w:tcW w:w="1260" w:type="dxa"/>
          </w:tcPr>
          <w:p w14:paraId="436684EF" w14:textId="1B4528CE" w:rsidR="005C6E4F" w:rsidRPr="00710F5A" w:rsidRDefault="00710F5A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4F069DB0" w14:textId="77777777" w:rsidR="005C6E4F" w:rsidRPr="00710F5A" w:rsidRDefault="005C6E4F" w:rsidP="00B37493"/>
        </w:tc>
        <w:tc>
          <w:tcPr>
            <w:tcW w:w="810" w:type="dxa"/>
          </w:tcPr>
          <w:p w14:paraId="4BDC531C" w14:textId="77777777" w:rsidR="005C6E4F" w:rsidRPr="00710F5A" w:rsidRDefault="005C6E4F" w:rsidP="00B37493"/>
        </w:tc>
        <w:tc>
          <w:tcPr>
            <w:tcW w:w="735" w:type="dxa"/>
          </w:tcPr>
          <w:p w14:paraId="5E6D41C5" w14:textId="77777777" w:rsidR="005C6E4F" w:rsidRPr="00710F5A" w:rsidRDefault="005C6E4F" w:rsidP="00B37493"/>
        </w:tc>
        <w:tc>
          <w:tcPr>
            <w:tcW w:w="1695" w:type="dxa"/>
          </w:tcPr>
          <w:p w14:paraId="20811249" w14:textId="77777777" w:rsidR="005C6E4F" w:rsidRPr="00710F5A" w:rsidRDefault="005C6E4F" w:rsidP="00B37493"/>
        </w:tc>
        <w:tc>
          <w:tcPr>
            <w:tcW w:w="3165" w:type="dxa"/>
          </w:tcPr>
          <w:p w14:paraId="12A74DB1" w14:textId="1EC2DBF4" w:rsidR="005C6E4F" w:rsidRPr="00710F5A" w:rsidRDefault="00710F5A" w:rsidP="00B37493">
            <w:r>
              <w:t>Responsible Person</w:t>
            </w:r>
          </w:p>
        </w:tc>
      </w:tr>
      <w:tr w:rsidR="005C6E4F" w14:paraId="0D730F4A" w14:textId="77777777" w:rsidTr="00710F5A">
        <w:trPr>
          <w:trHeight w:val="60"/>
        </w:trPr>
        <w:tc>
          <w:tcPr>
            <w:tcW w:w="1800" w:type="dxa"/>
          </w:tcPr>
          <w:p w14:paraId="6AA6E4D6" w14:textId="77777777" w:rsidR="005C6E4F" w:rsidRPr="00710F5A" w:rsidRDefault="005C6E4F" w:rsidP="00B37493"/>
        </w:tc>
        <w:tc>
          <w:tcPr>
            <w:tcW w:w="1260" w:type="dxa"/>
          </w:tcPr>
          <w:p w14:paraId="1FA5DF5A" w14:textId="77777777" w:rsidR="005C6E4F" w:rsidRPr="00710F5A" w:rsidRDefault="005C6E4F" w:rsidP="00B37493"/>
        </w:tc>
        <w:tc>
          <w:tcPr>
            <w:tcW w:w="1170" w:type="dxa"/>
          </w:tcPr>
          <w:p w14:paraId="397651F8" w14:textId="77777777" w:rsidR="005C6E4F" w:rsidRPr="00710F5A" w:rsidRDefault="005C6E4F" w:rsidP="00B37493"/>
        </w:tc>
        <w:tc>
          <w:tcPr>
            <w:tcW w:w="810" w:type="dxa"/>
          </w:tcPr>
          <w:p w14:paraId="0B335B82" w14:textId="77777777" w:rsidR="005C6E4F" w:rsidRPr="00710F5A" w:rsidRDefault="005C6E4F" w:rsidP="00B37493"/>
        </w:tc>
        <w:tc>
          <w:tcPr>
            <w:tcW w:w="735" w:type="dxa"/>
          </w:tcPr>
          <w:p w14:paraId="4C4A377C" w14:textId="77777777" w:rsidR="005C6E4F" w:rsidRPr="00710F5A" w:rsidRDefault="005C6E4F" w:rsidP="00B37493"/>
        </w:tc>
        <w:tc>
          <w:tcPr>
            <w:tcW w:w="1695" w:type="dxa"/>
          </w:tcPr>
          <w:p w14:paraId="563F5ECC" w14:textId="77777777" w:rsidR="005C6E4F" w:rsidRPr="00710F5A" w:rsidRDefault="005C6E4F" w:rsidP="00B37493"/>
        </w:tc>
        <w:tc>
          <w:tcPr>
            <w:tcW w:w="3165" w:type="dxa"/>
          </w:tcPr>
          <w:p w14:paraId="58248E47" w14:textId="77777777" w:rsidR="005C6E4F" w:rsidRPr="00710F5A" w:rsidRDefault="005C6E4F" w:rsidP="00B37493"/>
        </w:tc>
      </w:tr>
      <w:tr w:rsidR="005C6E4F" w14:paraId="6840BD08" w14:textId="77777777" w:rsidTr="00710F5A">
        <w:trPr>
          <w:trHeight w:val="60"/>
        </w:trPr>
        <w:tc>
          <w:tcPr>
            <w:tcW w:w="1800" w:type="dxa"/>
          </w:tcPr>
          <w:p w14:paraId="121E4707" w14:textId="77777777" w:rsidR="005C6E4F" w:rsidRPr="00710F5A" w:rsidRDefault="005C6E4F" w:rsidP="00B37493"/>
        </w:tc>
        <w:tc>
          <w:tcPr>
            <w:tcW w:w="1260" w:type="dxa"/>
          </w:tcPr>
          <w:p w14:paraId="2E979369" w14:textId="77777777" w:rsidR="005C6E4F" w:rsidRPr="00710F5A" w:rsidRDefault="005C6E4F" w:rsidP="00B37493"/>
        </w:tc>
        <w:tc>
          <w:tcPr>
            <w:tcW w:w="1170" w:type="dxa"/>
          </w:tcPr>
          <w:p w14:paraId="07FF0202" w14:textId="77777777" w:rsidR="005C6E4F" w:rsidRPr="00710F5A" w:rsidRDefault="005C6E4F" w:rsidP="00B37493"/>
        </w:tc>
        <w:tc>
          <w:tcPr>
            <w:tcW w:w="810" w:type="dxa"/>
          </w:tcPr>
          <w:p w14:paraId="5CFCB88D" w14:textId="77777777" w:rsidR="005C6E4F" w:rsidRPr="00710F5A" w:rsidRDefault="005C6E4F" w:rsidP="00B37493"/>
        </w:tc>
        <w:tc>
          <w:tcPr>
            <w:tcW w:w="735" w:type="dxa"/>
          </w:tcPr>
          <w:p w14:paraId="6640F168" w14:textId="77777777" w:rsidR="005C6E4F" w:rsidRPr="00710F5A" w:rsidRDefault="005C6E4F" w:rsidP="00B37493"/>
        </w:tc>
        <w:tc>
          <w:tcPr>
            <w:tcW w:w="1695" w:type="dxa"/>
          </w:tcPr>
          <w:p w14:paraId="647A0A1B" w14:textId="77777777" w:rsidR="005C6E4F" w:rsidRPr="00710F5A" w:rsidRDefault="005C6E4F" w:rsidP="00B37493"/>
        </w:tc>
        <w:tc>
          <w:tcPr>
            <w:tcW w:w="3165" w:type="dxa"/>
          </w:tcPr>
          <w:p w14:paraId="38E29A28" w14:textId="77777777" w:rsidR="005C6E4F" w:rsidRPr="00710F5A" w:rsidRDefault="005C6E4F" w:rsidP="00B37493"/>
        </w:tc>
      </w:tr>
      <w:tr w:rsidR="005C6E4F" w14:paraId="1845BA5D" w14:textId="77777777" w:rsidTr="00710F5A">
        <w:trPr>
          <w:trHeight w:val="276"/>
        </w:trPr>
        <w:tc>
          <w:tcPr>
            <w:tcW w:w="1800" w:type="dxa"/>
          </w:tcPr>
          <w:p w14:paraId="16A0C735" w14:textId="77777777" w:rsidR="005C6E4F" w:rsidRPr="00710F5A" w:rsidRDefault="005C6E4F" w:rsidP="00B37493"/>
        </w:tc>
        <w:tc>
          <w:tcPr>
            <w:tcW w:w="1260" w:type="dxa"/>
          </w:tcPr>
          <w:p w14:paraId="3106F3ED" w14:textId="77777777" w:rsidR="005C6E4F" w:rsidRPr="00710F5A" w:rsidRDefault="005C6E4F" w:rsidP="00B37493"/>
        </w:tc>
        <w:tc>
          <w:tcPr>
            <w:tcW w:w="1170" w:type="dxa"/>
          </w:tcPr>
          <w:p w14:paraId="72C8A35C" w14:textId="77777777" w:rsidR="005C6E4F" w:rsidRPr="00710F5A" w:rsidRDefault="005C6E4F" w:rsidP="00B37493"/>
        </w:tc>
        <w:tc>
          <w:tcPr>
            <w:tcW w:w="810" w:type="dxa"/>
          </w:tcPr>
          <w:p w14:paraId="162FFF94" w14:textId="77777777" w:rsidR="005C6E4F" w:rsidRPr="00710F5A" w:rsidRDefault="005C6E4F" w:rsidP="00B37493"/>
        </w:tc>
        <w:tc>
          <w:tcPr>
            <w:tcW w:w="735" w:type="dxa"/>
          </w:tcPr>
          <w:p w14:paraId="4A6C8DAF" w14:textId="77777777" w:rsidR="005C6E4F" w:rsidRPr="00710F5A" w:rsidRDefault="005C6E4F" w:rsidP="00B37493"/>
        </w:tc>
        <w:tc>
          <w:tcPr>
            <w:tcW w:w="1695" w:type="dxa"/>
          </w:tcPr>
          <w:p w14:paraId="41843FE7" w14:textId="77777777" w:rsidR="005C6E4F" w:rsidRPr="00710F5A" w:rsidRDefault="005C6E4F" w:rsidP="00B37493"/>
        </w:tc>
        <w:tc>
          <w:tcPr>
            <w:tcW w:w="3165" w:type="dxa"/>
          </w:tcPr>
          <w:p w14:paraId="099445C8" w14:textId="77777777" w:rsidR="005C6E4F" w:rsidRPr="00710F5A" w:rsidRDefault="005C6E4F" w:rsidP="00B37493"/>
        </w:tc>
      </w:tr>
      <w:tr w:rsidR="005C6E4F" w14:paraId="51269A2D" w14:textId="77777777" w:rsidTr="00710F5A">
        <w:trPr>
          <w:trHeight w:val="264"/>
        </w:trPr>
        <w:tc>
          <w:tcPr>
            <w:tcW w:w="1800" w:type="dxa"/>
          </w:tcPr>
          <w:p w14:paraId="460B37CF" w14:textId="77777777" w:rsidR="005C6E4F" w:rsidRPr="00710F5A" w:rsidRDefault="005C6E4F" w:rsidP="00B37493"/>
        </w:tc>
        <w:tc>
          <w:tcPr>
            <w:tcW w:w="1260" w:type="dxa"/>
          </w:tcPr>
          <w:p w14:paraId="3768D89E" w14:textId="77777777" w:rsidR="005C6E4F" w:rsidRPr="00710F5A" w:rsidRDefault="005C6E4F" w:rsidP="00B37493"/>
        </w:tc>
        <w:tc>
          <w:tcPr>
            <w:tcW w:w="1170" w:type="dxa"/>
          </w:tcPr>
          <w:p w14:paraId="4C4AE5C3" w14:textId="77777777" w:rsidR="005C6E4F" w:rsidRPr="00710F5A" w:rsidRDefault="005C6E4F" w:rsidP="00B37493"/>
        </w:tc>
        <w:tc>
          <w:tcPr>
            <w:tcW w:w="810" w:type="dxa"/>
          </w:tcPr>
          <w:p w14:paraId="705D44CD" w14:textId="77777777" w:rsidR="005C6E4F" w:rsidRPr="00710F5A" w:rsidRDefault="005C6E4F" w:rsidP="00B37493"/>
        </w:tc>
        <w:tc>
          <w:tcPr>
            <w:tcW w:w="735" w:type="dxa"/>
          </w:tcPr>
          <w:p w14:paraId="452559F1" w14:textId="77777777" w:rsidR="005C6E4F" w:rsidRPr="00710F5A" w:rsidRDefault="005C6E4F" w:rsidP="00B37493"/>
        </w:tc>
        <w:tc>
          <w:tcPr>
            <w:tcW w:w="1695" w:type="dxa"/>
          </w:tcPr>
          <w:p w14:paraId="44F85AED" w14:textId="77777777" w:rsidR="005C6E4F" w:rsidRPr="00710F5A" w:rsidRDefault="005C6E4F" w:rsidP="00B37493"/>
        </w:tc>
        <w:tc>
          <w:tcPr>
            <w:tcW w:w="3165" w:type="dxa"/>
          </w:tcPr>
          <w:p w14:paraId="06C510EA" w14:textId="77777777" w:rsidR="005C6E4F" w:rsidRPr="00710F5A" w:rsidRDefault="005C6E4F" w:rsidP="00B37493"/>
        </w:tc>
      </w:tr>
    </w:tbl>
    <w:p w14:paraId="50F5A0E4" w14:textId="77777777" w:rsidR="005C6E4F" w:rsidRDefault="005C6E4F" w:rsidP="005C6E4F"/>
    <w:p w14:paraId="7A2A1DEC" w14:textId="77777777" w:rsidR="005C6E4F" w:rsidRDefault="005C6E4F" w:rsidP="005C6E4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338CC68E" w14:textId="543BF52D" w:rsidR="00A3626B" w:rsidRDefault="007B122D">
      <w:pPr>
        <w:rPr>
          <w:b/>
          <w:bCs/>
          <w:smallCaps/>
          <w:color w:val="5B9BD5" w:themeColor="accent1"/>
          <w:spacing w:val="5"/>
        </w:rPr>
      </w:pPr>
      <w:proofErr w:type="spellStart"/>
      <w:r w:rsidRPr="007B122D">
        <w:rPr>
          <w:b/>
          <w:bCs/>
          <w:smallCaps/>
          <w:color w:val="5B9BD5" w:themeColor="accent1"/>
          <w:spacing w:val="5"/>
        </w:rPr>
        <w:t>PerStatus</w:t>
      </w:r>
      <w:proofErr w:type="spellEnd"/>
      <w:r w:rsidRPr="007B122D">
        <w:rPr>
          <w:b/>
          <w:bCs/>
          <w:smallCaps/>
          <w:color w:val="5B9BD5" w:themeColor="accent1"/>
          <w:spacing w:val="5"/>
        </w:rPr>
        <w:t xml:space="preserve"> Values: 0 - Good Standing, 1 - Overdue Loans, 2 - Unpaid Fines, 3 - </w:t>
      </w:r>
      <w:proofErr w:type="gramStart"/>
      <w:r w:rsidRPr="007B122D">
        <w:rPr>
          <w:b/>
          <w:bCs/>
          <w:smallCaps/>
          <w:color w:val="5B9BD5" w:themeColor="accent1"/>
          <w:spacing w:val="5"/>
        </w:rPr>
        <w:t>Non Patron</w:t>
      </w:r>
      <w:proofErr w:type="gramEnd"/>
      <w:r w:rsidRPr="007B122D">
        <w:rPr>
          <w:b/>
          <w:bCs/>
          <w:smallCaps/>
          <w:color w:val="5B9BD5" w:themeColor="accent1"/>
          <w:spacing w:val="5"/>
        </w:rPr>
        <w:t>, 4 - Expired Card</w:t>
      </w:r>
      <w:r w:rsidR="00A3626B">
        <w:rPr>
          <w:b/>
          <w:bCs/>
          <w:smallCaps/>
          <w:color w:val="5B9BD5" w:themeColor="accent1"/>
          <w:spacing w:val="5"/>
        </w:rPr>
        <w:br w:type="page"/>
      </w:r>
    </w:p>
    <w:p w14:paraId="6B364042" w14:textId="01A6EC17" w:rsidR="00172BDF" w:rsidRDefault="00172BDF" w:rsidP="00172BDF">
      <w:pPr>
        <w:pStyle w:val="Heading1"/>
      </w:pPr>
      <w:bookmarkStart w:id="19" w:name="_Toc19181244"/>
      <w:bookmarkStart w:id="20" w:name="_Toc19611215"/>
      <w:r>
        <w:lastRenderedPageBreak/>
        <w:t>Publisher</w:t>
      </w:r>
      <w:bookmarkEnd w:id="19"/>
      <w:bookmarkEnd w:id="20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810"/>
        <w:gridCol w:w="735"/>
        <w:gridCol w:w="1065"/>
        <w:gridCol w:w="3559"/>
      </w:tblGrid>
      <w:tr w:rsidR="00172BDF" w14:paraId="4E48D704" w14:textId="77777777" w:rsidTr="007246C5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B4C1053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01B0CC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38C70DB5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4765AE8C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2E609E0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6E15A81F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FDF8D9E" w14:textId="77777777" w:rsidR="00172BDF" w:rsidRPr="00F02F47" w:rsidRDefault="00172BD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72BDF" w14:paraId="35D15588" w14:textId="77777777" w:rsidTr="007246C5">
        <w:trPr>
          <w:trHeight w:val="264"/>
        </w:trPr>
        <w:tc>
          <w:tcPr>
            <w:tcW w:w="1800" w:type="dxa"/>
          </w:tcPr>
          <w:p w14:paraId="5B6D8E84" w14:textId="665A17CE" w:rsidR="00172BDF" w:rsidRDefault="007246C5" w:rsidP="00B37493">
            <w:proofErr w:type="spellStart"/>
            <w:r>
              <w:t>PubID</w:t>
            </w:r>
            <w:proofErr w:type="spellEnd"/>
          </w:p>
        </w:tc>
        <w:tc>
          <w:tcPr>
            <w:tcW w:w="1260" w:type="dxa"/>
          </w:tcPr>
          <w:p w14:paraId="15014488" w14:textId="047952B3" w:rsidR="00172BDF" w:rsidRDefault="007246C5" w:rsidP="00B37493">
            <w:r>
              <w:t>PK</w:t>
            </w:r>
          </w:p>
        </w:tc>
        <w:tc>
          <w:tcPr>
            <w:tcW w:w="1170" w:type="dxa"/>
          </w:tcPr>
          <w:p w14:paraId="6CAEE26E" w14:textId="3A24A461" w:rsidR="00172BDF" w:rsidRDefault="007246C5" w:rsidP="00B37493">
            <w:r>
              <w:t>Number</w:t>
            </w:r>
          </w:p>
        </w:tc>
        <w:tc>
          <w:tcPr>
            <w:tcW w:w="810" w:type="dxa"/>
          </w:tcPr>
          <w:p w14:paraId="0C318BAD" w14:textId="77777777" w:rsidR="00172BDF" w:rsidRDefault="00172BDF" w:rsidP="00B37493"/>
        </w:tc>
        <w:tc>
          <w:tcPr>
            <w:tcW w:w="735" w:type="dxa"/>
          </w:tcPr>
          <w:p w14:paraId="63C82D1C" w14:textId="2AC2E2C6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11776D08" w14:textId="77777777" w:rsidR="00172BDF" w:rsidRDefault="00172BDF" w:rsidP="00B37493"/>
        </w:tc>
        <w:tc>
          <w:tcPr>
            <w:tcW w:w="3559" w:type="dxa"/>
          </w:tcPr>
          <w:p w14:paraId="2D9E87ED" w14:textId="65078683" w:rsidR="00172BDF" w:rsidRDefault="007246C5" w:rsidP="00B37493">
            <w:proofErr w:type="spellStart"/>
            <w:r>
              <w:t>Autonumber</w:t>
            </w:r>
            <w:proofErr w:type="spellEnd"/>
            <w:r>
              <w:t xml:space="preserve"> surrogate</w:t>
            </w:r>
          </w:p>
        </w:tc>
      </w:tr>
      <w:tr w:rsidR="00172BDF" w14:paraId="5CC18577" w14:textId="77777777" w:rsidTr="007246C5">
        <w:trPr>
          <w:trHeight w:val="276"/>
        </w:trPr>
        <w:tc>
          <w:tcPr>
            <w:tcW w:w="1800" w:type="dxa"/>
          </w:tcPr>
          <w:p w14:paraId="3ACB125B" w14:textId="61333A1C" w:rsidR="00172BDF" w:rsidRDefault="007246C5" w:rsidP="00B37493">
            <w:proofErr w:type="spellStart"/>
            <w:r>
              <w:t>PubName</w:t>
            </w:r>
            <w:proofErr w:type="spellEnd"/>
          </w:p>
        </w:tc>
        <w:tc>
          <w:tcPr>
            <w:tcW w:w="1260" w:type="dxa"/>
          </w:tcPr>
          <w:p w14:paraId="1B8BFFA2" w14:textId="77777777" w:rsidR="00172BDF" w:rsidRDefault="00172BDF" w:rsidP="00B37493"/>
        </w:tc>
        <w:tc>
          <w:tcPr>
            <w:tcW w:w="1170" w:type="dxa"/>
          </w:tcPr>
          <w:p w14:paraId="64DAA3C5" w14:textId="54EDCCB0" w:rsidR="00172BDF" w:rsidRDefault="007246C5" w:rsidP="00B37493">
            <w:r>
              <w:t>VARCHAR</w:t>
            </w:r>
          </w:p>
        </w:tc>
        <w:tc>
          <w:tcPr>
            <w:tcW w:w="810" w:type="dxa"/>
          </w:tcPr>
          <w:p w14:paraId="32C9A611" w14:textId="4005E460" w:rsidR="00172BDF" w:rsidRDefault="007246C5" w:rsidP="00B37493">
            <w:r>
              <w:t>50</w:t>
            </w:r>
          </w:p>
        </w:tc>
        <w:tc>
          <w:tcPr>
            <w:tcW w:w="735" w:type="dxa"/>
          </w:tcPr>
          <w:p w14:paraId="7CF4AA6C" w14:textId="3D170D91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513ADFAE" w14:textId="77777777" w:rsidR="00172BDF" w:rsidRDefault="00172BDF" w:rsidP="00B37493"/>
        </w:tc>
        <w:tc>
          <w:tcPr>
            <w:tcW w:w="3559" w:type="dxa"/>
          </w:tcPr>
          <w:p w14:paraId="5AA3E628" w14:textId="77777777" w:rsidR="00172BDF" w:rsidRDefault="00172BDF" w:rsidP="00B37493"/>
        </w:tc>
      </w:tr>
      <w:tr w:rsidR="00172BDF" w14:paraId="1298FBD8" w14:textId="77777777" w:rsidTr="007246C5">
        <w:trPr>
          <w:trHeight w:val="264"/>
        </w:trPr>
        <w:tc>
          <w:tcPr>
            <w:tcW w:w="1800" w:type="dxa"/>
          </w:tcPr>
          <w:p w14:paraId="072A0684" w14:textId="4907FC01" w:rsidR="00172BDF" w:rsidRDefault="007246C5" w:rsidP="00B37493">
            <w:proofErr w:type="spellStart"/>
            <w:r>
              <w:t>PubPhone</w:t>
            </w:r>
            <w:proofErr w:type="spellEnd"/>
          </w:p>
        </w:tc>
        <w:tc>
          <w:tcPr>
            <w:tcW w:w="1260" w:type="dxa"/>
          </w:tcPr>
          <w:p w14:paraId="7248B916" w14:textId="77777777" w:rsidR="00172BDF" w:rsidRDefault="00172BDF" w:rsidP="00B37493"/>
        </w:tc>
        <w:tc>
          <w:tcPr>
            <w:tcW w:w="1170" w:type="dxa"/>
          </w:tcPr>
          <w:p w14:paraId="6AF1779A" w14:textId="77777777" w:rsidR="00172BDF" w:rsidRDefault="00172BDF" w:rsidP="00B37493"/>
        </w:tc>
        <w:tc>
          <w:tcPr>
            <w:tcW w:w="810" w:type="dxa"/>
          </w:tcPr>
          <w:p w14:paraId="4C863D77" w14:textId="77777777" w:rsidR="00172BDF" w:rsidRDefault="00172BDF" w:rsidP="00B37493"/>
        </w:tc>
        <w:tc>
          <w:tcPr>
            <w:tcW w:w="735" w:type="dxa"/>
          </w:tcPr>
          <w:p w14:paraId="54F0D512" w14:textId="525B9A10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362B0163" w14:textId="77777777" w:rsidR="00172BDF" w:rsidRDefault="00172BDF" w:rsidP="00B37493"/>
        </w:tc>
        <w:tc>
          <w:tcPr>
            <w:tcW w:w="3559" w:type="dxa"/>
          </w:tcPr>
          <w:p w14:paraId="2AE0F162" w14:textId="77777777" w:rsidR="00172BDF" w:rsidRDefault="00172BDF" w:rsidP="00B37493"/>
        </w:tc>
      </w:tr>
      <w:tr w:rsidR="00172BDF" w14:paraId="055866A2" w14:textId="77777777" w:rsidTr="007246C5">
        <w:trPr>
          <w:trHeight w:val="264"/>
        </w:trPr>
        <w:tc>
          <w:tcPr>
            <w:tcW w:w="1800" w:type="dxa"/>
          </w:tcPr>
          <w:p w14:paraId="12024CA3" w14:textId="28514AD7" w:rsidR="00172BDF" w:rsidRDefault="007246C5" w:rsidP="00B37493">
            <w:proofErr w:type="spellStart"/>
            <w:r w:rsidRPr="007246C5">
              <w:rPr>
                <w:color w:val="FF0000"/>
              </w:rPr>
              <w:t>AddID</w:t>
            </w:r>
            <w:proofErr w:type="spellEnd"/>
          </w:p>
        </w:tc>
        <w:tc>
          <w:tcPr>
            <w:tcW w:w="1260" w:type="dxa"/>
          </w:tcPr>
          <w:p w14:paraId="7D42C168" w14:textId="74747B0B" w:rsidR="00172BDF" w:rsidRDefault="007246C5" w:rsidP="00B37493">
            <w:proofErr w:type="spellStart"/>
            <w:proofErr w:type="gramStart"/>
            <w:r>
              <w:t>FK:Address</w:t>
            </w:r>
            <w:proofErr w:type="spellEnd"/>
            <w:proofErr w:type="gramEnd"/>
          </w:p>
        </w:tc>
        <w:tc>
          <w:tcPr>
            <w:tcW w:w="1170" w:type="dxa"/>
          </w:tcPr>
          <w:p w14:paraId="0502BBD4" w14:textId="77777777" w:rsidR="00172BDF" w:rsidRDefault="00172BDF" w:rsidP="00B37493"/>
        </w:tc>
        <w:tc>
          <w:tcPr>
            <w:tcW w:w="810" w:type="dxa"/>
          </w:tcPr>
          <w:p w14:paraId="54EC7008" w14:textId="77777777" w:rsidR="00172BDF" w:rsidRDefault="00172BDF" w:rsidP="00B37493"/>
        </w:tc>
        <w:tc>
          <w:tcPr>
            <w:tcW w:w="735" w:type="dxa"/>
          </w:tcPr>
          <w:p w14:paraId="0D92CFB5" w14:textId="33A13F8C" w:rsidR="00172BDF" w:rsidRDefault="007246C5" w:rsidP="00B37493">
            <w:r>
              <w:t>Y</w:t>
            </w:r>
          </w:p>
        </w:tc>
        <w:tc>
          <w:tcPr>
            <w:tcW w:w="1065" w:type="dxa"/>
          </w:tcPr>
          <w:p w14:paraId="5436FC57" w14:textId="77777777" w:rsidR="00172BDF" w:rsidRDefault="00172BDF" w:rsidP="00B37493"/>
        </w:tc>
        <w:tc>
          <w:tcPr>
            <w:tcW w:w="3559" w:type="dxa"/>
          </w:tcPr>
          <w:p w14:paraId="5C7B682D" w14:textId="77777777" w:rsidR="00172BDF" w:rsidRDefault="00172BDF" w:rsidP="00B37493"/>
        </w:tc>
      </w:tr>
      <w:tr w:rsidR="00172BDF" w14:paraId="4BACF53A" w14:textId="77777777" w:rsidTr="007246C5">
        <w:trPr>
          <w:trHeight w:val="60"/>
        </w:trPr>
        <w:tc>
          <w:tcPr>
            <w:tcW w:w="1800" w:type="dxa"/>
          </w:tcPr>
          <w:p w14:paraId="2B6617FD" w14:textId="7F702253" w:rsidR="00172BDF" w:rsidRDefault="0068788B" w:rsidP="00B37493">
            <w:proofErr w:type="spellStart"/>
            <w:r>
              <w:t>PubEmail</w:t>
            </w:r>
            <w:proofErr w:type="spellEnd"/>
          </w:p>
        </w:tc>
        <w:tc>
          <w:tcPr>
            <w:tcW w:w="1260" w:type="dxa"/>
          </w:tcPr>
          <w:p w14:paraId="06B3152A" w14:textId="77777777" w:rsidR="00172BDF" w:rsidRDefault="00172BDF" w:rsidP="00B37493"/>
        </w:tc>
        <w:tc>
          <w:tcPr>
            <w:tcW w:w="1170" w:type="dxa"/>
          </w:tcPr>
          <w:p w14:paraId="1F3F8DFA" w14:textId="71431FD0" w:rsidR="00172BDF" w:rsidRDefault="0068788B" w:rsidP="00B37493">
            <w:r>
              <w:t>VARCHAR</w:t>
            </w:r>
          </w:p>
        </w:tc>
        <w:tc>
          <w:tcPr>
            <w:tcW w:w="810" w:type="dxa"/>
          </w:tcPr>
          <w:p w14:paraId="64367F9E" w14:textId="23B2B806" w:rsidR="00172BDF" w:rsidRDefault="0068788B" w:rsidP="00B37493">
            <w:r>
              <w:t>15</w:t>
            </w:r>
          </w:p>
        </w:tc>
        <w:tc>
          <w:tcPr>
            <w:tcW w:w="735" w:type="dxa"/>
          </w:tcPr>
          <w:p w14:paraId="19CABB66" w14:textId="77777777" w:rsidR="00172BDF" w:rsidRDefault="00172BDF" w:rsidP="00B37493"/>
        </w:tc>
        <w:tc>
          <w:tcPr>
            <w:tcW w:w="1065" w:type="dxa"/>
          </w:tcPr>
          <w:p w14:paraId="1183FA38" w14:textId="77777777" w:rsidR="00172BDF" w:rsidRDefault="00172BDF" w:rsidP="00B37493"/>
        </w:tc>
        <w:tc>
          <w:tcPr>
            <w:tcW w:w="3559" w:type="dxa"/>
          </w:tcPr>
          <w:p w14:paraId="0F22F8BC" w14:textId="0D5CE3F5" w:rsidR="00172BDF" w:rsidRDefault="0068788B" w:rsidP="00B37493">
            <w:r>
              <w:t>Publisher Email</w:t>
            </w:r>
          </w:p>
        </w:tc>
      </w:tr>
      <w:tr w:rsidR="00172BDF" w14:paraId="09095208" w14:textId="77777777" w:rsidTr="007246C5">
        <w:trPr>
          <w:trHeight w:val="60"/>
        </w:trPr>
        <w:tc>
          <w:tcPr>
            <w:tcW w:w="1800" w:type="dxa"/>
          </w:tcPr>
          <w:p w14:paraId="45487D00" w14:textId="1182E6E4" w:rsidR="00172BDF" w:rsidRDefault="0068788B" w:rsidP="00B37493">
            <w:proofErr w:type="spellStart"/>
            <w:r w:rsidRPr="0068788B">
              <w:rPr>
                <w:color w:val="FF0000"/>
              </w:rPr>
              <w:t>PerContact</w:t>
            </w:r>
            <w:proofErr w:type="spellEnd"/>
          </w:p>
        </w:tc>
        <w:tc>
          <w:tcPr>
            <w:tcW w:w="1260" w:type="dxa"/>
          </w:tcPr>
          <w:p w14:paraId="08F0350E" w14:textId="6F972C19" w:rsidR="00172BDF" w:rsidRDefault="0068788B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02301B94" w14:textId="77777777" w:rsidR="00172BDF" w:rsidRDefault="00172BDF" w:rsidP="00B37493"/>
        </w:tc>
        <w:tc>
          <w:tcPr>
            <w:tcW w:w="810" w:type="dxa"/>
          </w:tcPr>
          <w:p w14:paraId="0A9EA6CE" w14:textId="77777777" w:rsidR="00172BDF" w:rsidRDefault="00172BDF" w:rsidP="00B37493"/>
        </w:tc>
        <w:tc>
          <w:tcPr>
            <w:tcW w:w="735" w:type="dxa"/>
          </w:tcPr>
          <w:p w14:paraId="0371DC7F" w14:textId="77777777" w:rsidR="00172BDF" w:rsidRDefault="00172BDF" w:rsidP="00B37493"/>
        </w:tc>
        <w:tc>
          <w:tcPr>
            <w:tcW w:w="1065" w:type="dxa"/>
          </w:tcPr>
          <w:p w14:paraId="4224AC53" w14:textId="77777777" w:rsidR="00172BDF" w:rsidRDefault="00172BDF" w:rsidP="00B37493"/>
        </w:tc>
        <w:tc>
          <w:tcPr>
            <w:tcW w:w="3559" w:type="dxa"/>
          </w:tcPr>
          <w:p w14:paraId="13F3BF94" w14:textId="7B29C6BC" w:rsidR="00172BDF" w:rsidRDefault="0068788B" w:rsidP="00B37493">
            <w:r>
              <w:t>Contact Person</w:t>
            </w:r>
          </w:p>
        </w:tc>
      </w:tr>
      <w:tr w:rsidR="00172BDF" w14:paraId="0952FE00" w14:textId="77777777" w:rsidTr="007246C5">
        <w:trPr>
          <w:trHeight w:val="60"/>
        </w:trPr>
        <w:tc>
          <w:tcPr>
            <w:tcW w:w="1800" w:type="dxa"/>
          </w:tcPr>
          <w:p w14:paraId="459CB866" w14:textId="09E3A3E7" w:rsidR="00172BDF" w:rsidRDefault="0068788B" w:rsidP="00B37493">
            <w:proofErr w:type="spellStart"/>
            <w:r w:rsidRPr="0068788B">
              <w:rPr>
                <w:color w:val="FF0000"/>
              </w:rPr>
              <w:t>PerSales</w:t>
            </w:r>
            <w:proofErr w:type="spellEnd"/>
          </w:p>
        </w:tc>
        <w:tc>
          <w:tcPr>
            <w:tcW w:w="1260" w:type="dxa"/>
          </w:tcPr>
          <w:p w14:paraId="285B0370" w14:textId="0A458C42" w:rsidR="00172BDF" w:rsidRDefault="0068788B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469FA61F" w14:textId="77777777" w:rsidR="00172BDF" w:rsidRDefault="00172BDF" w:rsidP="00B37493"/>
        </w:tc>
        <w:tc>
          <w:tcPr>
            <w:tcW w:w="810" w:type="dxa"/>
          </w:tcPr>
          <w:p w14:paraId="75B4C335" w14:textId="77777777" w:rsidR="00172BDF" w:rsidRDefault="00172BDF" w:rsidP="00B37493"/>
        </w:tc>
        <w:tc>
          <w:tcPr>
            <w:tcW w:w="735" w:type="dxa"/>
          </w:tcPr>
          <w:p w14:paraId="32B1C130" w14:textId="77777777" w:rsidR="00172BDF" w:rsidRDefault="00172BDF" w:rsidP="00B37493"/>
        </w:tc>
        <w:tc>
          <w:tcPr>
            <w:tcW w:w="1065" w:type="dxa"/>
          </w:tcPr>
          <w:p w14:paraId="684D2EDE" w14:textId="77777777" w:rsidR="00172BDF" w:rsidRDefault="00172BDF" w:rsidP="00B37493"/>
        </w:tc>
        <w:tc>
          <w:tcPr>
            <w:tcW w:w="3559" w:type="dxa"/>
          </w:tcPr>
          <w:p w14:paraId="740BF215" w14:textId="15498418" w:rsidR="00172BDF" w:rsidRDefault="0068788B" w:rsidP="00B37493">
            <w:proofErr w:type="gramStart"/>
            <w:r>
              <w:t>Sales Person</w:t>
            </w:r>
            <w:proofErr w:type="gramEnd"/>
          </w:p>
        </w:tc>
      </w:tr>
      <w:tr w:rsidR="00172BDF" w14:paraId="580351CA" w14:textId="77777777" w:rsidTr="007246C5">
        <w:trPr>
          <w:trHeight w:val="60"/>
        </w:trPr>
        <w:tc>
          <w:tcPr>
            <w:tcW w:w="1800" w:type="dxa"/>
          </w:tcPr>
          <w:p w14:paraId="4FE70EE8" w14:textId="77777777" w:rsidR="00172BDF" w:rsidRDefault="00172BDF" w:rsidP="00B37493"/>
        </w:tc>
        <w:tc>
          <w:tcPr>
            <w:tcW w:w="1260" w:type="dxa"/>
          </w:tcPr>
          <w:p w14:paraId="6E33AA01" w14:textId="77777777" w:rsidR="00172BDF" w:rsidRDefault="00172BDF" w:rsidP="00B37493"/>
        </w:tc>
        <w:tc>
          <w:tcPr>
            <w:tcW w:w="1170" w:type="dxa"/>
          </w:tcPr>
          <w:p w14:paraId="4F0DCC64" w14:textId="77777777" w:rsidR="00172BDF" w:rsidRDefault="00172BDF" w:rsidP="00B37493"/>
        </w:tc>
        <w:tc>
          <w:tcPr>
            <w:tcW w:w="810" w:type="dxa"/>
          </w:tcPr>
          <w:p w14:paraId="5F67050C" w14:textId="77777777" w:rsidR="00172BDF" w:rsidRDefault="00172BDF" w:rsidP="00B37493"/>
        </w:tc>
        <w:tc>
          <w:tcPr>
            <w:tcW w:w="735" w:type="dxa"/>
          </w:tcPr>
          <w:p w14:paraId="0E398CB5" w14:textId="77777777" w:rsidR="00172BDF" w:rsidRDefault="00172BDF" w:rsidP="00B37493"/>
        </w:tc>
        <w:tc>
          <w:tcPr>
            <w:tcW w:w="1065" w:type="dxa"/>
          </w:tcPr>
          <w:p w14:paraId="50D7AC15" w14:textId="77777777" w:rsidR="00172BDF" w:rsidRDefault="00172BDF" w:rsidP="00B37493"/>
        </w:tc>
        <w:tc>
          <w:tcPr>
            <w:tcW w:w="3559" w:type="dxa"/>
          </w:tcPr>
          <w:p w14:paraId="7CF18189" w14:textId="77777777" w:rsidR="00172BDF" w:rsidRDefault="00172BDF" w:rsidP="00B37493"/>
        </w:tc>
      </w:tr>
      <w:tr w:rsidR="00172BDF" w14:paraId="551A3DB3" w14:textId="77777777" w:rsidTr="007246C5">
        <w:trPr>
          <w:trHeight w:val="60"/>
        </w:trPr>
        <w:tc>
          <w:tcPr>
            <w:tcW w:w="1800" w:type="dxa"/>
          </w:tcPr>
          <w:p w14:paraId="12659750" w14:textId="77777777" w:rsidR="00172BDF" w:rsidRDefault="00172BDF" w:rsidP="00B37493"/>
        </w:tc>
        <w:tc>
          <w:tcPr>
            <w:tcW w:w="1260" w:type="dxa"/>
          </w:tcPr>
          <w:p w14:paraId="5E6AA53D" w14:textId="77777777" w:rsidR="00172BDF" w:rsidRDefault="00172BDF" w:rsidP="00B37493"/>
        </w:tc>
        <w:tc>
          <w:tcPr>
            <w:tcW w:w="1170" w:type="dxa"/>
          </w:tcPr>
          <w:p w14:paraId="3C51F272" w14:textId="77777777" w:rsidR="00172BDF" w:rsidRDefault="00172BDF" w:rsidP="00B37493"/>
        </w:tc>
        <w:tc>
          <w:tcPr>
            <w:tcW w:w="810" w:type="dxa"/>
          </w:tcPr>
          <w:p w14:paraId="2ECEDEB9" w14:textId="77777777" w:rsidR="00172BDF" w:rsidRDefault="00172BDF" w:rsidP="00B37493"/>
        </w:tc>
        <w:tc>
          <w:tcPr>
            <w:tcW w:w="735" w:type="dxa"/>
          </w:tcPr>
          <w:p w14:paraId="51433AD8" w14:textId="77777777" w:rsidR="00172BDF" w:rsidRDefault="00172BDF" w:rsidP="00B37493"/>
        </w:tc>
        <w:tc>
          <w:tcPr>
            <w:tcW w:w="1065" w:type="dxa"/>
          </w:tcPr>
          <w:p w14:paraId="1B354FEE" w14:textId="77777777" w:rsidR="00172BDF" w:rsidRDefault="00172BDF" w:rsidP="00B37493"/>
        </w:tc>
        <w:tc>
          <w:tcPr>
            <w:tcW w:w="3559" w:type="dxa"/>
          </w:tcPr>
          <w:p w14:paraId="674820AB" w14:textId="77777777" w:rsidR="00172BDF" w:rsidRDefault="00172BDF" w:rsidP="00B37493"/>
        </w:tc>
      </w:tr>
      <w:tr w:rsidR="00172BDF" w14:paraId="2EFAD5B3" w14:textId="77777777" w:rsidTr="007246C5">
        <w:trPr>
          <w:trHeight w:val="60"/>
        </w:trPr>
        <w:tc>
          <w:tcPr>
            <w:tcW w:w="1800" w:type="dxa"/>
          </w:tcPr>
          <w:p w14:paraId="6ABDE659" w14:textId="77777777" w:rsidR="00172BDF" w:rsidRDefault="00172BDF" w:rsidP="00B37493"/>
        </w:tc>
        <w:tc>
          <w:tcPr>
            <w:tcW w:w="1260" w:type="dxa"/>
          </w:tcPr>
          <w:p w14:paraId="123ADADF" w14:textId="77777777" w:rsidR="00172BDF" w:rsidRDefault="00172BDF" w:rsidP="00B37493"/>
        </w:tc>
        <w:tc>
          <w:tcPr>
            <w:tcW w:w="1170" w:type="dxa"/>
          </w:tcPr>
          <w:p w14:paraId="76EB5E1F" w14:textId="77777777" w:rsidR="00172BDF" w:rsidRDefault="00172BDF" w:rsidP="00B37493"/>
        </w:tc>
        <w:tc>
          <w:tcPr>
            <w:tcW w:w="810" w:type="dxa"/>
          </w:tcPr>
          <w:p w14:paraId="3E86C58C" w14:textId="77777777" w:rsidR="00172BDF" w:rsidRDefault="00172BDF" w:rsidP="00B37493"/>
        </w:tc>
        <w:tc>
          <w:tcPr>
            <w:tcW w:w="735" w:type="dxa"/>
          </w:tcPr>
          <w:p w14:paraId="5355501E" w14:textId="77777777" w:rsidR="00172BDF" w:rsidRDefault="00172BDF" w:rsidP="00B37493"/>
        </w:tc>
        <w:tc>
          <w:tcPr>
            <w:tcW w:w="1065" w:type="dxa"/>
          </w:tcPr>
          <w:p w14:paraId="0AEF7AF3" w14:textId="77777777" w:rsidR="00172BDF" w:rsidRDefault="00172BDF" w:rsidP="00B37493"/>
        </w:tc>
        <w:tc>
          <w:tcPr>
            <w:tcW w:w="3559" w:type="dxa"/>
          </w:tcPr>
          <w:p w14:paraId="204C6CE8" w14:textId="77777777" w:rsidR="00172BDF" w:rsidRDefault="00172BDF" w:rsidP="00B37493"/>
        </w:tc>
      </w:tr>
      <w:tr w:rsidR="00172BDF" w14:paraId="1A3623DA" w14:textId="77777777" w:rsidTr="007246C5">
        <w:trPr>
          <w:trHeight w:val="60"/>
        </w:trPr>
        <w:tc>
          <w:tcPr>
            <w:tcW w:w="1800" w:type="dxa"/>
          </w:tcPr>
          <w:p w14:paraId="67E51090" w14:textId="77777777" w:rsidR="00172BDF" w:rsidRDefault="00172BDF" w:rsidP="00B37493"/>
        </w:tc>
        <w:tc>
          <w:tcPr>
            <w:tcW w:w="1260" w:type="dxa"/>
          </w:tcPr>
          <w:p w14:paraId="59B94AAA" w14:textId="77777777" w:rsidR="00172BDF" w:rsidRDefault="00172BDF" w:rsidP="00B37493"/>
        </w:tc>
        <w:tc>
          <w:tcPr>
            <w:tcW w:w="1170" w:type="dxa"/>
          </w:tcPr>
          <w:p w14:paraId="34723A3E" w14:textId="77777777" w:rsidR="00172BDF" w:rsidRDefault="00172BDF" w:rsidP="00B37493"/>
        </w:tc>
        <w:tc>
          <w:tcPr>
            <w:tcW w:w="810" w:type="dxa"/>
          </w:tcPr>
          <w:p w14:paraId="1D31383D" w14:textId="77777777" w:rsidR="00172BDF" w:rsidRDefault="00172BDF" w:rsidP="00B37493"/>
        </w:tc>
        <w:tc>
          <w:tcPr>
            <w:tcW w:w="735" w:type="dxa"/>
          </w:tcPr>
          <w:p w14:paraId="04473C3A" w14:textId="77777777" w:rsidR="00172BDF" w:rsidRDefault="00172BDF" w:rsidP="00B37493"/>
        </w:tc>
        <w:tc>
          <w:tcPr>
            <w:tcW w:w="1065" w:type="dxa"/>
          </w:tcPr>
          <w:p w14:paraId="3BDE3C29" w14:textId="77777777" w:rsidR="00172BDF" w:rsidRDefault="00172BDF" w:rsidP="00B37493"/>
        </w:tc>
        <w:tc>
          <w:tcPr>
            <w:tcW w:w="3559" w:type="dxa"/>
          </w:tcPr>
          <w:p w14:paraId="57B6C87C" w14:textId="77777777" w:rsidR="00172BDF" w:rsidRDefault="00172BDF" w:rsidP="00B37493"/>
        </w:tc>
      </w:tr>
      <w:tr w:rsidR="00172BDF" w14:paraId="7616BBF3" w14:textId="77777777" w:rsidTr="007246C5">
        <w:trPr>
          <w:trHeight w:val="60"/>
        </w:trPr>
        <w:tc>
          <w:tcPr>
            <w:tcW w:w="1800" w:type="dxa"/>
          </w:tcPr>
          <w:p w14:paraId="2A0A1DC4" w14:textId="77777777" w:rsidR="00172BDF" w:rsidRDefault="00172BDF" w:rsidP="00B37493"/>
        </w:tc>
        <w:tc>
          <w:tcPr>
            <w:tcW w:w="1260" w:type="dxa"/>
          </w:tcPr>
          <w:p w14:paraId="6124AB30" w14:textId="77777777" w:rsidR="00172BDF" w:rsidRDefault="00172BDF" w:rsidP="00B37493"/>
        </w:tc>
        <w:tc>
          <w:tcPr>
            <w:tcW w:w="1170" w:type="dxa"/>
          </w:tcPr>
          <w:p w14:paraId="56C8391C" w14:textId="77777777" w:rsidR="00172BDF" w:rsidRDefault="00172BDF" w:rsidP="00B37493"/>
        </w:tc>
        <w:tc>
          <w:tcPr>
            <w:tcW w:w="810" w:type="dxa"/>
          </w:tcPr>
          <w:p w14:paraId="5A43DDDB" w14:textId="77777777" w:rsidR="00172BDF" w:rsidRDefault="00172BDF" w:rsidP="00B37493"/>
        </w:tc>
        <w:tc>
          <w:tcPr>
            <w:tcW w:w="735" w:type="dxa"/>
          </w:tcPr>
          <w:p w14:paraId="78A30FF8" w14:textId="77777777" w:rsidR="00172BDF" w:rsidRDefault="00172BDF" w:rsidP="00B37493"/>
        </w:tc>
        <w:tc>
          <w:tcPr>
            <w:tcW w:w="1065" w:type="dxa"/>
          </w:tcPr>
          <w:p w14:paraId="22A88F23" w14:textId="77777777" w:rsidR="00172BDF" w:rsidRDefault="00172BDF" w:rsidP="00B37493"/>
        </w:tc>
        <w:tc>
          <w:tcPr>
            <w:tcW w:w="3559" w:type="dxa"/>
          </w:tcPr>
          <w:p w14:paraId="3787F6E0" w14:textId="77777777" w:rsidR="00172BDF" w:rsidRDefault="00172BDF" w:rsidP="00B37493"/>
        </w:tc>
      </w:tr>
      <w:tr w:rsidR="00172BDF" w14:paraId="08AB69BE" w14:textId="77777777" w:rsidTr="007246C5">
        <w:trPr>
          <w:trHeight w:val="60"/>
        </w:trPr>
        <w:tc>
          <w:tcPr>
            <w:tcW w:w="1800" w:type="dxa"/>
          </w:tcPr>
          <w:p w14:paraId="61354B8B" w14:textId="77777777" w:rsidR="00172BDF" w:rsidRDefault="00172BDF" w:rsidP="00B37493"/>
        </w:tc>
        <w:tc>
          <w:tcPr>
            <w:tcW w:w="1260" w:type="dxa"/>
          </w:tcPr>
          <w:p w14:paraId="549FED7C" w14:textId="77777777" w:rsidR="00172BDF" w:rsidRDefault="00172BDF" w:rsidP="00B37493"/>
        </w:tc>
        <w:tc>
          <w:tcPr>
            <w:tcW w:w="1170" w:type="dxa"/>
          </w:tcPr>
          <w:p w14:paraId="16668DA9" w14:textId="77777777" w:rsidR="00172BDF" w:rsidRDefault="00172BDF" w:rsidP="00B37493"/>
        </w:tc>
        <w:tc>
          <w:tcPr>
            <w:tcW w:w="810" w:type="dxa"/>
          </w:tcPr>
          <w:p w14:paraId="7755372D" w14:textId="77777777" w:rsidR="00172BDF" w:rsidRDefault="00172BDF" w:rsidP="00B37493"/>
        </w:tc>
        <w:tc>
          <w:tcPr>
            <w:tcW w:w="735" w:type="dxa"/>
          </w:tcPr>
          <w:p w14:paraId="1B32AEB0" w14:textId="77777777" w:rsidR="00172BDF" w:rsidRDefault="00172BDF" w:rsidP="00B37493"/>
        </w:tc>
        <w:tc>
          <w:tcPr>
            <w:tcW w:w="1065" w:type="dxa"/>
          </w:tcPr>
          <w:p w14:paraId="02645ACD" w14:textId="77777777" w:rsidR="00172BDF" w:rsidRDefault="00172BDF" w:rsidP="00B37493"/>
        </w:tc>
        <w:tc>
          <w:tcPr>
            <w:tcW w:w="3559" w:type="dxa"/>
          </w:tcPr>
          <w:p w14:paraId="5EFC1B2D" w14:textId="77777777" w:rsidR="00172BDF" w:rsidRDefault="00172BDF" w:rsidP="00B37493"/>
        </w:tc>
      </w:tr>
      <w:tr w:rsidR="00172BDF" w14:paraId="5F007805" w14:textId="77777777" w:rsidTr="007246C5">
        <w:trPr>
          <w:trHeight w:val="276"/>
        </w:trPr>
        <w:tc>
          <w:tcPr>
            <w:tcW w:w="1800" w:type="dxa"/>
          </w:tcPr>
          <w:p w14:paraId="330440B7" w14:textId="77777777" w:rsidR="00172BDF" w:rsidRDefault="00172BDF" w:rsidP="00B37493"/>
        </w:tc>
        <w:tc>
          <w:tcPr>
            <w:tcW w:w="1260" w:type="dxa"/>
          </w:tcPr>
          <w:p w14:paraId="45338A24" w14:textId="77777777" w:rsidR="00172BDF" w:rsidRDefault="00172BDF" w:rsidP="00B37493"/>
        </w:tc>
        <w:tc>
          <w:tcPr>
            <w:tcW w:w="1170" w:type="dxa"/>
          </w:tcPr>
          <w:p w14:paraId="654762DD" w14:textId="77777777" w:rsidR="00172BDF" w:rsidRDefault="00172BDF" w:rsidP="00B37493"/>
        </w:tc>
        <w:tc>
          <w:tcPr>
            <w:tcW w:w="810" w:type="dxa"/>
          </w:tcPr>
          <w:p w14:paraId="7EA8A5AD" w14:textId="77777777" w:rsidR="00172BDF" w:rsidRDefault="00172BDF" w:rsidP="00B37493"/>
        </w:tc>
        <w:tc>
          <w:tcPr>
            <w:tcW w:w="735" w:type="dxa"/>
          </w:tcPr>
          <w:p w14:paraId="26E8E58B" w14:textId="77777777" w:rsidR="00172BDF" w:rsidRDefault="00172BDF" w:rsidP="00B37493"/>
        </w:tc>
        <w:tc>
          <w:tcPr>
            <w:tcW w:w="1065" w:type="dxa"/>
          </w:tcPr>
          <w:p w14:paraId="4FBADD89" w14:textId="77777777" w:rsidR="00172BDF" w:rsidRDefault="00172BDF" w:rsidP="00B37493"/>
        </w:tc>
        <w:tc>
          <w:tcPr>
            <w:tcW w:w="3559" w:type="dxa"/>
          </w:tcPr>
          <w:p w14:paraId="4ED1BB04" w14:textId="77777777" w:rsidR="00172BDF" w:rsidRDefault="00172BDF" w:rsidP="00B37493"/>
        </w:tc>
      </w:tr>
      <w:tr w:rsidR="00172BDF" w14:paraId="67CBBD92" w14:textId="77777777" w:rsidTr="007246C5">
        <w:trPr>
          <w:trHeight w:val="264"/>
        </w:trPr>
        <w:tc>
          <w:tcPr>
            <w:tcW w:w="1800" w:type="dxa"/>
          </w:tcPr>
          <w:p w14:paraId="3009436A" w14:textId="77777777" w:rsidR="00172BDF" w:rsidRDefault="00172BDF" w:rsidP="00B37493"/>
        </w:tc>
        <w:tc>
          <w:tcPr>
            <w:tcW w:w="1260" w:type="dxa"/>
          </w:tcPr>
          <w:p w14:paraId="6E6C0D0D" w14:textId="77777777" w:rsidR="00172BDF" w:rsidRDefault="00172BDF" w:rsidP="00B37493"/>
        </w:tc>
        <w:tc>
          <w:tcPr>
            <w:tcW w:w="1170" w:type="dxa"/>
          </w:tcPr>
          <w:p w14:paraId="423D99DE" w14:textId="77777777" w:rsidR="00172BDF" w:rsidRDefault="00172BDF" w:rsidP="00B37493"/>
        </w:tc>
        <w:tc>
          <w:tcPr>
            <w:tcW w:w="810" w:type="dxa"/>
          </w:tcPr>
          <w:p w14:paraId="5044B416" w14:textId="77777777" w:rsidR="00172BDF" w:rsidRDefault="00172BDF" w:rsidP="00B37493"/>
        </w:tc>
        <w:tc>
          <w:tcPr>
            <w:tcW w:w="735" w:type="dxa"/>
          </w:tcPr>
          <w:p w14:paraId="76BD930B" w14:textId="77777777" w:rsidR="00172BDF" w:rsidRDefault="00172BDF" w:rsidP="00B37493"/>
        </w:tc>
        <w:tc>
          <w:tcPr>
            <w:tcW w:w="1065" w:type="dxa"/>
          </w:tcPr>
          <w:p w14:paraId="61BF1224" w14:textId="77777777" w:rsidR="00172BDF" w:rsidRDefault="00172BDF" w:rsidP="00B37493"/>
        </w:tc>
        <w:tc>
          <w:tcPr>
            <w:tcW w:w="3559" w:type="dxa"/>
          </w:tcPr>
          <w:p w14:paraId="7A27E6BC" w14:textId="77777777" w:rsidR="00172BDF" w:rsidRDefault="00172BDF" w:rsidP="00B37493"/>
        </w:tc>
      </w:tr>
    </w:tbl>
    <w:p w14:paraId="0E346CDF" w14:textId="77777777" w:rsidR="00172BDF" w:rsidRDefault="00172BDF" w:rsidP="00172BDF"/>
    <w:p w14:paraId="0C4170E5" w14:textId="77777777" w:rsidR="00172BDF" w:rsidRDefault="00172BDF" w:rsidP="00172BD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285C8FA" w14:textId="77777777" w:rsidR="005729AC" w:rsidRDefault="005729AC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17C09AA" w14:textId="44B84A96" w:rsidR="005729AC" w:rsidRDefault="00F6710E" w:rsidP="005729AC">
      <w:pPr>
        <w:pStyle w:val="Heading1"/>
      </w:pPr>
      <w:r>
        <w:lastRenderedPageBreak/>
        <w:t>Rating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260"/>
        <w:gridCol w:w="720"/>
        <w:gridCol w:w="735"/>
        <w:gridCol w:w="1065"/>
        <w:gridCol w:w="3559"/>
      </w:tblGrid>
      <w:tr w:rsidR="005729AC" w14:paraId="660642F8" w14:textId="77777777" w:rsidTr="00F6710E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E8BBFB6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24673D3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3D61CCD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720" w:type="dxa"/>
            <w:shd w:val="clear" w:color="auto" w:fill="DEEAF6" w:themeFill="accent1" w:themeFillTint="33"/>
          </w:tcPr>
          <w:p w14:paraId="381BB253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994E96E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00CBDB2F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7A452B9" w14:textId="77777777" w:rsidR="005729AC" w:rsidRPr="00F02F47" w:rsidRDefault="005729AC" w:rsidP="00D42CAD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5729AC" w14:paraId="29CCD6F3" w14:textId="77777777" w:rsidTr="00F6710E">
        <w:trPr>
          <w:trHeight w:val="264"/>
        </w:trPr>
        <w:tc>
          <w:tcPr>
            <w:tcW w:w="1800" w:type="dxa"/>
          </w:tcPr>
          <w:p w14:paraId="19441F8A" w14:textId="5EC7CC1C" w:rsidR="005729AC" w:rsidRDefault="00F6710E" w:rsidP="00D42CAD">
            <w:proofErr w:type="spellStart"/>
            <w:r>
              <w:t>RatCode</w:t>
            </w:r>
            <w:proofErr w:type="spellEnd"/>
          </w:p>
        </w:tc>
        <w:tc>
          <w:tcPr>
            <w:tcW w:w="1260" w:type="dxa"/>
          </w:tcPr>
          <w:p w14:paraId="657AC174" w14:textId="19ACBF51" w:rsidR="005729AC" w:rsidRDefault="00F6710E" w:rsidP="00D42CAD">
            <w:r>
              <w:t>PK</w:t>
            </w:r>
          </w:p>
        </w:tc>
        <w:tc>
          <w:tcPr>
            <w:tcW w:w="1260" w:type="dxa"/>
          </w:tcPr>
          <w:p w14:paraId="315C748E" w14:textId="77777777" w:rsidR="005729AC" w:rsidRDefault="005729AC" w:rsidP="00D42CAD"/>
        </w:tc>
        <w:tc>
          <w:tcPr>
            <w:tcW w:w="720" w:type="dxa"/>
          </w:tcPr>
          <w:p w14:paraId="42F03743" w14:textId="77777777" w:rsidR="005729AC" w:rsidRDefault="005729AC" w:rsidP="00D42CAD"/>
        </w:tc>
        <w:tc>
          <w:tcPr>
            <w:tcW w:w="735" w:type="dxa"/>
          </w:tcPr>
          <w:p w14:paraId="1484F0B7" w14:textId="77777777" w:rsidR="005729AC" w:rsidRDefault="005729AC" w:rsidP="00D42CAD"/>
        </w:tc>
        <w:tc>
          <w:tcPr>
            <w:tcW w:w="1065" w:type="dxa"/>
          </w:tcPr>
          <w:p w14:paraId="4B135B1F" w14:textId="77777777" w:rsidR="005729AC" w:rsidRDefault="005729AC" w:rsidP="00D42CAD"/>
        </w:tc>
        <w:tc>
          <w:tcPr>
            <w:tcW w:w="3559" w:type="dxa"/>
          </w:tcPr>
          <w:p w14:paraId="409B8868" w14:textId="77777777" w:rsidR="005729AC" w:rsidRDefault="005729AC" w:rsidP="00D42CAD"/>
        </w:tc>
      </w:tr>
      <w:tr w:rsidR="005729AC" w14:paraId="70704A9B" w14:textId="77777777" w:rsidTr="00F6710E">
        <w:trPr>
          <w:trHeight w:val="276"/>
        </w:trPr>
        <w:tc>
          <w:tcPr>
            <w:tcW w:w="1800" w:type="dxa"/>
          </w:tcPr>
          <w:p w14:paraId="325EE199" w14:textId="5EE83AF8" w:rsidR="005729AC" w:rsidRDefault="00F6710E" w:rsidP="00D42CAD">
            <w:proofErr w:type="spellStart"/>
            <w:r>
              <w:t>RatDesc</w:t>
            </w:r>
            <w:proofErr w:type="spellEnd"/>
          </w:p>
        </w:tc>
        <w:tc>
          <w:tcPr>
            <w:tcW w:w="1260" w:type="dxa"/>
          </w:tcPr>
          <w:p w14:paraId="7D0182B2" w14:textId="77777777" w:rsidR="005729AC" w:rsidRDefault="005729AC" w:rsidP="00D42CAD"/>
        </w:tc>
        <w:tc>
          <w:tcPr>
            <w:tcW w:w="1260" w:type="dxa"/>
          </w:tcPr>
          <w:p w14:paraId="3DFFD7E2" w14:textId="41FDE9DE" w:rsidR="005729AC" w:rsidRDefault="00F6710E" w:rsidP="00D42CAD">
            <w:r>
              <w:t>VARCHAR</w:t>
            </w:r>
          </w:p>
        </w:tc>
        <w:tc>
          <w:tcPr>
            <w:tcW w:w="720" w:type="dxa"/>
          </w:tcPr>
          <w:p w14:paraId="1B09BE43" w14:textId="77777777" w:rsidR="005729AC" w:rsidRDefault="005729AC" w:rsidP="00D42CAD"/>
        </w:tc>
        <w:tc>
          <w:tcPr>
            <w:tcW w:w="735" w:type="dxa"/>
          </w:tcPr>
          <w:p w14:paraId="5FD4DCEA" w14:textId="77777777" w:rsidR="005729AC" w:rsidRDefault="005729AC" w:rsidP="00D42CAD"/>
        </w:tc>
        <w:tc>
          <w:tcPr>
            <w:tcW w:w="1065" w:type="dxa"/>
          </w:tcPr>
          <w:p w14:paraId="042BEF47" w14:textId="77777777" w:rsidR="005729AC" w:rsidRDefault="005729AC" w:rsidP="00D42CAD"/>
        </w:tc>
        <w:tc>
          <w:tcPr>
            <w:tcW w:w="3559" w:type="dxa"/>
          </w:tcPr>
          <w:p w14:paraId="24872A58" w14:textId="77777777" w:rsidR="005729AC" w:rsidRDefault="005729AC" w:rsidP="00D42CAD"/>
        </w:tc>
      </w:tr>
      <w:tr w:rsidR="005729AC" w14:paraId="40F35428" w14:textId="77777777" w:rsidTr="00F6710E">
        <w:trPr>
          <w:trHeight w:val="264"/>
        </w:trPr>
        <w:tc>
          <w:tcPr>
            <w:tcW w:w="1800" w:type="dxa"/>
          </w:tcPr>
          <w:p w14:paraId="1EEB17F1" w14:textId="5AC3CFCE" w:rsidR="005729AC" w:rsidRDefault="00F6710E" w:rsidP="00D42CAD">
            <w:proofErr w:type="spellStart"/>
            <w:r>
              <w:t>RatMinAge</w:t>
            </w:r>
            <w:proofErr w:type="spellEnd"/>
          </w:p>
        </w:tc>
        <w:tc>
          <w:tcPr>
            <w:tcW w:w="1260" w:type="dxa"/>
          </w:tcPr>
          <w:p w14:paraId="3C02474D" w14:textId="77777777" w:rsidR="005729AC" w:rsidRDefault="005729AC" w:rsidP="00D42CAD"/>
        </w:tc>
        <w:tc>
          <w:tcPr>
            <w:tcW w:w="1260" w:type="dxa"/>
          </w:tcPr>
          <w:p w14:paraId="3E762B24" w14:textId="692C818D" w:rsidR="005729AC" w:rsidRDefault="00F6710E" w:rsidP="00D42CAD">
            <w:r>
              <w:t>INT</w:t>
            </w:r>
          </w:p>
        </w:tc>
        <w:tc>
          <w:tcPr>
            <w:tcW w:w="720" w:type="dxa"/>
          </w:tcPr>
          <w:p w14:paraId="5661D992" w14:textId="77777777" w:rsidR="005729AC" w:rsidRDefault="005729AC" w:rsidP="00D42CAD"/>
        </w:tc>
        <w:tc>
          <w:tcPr>
            <w:tcW w:w="735" w:type="dxa"/>
          </w:tcPr>
          <w:p w14:paraId="02E4998C" w14:textId="77777777" w:rsidR="005729AC" w:rsidRDefault="005729AC" w:rsidP="00D42CAD"/>
        </w:tc>
        <w:tc>
          <w:tcPr>
            <w:tcW w:w="1065" w:type="dxa"/>
          </w:tcPr>
          <w:p w14:paraId="16E34BBB" w14:textId="77777777" w:rsidR="005729AC" w:rsidRDefault="005729AC" w:rsidP="00D42CAD"/>
        </w:tc>
        <w:tc>
          <w:tcPr>
            <w:tcW w:w="3559" w:type="dxa"/>
          </w:tcPr>
          <w:p w14:paraId="28DCFD6F" w14:textId="77777777" w:rsidR="005729AC" w:rsidRDefault="005729AC" w:rsidP="00D42CAD"/>
        </w:tc>
      </w:tr>
      <w:tr w:rsidR="005729AC" w14:paraId="4BB8CF79" w14:textId="77777777" w:rsidTr="00F6710E">
        <w:trPr>
          <w:trHeight w:val="264"/>
        </w:trPr>
        <w:tc>
          <w:tcPr>
            <w:tcW w:w="1800" w:type="dxa"/>
          </w:tcPr>
          <w:p w14:paraId="51F04B49" w14:textId="77777777" w:rsidR="005729AC" w:rsidRDefault="005729AC" w:rsidP="00D42CAD"/>
        </w:tc>
        <w:tc>
          <w:tcPr>
            <w:tcW w:w="1260" w:type="dxa"/>
          </w:tcPr>
          <w:p w14:paraId="0A8517AC" w14:textId="77777777" w:rsidR="005729AC" w:rsidRDefault="005729AC" w:rsidP="00D42CAD"/>
        </w:tc>
        <w:tc>
          <w:tcPr>
            <w:tcW w:w="1260" w:type="dxa"/>
          </w:tcPr>
          <w:p w14:paraId="2EE9E765" w14:textId="77777777" w:rsidR="005729AC" w:rsidRDefault="005729AC" w:rsidP="00D42CAD"/>
        </w:tc>
        <w:tc>
          <w:tcPr>
            <w:tcW w:w="720" w:type="dxa"/>
          </w:tcPr>
          <w:p w14:paraId="5E5ED339" w14:textId="77777777" w:rsidR="005729AC" w:rsidRDefault="005729AC" w:rsidP="00D42CAD"/>
        </w:tc>
        <w:tc>
          <w:tcPr>
            <w:tcW w:w="735" w:type="dxa"/>
          </w:tcPr>
          <w:p w14:paraId="76DA211F" w14:textId="77777777" w:rsidR="005729AC" w:rsidRDefault="005729AC" w:rsidP="00D42CAD"/>
        </w:tc>
        <w:tc>
          <w:tcPr>
            <w:tcW w:w="1065" w:type="dxa"/>
          </w:tcPr>
          <w:p w14:paraId="2935A649" w14:textId="77777777" w:rsidR="005729AC" w:rsidRDefault="005729AC" w:rsidP="00D42CAD"/>
        </w:tc>
        <w:tc>
          <w:tcPr>
            <w:tcW w:w="3559" w:type="dxa"/>
          </w:tcPr>
          <w:p w14:paraId="0A391A76" w14:textId="77777777" w:rsidR="005729AC" w:rsidRDefault="005729AC" w:rsidP="00D42CAD"/>
        </w:tc>
      </w:tr>
      <w:tr w:rsidR="005729AC" w14:paraId="4B7436FC" w14:textId="77777777" w:rsidTr="00F6710E">
        <w:trPr>
          <w:trHeight w:val="60"/>
        </w:trPr>
        <w:tc>
          <w:tcPr>
            <w:tcW w:w="1800" w:type="dxa"/>
          </w:tcPr>
          <w:p w14:paraId="0BFC2E0D" w14:textId="77777777" w:rsidR="005729AC" w:rsidRDefault="005729AC" w:rsidP="00D42CAD"/>
        </w:tc>
        <w:tc>
          <w:tcPr>
            <w:tcW w:w="1260" w:type="dxa"/>
          </w:tcPr>
          <w:p w14:paraId="647F5B13" w14:textId="77777777" w:rsidR="005729AC" w:rsidRDefault="005729AC" w:rsidP="00D42CAD"/>
        </w:tc>
        <w:tc>
          <w:tcPr>
            <w:tcW w:w="1260" w:type="dxa"/>
          </w:tcPr>
          <w:p w14:paraId="04D5C425" w14:textId="77777777" w:rsidR="005729AC" w:rsidRDefault="005729AC" w:rsidP="00D42CAD"/>
        </w:tc>
        <w:tc>
          <w:tcPr>
            <w:tcW w:w="720" w:type="dxa"/>
          </w:tcPr>
          <w:p w14:paraId="17D2638F" w14:textId="77777777" w:rsidR="005729AC" w:rsidRDefault="005729AC" w:rsidP="00D42CAD"/>
        </w:tc>
        <w:tc>
          <w:tcPr>
            <w:tcW w:w="735" w:type="dxa"/>
          </w:tcPr>
          <w:p w14:paraId="7D422D8D" w14:textId="77777777" w:rsidR="005729AC" w:rsidRDefault="005729AC" w:rsidP="00D42CAD"/>
        </w:tc>
        <w:tc>
          <w:tcPr>
            <w:tcW w:w="1065" w:type="dxa"/>
          </w:tcPr>
          <w:p w14:paraId="6EDA7ACC" w14:textId="77777777" w:rsidR="005729AC" w:rsidRDefault="005729AC" w:rsidP="00D42CAD"/>
        </w:tc>
        <w:tc>
          <w:tcPr>
            <w:tcW w:w="3559" w:type="dxa"/>
          </w:tcPr>
          <w:p w14:paraId="4EA5D89F" w14:textId="77777777" w:rsidR="005729AC" w:rsidRDefault="005729AC" w:rsidP="00D42CAD"/>
        </w:tc>
      </w:tr>
      <w:tr w:rsidR="005729AC" w14:paraId="2E8A9B60" w14:textId="77777777" w:rsidTr="00F6710E">
        <w:trPr>
          <w:trHeight w:val="60"/>
        </w:trPr>
        <w:tc>
          <w:tcPr>
            <w:tcW w:w="1800" w:type="dxa"/>
          </w:tcPr>
          <w:p w14:paraId="446E389D" w14:textId="77777777" w:rsidR="005729AC" w:rsidRDefault="005729AC" w:rsidP="00D42CAD"/>
        </w:tc>
        <w:tc>
          <w:tcPr>
            <w:tcW w:w="1260" w:type="dxa"/>
          </w:tcPr>
          <w:p w14:paraId="537EBB6C" w14:textId="77777777" w:rsidR="005729AC" w:rsidRDefault="005729AC" w:rsidP="00D42CAD"/>
        </w:tc>
        <w:tc>
          <w:tcPr>
            <w:tcW w:w="1260" w:type="dxa"/>
          </w:tcPr>
          <w:p w14:paraId="3FE8F6A6" w14:textId="77777777" w:rsidR="005729AC" w:rsidRDefault="005729AC" w:rsidP="00D42CAD"/>
        </w:tc>
        <w:tc>
          <w:tcPr>
            <w:tcW w:w="720" w:type="dxa"/>
          </w:tcPr>
          <w:p w14:paraId="674B2508" w14:textId="77777777" w:rsidR="005729AC" w:rsidRDefault="005729AC" w:rsidP="00D42CAD"/>
        </w:tc>
        <w:tc>
          <w:tcPr>
            <w:tcW w:w="735" w:type="dxa"/>
          </w:tcPr>
          <w:p w14:paraId="48D87EDE" w14:textId="77777777" w:rsidR="005729AC" w:rsidRDefault="005729AC" w:rsidP="00D42CAD"/>
        </w:tc>
        <w:tc>
          <w:tcPr>
            <w:tcW w:w="1065" w:type="dxa"/>
          </w:tcPr>
          <w:p w14:paraId="3487F81F" w14:textId="77777777" w:rsidR="005729AC" w:rsidRDefault="005729AC" w:rsidP="00D42CAD"/>
        </w:tc>
        <w:tc>
          <w:tcPr>
            <w:tcW w:w="3559" w:type="dxa"/>
          </w:tcPr>
          <w:p w14:paraId="5F467F32" w14:textId="77777777" w:rsidR="005729AC" w:rsidRDefault="005729AC" w:rsidP="00D42CAD"/>
        </w:tc>
      </w:tr>
      <w:tr w:rsidR="005729AC" w14:paraId="7B9A7ACE" w14:textId="77777777" w:rsidTr="00F6710E">
        <w:trPr>
          <w:trHeight w:val="60"/>
        </w:trPr>
        <w:tc>
          <w:tcPr>
            <w:tcW w:w="1800" w:type="dxa"/>
          </w:tcPr>
          <w:p w14:paraId="16776F2B" w14:textId="77777777" w:rsidR="005729AC" w:rsidRDefault="005729AC" w:rsidP="00D42CAD"/>
        </w:tc>
        <w:tc>
          <w:tcPr>
            <w:tcW w:w="1260" w:type="dxa"/>
          </w:tcPr>
          <w:p w14:paraId="7EF08E6C" w14:textId="77777777" w:rsidR="005729AC" w:rsidRDefault="005729AC" w:rsidP="00D42CAD"/>
        </w:tc>
        <w:tc>
          <w:tcPr>
            <w:tcW w:w="1260" w:type="dxa"/>
          </w:tcPr>
          <w:p w14:paraId="6D94C236" w14:textId="77777777" w:rsidR="005729AC" w:rsidRDefault="005729AC" w:rsidP="00D42CAD"/>
        </w:tc>
        <w:tc>
          <w:tcPr>
            <w:tcW w:w="720" w:type="dxa"/>
          </w:tcPr>
          <w:p w14:paraId="7EEB90EB" w14:textId="77777777" w:rsidR="005729AC" w:rsidRDefault="005729AC" w:rsidP="00D42CAD"/>
        </w:tc>
        <w:tc>
          <w:tcPr>
            <w:tcW w:w="735" w:type="dxa"/>
          </w:tcPr>
          <w:p w14:paraId="2E237897" w14:textId="77777777" w:rsidR="005729AC" w:rsidRDefault="005729AC" w:rsidP="00D42CAD"/>
        </w:tc>
        <w:tc>
          <w:tcPr>
            <w:tcW w:w="1065" w:type="dxa"/>
          </w:tcPr>
          <w:p w14:paraId="21D5FE04" w14:textId="77777777" w:rsidR="005729AC" w:rsidRDefault="005729AC" w:rsidP="00D42CAD"/>
        </w:tc>
        <w:tc>
          <w:tcPr>
            <w:tcW w:w="3559" w:type="dxa"/>
          </w:tcPr>
          <w:p w14:paraId="297EAC08" w14:textId="77777777" w:rsidR="005729AC" w:rsidRDefault="005729AC" w:rsidP="00D42CAD"/>
        </w:tc>
      </w:tr>
      <w:tr w:rsidR="005729AC" w14:paraId="4DEA390E" w14:textId="77777777" w:rsidTr="00F6710E">
        <w:trPr>
          <w:trHeight w:val="60"/>
        </w:trPr>
        <w:tc>
          <w:tcPr>
            <w:tcW w:w="1800" w:type="dxa"/>
          </w:tcPr>
          <w:p w14:paraId="7066311C" w14:textId="77777777" w:rsidR="005729AC" w:rsidRDefault="005729AC" w:rsidP="00D42CAD"/>
        </w:tc>
        <w:tc>
          <w:tcPr>
            <w:tcW w:w="1260" w:type="dxa"/>
          </w:tcPr>
          <w:p w14:paraId="1B76FE2E" w14:textId="77777777" w:rsidR="005729AC" w:rsidRDefault="005729AC" w:rsidP="00D42CAD"/>
        </w:tc>
        <w:tc>
          <w:tcPr>
            <w:tcW w:w="1260" w:type="dxa"/>
          </w:tcPr>
          <w:p w14:paraId="3F01D9B1" w14:textId="77777777" w:rsidR="005729AC" w:rsidRDefault="005729AC" w:rsidP="00D42CAD"/>
        </w:tc>
        <w:tc>
          <w:tcPr>
            <w:tcW w:w="720" w:type="dxa"/>
          </w:tcPr>
          <w:p w14:paraId="450930DE" w14:textId="77777777" w:rsidR="005729AC" w:rsidRDefault="005729AC" w:rsidP="00D42CAD"/>
        </w:tc>
        <w:tc>
          <w:tcPr>
            <w:tcW w:w="735" w:type="dxa"/>
          </w:tcPr>
          <w:p w14:paraId="0CA49F20" w14:textId="77777777" w:rsidR="005729AC" w:rsidRDefault="005729AC" w:rsidP="00D42CAD"/>
        </w:tc>
        <w:tc>
          <w:tcPr>
            <w:tcW w:w="1065" w:type="dxa"/>
          </w:tcPr>
          <w:p w14:paraId="22794660" w14:textId="77777777" w:rsidR="005729AC" w:rsidRDefault="005729AC" w:rsidP="00D42CAD"/>
        </w:tc>
        <w:tc>
          <w:tcPr>
            <w:tcW w:w="3559" w:type="dxa"/>
          </w:tcPr>
          <w:p w14:paraId="218D89BF" w14:textId="77777777" w:rsidR="005729AC" w:rsidRDefault="005729AC" w:rsidP="00D42CAD"/>
        </w:tc>
      </w:tr>
      <w:tr w:rsidR="005729AC" w14:paraId="30958755" w14:textId="77777777" w:rsidTr="00F6710E">
        <w:trPr>
          <w:trHeight w:val="60"/>
        </w:trPr>
        <w:tc>
          <w:tcPr>
            <w:tcW w:w="1800" w:type="dxa"/>
          </w:tcPr>
          <w:p w14:paraId="2D9BB1AB" w14:textId="77777777" w:rsidR="005729AC" w:rsidRDefault="005729AC" w:rsidP="00D42CAD"/>
        </w:tc>
        <w:tc>
          <w:tcPr>
            <w:tcW w:w="1260" w:type="dxa"/>
          </w:tcPr>
          <w:p w14:paraId="48FBAFF5" w14:textId="77777777" w:rsidR="005729AC" w:rsidRDefault="005729AC" w:rsidP="00D42CAD"/>
        </w:tc>
        <w:tc>
          <w:tcPr>
            <w:tcW w:w="1260" w:type="dxa"/>
          </w:tcPr>
          <w:p w14:paraId="7A9A24BD" w14:textId="77777777" w:rsidR="005729AC" w:rsidRDefault="005729AC" w:rsidP="00D42CAD"/>
        </w:tc>
        <w:tc>
          <w:tcPr>
            <w:tcW w:w="720" w:type="dxa"/>
          </w:tcPr>
          <w:p w14:paraId="06806598" w14:textId="77777777" w:rsidR="005729AC" w:rsidRDefault="005729AC" w:rsidP="00D42CAD"/>
        </w:tc>
        <w:tc>
          <w:tcPr>
            <w:tcW w:w="735" w:type="dxa"/>
          </w:tcPr>
          <w:p w14:paraId="06C6204F" w14:textId="77777777" w:rsidR="005729AC" w:rsidRDefault="005729AC" w:rsidP="00D42CAD"/>
        </w:tc>
        <w:tc>
          <w:tcPr>
            <w:tcW w:w="1065" w:type="dxa"/>
          </w:tcPr>
          <w:p w14:paraId="79D230FD" w14:textId="77777777" w:rsidR="005729AC" w:rsidRDefault="005729AC" w:rsidP="00D42CAD"/>
        </w:tc>
        <w:tc>
          <w:tcPr>
            <w:tcW w:w="3559" w:type="dxa"/>
          </w:tcPr>
          <w:p w14:paraId="0FAE6641" w14:textId="77777777" w:rsidR="005729AC" w:rsidRDefault="005729AC" w:rsidP="00D42CAD"/>
        </w:tc>
      </w:tr>
      <w:tr w:rsidR="005729AC" w14:paraId="50370994" w14:textId="77777777" w:rsidTr="00F6710E">
        <w:trPr>
          <w:trHeight w:val="60"/>
        </w:trPr>
        <w:tc>
          <w:tcPr>
            <w:tcW w:w="1800" w:type="dxa"/>
          </w:tcPr>
          <w:p w14:paraId="737598CC" w14:textId="77777777" w:rsidR="005729AC" w:rsidRDefault="005729AC" w:rsidP="00D42CAD"/>
        </w:tc>
        <w:tc>
          <w:tcPr>
            <w:tcW w:w="1260" w:type="dxa"/>
          </w:tcPr>
          <w:p w14:paraId="0173D0E9" w14:textId="77777777" w:rsidR="005729AC" w:rsidRDefault="005729AC" w:rsidP="00D42CAD"/>
        </w:tc>
        <w:tc>
          <w:tcPr>
            <w:tcW w:w="1260" w:type="dxa"/>
          </w:tcPr>
          <w:p w14:paraId="5322256E" w14:textId="77777777" w:rsidR="005729AC" w:rsidRDefault="005729AC" w:rsidP="00D42CAD"/>
        </w:tc>
        <w:tc>
          <w:tcPr>
            <w:tcW w:w="720" w:type="dxa"/>
          </w:tcPr>
          <w:p w14:paraId="6002BBEF" w14:textId="77777777" w:rsidR="005729AC" w:rsidRDefault="005729AC" w:rsidP="00D42CAD"/>
        </w:tc>
        <w:tc>
          <w:tcPr>
            <w:tcW w:w="735" w:type="dxa"/>
          </w:tcPr>
          <w:p w14:paraId="63F0B65C" w14:textId="77777777" w:rsidR="005729AC" w:rsidRDefault="005729AC" w:rsidP="00D42CAD"/>
        </w:tc>
        <w:tc>
          <w:tcPr>
            <w:tcW w:w="1065" w:type="dxa"/>
          </w:tcPr>
          <w:p w14:paraId="2490CEE6" w14:textId="77777777" w:rsidR="005729AC" w:rsidRDefault="005729AC" w:rsidP="00D42CAD"/>
        </w:tc>
        <w:tc>
          <w:tcPr>
            <w:tcW w:w="3559" w:type="dxa"/>
          </w:tcPr>
          <w:p w14:paraId="625E2179" w14:textId="77777777" w:rsidR="005729AC" w:rsidRDefault="005729AC" w:rsidP="00D42CAD"/>
        </w:tc>
      </w:tr>
      <w:tr w:rsidR="005729AC" w14:paraId="3F5A5E75" w14:textId="77777777" w:rsidTr="00F6710E">
        <w:trPr>
          <w:trHeight w:val="60"/>
        </w:trPr>
        <w:tc>
          <w:tcPr>
            <w:tcW w:w="1800" w:type="dxa"/>
          </w:tcPr>
          <w:p w14:paraId="6A775ECF" w14:textId="77777777" w:rsidR="005729AC" w:rsidRDefault="005729AC" w:rsidP="00D42CAD"/>
        </w:tc>
        <w:tc>
          <w:tcPr>
            <w:tcW w:w="1260" w:type="dxa"/>
          </w:tcPr>
          <w:p w14:paraId="007D288F" w14:textId="77777777" w:rsidR="005729AC" w:rsidRDefault="005729AC" w:rsidP="00D42CAD"/>
        </w:tc>
        <w:tc>
          <w:tcPr>
            <w:tcW w:w="1260" w:type="dxa"/>
          </w:tcPr>
          <w:p w14:paraId="5C89A501" w14:textId="77777777" w:rsidR="005729AC" w:rsidRDefault="005729AC" w:rsidP="00D42CAD"/>
        </w:tc>
        <w:tc>
          <w:tcPr>
            <w:tcW w:w="720" w:type="dxa"/>
          </w:tcPr>
          <w:p w14:paraId="278BF3E7" w14:textId="77777777" w:rsidR="005729AC" w:rsidRDefault="005729AC" w:rsidP="00D42CAD"/>
        </w:tc>
        <w:tc>
          <w:tcPr>
            <w:tcW w:w="735" w:type="dxa"/>
          </w:tcPr>
          <w:p w14:paraId="3F18B05F" w14:textId="77777777" w:rsidR="005729AC" w:rsidRDefault="005729AC" w:rsidP="00D42CAD"/>
        </w:tc>
        <w:tc>
          <w:tcPr>
            <w:tcW w:w="1065" w:type="dxa"/>
          </w:tcPr>
          <w:p w14:paraId="313302FB" w14:textId="77777777" w:rsidR="005729AC" w:rsidRDefault="005729AC" w:rsidP="00D42CAD"/>
        </w:tc>
        <w:tc>
          <w:tcPr>
            <w:tcW w:w="3559" w:type="dxa"/>
          </w:tcPr>
          <w:p w14:paraId="0D062231" w14:textId="77777777" w:rsidR="005729AC" w:rsidRDefault="005729AC" w:rsidP="00D42CAD"/>
        </w:tc>
      </w:tr>
      <w:tr w:rsidR="005729AC" w14:paraId="3101AE7A" w14:textId="77777777" w:rsidTr="00F6710E">
        <w:trPr>
          <w:trHeight w:val="60"/>
        </w:trPr>
        <w:tc>
          <w:tcPr>
            <w:tcW w:w="1800" w:type="dxa"/>
          </w:tcPr>
          <w:p w14:paraId="08E6923D" w14:textId="77777777" w:rsidR="005729AC" w:rsidRDefault="005729AC" w:rsidP="00D42CAD"/>
        </w:tc>
        <w:tc>
          <w:tcPr>
            <w:tcW w:w="1260" w:type="dxa"/>
          </w:tcPr>
          <w:p w14:paraId="1084D893" w14:textId="77777777" w:rsidR="005729AC" w:rsidRDefault="005729AC" w:rsidP="00D42CAD"/>
        </w:tc>
        <w:tc>
          <w:tcPr>
            <w:tcW w:w="1260" w:type="dxa"/>
          </w:tcPr>
          <w:p w14:paraId="53752B89" w14:textId="77777777" w:rsidR="005729AC" w:rsidRDefault="005729AC" w:rsidP="00D42CAD"/>
        </w:tc>
        <w:tc>
          <w:tcPr>
            <w:tcW w:w="720" w:type="dxa"/>
          </w:tcPr>
          <w:p w14:paraId="51140015" w14:textId="77777777" w:rsidR="005729AC" w:rsidRDefault="005729AC" w:rsidP="00D42CAD"/>
        </w:tc>
        <w:tc>
          <w:tcPr>
            <w:tcW w:w="735" w:type="dxa"/>
          </w:tcPr>
          <w:p w14:paraId="07541341" w14:textId="77777777" w:rsidR="005729AC" w:rsidRDefault="005729AC" w:rsidP="00D42CAD"/>
        </w:tc>
        <w:tc>
          <w:tcPr>
            <w:tcW w:w="1065" w:type="dxa"/>
          </w:tcPr>
          <w:p w14:paraId="3F734E20" w14:textId="77777777" w:rsidR="005729AC" w:rsidRDefault="005729AC" w:rsidP="00D42CAD"/>
        </w:tc>
        <w:tc>
          <w:tcPr>
            <w:tcW w:w="3559" w:type="dxa"/>
          </w:tcPr>
          <w:p w14:paraId="4588ED3A" w14:textId="77777777" w:rsidR="005729AC" w:rsidRDefault="005729AC" w:rsidP="00D42CAD"/>
        </w:tc>
      </w:tr>
      <w:tr w:rsidR="005729AC" w14:paraId="408B0374" w14:textId="77777777" w:rsidTr="00F6710E">
        <w:trPr>
          <w:trHeight w:val="60"/>
        </w:trPr>
        <w:tc>
          <w:tcPr>
            <w:tcW w:w="1800" w:type="dxa"/>
          </w:tcPr>
          <w:p w14:paraId="288F4115" w14:textId="77777777" w:rsidR="005729AC" w:rsidRDefault="005729AC" w:rsidP="00D42CAD"/>
        </w:tc>
        <w:tc>
          <w:tcPr>
            <w:tcW w:w="1260" w:type="dxa"/>
          </w:tcPr>
          <w:p w14:paraId="1AC09667" w14:textId="77777777" w:rsidR="005729AC" w:rsidRDefault="005729AC" w:rsidP="00D42CAD"/>
        </w:tc>
        <w:tc>
          <w:tcPr>
            <w:tcW w:w="1260" w:type="dxa"/>
          </w:tcPr>
          <w:p w14:paraId="6956A3BD" w14:textId="77777777" w:rsidR="005729AC" w:rsidRDefault="005729AC" w:rsidP="00D42CAD"/>
        </w:tc>
        <w:tc>
          <w:tcPr>
            <w:tcW w:w="720" w:type="dxa"/>
          </w:tcPr>
          <w:p w14:paraId="3BD47DF3" w14:textId="77777777" w:rsidR="005729AC" w:rsidRDefault="005729AC" w:rsidP="00D42CAD"/>
        </w:tc>
        <w:tc>
          <w:tcPr>
            <w:tcW w:w="735" w:type="dxa"/>
          </w:tcPr>
          <w:p w14:paraId="61F0A985" w14:textId="77777777" w:rsidR="005729AC" w:rsidRDefault="005729AC" w:rsidP="00D42CAD"/>
        </w:tc>
        <w:tc>
          <w:tcPr>
            <w:tcW w:w="1065" w:type="dxa"/>
          </w:tcPr>
          <w:p w14:paraId="68A42FC7" w14:textId="77777777" w:rsidR="005729AC" w:rsidRDefault="005729AC" w:rsidP="00D42CAD"/>
        </w:tc>
        <w:tc>
          <w:tcPr>
            <w:tcW w:w="3559" w:type="dxa"/>
          </w:tcPr>
          <w:p w14:paraId="7DC9C4AC" w14:textId="77777777" w:rsidR="005729AC" w:rsidRDefault="005729AC" w:rsidP="00D42CAD"/>
        </w:tc>
      </w:tr>
      <w:tr w:rsidR="005729AC" w14:paraId="693CCAD3" w14:textId="77777777" w:rsidTr="00F6710E">
        <w:trPr>
          <w:trHeight w:val="276"/>
        </w:trPr>
        <w:tc>
          <w:tcPr>
            <w:tcW w:w="1800" w:type="dxa"/>
          </w:tcPr>
          <w:p w14:paraId="3010547B" w14:textId="77777777" w:rsidR="005729AC" w:rsidRDefault="005729AC" w:rsidP="00D42CAD"/>
        </w:tc>
        <w:tc>
          <w:tcPr>
            <w:tcW w:w="1260" w:type="dxa"/>
          </w:tcPr>
          <w:p w14:paraId="7D85B644" w14:textId="77777777" w:rsidR="005729AC" w:rsidRDefault="005729AC" w:rsidP="00D42CAD"/>
        </w:tc>
        <w:tc>
          <w:tcPr>
            <w:tcW w:w="1260" w:type="dxa"/>
          </w:tcPr>
          <w:p w14:paraId="0DAE48C4" w14:textId="77777777" w:rsidR="005729AC" w:rsidRDefault="005729AC" w:rsidP="00D42CAD"/>
        </w:tc>
        <w:tc>
          <w:tcPr>
            <w:tcW w:w="720" w:type="dxa"/>
          </w:tcPr>
          <w:p w14:paraId="722A36A1" w14:textId="77777777" w:rsidR="005729AC" w:rsidRDefault="005729AC" w:rsidP="00D42CAD"/>
        </w:tc>
        <w:tc>
          <w:tcPr>
            <w:tcW w:w="735" w:type="dxa"/>
          </w:tcPr>
          <w:p w14:paraId="587EBDDD" w14:textId="77777777" w:rsidR="005729AC" w:rsidRDefault="005729AC" w:rsidP="00D42CAD"/>
        </w:tc>
        <w:tc>
          <w:tcPr>
            <w:tcW w:w="1065" w:type="dxa"/>
          </w:tcPr>
          <w:p w14:paraId="1146BF66" w14:textId="77777777" w:rsidR="005729AC" w:rsidRDefault="005729AC" w:rsidP="00D42CAD"/>
        </w:tc>
        <w:tc>
          <w:tcPr>
            <w:tcW w:w="3559" w:type="dxa"/>
          </w:tcPr>
          <w:p w14:paraId="6229660C" w14:textId="77777777" w:rsidR="005729AC" w:rsidRDefault="005729AC" w:rsidP="00D42CAD"/>
        </w:tc>
      </w:tr>
      <w:tr w:rsidR="005729AC" w14:paraId="65953771" w14:textId="77777777" w:rsidTr="00F6710E">
        <w:trPr>
          <w:trHeight w:val="264"/>
        </w:trPr>
        <w:tc>
          <w:tcPr>
            <w:tcW w:w="1800" w:type="dxa"/>
          </w:tcPr>
          <w:p w14:paraId="5C3DF324" w14:textId="77777777" w:rsidR="005729AC" w:rsidRDefault="005729AC" w:rsidP="00D42CAD"/>
        </w:tc>
        <w:tc>
          <w:tcPr>
            <w:tcW w:w="1260" w:type="dxa"/>
          </w:tcPr>
          <w:p w14:paraId="4FA59AE5" w14:textId="77777777" w:rsidR="005729AC" w:rsidRDefault="005729AC" w:rsidP="00D42CAD"/>
        </w:tc>
        <w:tc>
          <w:tcPr>
            <w:tcW w:w="1260" w:type="dxa"/>
          </w:tcPr>
          <w:p w14:paraId="1F3435D6" w14:textId="77777777" w:rsidR="005729AC" w:rsidRDefault="005729AC" w:rsidP="00D42CAD"/>
        </w:tc>
        <w:tc>
          <w:tcPr>
            <w:tcW w:w="720" w:type="dxa"/>
          </w:tcPr>
          <w:p w14:paraId="310202C6" w14:textId="77777777" w:rsidR="005729AC" w:rsidRDefault="005729AC" w:rsidP="00D42CAD"/>
        </w:tc>
        <w:tc>
          <w:tcPr>
            <w:tcW w:w="735" w:type="dxa"/>
          </w:tcPr>
          <w:p w14:paraId="353129F7" w14:textId="77777777" w:rsidR="005729AC" w:rsidRDefault="005729AC" w:rsidP="00D42CAD"/>
        </w:tc>
        <w:tc>
          <w:tcPr>
            <w:tcW w:w="1065" w:type="dxa"/>
          </w:tcPr>
          <w:p w14:paraId="3A23BFDF" w14:textId="77777777" w:rsidR="005729AC" w:rsidRDefault="005729AC" w:rsidP="00D42CAD"/>
        </w:tc>
        <w:tc>
          <w:tcPr>
            <w:tcW w:w="3559" w:type="dxa"/>
          </w:tcPr>
          <w:p w14:paraId="0884B15F" w14:textId="77777777" w:rsidR="005729AC" w:rsidRDefault="005729AC" w:rsidP="00D42CAD"/>
        </w:tc>
      </w:tr>
    </w:tbl>
    <w:p w14:paraId="287CD127" w14:textId="77777777" w:rsidR="005729AC" w:rsidRDefault="005729AC" w:rsidP="005729AC"/>
    <w:p w14:paraId="57709C9C" w14:textId="77777777" w:rsidR="005729AC" w:rsidRDefault="005729AC" w:rsidP="005729AC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B7C11C1" w14:textId="2AFD4D28" w:rsidR="007414C4" w:rsidRDefault="007414C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1C1EFA8" w14:textId="760EAF1F" w:rsidR="007414C4" w:rsidRDefault="007414C4" w:rsidP="007414C4">
      <w:pPr>
        <w:pStyle w:val="Heading1"/>
      </w:pPr>
      <w:bookmarkStart w:id="21" w:name="_Toc19181245"/>
      <w:bookmarkStart w:id="22" w:name="_Toc19611216"/>
      <w:r>
        <w:lastRenderedPageBreak/>
        <w:t>State</w:t>
      </w:r>
      <w:bookmarkEnd w:id="21"/>
      <w:bookmarkEnd w:id="22"/>
    </w:p>
    <w:tbl>
      <w:tblPr>
        <w:tblStyle w:val="TableGrid"/>
        <w:tblW w:w="105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199"/>
        <w:gridCol w:w="900"/>
        <w:gridCol w:w="735"/>
        <w:gridCol w:w="1065"/>
        <w:gridCol w:w="3559"/>
      </w:tblGrid>
      <w:tr w:rsidR="007414C4" w14:paraId="1D6BC48F" w14:textId="77777777" w:rsidTr="00967416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813D201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B6C3F4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99" w:type="dxa"/>
            <w:shd w:val="clear" w:color="auto" w:fill="DEEAF6" w:themeFill="accent1" w:themeFillTint="33"/>
          </w:tcPr>
          <w:p w14:paraId="42C3D17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6D46CFAA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50999103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E5CFB6E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0266E8C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46975A51" w14:textId="77777777" w:rsidTr="00967416">
        <w:trPr>
          <w:trHeight w:val="264"/>
        </w:trPr>
        <w:tc>
          <w:tcPr>
            <w:tcW w:w="1800" w:type="dxa"/>
          </w:tcPr>
          <w:p w14:paraId="4A60514E" w14:textId="2C62F83B" w:rsidR="007414C4" w:rsidRPr="00EF5D3F" w:rsidRDefault="00967416" w:rsidP="00B37493">
            <w:proofErr w:type="spellStart"/>
            <w:r w:rsidRPr="00EF5D3F">
              <w:t>Sta</w:t>
            </w:r>
            <w:r w:rsidR="00EF5D3F">
              <w:t>te</w:t>
            </w:r>
            <w:r w:rsidRPr="00EF5D3F">
              <w:t>ID</w:t>
            </w:r>
            <w:proofErr w:type="spellEnd"/>
          </w:p>
        </w:tc>
        <w:tc>
          <w:tcPr>
            <w:tcW w:w="1260" w:type="dxa"/>
          </w:tcPr>
          <w:p w14:paraId="6C1BEF61" w14:textId="55EC47A5" w:rsidR="007414C4" w:rsidRPr="00EF5D3F" w:rsidRDefault="00967416" w:rsidP="00B37493">
            <w:r w:rsidRPr="00EF5D3F">
              <w:t>PK</w:t>
            </w:r>
          </w:p>
        </w:tc>
        <w:tc>
          <w:tcPr>
            <w:tcW w:w="1199" w:type="dxa"/>
          </w:tcPr>
          <w:p w14:paraId="06BB5879" w14:textId="05086737" w:rsidR="007414C4" w:rsidRPr="00EF5D3F" w:rsidRDefault="00967416" w:rsidP="00B37493">
            <w:r w:rsidRPr="00EF5D3F">
              <w:t>INT</w:t>
            </w:r>
          </w:p>
        </w:tc>
        <w:tc>
          <w:tcPr>
            <w:tcW w:w="900" w:type="dxa"/>
          </w:tcPr>
          <w:p w14:paraId="5C3DD3BA" w14:textId="77777777" w:rsidR="007414C4" w:rsidRDefault="007414C4" w:rsidP="00B37493"/>
        </w:tc>
        <w:tc>
          <w:tcPr>
            <w:tcW w:w="735" w:type="dxa"/>
          </w:tcPr>
          <w:p w14:paraId="4AF06222" w14:textId="0DE768E5" w:rsidR="007414C4" w:rsidRDefault="007414C4" w:rsidP="00B37493"/>
        </w:tc>
        <w:tc>
          <w:tcPr>
            <w:tcW w:w="1065" w:type="dxa"/>
          </w:tcPr>
          <w:p w14:paraId="02F18AD9" w14:textId="77777777" w:rsidR="007414C4" w:rsidRDefault="007414C4" w:rsidP="00B37493"/>
        </w:tc>
        <w:tc>
          <w:tcPr>
            <w:tcW w:w="3559" w:type="dxa"/>
          </w:tcPr>
          <w:p w14:paraId="076847CE" w14:textId="77777777" w:rsidR="007414C4" w:rsidRDefault="007414C4" w:rsidP="00B37493"/>
        </w:tc>
      </w:tr>
      <w:tr w:rsidR="007414C4" w14:paraId="5BB73890" w14:textId="77777777" w:rsidTr="00967416">
        <w:trPr>
          <w:trHeight w:val="276"/>
        </w:trPr>
        <w:tc>
          <w:tcPr>
            <w:tcW w:w="1800" w:type="dxa"/>
          </w:tcPr>
          <w:p w14:paraId="3770B3E7" w14:textId="195C7E86" w:rsidR="007414C4" w:rsidRDefault="00967416" w:rsidP="00B37493">
            <w:proofErr w:type="spellStart"/>
            <w:r>
              <w:t>Sta</w:t>
            </w:r>
            <w:r w:rsidR="00EF5D3F">
              <w:t>te</w:t>
            </w:r>
            <w:r>
              <w:t>Name</w:t>
            </w:r>
            <w:proofErr w:type="spellEnd"/>
          </w:p>
        </w:tc>
        <w:tc>
          <w:tcPr>
            <w:tcW w:w="1260" w:type="dxa"/>
          </w:tcPr>
          <w:p w14:paraId="79B27157" w14:textId="77777777" w:rsidR="007414C4" w:rsidRDefault="007414C4" w:rsidP="00B37493"/>
        </w:tc>
        <w:tc>
          <w:tcPr>
            <w:tcW w:w="1199" w:type="dxa"/>
          </w:tcPr>
          <w:p w14:paraId="4DB3214C" w14:textId="74EDE8D6" w:rsidR="007414C4" w:rsidRDefault="00967416" w:rsidP="00B37493">
            <w:r>
              <w:t>VARCHAR</w:t>
            </w:r>
          </w:p>
        </w:tc>
        <w:tc>
          <w:tcPr>
            <w:tcW w:w="900" w:type="dxa"/>
          </w:tcPr>
          <w:p w14:paraId="6C1142D7" w14:textId="32E2106D" w:rsidR="007414C4" w:rsidRDefault="00967416" w:rsidP="00B37493">
            <w:r>
              <w:t>30</w:t>
            </w:r>
          </w:p>
        </w:tc>
        <w:tc>
          <w:tcPr>
            <w:tcW w:w="735" w:type="dxa"/>
          </w:tcPr>
          <w:p w14:paraId="6D3E10F6" w14:textId="259CEDAE" w:rsidR="007414C4" w:rsidRDefault="00967416" w:rsidP="00B37493">
            <w:r>
              <w:t>Y</w:t>
            </w:r>
          </w:p>
        </w:tc>
        <w:tc>
          <w:tcPr>
            <w:tcW w:w="1065" w:type="dxa"/>
          </w:tcPr>
          <w:p w14:paraId="011DAC13" w14:textId="77777777" w:rsidR="007414C4" w:rsidRDefault="007414C4" w:rsidP="00B37493"/>
        </w:tc>
        <w:tc>
          <w:tcPr>
            <w:tcW w:w="3559" w:type="dxa"/>
          </w:tcPr>
          <w:p w14:paraId="6A5F0E5F" w14:textId="77777777" w:rsidR="007414C4" w:rsidRDefault="007414C4" w:rsidP="00B37493"/>
        </w:tc>
      </w:tr>
      <w:tr w:rsidR="007414C4" w14:paraId="0B1F5E8E" w14:textId="77777777" w:rsidTr="00967416">
        <w:trPr>
          <w:trHeight w:val="264"/>
        </w:trPr>
        <w:tc>
          <w:tcPr>
            <w:tcW w:w="1800" w:type="dxa"/>
          </w:tcPr>
          <w:p w14:paraId="1F01E0C1" w14:textId="099DD734" w:rsidR="007414C4" w:rsidRDefault="00967416" w:rsidP="00B37493">
            <w:proofErr w:type="spellStart"/>
            <w:r>
              <w:t>Sta</w:t>
            </w:r>
            <w:r w:rsidR="00EF5D3F">
              <w:t>te</w:t>
            </w:r>
            <w:r>
              <w:t>Abbr</w:t>
            </w:r>
            <w:proofErr w:type="spellEnd"/>
          </w:p>
        </w:tc>
        <w:tc>
          <w:tcPr>
            <w:tcW w:w="1260" w:type="dxa"/>
          </w:tcPr>
          <w:p w14:paraId="261809EE" w14:textId="77777777" w:rsidR="007414C4" w:rsidRDefault="007414C4" w:rsidP="00B37493"/>
        </w:tc>
        <w:tc>
          <w:tcPr>
            <w:tcW w:w="1199" w:type="dxa"/>
          </w:tcPr>
          <w:p w14:paraId="0341C3AF" w14:textId="6DAB9803" w:rsidR="007414C4" w:rsidRDefault="00967416" w:rsidP="00B37493">
            <w:r>
              <w:t>CHAR</w:t>
            </w:r>
          </w:p>
        </w:tc>
        <w:tc>
          <w:tcPr>
            <w:tcW w:w="900" w:type="dxa"/>
          </w:tcPr>
          <w:p w14:paraId="0CFCCA59" w14:textId="6AF3A752" w:rsidR="007414C4" w:rsidRDefault="00967416" w:rsidP="00B37493">
            <w:r>
              <w:t>2</w:t>
            </w:r>
          </w:p>
        </w:tc>
        <w:tc>
          <w:tcPr>
            <w:tcW w:w="735" w:type="dxa"/>
          </w:tcPr>
          <w:p w14:paraId="58EB6D88" w14:textId="2066D4ED" w:rsidR="007414C4" w:rsidRDefault="00967416" w:rsidP="00B37493">
            <w:r>
              <w:t>Y</w:t>
            </w:r>
          </w:p>
        </w:tc>
        <w:tc>
          <w:tcPr>
            <w:tcW w:w="1065" w:type="dxa"/>
          </w:tcPr>
          <w:p w14:paraId="5AD5E9E4" w14:textId="2B5644F9" w:rsidR="007414C4" w:rsidRDefault="00967416" w:rsidP="00B37493">
            <w:r w:rsidRPr="00967416">
              <w:rPr>
                <w:highlight w:val="yellow"/>
              </w:rPr>
              <w:t>XX</w:t>
            </w:r>
          </w:p>
        </w:tc>
        <w:tc>
          <w:tcPr>
            <w:tcW w:w="3559" w:type="dxa"/>
          </w:tcPr>
          <w:p w14:paraId="5B7AA52C" w14:textId="77777777" w:rsidR="007414C4" w:rsidRDefault="007414C4" w:rsidP="00B37493"/>
        </w:tc>
      </w:tr>
      <w:tr w:rsidR="007414C4" w14:paraId="63D5C8A5" w14:textId="77777777" w:rsidTr="00967416">
        <w:trPr>
          <w:trHeight w:val="264"/>
        </w:trPr>
        <w:tc>
          <w:tcPr>
            <w:tcW w:w="1800" w:type="dxa"/>
          </w:tcPr>
          <w:p w14:paraId="4D7B31B2" w14:textId="77777777" w:rsidR="007414C4" w:rsidRDefault="007414C4" w:rsidP="00B37493"/>
        </w:tc>
        <w:tc>
          <w:tcPr>
            <w:tcW w:w="1260" w:type="dxa"/>
          </w:tcPr>
          <w:p w14:paraId="0A2E57C7" w14:textId="77777777" w:rsidR="007414C4" w:rsidRDefault="007414C4" w:rsidP="00B37493"/>
        </w:tc>
        <w:tc>
          <w:tcPr>
            <w:tcW w:w="1199" w:type="dxa"/>
          </w:tcPr>
          <w:p w14:paraId="2EEA262A" w14:textId="77777777" w:rsidR="007414C4" w:rsidRDefault="007414C4" w:rsidP="00B37493"/>
        </w:tc>
        <w:tc>
          <w:tcPr>
            <w:tcW w:w="900" w:type="dxa"/>
          </w:tcPr>
          <w:p w14:paraId="67C6EDED" w14:textId="77777777" w:rsidR="007414C4" w:rsidRDefault="007414C4" w:rsidP="00B37493"/>
        </w:tc>
        <w:tc>
          <w:tcPr>
            <w:tcW w:w="735" w:type="dxa"/>
          </w:tcPr>
          <w:p w14:paraId="55A280AD" w14:textId="77777777" w:rsidR="007414C4" w:rsidRDefault="007414C4" w:rsidP="00B37493"/>
        </w:tc>
        <w:tc>
          <w:tcPr>
            <w:tcW w:w="1065" w:type="dxa"/>
          </w:tcPr>
          <w:p w14:paraId="562F560C" w14:textId="77777777" w:rsidR="007414C4" w:rsidRDefault="007414C4" w:rsidP="00B37493"/>
        </w:tc>
        <w:tc>
          <w:tcPr>
            <w:tcW w:w="3559" w:type="dxa"/>
          </w:tcPr>
          <w:p w14:paraId="7104E518" w14:textId="77777777" w:rsidR="007414C4" w:rsidRDefault="007414C4" w:rsidP="00B37493"/>
        </w:tc>
      </w:tr>
      <w:tr w:rsidR="007414C4" w14:paraId="62CB20B3" w14:textId="77777777" w:rsidTr="00967416">
        <w:trPr>
          <w:trHeight w:val="60"/>
        </w:trPr>
        <w:tc>
          <w:tcPr>
            <w:tcW w:w="1800" w:type="dxa"/>
          </w:tcPr>
          <w:p w14:paraId="1B7F56C2" w14:textId="77777777" w:rsidR="007414C4" w:rsidRDefault="007414C4" w:rsidP="00B37493"/>
        </w:tc>
        <w:tc>
          <w:tcPr>
            <w:tcW w:w="1260" w:type="dxa"/>
          </w:tcPr>
          <w:p w14:paraId="7F300AC4" w14:textId="77777777" w:rsidR="007414C4" w:rsidRDefault="007414C4" w:rsidP="00B37493"/>
        </w:tc>
        <w:tc>
          <w:tcPr>
            <w:tcW w:w="1199" w:type="dxa"/>
          </w:tcPr>
          <w:p w14:paraId="711A0D8B" w14:textId="77777777" w:rsidR="007414C4" w:rsidRDefault="007414C4" w:rsidP="00B37493"/>
        </w:tc>
        <w:tc>
          <w:tcPr>
            <w:tcW w:w="900" w:type="dxa"/>
          </w:tcPr>
          <w:p w14:paraId="0F866F95" w14:textId="77777777" w:rsidR="007414C4" w:rsidRDefault="007414C4" w:rsidP="00B37493"/>
        </w:tc>
        <w:tc>
          <w:tcPr>
            <w:tcW w:w="735" w:type="dxa"/>
          </w:tcPr>
          <w:p w14:paraId="337351C4" w14:textId="77777777" w:rsidR="007414C4" w:rsidRDefault="007414C4" w:rsidP="00B37493"/>
        </w:tc>
        <w:tc>
          <w:tcPr>
            <w:tcW w:w="1065" w:type="dxa"/>
          </w:tcPr>
          <w:p w14:paraId="6A148D3D" w14:textId="77777777" w:rsidR="007414C4" w:rsidRDefault="007414C4" w:rsidP="00B37493"/>
        </w:tc>
        <w:tc>
          <w:tcPr>
            <w:tcW w:w="3559" w:type="dxa"/>
          </w:tcPr>
          <w:p w14:paraId="317B507A" w14:textId="77777777" w:rsidR="007414C4" w:rsidRDefault="007414C4" w:rsidP="00B37493"/>
        </w:tc>
      </w:tr>
      <w:tr w:rsidR="007414C4" w14:paraId="3CDBC151" w14:textId="77777777" w:rsidTr="00967416">
        <w:trPr>
          <w:trHeight w:val="60"/>
        </w:trPr>
        <w:tc>
          <w:tcPr>
            <w:tcW w:w="1800" w:type="dxa"/>
          </w:tcPr>
          <w:p w14:paraId="25B25EB4" w14:textId="77777777" w:rsidR="007414C4" w:rsidRDefault="007414C4" w:rsidP="00B37493"/>
        </w:tc>
        <w:tc>
          <w:tcPr>
            <w:tcW w:w="1260" w:type="dxa"/>
          </w:tcPr>
          <w:p w14:paraId="46E7D38A" w14:textId="77777777" w:rsidR="007414C4" w:rsidRDefault="007414C4" w:rsidP="00B37493"/>
        </w:tc>
        <w:tc>
          <w:tcPr>
            <w:tcW w:w="1199" w:type="dxa"/>
          </w:tcPr>
          <w:p w14:paraId="46AB3F28" w14:textId="77777777" w:rsidR="007414C4" w:rsidRDefault="007414C4" w:rsidP="00B37493"/>
        </w:tc>
        <w:tc>
          <w:tcPr>
            <w:tcW w:w="900" w:type="dxa"/>
          </w:tcPr>
          <w:p w14:paraId="32A2BC32" w14:textId="77777777" w:rsidR="007414C4" w:rsidRDefault="007414C4" w:rsidP="00B37493"/>
        </w:tc>
        <w:tc>
          <w:tcPr>
            <w:tcW w:w="735" w:type="dxa"/>
          </w:tcPr>
          <w:p w14:paraId="281A9BC3" w14:textId="77777777" w:rsidR="007414C4" w:rsidRDefault="007414C4" w:rsidP="00B37493"/>
        </w:tc>
        <w:tc>
          <w:tcPr>
            <w:tcW w:w="1065" w:type="dxa"/>
          </w:tcPr>
          <w:p w14:paraId="1FD65A43" w14:textId="77777777" w:rsidR="007414C4" w:rsidRDefault="007414C4" w:rsidP="00B37493"/>
        </w:tc>
        <w:tc>
          <w:tcPr>
            <w:tcW w:w="3559" w:type="dxa"/>
          </w:tcPr>
          <w:p w14:paraId="7D518EAF" w14:textId="77777777" w:rsidR="007414C4" w:rsidRDefault="007414C4" w:rsidP="00B37493"/>
        </w:tc>
      </w:tr>
      <w:tr w:rsidR="007414C4" w14:paraId="38DD7372" w14:textId="77777777" w:rsidTr="00967416">
        <w:trPr>
          <w:trHeight w:val="60"/>
        </w:trPr>
        <w:tc>
          <w:tcPr>
            <w:tcW w:w="1800" w:type="dxa"/>
          </w:tcPr>
          <w:p w14:paraId="55941013" w14:textId="77777777" w:rsidR="007414C4" w:rsidRDefault="007414C4" w:rsidP="00B37493"/>
        </w:tc>
        <w:tc>
          <w:tcPr>
            <w:tcW w:w="1260" w:type="dxa"/>
          </w:tcPr>
          <w:p w14:paraId="2C3985F7" w14:textId="77777777" w:rsidR="007414C4" w:rsidRDefault="007414C4" w:rsidP="00B37493"/>
        </w:tc>
        <w:tc>
          <w:tcPr>
            <w:tcW w:w="1199" w:type="dxa"/>
          </w:tcPr>
          <w:p w14:paraId="35D51F23" w14:textId="77777777" w:rsidR="007414C4" w:rsidRDefault="007414C4" w:rsidP="00B37493"/>
        </w:tc>
        <w:tc>
          <w:tcPr>
            <w:tcW w:w="900" w:type="dxa"/>
          </w:tcPr>
          <w:p w14:paraId="4C18435A" w14:textId="77777777" w:rsidR="007414C4" w:rsidRDefault="007414C4" w:rsidP="00B37493"/>
        </w:tc>
        <w:tc>
          <w:tcPr>
            <w:tcW w:w="735" w:type="dxa"/>
          </w:tcPr>
          <w:p w14:paraId="59DCB207" w14:textId="77777777" w:rsidR="007414C4" w:rsidRDefault="007414C4" w:rsidP="00B37493"/>
        </w:tc>
        <w:tc>
          <w:tcPr>
            <w:tcW w:w="1065" w:type="dxa"/>
          </w:tcPr>
          <w:p w14:paraId="02A6AAB0" w14:textId="77777777" w:rsidR="007414C4" w:rsidRDefault="007414C4" w:rsidP="00B37493"/>
        </w:tc>
        <w:tc>
          <w:tcPr>
            <w:tcW w:w="3559" w:type="dxa"/>
          </w:tcPr>
          <w:p w14:paraId="4EEEC3E1" w14:textId="77777777" w:rsidR="007414C4" w:rsidRDefault="007414C4" w:rsidP="00B37493"/>
        </w:tc>
      </w:tr>
      <w:tr w:rsidR="007414C4" w14:paraId="1964F195" w14:textId="77777777" w:rsidTr="00967416">
        <w:trPr>
          <w:trHeight w:val="60"/>
        </w:trPr>
        <w:tc>
          <w:tcPr>
            <w:tcW w:w="1800" w:type="dxa"/>
          </w:tcPr>
          <w:p w14:paraId="22A2ABB1" w14:textId="77777777" w:rsidR="007414C4" w:rsidRDefault="007414C4" w:rsidP="00B37493"/>
        </w:tc>
        <w:tc>
          <w:tcPr>
            <w:tcW w:w="1260" w:type="dxa"/>
          </w:tcPr>
          <w:p w14:paraId="55A15F85" w14:textId="77777777" w:rsidR="007414C4" w:rsidRDefault="007414C4" w:rsidP="00B37493"/>
        </w:tc>
        <w:tc>
          <w:tcPr>
            <w:tcW w:w="1199" w:type="dxa"/>
          </w:tcPr>
          <w:p w14:paraId="2ADA5054" w14:textId="77777777" w:rsidR="007414C4" w:rsidRDefault="007414C4" w:rsidP="00B37493"/>
        </w:tc>
        <w:tc>
          <w:tcPr>
            <w:tcW w:w="900" w:type="dxa"/>
          </w:tcPr>
          <w:p w14:paraId="14486648" w14:textId="77777777" w:rsidR="007414C4" w:rsidRDefault="007414C4" w:rsidP="00B37493"/>
        </w:tc>
        <w:tc>
          <w:tcPr>
            <w:tcW w:w="735" w:type="dxa"/>
          </w:tcPr>
          <w:p w14:paraId="3888A1BD" w14:textId="77777777" w:rsidR="007414C4" w:rsidRDefault="007414C4" w:rsidP="00B37493"/>
        </w:tc>
        <w:tc>
          <w:tcPr>
            <w:tcW w:w="1065" w:type="dxa"/>
          </w:tcPr>
          <w:p w14:paraId="6CB1915F" w14:textId="77777777" w:rsidR="007414C4" w:rsidRDefault="007414C4" w:rsidP="00B37493"/>
        </w:tc>
        <w:tc>
          <w:tcPr>
            <w:tcW w:w="3559" w:type="dxa"/>
          </w:tcPr>
          <w:p w14:paraId="7322CED0" w14:textId="77777777" w:rsidR="007414C4" w:rsidRDefault="007414C4" w:rsidP="00B37493"/>
        </w:tc>
      </w:tr>
      <w:tr w:rsidR="007414C4" w14:paraId="3C83C086" w14:textId="77777777" w:rsidTr="00967416">
        <w:trPr>
          <w:trHeight w:val="60"/>
        </w:trPr>
        <w:tc>
          <w:tcPr>
            <w:tcW w:w="1800" w:type="dxa"/>
          </w:tcPr>
          <w:p w14:paraId="5094A9E2" w14:textId="77777777" w:rsidR="007414C4" w:rsidRDefault="007414C4" w:rsidP="00B37493"/>
        </w:tc>
        <w:tc>
          <w:tcPr>
            <w:tcW w:w="1260" w:type="dxa"/>
          </w:tcPr>
          <w:p w14:paraId="72462B40" w14:textId="77777777" w:rsidR="007414C4" w:rsidRDefault="007414C4" w:rsidP="00B37493"/>
        </w:tc>
        <w:tc>
          <w:tcPr>
            <w:tcW w:w="1199" w:type="dxa"/>
          </w:tcPr>
          <w:p w14:paraId="08F62286" w14:textId="77777777" w:rsidR="007414C4" w:rsidRDefault="007414C4" w:rsidP="00B37493"/>
        </w:tc>
        <w:tc>
          <w:tcPr>
            <w:tcW w:w="900" w:type="dxa"/>
          </w:tcPr>
          <w:p w14:paraId="65973449" w14:textId="77777777" w:rsidR="007414C4" w:rsidRDefault="007414C4" w:rsidP="00B37493"/>
        </w:tc>
        <w:tc>
          <w:tcPr>
            <w:tcW w:w="735" w:type="dxa"/>
          </w:tcPr>
          <w:p w14:paraId="74BDCAE7" w14:textId="77777777" w:rsidR="007414C4" w:rsidRDefault="007414C4" w:rsidP="00B37493"/>
        </w:tc>
        <w:tc>
          <w:tcPr>
            <w:tcW w:w="1065" w:type="dxa"/>
          </w:tcPr>
          <w:p w14:paraId="301DFFD2" w14:textId="77777777" w:rsidR="007414C4" w:rsidRDefault="007414C4" w:rsidP="00B37493"/>
        </w:tc>
        <w:tc>
          <w:tcPr>
            <w:tcW w:w="3559" w:type="dxa"/>
          </w:tcPr>
          <w:p w14:paraId="09EBF788" w14:textId="77777777" w:rsidR="007414C4" w:rsidRDefault="007414C4" w:rsidP="00B37493"/>
        </w:tc>
      </w:tr>
      <w:tr w:rsidR="007414C4" w14:paraId="55852D00" w14:textId="77777777" w:rsidTr="00967416">
        <w:trPr>
          <w:trHeight w:val="60"/>
        </w:trPr>
        <w:tc>
          <w:tcPr>
            <w:tcW w:w="1800" w:type="dxa"/>
          </w:tcPr>
          <w:p w14:paraId="257D9D4A" w14:textId="77777777" w:rsidR="007414C4" w:rsidRDefault="007414C4" w:rsidP="00B37493"/>
        </w:tc>
        <w:tc>
          <w:tcPr>
            <w:tcW w:w="1260" w:type="dxa"/>
          </w:tcPr>
          <w:p w14:paraId="5F07D3BB" w14:textId="77777777" w:rsidR="007414C4" w:rsidRDefault="007414C4" w:rsidP="00B37493"/>
        </w:tc>
        <w:tc>
          <w:tcPr>
            <w:tcW w:w="1199" w:type="dxa"/>
          </w:tcPr>
          <w:p w14:paraId="4A52A172" w14:textId="77777777" w:rsidR="007414C4" w:rsidRDefault="007414C4" w:rsidP="00B37493"/>
        </w:tc>
        <w:tc>
          <w:tcPr>
            <w:tcW w:w="900" w:type="dxa"/>
          </w:tcPr>
          <w:p w14:paraId="5F087D8F" w14:textId="77777777" w:rsidR="007414C4" w:rsidRDefault="007414C4" w:rsidP="00B37493"/>
        </w:tc>
        <w:tc>
          <w:tcPr>
            <w:tcW w:w="735" w:type="dxa"/>
          </w:tcPr>
          <w:p w14:paraId="63C5CD69" w14:textId="77777777" w:rsidR="007414C4" w:rsidRDefault="007414C4" w:rsidP="00B37493"/>
        </w:tc>
        <w:tc>
          <w:tcPr>
            <w:tcW w:w="1065" w:type="dxa"/>
          </w:tcPr>
          <w:p w14:paraId="366615A7" w14:textId="77777777" w:rsidR="007414C4" w:rsidRDefault="007414C4" w:rsidP="00B37493"/>
        </w:tc>
        <w:tc>
          <w:tcPr>
            <w:tcW w:w="3559" w:type="dxa"/>
          </w:tcPr>
          <w:p w14:paraId="05597FB6" w14:textId="77777777" w:rsidR="007414C4" w:rsidRDefault="007414C4" w:rsidP="00B37493"/>
        </w:tc>
      </w:tr>
      <w:tr w:rsidR="007414C4" w14:paraId="373295D1" w14:textId="77777777" w:rsidTr="00967416">
        <w:trPr>
          <w:trHeight w:val="60"/>
        </w:trPr>
        <w:tc>
          <w:tcPr>
            <w:tcW w:w="1800" w:type="dxa"/>
          </w:tcPr>
          <w:p w14:paraId="711C4891" w14:textId="77777777" w:rsidR="007414C4" w:rsidRDefault="007414C4" w:rsidP="00B37493"/>
        </w:tc>
        <w:tc>
          <w:tcPr>
            <w:tcW w:w="1260" w:type="dxa"/>
          </w:tcPr>
          <w:p w14:paraId="6518CE45" w14:textId="77777777" w:rsidR="007414C4" w:rsidRDefault="007414C4" w:rsidP="00B37493"/>
        </w:tc>
        <w:tc>
          <w:tcPr>
            <w:tcW w:w="1199" w:type="dxa"/>
          </w:tcPr>
          <w:p w14:paraId="03AE26FB" w14:textId="77777777" w:rsidR="007414C4" w:rsidRDefault="007414C4" w:rsidP="00B37493"/>
        </w:tc>
        <w:tc>
          <w:tcPr>
            <w:tcW w:w="900" w:type="dxa"/>
          </w:tcPr>
          <w:p w14:paraId="4B1A0C9A" w14:textId="77777777" w:rsidR="007414C4" w:rsidRDefault="007414C4" w:rsidP="00B37493"/>
        </w:tc>
        <w:tc>
          <w:tcPr>
            <w:tcW w:w="735" w:type="dxa"/>
          </w:tcPr>
          <w:p w14:paraId="41624A3C" w14:textId="77777777" w:rsidR="007414C4" w:rsidRDefault="007414C4" w:rsidP="00B37493"/>
        </w:tc>
        <w:tc>
          <w:tcPr>
            <w:tcW w:w="1065" w:type="dxa"/>
          </w:tcPr>
          <w:p w14:paraId="72C6B4EA" w14:textId="77777777" w:rsidR="007414C4" w:rsidRDefault="007414C4" w:rsidP="00B37493"/>
        </w:tc>
        <w:tc>
          <w:tcPr>
            <w:tcW w:w="3559" w:type="dxa"/>
          </w:tcPr>
          <w:p w14:paraId="4C175C09" w14:textId="77777777" w:rsidR="007414C4" w:rsidRDefault="007414C4" w:rsidP="00B37493"/>
        </w:tc>
      </w:tr>
      <w:tr w:rsidR="007414C4" w14:paraId="42DD261A" w14:textId="77777777" w:rsidTr="00967416">
        <w:trPr>
          <w:trHeight w:val="60"/>
        </w:trPr>
        <w:tc>
          <w:tcPr>
            <w:tcW w:w="1800" w:type="dxa"/>
          </w:tcPr>
          <w:p w14:paraId="2AAA56E2" w14:textId="77777777" w:rsidR="007414C4" w:rsidRDefault="007414C4" w:rsidP="00B37493"/>
        </w:tc>
        <w:tc>
          <w:tcPr>
            <w:tcW w:w="1260" w:type="dxa"/>
          </w:tcPr>
          <w:p w14:paraId="63D3DB6A" w14:textId="77777777" w:rsidR="007414C4" w:rsidRDefault="007414C4" w:rsidP="00B37493"/>
        </w:tc>
        <w:tc>
          <w:tcPr>
            <w:tcW w:w="1199" w:type="dxa"/>
          </w:tcPr>
          <w:p w14:paraId="51955E01" w14:textId="77777777" w:rsidR="007414C4" w:rsidRDefault="007414C4" w:rsidP="00B37493"/>
        </w:tc>
        <w:tc>
          <w:tcPr>
            <w:tcW w:w="900" w:type="dxa"/>
          </w:tcPr>
          <w:p w14:paraId="6A4426CD" w14:textId="77777777" w:rsidR="007414C4" w:rsidRDefault="007414C4" w:rsidP="00B37493"/>
        </w:tc>
        <w:tc>
          <w:tcPr>
            <w:tcW w:w="735" w:type="dxa"/>
          </w:tcPr>
          <w:p w14:paraId="53916987" w14:textId="77777777" w:rsidR="007414C4" w:rsidRDefault="007414C4" w:rsidP="00B37493"/>
        </w:tc>
        <w:tc>
          <w:tcPr>
            <w:tcW w:w="1065" w:type="dxa"/>
          </w:tcPr>
          <w:p w14:paraId="0C8A3ED5" w14:textId="77777777" w:rsidR="007414C4" w:rsidRDefault="007414C4" w:rsidP="00B37493"/>
        </w:tc>
        <w:tc>
          <w:tcPr>
            <w:tcW w:w="3559" w:type="dxa"/>
          </w:tcPr>
          <w:p w14:paraId="2E991C3D" w14:textId="77777777" w:rsidR="007414C4" w:rsidRDefault="007414C4" w:rsidP="00B37493"/>
        </w:tc>
      </w:tr>
      <w:tr w:rsidR="007414C4" w14:paraId="3DB380F0" w14:textId="77777777" w:rsidTr="00967416">
        <w:trPr>
          <w:trHeight w:val="60"/>
        </w:trPr>
        <w:tc>
          <w:tcPr>
            <w:tcW w:w="1800" w:type="dxa"/>
          </w:tcPr>
          <w:p w14:paraId="390B9A66" w14:textId="77777777" w:rsidR="007414C4" w:rsidRDefault="007414C4" w:rsidP="00B37493"/>
        </w:tc>
        <w:tc>
          <w:tcPr>
            <w:tcW w:w="1260" w:type="dxa"/>
          </w:tcPr>
          <w:p w14:paraId="0D2F0490" w14:textId="77777777" w:rsidR="007414C4" w:rsidRDefault="007414C4" w:rsidP="00B37493"/>
        </w:tc>
        <w:tc>
          <w:tcPr>
            <w:tcW w:w="1199" w:type="dxa"/>
          </w:tcPr>
          <w:p w14:paraId="5FCEC30E" w14:textId="77777777" w:rsidR="007414C4" w:rsidRDefault="007414C4" w:rsidP="00B37493"/>
        </w:tc>
        <w:tc>
          <w:tcPr>
            <w:tcW w:w="900" w:type="dxa"/>
          </w:tcPr>
          <w:p w14:paraId="1A1DD983" w14:textId="77777777" w:rsidR="007414C4" w:rsidRDefault="007414C4" w:rsidP="00B37493"/>
        </w:tc>
        <w:tc>
          <w:tcPr>
            <w:tcW w:w="735" w:type="dxa"/>
          </w:tcPr>
          <w:p w14:paraId="062E3FE0" w14:textId="77777777" w:rsidR="007414C4" w:rsidRDefault="007414C4" w:rsidP="00B37493"/>
        </w:tc>
        <w:tc>
          <w:tcPr>
            <w:tcW w:w="1065" w:type="dxa"/>
          </w:tcPr>
          <w:p w14:paraId="37551A37" w14:textId="77777777" w:rsidR="007414C4" w:rsidRDefault="007414C4" w:rsidP="00B37493"/>
        </w:tc>
        <w:tc>
          <w:tcPr>
            <w:tcW w:w="3559" w:type="dxa"/>
          </w:tcPr>
          <w:p w14:paraId="56DB7F67" w14:textId="77777777" w:rsidR="007414C4" w:rsidRDefault="007414C4" w:rsidP="00B37493"/>
        </w:tc>
      </w:tr>
      <w:tr w:rsidR="007414C4" w14:paraId="04534A24" w14:textId="77777777" w:rsidTr="00967416">
        <w:trPr>
          <w:trHeight w:val="276"/>
        </w:trPr>
        <w:tc>
          <w:tcPr>
            <w:tcW w:w="1800" w:type="dxa"/>
          </w:tcPr>
          <w:p w14:paraId="2A664DF5" w14:textId="77777777" w:rsidR="007414C4" w:rsidRDefault="007414C4" w:rsidP="00B37493"/>
        </w:tc>
        <w:tc>
          <w:tcPr>
            <w:tcW w:w="1260" w:type="dxa"/>
          </w:tcPr>
          <w:p w14:paraId="31C97085" w14:textId="77777777" w:rsidR="007414C4" w:rsidRDefault="007414C4" w:rsidP="00B37493"/>
        </w:tc>
        <w:tc>
          <w:tcPr>
            <w:tcW w:w="1199" w:type="dxa"/>
          </w:tcPr>
          <w:p w14:paraId="17EE60DB" w14:textId="77777777" w:rsidR="007414C4" w:rsidRDefault="007414C4" w:rsidP="00B37493"/>
        </w:tc>
        <w:tc>
          <w:tcPr>
            <w:tcW w:w="900" w:type="dxa"/>
          </w:tcPr>
          <w:p w14:paraId="2F06706D" w14:textId="77777777" w:rsidR="007414C4" w:rsidRDefault="007414C4" w:rsidP="00B37493"/>
        </w:tc>
        <w:tc>
          <w:tcPr>
            <w:tcW w:w="735" w:type="dxa"/>
          </w:tcPr>
          <w:p w14:paraId="2513C849" w14:textId="77777777" w:rsidR="007414C4" w:rsidRDefault="007414C4" w:rsidP="00B37493"/>
        </w:tc>
        <w:tc>
          <w:tcPr>
            <w:tcW w:w="1065" w:type="dxa"/>
          </w:tcPr>
          <w:p w14:paraId="02F76553" w14:textId="77777777" w:rsidR="007414C4" w:rsidRDefault="007414C4" w:rsidP="00B37493"/>
        </w:tc>
        <w:tc>
          <w:tcPr>
            <w:tcW w:w="3559" w:type="dxa"/>
          </w:tcPr>
          <w:p w14:paraId="67F6DB98" w14:textId="77777777" w:rsidR="007414C4" w:rsidRDefault="007414C4" w:rsidP="00B37493"/>
        </w:tc>
      </w:tr>
      <w:tr w:rsidR="007414C4" w14:paraId="05CD074E" w14:textId="77777777" w:rsidTr="00967416">
        <w:trPr>
          <w:trHeight w:val="264"/>
        </w:trPr>
        <w:tc>
          <w:tcPr>
            <w:tcW w:w="1800" w:type="dxa"/>
          </w:tcPr>
          <w:p w14:paraId="0A4FEB1F" w14:textId="77777777" w:rsidR="007414C4" w:rsidRDefault="007414C4" w:rsidP="00B37493"/>
        </w:tc>
        <w:tc>
          <w:tcPr>
            <w:tcW w:w="1260" w:type="dxa"/>
          </w:tcPr>
          <w:p w14:paraId="36FBC5E6" w14:textId="77777777" w:rsidR="007414C4" w:rsidRDefault="007414C4" w:rsidP="00B37493"/>
        </w:tc>
        <w:tc>
          <w:tcPr>
            <w:tcW w:w="1199" w:type="dxa"/>
          </w:tcPr>
          <w:p w14:paraId="73E3E6E3" w14:textId="77777777" w:rsidR="007414C4" w:rsidRDefault="007414C4" w:rsidP="00B37493"/>
        </w:tc>
        <w:tc>
          <w:tcPr>
            <w:tcW w:w="900" w:type="dxa"/>
          </w:tcPr>
          <w:p w14:paraId="091D869B" w14:textId="77777777" w:rsidR="007414C4" w:rsidRDefault="007414C4" w:rsidP="00B37493"/>
        </w:tc>
        <w:tc>
          <w:tcPr>
            <w:tcW w:w="735" w:type="dxa"/>
          </w:tcPr>
          <w:p w14:paraId="4CC1B0C4" w14:textId="77777777" w:rsidR="007414C4" w:rsidRDefault="007414C4" w:rsidP="00B37493"/>
        </w:tc>
        <w:tc>
          <w:tcPr>
            <w:tcW w:w="1065" w:type="dxa"/>
          </w:tcPr>
          <w:p w14:paraId="3DA71B7B" w14:textId="77777777" w:rsidR="007414C4" w:rsidRDefault="007414C4" w:rsidP="00B37493"/>
        </w:tc>
        <w:tc>
          <w:tcPr>
            <w:tcW w:w="3559" w:type="dxa"/>
          </w:tcPr>
          <w:p w14:paraId="4ED61413" w14:textId="77777777" w:rsidR="007414C4" w:rsidRDefault="007414C4" w:rsidP="00B37493"/>
        </w:tc>
      </w:tr>
    </w:tbl>
    <w:p w14:paraId="259DEC1E" w14:textId="77777777" w:rsidR="007414C4" w:rsidRDefault="007414C4" w:rsidP="007414C4"/>
    <w:p w14:paraId="3677F7E4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2003DA9" w14:textId="77777777" w:rsidR="007414C4" w:rsidRDefault="007414C4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3E4A56C2" w14:textId="725628DC" w:rsidR="007414C4" w:rsidRDefault="00A925A0" w:rsidP="007414C4">
      <w:pPr>
        <w:pStyle w:val="Heading1"/>
      </w:pPr>
      <w:r>
        <w:lastRenderedPageBreak/>
        <w:t>Term</w:t>
      </w:r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7414C4" w14:paraId="3CF3E8BE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44EF2C90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268D7338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1B89FC32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179CBD45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7315AEE5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21E37530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2E137ECA" w14:textId="77777777" w:rsidR="007414C4" w:rsidRPr="00F02F47" w:rsidRDefault="007414C4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7414C4" w14:paraId="1DB535C6" w14:textId="77777777" w:rsidTr="00B37493">
        <w:trPr>
          <w:trHeight w:val="264"/>
        </w:trPr>
        <w:tc>
          <w:tcPr>
            <w:tcW w:w="1800" w:type="dxa"/>
          </w:tcPr>
          <w:p w14:paraId="7434A74C" w14:textId="19F279F4" w:rsidR="007414C4" w:rsidRPr="00A925A0" w:rsidRDefault="007414C4" w:rsidP="00B37493"/>
        </w:tc>
        <w:tc>
          <w:tcPr>
            <w:tcW w:w="1260" w:type="dxa"/>
          </w:tcPr>
          <w:p w14:paraId="23030C7E" w14:textId="7938FA97" w:rsidR="007414C4" w:rsidRPr="00A925A0" w:rsidRDefault="007414C4" w:rsidP="00B37493"/>
        </w:tc>
        <w:tc>
          <w:tcPr>
            <w:tcW w:w="1080" w:type="dxa"/>
          </w:tcPr>
          <w:p w14:paraId="4702F73E" w14:textId="31112158" w:rsidR="007414C4" w:rsidRPr="00A925A0" w:rsidRDefault="007414C4" w:rsidP="00B37493"/>
        </w:tc>
        <w:tc>
          <w:tcPr>
            <w:tcW w:w="900" w:type="dxa"/>
          </w:tcPr>
          <w:p w14:paraId="57D3EB93" w14:textId="77777777" w:rsidR="007414C4" w:rsidRPr="00A925A0" w:rsidRDefault="007414C4" w:rsidP="00B37493"/>
        </w:tc>
        <w:tc>
          <w:tcPr>
            <w:tcW w:w="735" w:type="dxa"/>
          </w:tcPr>
          <w:p w14:paraId="78014F60" w14:textId="045AF90D" w:rsidR="007414C4" w:rsidRPr="00A925A0" w:rsidRDefault="007414C4" w:rsidP="00B37493"/>
        </w:tc>
        <w:tc>
          <w:tcPr>
            <w:tcW w:w="1065" w:type="dxa"/>
          </w:tcPr>
          <w:p w14:paraId="654F0212" w14:textId="77777777" w:rsidR="007414C4" w:rsidRPr="00A925A0" w:rsidRDefault="007414C4" w:rsidP="00B37493"/>
        </w:tc>
        <w:tc>
          <w:tcPr>
            <w:tcW w:w="3559" w:type="dxa"/>
          </w:tcPr>
          <w:p w14:paraId="230F5178" w14:textId="6E6A7016" w:rsidR="007414C4" w:rsidRPr="00A925A0" w:rsidRDefault="007414C4" w:rsidP="00B37493"/>
        </w:tc>
      </w:tr>
      <w:tr w:rsidR="007414C4" w14:paraId="015A8067" w14:textId="77777777" w:rsidTr="00B37493">
        <w:trPr>
          <w:trHeight w:val="276"/>
        </w:trPr>
        <w:tc>
          <w:tcPr>
            <w:tcW w:w="1800" w:type="dxa"/>
          </w:tcPr>
          <w:p w14:paraId="4BDCA3DA" w14:textId="7DE54085" w:rsidR="007414C4" w:rsidRPr="00A925A0" w:rsidRDefault="007414C4" w:rsidP="00B37493"/>
        </w:tc>
        <w:tc>
          <w:tcPr>
            <w:tcW w:w="1260" w:type="dxa"/>
          </w:tcPr>
          <w:p w14:paraId="6A86C180" w14:textId="77777777" w:rsidR="007414C4" w:rsidRPr="00A925A0" w:rsidRDefault="007414C4" w:rsidP="00B37493"/>
        </w:tc>
        <w:tc>
          <w:tcPr>
            <w:tcW w:w="1080" w:type="dxa"/>
          </w:tcPr>
          <w:p w14:paraId="4EBA4D80" w14:textId="1208FD2C" w:rsidR="007414C4" w:rsidRPr="00A925A0" w:rsidRDefault="007414C4" w:rsidP="00B37493"/>
        </w:tc>
        <w:tc>
          <w:tcPr>
            <w:tcW w:w="900" w:type="dxa"/>
          </w:tcPr>
          <w:p w14:paraId="5C3C06F5" w14:textId="68DD6F70" w:rsidR="007414C4" w:rsidRPr="00A925A0" w:rsidRDefault="007414C4" w:rsidP="00B37493"/>
        </w:tc>
        <w:tc>
          <w:tcPr>
            <w:tcW w:w="735" w:type="dxa"/>
          </w:tcPr>
          <w:p w14:paraId="05E3CE95" w14:textId="78A4E476" w:rsidR="007414C4" w:rsidRPr="00A925A0" w:rsidRDefault="007414C4" w:rsidP="00B37493"/>
        </w:tc>
        <w:tc>
          <w:tcPr>
            <w:tcW w:w="1065" w:type="dxa"/>
          </w:tcPr>
          <w:p w14:paraId="0F78DAFC" w14:textId="58006A42" w:rsidR="007414C4" w:rsidRPr="00A925A0" w:rsidRDefault="007414C4" w:rsidP="00B37493"/>
        </w:tc>
        <w:tc>
          <w:tcPr>
            <w:tcW w:w="3559" w:type="dxa"/>
          </w:tcPr>
          <w:p w14:paraId="2A75B982" w14:textId="063D4C4D" w:rsidR="007414C4" w:rsidRPr="00A925A0" w:rsidRDefault="007414C4" w:rsidP="00B37493"/>
        </w:tc>
      </w:tr>
      <w:tr w:rsidR="007414C4" w14:paraId="15077848" w14:textId="77777777" w:rsidTr="00B37493">
        <w:trPr>
          <w:trHeight w:val="264"/>
        </w:trPr>
        <w:tc>
          <w:tcPr>
            <w:tcW w:w="1800" w:type="dxa"/>
          </w:tcPr>
          <w:p w14:paraId="07FCB089" w14:textId="5029B105" w:rsidR="007414C4" w:rsidRDefault="00A925A0" w:rsidP="00B37493">
            <w:proofErr w:type="spellStart"/>
            <w:r>
              <w:t>TermLength</w:t>
            </w:r>
            <w:proofErr w:type="spellEnd"/>
          </w:p>
        </w:tc>
        <w:tc>
          <w:tcPr>
            <w:tcW w:w="1260" w:type="dxa"/>
          </w:tcPr>
          <w:p w14:paraId="040D2555" w14:textId="77777777" w:rsidR="007414C4" w:rsidRDefault="007414C4" w:rsidP="00B37493"/>
        </w:tc>
        <w:tc>
          <w:tcPr>
            <w:tcW w:w="1080" w:type="dxa"/>
          </w:tcPr>
          <w:p w14:paraId="075DD748" w14:textId="3B34310B" w:rsidR="007414C4" w:rsidRDefault="00A925A0" w:rsidP="00B37493">
            <w:r>
              <w:t>INT</w:t>
            </w:r>
          </w:p>
        </w:tc>
        <w:tc>
          <w:tcPr>
            <w:tcW w:w="900" w:type="dxa"/>
          </w:tcPr>
          <w:p w14:paraId="36189320" w14:textId="77777777" w:rsidR="007414C4" w:rsidRDefault="007414C4" w:rsidP="00B37493"/>
        </w:tc>
        <w:tc>
          <w:tcPr>
            <w:tcW w:w="735" w:type="dxa"/>
          </w:tcPr>
          <w:p w14:paraId="67D10A07" w14:textId="77777777" w:rsidR="007414C4" w:rsidRDefault="007414C4" w:rsidP="00B37493"/>
        </w:tc>
        <w:tc>
          <w:tcPr>
            <w:tcW w:w="1065" w:type="dxa"/>
          </w:tcPr>
          <w:p w14:paraId="597A9724" w14:textId="77777777" w:rsidR="007414C4" w:rsidRDefault="007414C4" w:rsidP="00B37493"/>
        </w:tc>
        <w:tc>
          <w:tcPr>
            <w:tcW w:w="3559" w:type="dxa"/>
          </w:tcPr>
          <w:p w14:paraId="4F052FCC" w14:textId="2D5226AA" w:rsidR="007414C4" w:rsidRDefault="00A925A0" w:rsidP="00B37493">
            <w:r>
              <w:t>Number of days</w:t>
            </w:r>
          </w:p>
        </w:tc>
      </w:tr>
      <w:tr w:rsidR="007414C4" w14:paraId="0DF5FE79" w14:textId="77777777" w:rsidTr="00B37493">
        <w:trPr>
          <w:trHeight w:val="264"/>
        </w:trPr>
        <w:tc>
          <w:tcPr>
            <w:tcW w:w="1800" w:type="dxa"/>
          </w:tcPr>
          <w:p w14:paraId="5A9E2D75" w14:textId="7B47DF8C" w:rsidR="007414C4" w:rsidRDefault="00A925A0" w:rsidP="00B37493">
            <w:proofErr w:type="spellStart"/>
            <w:r>
              <w:t>TermLateFee</w:t>
            </w:r>
            <w:proofErr w:type="spellEnd"/>
          </w:p>
        </w:tc>
        <w:tc>
          <w:tcPr>
            <w:tcW w:w="1260" w:type="dxa"/>
          </w:tcPr>
          <w:p w14:paraId="0142D067" w14:textId="77777777" w:rsidR="007414C4" w:rsidRDefault="007414C4" w:rsidP="00B37493"/>
        </w:tc>
        <w:tc>
          <w:tcPr>
            <w:tcW w:w="1080" w:type="dxa"/>
          </w:tcPr>
          <w:p w14:paraId="7B41AC4C" w14:textId="71474EA5" w:rsidR="007414C4" w:rsidRDefault="00A925A0" w:rsidP="00B37493">
            <w:r>
              <w:t>INT</w:t>
            </w:r>
          </w:p>
        </w:tc>
        <w:tc>
          <w:tcPr>
            <w:tcW w:w="900" w:type="dxa"/>
          </w:tcPr>
          <w:p w14:paraId="217BD83F" w14:textId="77777777" w:rsidR="007414C4" w:rsidRDefault="007414C4" w:rsidP="00B37493"/>
        </w:tc>
        <w:tc>
          <w:tcPr>
            <w:tcW w:w="735" w:type="dxa"/>
          </w:tcPr>
          <w:p w14:paraId="2723B8D6" w14:textId="77777777" w:rsidR="007414C4" w:rsidRDefault="007414C4" w:rsidP="00B37493"/>
        </w:tc>
        <w:tc>
          <w:tcPr>
            <w:tcW w:w="1065" w:type="dxa"/>
          </w:tcPr>
          <w:p w14:paraId="2076BC51" w14:textId="77777777" w:rsidR="007414C4" w:rsidRDefault="007414C4" w:rsidP="00B37493"/>
        </w:tc>
        <w:tc>
          <w:tcPr>
            <w:tcW w:w="3559" w:type="dxa"/>
          </w:tcPr>
          <w:p w14:paraId="06232959" w14:textId="49117878" w:rsidR="007414C4" w:rsidRDefault="00A925A0" w:rsidP="00B37493">
            <w:r>
              <w:t>Late Fee (per day)</w:t>
            </w:r>
          </w:p>
        </w:tc>
      </w:tr>
      <w:tr w:rsidR="007414C4" w14:paraId="3203385B" w14:textId="77777777" w:rsidTr="00B37493">
        <w:trPr>
          <w:trHeight w:val="60"/>
        </w:trPr>
        <w:tc>
          <w:tcPr>
            <w:tcW w:w="1800" w:type="dxa"/>
          </w:tcPr>
          <w:p w14:paraId="313011D8" w14:textId="77777777" w:rsidR="007414C4" w:rsidRDefault="007414C4" w:rsidP="00B37493"/>
        </w:tc>
        <w:tc>
          <w:tcPr>
            <w:tcW w:w="1260" w:type="dxa"/>
          </w:tcPr>
          <w:p w14:paraId="1C29538D" w14:textId="77777777" w:rsidR="007414C4" w:rsidRDefault="007414C4" w:rsidP="00B37493"/>
        </w:tc>
        <w:tc>
          <w:tcPr>
            <w:tcW w:w="1080" w:type="dxa"/>
          </w:tcPr>
          <w:p w14:paraId="78771805" w14:textId="77777777" w:rsidR="007414C4" w:rsidRDefault="007414C4" w:rsidP="00B37493"/>
        </w:tc>
        <w:tc>
          <w:tcPr>
            <w:tcW w:w="900" w:type="dxa"/>
          </w:tcPr>
          <w:p w14:paraId="0BE162D1" w14:textId="77777777" w:rsidR="007414C4" w:rsidRDefault="007414C4" w:rsidP="00B37493"/>
        </w:tc>
        <w:tc>
          <w:tcPr>
            <w:tcW w:w="735" w:type="dxa"/>
          </w:tcPr>
          <w:p w14:paraId="6098AE16" w14:textId="77777777" w:rsidR="007414C4" w:rsidRDefault="007414C4" w:rsidP="00B37493"/>
        </w:tc>
        <w:tc>
          <w:tcPr>
            <w:tcW w:w="1065" w:type="dxa"/>
          </w:tcPr>
          <w:p w14:paraId="5C5B6ABE" w14:textId="77777777" w:rsidR="007414C4" w:rsidRDefault="007414C4" w:rsidP="00B37493"/>
        </w:tc>
        <w:tc>
          <w:tcPr>
            <w:tcW w:w="3559" w:type="dxa"/>
          </w:tcPr>
          <w:p w14:paraId="3A1AD251" w14:textId="77777777" w:rsidR="007414C4" w:rsidRDefault="007414C4" w:rsidP="00B37493"/>
        </w:tc>
      </w:tr>
      <w:tr w:rsidR="007414C4" w14:paraId="38AF142A" w14:textId="77777777" w:rsidTr="00B37493">
        <w:trPr>
          <w:trHeight w:val="60"/>
        </w:trPr>
        <w:tc>
          <w:tcPr>
            <w:tcW w:w="1800" w:type="dxa"/>
          </w:tcPr>
          <w:p w14:paraId="4095C71C" w14:textId="77777777" w:rsidR="007414C4" w:rsidRDefault="007414C4" w:rsidP="00B37493"/>
        </w:tc>
        <w:tc>
          <w:tcPr>
            <w:tcW w:w="1260" w:type="dxa"/>
          </w:tcPr>
          <w:p w14:paraId="4D046506" w14:textId="77777777" w:rsidR="007414C4" w:rsidRDefault="007414C4" w:rsidP="00B37493"/>
        </w:tc>
        <w:tc>
          <w:tcPr>
            <w:tcW w:w="1080" w:type="dxa"/>
          </w:tcPr>
          <w:p w14:paraId="3CA46794" w14:textId="77777777" w:rsidR="007414C4" w:rsidRDefault="007414C4" w:rsidP="00B37493"/>
        </w:tc>
        <w:tc>
          <w:tcPr>
            <w:tcW w:w="900" w:type="dxa"/>
          </w:tcPr>
          <w:p w14:paraId="0A266EC9" w14:textId="77777777" w:rsidR="007414C4" w:rsidRDefault="007414C4" w:rsidP="00B37493"/>
        </w:tc>
        <w:tc>
          <w:tcPr>
            <w:tcW w:w="735" w:type="dxa"/>
          </w:tcPr>
          <w:p w14:paraId="7F74DC93" w14:textId="77777777" w:rsidR="007414C4" w:rsidRDefault="007414C4" w:rsidP="00B37493"/>
        </w:tc>
        <w:tc>
          <w:tcPr>
            <w:tcW w:w="1065" w:type="dxa"/>
          </w:tcPr>
          <w:p w14:paraId="413EDF26" w14:textId="77777777" w:rsidR="007414C4" w:rsidRDefault="007414C4" w:rsidP="00B37493"/>
        </w:tc>
        <w:tc>
          <w:tcPr>
            <w:tcW w:w="3559" w:type="dxa"/>
          </w:tcPr>
          <w:p w14:paraId="24039670" w14:textId="77777777" w:rsidR="007414C4" w:rsidRDefault="007414C4" w:rsidP="00B37493"/>
        </w:tc>
      </w:tr>
      <w:tr w:rsidR="007414C4" w14:paraId="524FDC0E" w14:textId="77777777" w:rsidTr="00B37493">
        <w:trPr>
          <w:trHeight w:val="60"/>
        </w:trPr>
        <w:tc>
          <w:tcPr>
            <w:tcW w:w="1800" w:type="dxa"/>
          </w:tcPr>
          <w:p w14:paraId="2FA5620E" w14:textId="77777777" w:rsidR="007414C4" w:rsidRDefault="007414C4" w:rsidP="00B37493"/>
        </w:tc>
        <w:tc>
          <w:tcPr>
            <w:tcW w:w="1260" w:type="dxa"/>
          </w:tcPr>
          <w:p w14:paraId="76AF81E8" w14:textId="77777777" w:rsidR="007414C4" w:rsidRDefault="007414C4" w:rsidP="00B37493"/>
        </w:tc>
        <w:tc>
          <w:tcPr>
            <w:tcW w:w="1080" w:type="dxa"/>
          </w:tcPr>
          <w:p w14:paraId="4617A4C8" w14:textId="77777777" w:rsidR="007414C4" w:rsidRDefault="007414C4" w:rsidP="00B37493"/>
        </w:tc>
        <w:tc>
          <w:tcPr>
            <w:tcW w:w="900" w:type="dxa"/>
          </w:tcPr>
          <w:p w14:paraId="14195E1B" w14:textId="77777777" w:rsidR="007414C4" w:rsidRDefault="007414C4" w:rsidP="00B37493"/>
        </w:tc>
        <w:tc>
          <w:tcPr>
            <w:tcW w:w="735" w:type="dxa"/>
          </w:tcPr>
          <w:p w14:paraId="2C3BF64B" w14:textId="77777777" w:rsidR="007414C4" w:rsidRDefault="007414C4" w:rsidP="00B37493"/>
        </w:tc>
        <w:tc>
          <w:tcPr>
            <w:tcW w:w="1065" w:type="dxa"/>
          </w:tcPr>
          <w:p w14:paraId="136475D6" w14:textId="77777777" w:rsidR="007414C4" w:rsidRDefault="007414C4" w:rsidP="00B37493"/>
        </w:tc>
        <w:tc>
          <w:tcPr>
            <w:tcW w:w="3559" w:type="dxa"/>
          </w:tcPr>
          <w:p w14:paraId="10095D60" w14:textId="77777777" w:rsidR="007414C4" w:rsidRDefault="007414C4" w:rsidP="00B37493"/>
        </w:tc>
      </w:tr>
      <w:tr w:rsidR="007414C4" w14:paraId="730F8CCA" w14:textId="77777777" w:rsidTr="00B37493">
        <w:trPr>
          <w:trHeight w:val="60"/>
        </w:trPr>
        <w:tc>
          <w:tcPr>
            <w:tcW w:w="1800" w:type="dxa"/>
          </w:tcPr>
          <w:p w14:paraId="5CB9D70E" w14:textId="77777777" w:rsidR="007414C4" w:rsidRDefault="007414C4" w:rsidP="00B37493"/>
        </w:tc>
        <w:tc>
          <w:tcPr>
            <w:tcW w:w="1260" w:type="dxa"/>
          </w:tcPr>
          <w:p w14:paraId="607C2959" w14:textId="77777777" w:rsidR="007414C4" w:rsidRDefault="007414C4" w:rsidP="00B37493"/>
        </w:tc>
        <w:tc>
          <w:tcPr>
            <w:tcW w:w="1080" w:type="dxa"/>
          </w:tcPr>
          <w:p w14:paraId="164B1F70" w14:textId="77777777" w:rsidR="007414C4" w:rsidRDefault="007414C4" w:rsidP="00B37493"/>
        </w:tc>
        <w:tc>
          <w:tcPr>
            <w:tcW w:w="900" w:type="dxa"/>
          </w:tcPr>
          <w:p w14:paraId="5B01D8F0" w14:textId="77777777" w:rsidR="007414C4" w:rsidRDefault="007414C4" w:rsidP="00B37493"/>
        </w:tc>
        <w:tc>
          <w:tcPr>
            <w:tcW w:w="735" w:type="dxa"/>
          </w:tcPr>
          <w:p w14:paraId="70EC5370" w14:textId="77777777" w:rsidR="007414C4" w:rsidRDefault="007414C4" w:rsidP="00B37493"/>
        </w:tc>
        <w:tc>
          <w:tcPr>
            <w:tcW w:w="1065" w:type="dxa"/>
          </w:tcPr>
          <w:p w14:paraId="3549F13D" w14:textId="77777777" w:rsidR="007414C4" w:rsidRDefault="007414C4" w:rsidP="00B37493"/>
        </w:tc>
        <w:tc>
          <w:tcPr>
            <w:tcW w:w="3559" w:type="dxa"/>
          </w:tcPr>
          <w:p w14:paraId="70B88D3F" w14:textId="77777777" w:rsidR="007414C4" w:rsidRDefault="007414C4" w:rsidP="00B37493"/>
        </w:tc>
      </w:tr>
      <w:tr w:rsidR="007414C4" w14:paraId="3298EA18" w14:textId="77777777" w:rsidTr="00B37493">
        <w:trPr>
          <w:trHeight w:val="60"/>
        </w:trPr>
        <w:tc>
          <w:tcPr>
            <w:tcW w:w="1800" w:type="dxa"/>
          </w:tcPr>
          <w:p w14:paraId="36991898" w14:textId="77777777" w:rsidR="007414C4" w:rsidRDefault="007414C4" w:rsidP="00B37493"/>
        </w:tc>
        <w:tc>
          <w:tcPr>
            <w:tcW w:w="1260" w:type="dxa"/>
          </w:tcPr>
          <w:p w14:paraId="2A5158C2" w14:textId="77777777" w:rsidR="007414C4" w:rsidRDefault="007414C4" w:rsidP="00B37493"/>
        </w:tc>
        <w:tc>
          <w:tcPr>
            <w:tcW w:w="1080" w:type="dxa"/>
          </w:tcPr>
          <w:p w14:paraId="0DC6E6A4" w14:textId="77777777" w:rsidR="007414C4" w:rsidRDefault="007414C4" w:rsidP="00B37493"/>
        </w:tc>
        <w:tc>
          <w:tcPr>
            <w:tcW w:w="900" w:type="dxa"/>
          </w:tcPr>
          <w:p w14:paraId="228AE517" w14:textId="77777777" w:rsidR="007414C4" w:rsidRDefault="007414C4" w:rsidP="00B37493"/>
        </w:tc>
        <w:tc>
          <w:tcPr>
            <w:tcW w:w="735" w:type="dxa"/>
          </w:tcPr>
          <w:p w14:paraId="45837015" w14:textId="77777777" w:rsidR="007414C4" w:rsidRDefault="007414C4" w:rsidP="00B37493"/>
        </w:tc>
        <w:tc>
          <w:tcPr>
            <w:tcW w:w="1065" w:type="dxa"/>
          </w:tcPr>
          <w:p w14:paraId="5E6FAF77" w14:textId="77777777" w:rsidR="007414C4" w:rsidRDefault="007414C4" w:rsidP="00B37493"/>
        </w:tc>
        <w:tc>
          <w:tcPr>
            <w:tcW w:w="3559" w:type="dxa"/>
          </w:tcPr>
          <w:p w14:paraId="7DAB6043" w14:textId="77777777" w:rsidR="007414C4" w:rsidRDefault="007414C4" w:rsidP="00B37493"/>
        </w:tc>
      </w:tr>
      <w:tr w:rsidR="007414C4" w14:paraId="532FE246" w14:textId="77777777" w:rsidTr="00B37493">
        <w:trPr>
          <w:trHeight w:val="60"/>
        </w:trPr>
        <w:tc>
          <w:tcPr>
            <w:tcW w:w="1800" w:type="dxa"/>
          </w:tcPr>
          <w:p w14:paraId="2F596905" w14:textId="77777777" w:rsidR="007414C4" w:rsidRDefault="007414C4" w:rsidP="00B37493"/>
        </w:tc>
        <w:tc>
          <w:tcPr>
            <w:tcW w:w="1260" w:type="dxa"/>
          </w:tcPr>
          <w:p w14:paraId="141EB78A" w14:textId="77777777" w:rsidR="007414C4" w:rsidRDefault="007414C4" w:rsidP="00B37493"/>
        </w:tc>
        <w:tc>
          <w:tcPr>
            <w:tcW w:w="1080" w:type="dxa"/>
          </w:tcPr>
          <w:p w14:paraId="7973F0FC" w14:textId="77777777" w:rsidR="007414C4" w:rsidRDefault="007414C4" w:rsidP="00B37493"/>
        </w:tc>
        <w:tc>
          <w:tcPr>
            <w:tcW w:w="900" w:type="dxa"/>
          </w:tcPr>
          <w:p w14:paraId="6FF0FB2A" w14:textId="77777777" w:rsidR="007414C4" w:rsidRDefault="007414C4" w:rsidP="00B37493"/>
        </w:tc>
        <w:tc>
          <w:tcPr>
            <w:tcW w:w="735" w:type="dxa"/>
          </w:tcPr>
          <w:p w14:paraId="0AE071C6" w14:textId="77777777" w:rsidR="007414C4" w:rsidRDefault="007414C4" w:rsidP="00B37493"/>
        </w:tc>
        <w:tc>
          <w:tcPr>
            <w:tcW w:w="1065" w:type="dxa"/>
          </w:tcPr>
          <w:p w14:paraId="5F79619D" w14:textId="77777777" w:rsidR="007414C4" w:rsidRDefault="007414C4" w:rsidP="00B37493"/>
        </w:tc>
        <w:tc>
          <w:tcPr>
            <w:tcW w:w="3559" w:type="dxa"/>
          </w:tcPr>
          <w:p w14:paraId="4EA2B613" w14:textId="77777777" w:rsidR="007414C4" w:rsidRDefault="007414C4" w:rsidP="00B37493"/>
        </w:tc>
      </w:tr>
      <w:tr w:rsidR="007414C4" w14:paraId="389BAB84" w14:textId="77777777" w:rsidTr="00B37493">
        <w:trPr>
          <w:trHeight w:val="60"/>
        </w:trPr>
        <w:tc>
          <w:tcPr>
            <w:tcW w:w="1800" w:type="dxa"/>
          </w:tcPr>
          <w:p w14:paraId="6F087C6E" w14:textId="77777777" w:rsidR="007414C4" w:rsidRDefault="007414C4" w:rsidP="00B37493"/>
        </w:tc>
        <w:tc>
          <w:tcPr>
            <w:tcW w:w="1260" w:type="dxa"/>
          </w:tcPr>
          <w:p w14:paraId="339A8278" w14:textId="77777777" w:rsidR="007414C4" w:rsidRDefault="007414C4" w:rsidP="00B37493"/>
        </w:tc>
        <w:tc>
          <w:tcPr>
            <w:tcW w:w="1080" w:type="dxa"/>
          </w:tcPr>
          <w:p w14:paraId="498C0ED5" w14:textId="77777777" w:rsidR="007414C4" w:rsidRDefault="007414C4" w:rsidP="00B37493"/>
        </w:tc>
        <w:tc>
          <w:tcPr>
            <w:tcW w:w="900" w:type="dxa"/>
          </w:tcPr>
          <w:p w14:paraId="1D21E808" w14:textId="77777777" w:rsidR="007414C4" w:rsidRDefault="007414C4" w:rsidP="00B37493"/>
        </w:tc>
        <w:tc>
          <w:tcPr>
            <w:tcW w:w="735" w:type="dxa"/>
          </w:tcPr>
          <w:p w14:paraId="38CF4EE7" w14:textId="77777777" w:rsidR="007414C4" w:rsidRDefault="007414C4" w:rsidP="00B37493"/>
        </w:tc>
        <w:tc>
          <w:tcPr>
            <w:tcW w:w="1065" w:type="dxa"/>
          </w:tcPr>
          <w:p w14:paraId="0412BF26" w14:textId="77777777" w:rsidR="007414C4" w:rsidRDefault="007414C4" w:rsidP="00B37493"/>
        </w:tc>
        <w:tc>
          <w:tcPr>
            <w:tcW w:w="3559" w:type="dxa"/>
          </w:tcPr>
          <w:p w14:paraId="5E3BD65E" w14:textId="77777777" w:rsidR="007414C4" w:rsidRDefault="007414C4" w:rsidP="00B37493"/>
        </w:tc>
      </w:tr>
      <w:tr w:rsidR="007414C4" w14:paraId="5EBC0935" w14:textId="77777777" w:rsidTr="00B37493">
        <w:trPr>
          <w:trHeight w:val="60"/>
        </w:trPr>
        <w:tc>
          <w:tcPr>
            <w:tcW w:w="1800" w:type="dxa"/>
          </w:tcPr>
          <w:p w14:paraId="470FB8DA" w14:textId="77777777" w:rsidR="007414C4" w:rsidRDefault="007414C4" w:rsidP="00B37493"/>
        </w:tc>
        <w:tc>
          <w:tcPr>
            <w:tcW w:w="1260" w:type="dxa"/>
          </w:tcPr>
          <w:p w14:paraId="41334B20" w14:textId="77777777" w:rsidR="007414C4" w:rsidRDefault="007414C4" w:rsidP="00B37493"/>
        </w:tc>
        <w:tc>
          <w:tcPr>
            <w:tcW w:w="1080" w:type="dxa"/>
          </w:tcPr>
          <w:p w14:paraId="67D5F2D9" w14:textId="77777777" w:rsidR="007414C4" w:rsidRDefault="007414C4" w:rsidP="00B37493"/>
        </w:tc>
        <w:tc>
          <w:tcPr>
            <w:tcW w:w="900" w:type="dxa"/>
          </w:tcPr>
          <w:p w14:paraId="15D26213" w14:textId="77777777" w:rsidR="007414C4" w:rsidRDefault="007414C4" w:rsidP="00B37493"/>
        </w:tc>
        <w:tc>
          <w:tcPr>
            <w:tcW w:w="735" w:type="dxa"/>
          </w:tcPr>
          <w:p w14:paraId="43093451" w14:textId="77777777" w:rsidR="007414C4" w:rsidRDefault="007414C4" w:rsidP="00B37493"/>
        </w:tc>
        <w:tc>
          <w:tcPr>
            <w:tcW w:w="1065" w:type="dxa"/>
          </w:tcPr>
          <w:p w14:paraId="5328D0DB" w14:textId="77777777" w:rsidR="007414C4" w:rsidRDefault="007414C4" w:rsidP="00B37493"/>
        </w:tc>
        <w:tc>
          <w:tcPr>
            <w:tcW w:w="3559" w:type="dxa"/>
          </w:tcPr>
          <w:p w14:paraId="5FE13BB2" w14:textId="77777777" w:rsidR="007414C4" w:rsidRDefault="007414C4" w:rsidP="00B37493"/>
        </w:tc>
      </w:tr>
      <w:tr w:rsidR="007414C4" w14:paraId="7CDBC287" w14:textId="77777777" w:rsidTr="00B37493">
        <w:trPr>
          <w:trHeight w:val="60"/>
        </w:trPr>
        <w:tc>
          <w:tcPr>
            <w:tcW w:w="1800" w:type="dxa"/>
          </w:tcPr>
          <w:p w14:paraId="6EBA2585" w14:textId="77777777" w:rsidR="007414C4" w:rsidRDefault="007414C4" w:rsidP="00B37493"/>
        </w:tc>
        <w:tc>
          <w:tcPr>
            <w:tcW w:w="1260" w:type="dxa"/>
          </w:tcPr>
          <w:p w14:paraId="763E5567" w14:textId="77777777" w:rsidR="007414C4" w:rsidRDefault="007414C4" w:rsidP="00B37493"/>
        </w:tc>
        <w:tc>
          <w:tcPr>
            <w:tcW w:w="1080" w:type="dxa"/>
          </w:tcPr>
          <w:p w14:paraId="505F3472" w14:textId="77777777" w:rsidR="007414C4" w:rsidRDefault="007414C4" w:rsidP="00B37493"/>
        </w:tc>
        <w:tc>
          <w:tcPr>
            <w:tcW w:w="900" w:type="dxa"/>
          </w:tcPr>
          <w:p w14:paraId="6F6BE622" w14:textId="77777777" w:rsidR="007414C4" w:rsidRDefault="007414C4" w:rsidP="00B37493"/>
        </w:tc>
        <w:tc>
          <w:tcPr>
            <w:tcW w:w="735" w:type="dxa"/>
          </w:tcPr>
          <w:p w14:paraId="196895B3" w14:textId="77777777" w:rsidR="007414C4" w:rsidRDefault="007414C4" w:rsidP="00B37493"/>
        </w:tc>
        <w:tc>
          <w:tcPr>
            <w:tcW w:w="1065" w:type="dxa"/>
          </w:tcPr>
          <w:p w14:paraId="5C43A481" w14:textId="77777777" w:rsidR="007414C4" w:rsidRDefault="007414C4" w:rsidP="00B37493"/>
        </w:tc>
        <w:tc>
          <w:tcPr>
            <w:tcW w:w="3559" w:type="dxa"/>
          </w:tcPr>
          <w:p w14:paraId="2A0AD6B6" w14:textId="77777777" w:rsidR="007414C4" w:rsidRDefault="007414C4" w:rsidP="00B37493"/>
        </w:tc>
      </w:tr>
      <w:tr w:rsidR="007414C4" w14:paraId="05391830" w14:textId="77777777" w:rsidTr="00B37493">
        <w:trPr>
          <w:trHeight w:val="276"/>
        </w:trPr>
        <w:tc>
          <w:tcPr>
            <w:tcW w:w="1800" w:type="dxa"/>
          </w:tcPr>
          <w:p w14:paraId="15C2C103" w14:textId="77777777" w:rsidR="007414C4" w:rsidRDefault="007414C4" w:rsidP="00B37493"/>
        </w:tc>
        <w:tc>
          <w:tcPr>
            <w:tcW w:w="1260" w:type="dxa"/>
          </w:tcPr>
          <w:p w14:paraId="6B734F41" w14:textId="77777777" w:rsidR="007414C4" w:rsidRDefault="007414C4" w:rsidP="00B37493"/>
        </w:tc>
        <w:tc>
          <w:tcPr>
            <w:tcW w:w="1080" w:type="dxa"/>
          </w:tcPr>
          <w:p w14:paraId="41B44F2C" w14:textId="77777777" w:rsidR="007414C4" w:rsidRDefault="007414C4" w:rsidP="00B37493"/>
        </w:tc>
        <w:tc>
          <w:tcPr>
            <w:tcW w:w="900" w:type="dxa"/>
          </w:tcPr>
          <w:p w14:paraId="3D4E2DD1" w14:textId="77777777" w:rsidR="007414C4" w:rsidRDefault="007414C4" w:rsidP="00B37493"/>
        </w:tc>
        <w:tc>
          <w:tcPr>
            <w:tcW w:w="735" w:type="dxa"/>
          </w:tcPr>
          <w:p w14:paraId="7B4074CD" w14:textId="77777777" w:rsidR="007414C4" w:rsidRDefault="007414C4" w:rsidP="00B37493"/>
        </w:tc>
        <w:tc>
          <w:tcPr>
            <w:tcW w:w="1065" w:type="dxa"/>
          </w:tcPr>
          <w:p w14:paraId="72CDE06B" w14:textId="77777777" w:rsidR="007414C4" w:rsidRDefault="007414C4" w:rsidP="00B37493"/>
        </w:tc>
        <w:tc>
          <w:tcPr>
            <w:tcW w:w="3559" w:type="dxa"/>
          </w:tcPr>
          <w:p w14:paraId="5F276420" w14:textId="77777777" w:rsidR="007414C4" w:rsidRDefault="007414C4" w:rsidP="00B37493"/>
        </w:tc>
      </w:tr>
      <w:tr w:rsidR="007414C4" w14:paraId="42A9E3DB" w14:textId="77777777" w:rsidTr="00B37493">
        <w:trPr>
          <w:trHeight w:val="264"/>
        </w:trPr>
        <w:tc>
          <w:tcPr>
            <w:tcW w:w="1800" w:type="dxa"/>
          </w:tcPr>
          <w:p w14:paraId="7A61A6E0" w14:textId="77777777" w:rsidR="007414C4" w:rsidRDefault="007414C4" w:rsidP="00B37493"/>
        </w:tc>
        <w:tc>
          <w:tcPr>
            <w:tcW w:w="1260" w:type="dxa"/>
          </w:tcPr>
          <w:p w14:paraId="0F4BDD7C" w14:textId="77777777" w:rsidR="007414C4" w:rsidRDefault="007414C4" w:rsidP="00B37493"/>
        </w:tc>
        <w:tc>
          <w:tcPr>
            <w:tcW w:w="1080" w:type="dxa"/>
          </w:tcPr>
          <w:p w14:paraId="6C7C8622" w14:textId="77777777" w:rsidR="007414C4" w:rsidRDefault="007414C4" w:rsidP="00B37493"/>
        </w:tc>
        <w:tc>
          <w:tcPr>
            <w:tcW w:w="900" w:type="dxa"/>
          </w:tcPr>
          <w:p w14:paraId="0032A703" w14:textId="77777777" w:rsidR="007414C4" w:rsidRDefault="007414C4" w:rsidP="00B37493"/>
        </w:tc>
        <w:tc>
          <w:tcPr>
            <w:tcW w:w="735" w:type="dxa"/>
          </w:tcPr>
          <w:p w14:paraId="323DDDDB" w14:textId="77777777" w:rsidR="007414C4" w:rsidRDefault="007414C4" w:rsidP="00B37493"/>
        </w:tc>
        <w:tc>
          <w:tcPr>
            <w:tcW w:w="1065" w:type="dxa"/>
          </w:tcPr>
          <w:p w14:paraId="0A74E425" w14:textId="77777777" w:rsidR="007414C4" w:rsidRDefault="007414C4" w:rsidP="00B37493"/>
        </w:tc>
        <w:tc>
          <w:tcPr>
            <w:tcW w:w="3559" w:type="dxa"/>
          </w:tcPr>
          <w:p w14:paraId="4161092D" w14:textId="77777777" w:rsidR="007414C4" w:rsidRDefault="007414C4" w:rsidP="00B37493"/>
        </w:tc>
      </w:tr>
    </w:tbl>
    <w:p w14:paraId="0A97209A" w14:textId="77777777" w:rsidR="007414C4" w:rsidRDefault="007414C4" w:rsidP="007414C4"/>
    <w:p w14:paraId="62CA77D4" w14:textId="77777777" w:rsidR="007414C4" w:rsidRDefault="007414C4" w:rsidP="007414C4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5CBBFD15" w14:textId="44ADFE44" w:rsidR="00191188" w:rsidRDefault="00191188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5C42FE96" w14:textId="20E66965" w:rsidR="00191188" w:rsidRDefault="00191188" w:rsidP="00191188">
      <w:pPr>
        <w:pStyle w:val="Heading1"/>
      </w:pPr>
      <w:bookmarkStart w:id="23" w:name="_Toc19181247"/>
      <w:bookmarkStart w:id="24" w:name="_Toc19611218"/>
      <w:r>
        <w:lastRenderedPageBreak/>
        <w:t>Title</w:t>
      </w:r>
      <w:bookmarkEnd w:id="23"/>
      <w:bookmarkEnd w:id="24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170"/>
        <w:gridCol w:w="630"/>
        <w:gridCol w:w="735"/>
        <w:gridCol w:w="1335"/>
        <w:gridCol w:w="3289"/>
      </w:tblGrid>
      <w:tr w:rsidR="00191188" w14:paraId="7DF155E5" w14:textId="77777777" w:rsidTr="00C314CD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112DB648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14:paraId="21B6B050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170" w:type="dxa"/>
            <w:shd w:val="clear" w:color="auto" w:fill="DEEAF6" w:themeFill="accent1" w:themeFillTint="33"/>
          </w:tcPr>
          <w:p w14:paraId="7896C3D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630" w:type="dxa"/>
            <w:shd w:val="clear" w:color="auto" w:fill="DEEAF6" w:themeFill="accent1" w:themeFillTint="33"/>
          </w:tcPr>
          <w:p w14:paraId="4AE382E4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15214DCE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335" w:type="dxa"/>
            <w:shd w:val="clear" w:color="auto" w:fill="DEEAF6" w:themeFill="accent1" w:themeFillTint="33"/>
          </w:tcPr>
          <w:p w14:paraId="39B29DAB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289" w:type="dxa"/>
            <w:shd w:val="clear" w:color="auto" w:fill="DEEAF6" w:themeFill="accent1" w:themeFillTint="33"/>
          </w:tcPr>
          <w:p w14:paraId="14578E0D" w14:textId="77777777" w:rsidR="00191188" w:rsidRPr="00F02F47" w:rsidRDefault="00191188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91188" w14:paraId="67D72D2D" w14:textId="77777777" w:rsidTr="00C314CD">
        <w:trPr>
          <w:trHeight w:val="264"/>
        </w:trPr>
        <w:tc>
          <w:tcPr>
            <w:tcW w:w="1800" w:type="dxa"/>
          </w:tcPr>
          <w:p w14:paraId="2E7935D8" w14:textId="30760C00" w:rsidR="00191188" w:rsidRPr="007045A0" w:rsidRDefault="00EA3BA1" w:rsidP="00B37493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7045A0">
              <w:rPr>
                <w:b/>
                <w:bCs/>
                <w:sz w:val="28"/>
                <w:szCs w:val="28"/>
                <w:u w:val="single"/>
              </w:rPr>
              <w:t>TtlID</w:t>
            </w:r>
            <w:proofErr w:type="spellEnd"/>
          </w:p>
        </w:tc>
        <w:tc>
          <w:tcPr>
            <w:tcW w:w="1440" w:type="dxa"/>
          </w:tcPr>
          <w:p w14:paraId="7B13587C" w14:textId="7C4EE528" w:rsidR="00191188" w:rsidRDefault="00EA3BA1" w:rsidP="00B37493">
            <w:r>
              <w:t>PK</w:t>
            </w:r>
          </w:p>
        </w:tc>
        <w:tc>
          <w:tcPr>
            <w:tcW w:w="1170" w:type="dxa"/>
          </w:tcPr>
          <w:p w14:paraId="30369604" w14:textId="65FD301A" w:rsidR="00191188" w:rsidRDefault="00EA3BA1" w:rsidP="00B37493">
            <w:r>
              <w:t>Number</w:t>
            </w:r>
          </w:p>
        </w:tc>
        <w:tc>
          <w:tcPr>
            <w:tcW w:w="630" w:type="dxa"/>
          </w:tcPr>
          <w:p w14:paraId="3925F2CB" w14:textId="56D1E003" w:rsidR="00191188" w:rsidRDefault="00EA3BA1" w:rsidP="00B37493">
            <w:r>
              <w:t>10</w:t>
            </w:r>
          </w:p>
        </w:tc>
        <w:tc>
          <w:tcPr>
            <w:tcW w:w="735" w:type="dxa"/>
          </w:tcPr>
          <w:p w14:paraId="7FE01954" w14:textId="4C8BC7D4" w:rsidR="00191188" w:rsidRDefault="00EA3BA1" w:rsidP="00B37493">
            <w:r>
              <w:t>Y</w:t>
            </w:r>
          </w:p>
        </w:tc>
        <w:tc>
          <w:tcPr>
            <w:tcW w:w="1335" w:type="dxa"/>
          </w:tcPr>
          <w:p w14:paraId="5338A593" w14:textId="1800E2AF" w:rsidR="00191188" w:rsidRDefault="00EA3BA1" w:rsidP="00B37493">
            <w:r>
              <w:t>9999999999</w:t>
            </w:r>
          </w:p>
        </w:tc>
        <w:tc>
          <w:tcPr>
            <w:tcW w:w="3289" w:type="dxa"/>
          </w:tcPr>
          <w:p w14:paraId="3F34CE32" w14:textId="77777777" w:rsidR="00191188" w:rsidRDefault="00191188" w:rsidP="00B37493"/>
        </w:tc>
      </w:tr>
      <w:tr w:rsidR="00191188" w14:paraId="5C906B04" w14:textId="77777777" w:rsidTr="00C314CD">
        <w:trPr>
          <w:trHeight w:val="276"/>
        </w:trPr>
        <w:tc>
          <w:tcPr>
            <w:tcW w:w="1800" w:type="dxa"/>
          </w:tcPr>
          <w:p w14:paraId="44ED0F75" w14:textId="3C8627AB" w:rsidR="00191188" w:rsidRDefault="006D675E" w:rsidP="00B37493">
            <w:proofErr w:type="spellStart"/>
            <w:r w:rsidRPr="00C314CD">
              <w:rPr>
                <w:color w:val="FF0000"/>
              </w:rPr>
              <w:t>GenreCode</w:t>
            </w:r>
            <w:proofErr w:type="spellEnd"/>
          </w:p>
        </w:tc>
        <w:tc>
          <w:tcPr>
            <w:tcW w:w="1440" w:type="dxa"/>
          </w:tcPr>
          <w:p w14:paraId="5576DBDC" w14:textId="7EC02625" w:rsidR="00191188" w:rsidRDefault="00C314CD" w:rsidP="00B37493">
            <w:proofErr w:type="spellStart"/>
            <w:proofErr w:type="gramStart"/>
            <w:r>
              <w:t>FK:</w:t>
            </w:r>
            <w:r w:rsidRPr="00C314CD">
              <w:rPr>
                <w:color w:val="FF0000"/>
              </w:rPr>
              <w:t>Genre</w:t>
            </w:r>
            <w:proofErr w:type="spellEnd"/>
            <w:proofErr w:type="gramEnd"/>
          </w:p>
        </w:tc>
        <w:tc>
          <w:tcPr>
            <w:tcW w:w="1170" w:type="dxa"/>
          </w:tcPr>
          <w:p w14:paraId="4BDD7764" w14:textId="77777777" w:rsidR="00191188" w:rsidRDefault="00191188" w:rsidP="00B37493"/>
        </w:tc>
        <w:tc>
          <w:tcPr>
            <w:tcW w:w="630" w:type="dxa"/>
          </w:tcPr>
          <w:p w14:paraId="0A3A0375" w14:textId="77777777" w:rsidR="00191188" w:rsidRDefault="00191188" w:rsidP="00B37493"/>
        </w:tc>
        <w:tc>
          <w:tcPr>
            <w:tcW w:w="735" w:type="dxa"/>
          </w:tcPr>
          <w:p w14:paraId="6EA367F5" w14:textId="2C845CCB" w:rsidR="00191188" w:rsidRDefault="00C314CD" w:rsidP="00B37493">
            <w:r>
              <w:t>Y</w:t>
            </w:r>
          </w:p>
        </w:tc>
        <w:tc>
          <w:tcPr>
            <w:tcW w:w="1335" w:type="dxa"/>
          </w:tcPr>
          <w:p w14:paraId="0DD814A6" w14:textId="77777777" w:rsidR="00191188" w:rsidRDefault="00191188" w:rsidP="00B37493"/>
        </w:tc>
        <w:tc>
          <w:tcPr>
            <w:tcW w:w="3289" w:type="dxa"/>
          </w:tcPr>
          <w:p w14:paraId="359CD47C" w14:textId="77777777" w:rsidR="00191188" w:rsidRDefault="00191188" w:rsidP="00B37493"/>
        </w:tc>
      </w:tr>
      <w:tr w:rsidR="00191188" w14:paraId="7C3BECD1" w14:textId="77777777" w:rsidTr="00C314CD">
        <w:trPr>
          <w:trHeight w:val="264"/>
        </w:trPr>
        <w:tc>
          <w:tcPr>
            <w:tcW w:w="1800" w:type="dxa"/>
          </w:tcPr>
          <w:p w14:paraId="2B666DB8" w14:textId="639C91DE" w:rsidR="00191188" w:rsidRDefault="00C314CD" w:rsidP="00B37493">
            <w:proofErr w:type="spellStart"/>
            <w:r>
              <w:t>RatCode</w:t>
            </w:r>
            <w:proofErr w:type="spellEnd"/>
          </w:p>
        </w:tc>
        <w:tc>
          <w:tcPr>
            <w:tcW w:w="1440" w:type="dxa"/>
          </w:tcPr>
          <w:p w14:paraId="138BE996" w14:textId="257677C7" w:rsidR="00191188" w:rsidRDefault="00C314CD" w:rsidP="00B37493">
            <w:proofErr w:type="spellStart"/>
            <w:proofErr w:type="gramStart"/>
            <w:r>
              <w:t>FK:</w:t>
            </w:r>
            <w:r w:rsidRPr="00C314CD">
              <w:rPr>
                <w:color w:val="FF0000"/>
              </w:rPr>
              <w:t>Rating</w:t>
            </w:r>
            <w:proofErr w:type="spellEnd"/>
            <w:proofErr w:type="gramEnd"/>
          </w:p>
        </w:tc>
        <w:tc>
          <w:tcPr>
            <w:tcW w:w="1170" w:type="dxa"/>
          </w:tcPr>
          <w:p w14:paraId="798CECBD" w14:textId="77777777" w:rsidR="00191188" w:rsidRDefault="00191188" w:rsidP="00B37493"/>
        </w:tc>
        <w:tc>
          <w:tcPr>
            <w:tcW w:w="630" w:type="dxa"/>
          </w:tcPr>
          <w:p w14:paraId="2E631947" w14:textId="77777777" w:rsidR="00191188" w:rsidRDefault="00191188" w:rsidP="00B37493"/>
        </w:tc>
        <w:tc>
          <w:tcPr>
            <w:tcW w:w="735" w:type="dxa"/>
          </w:tcPr>
          <w:p w14:paraId="2ACD9422" w14:textId="4CDDD693" w:rsidR="00191188" w:rsidRDefault="00C314CD" w:rsidP="00B37493">
            <w:r>
              <w:t>N</w:t>
            </w:r>
          </w:p>
        </w:tc>
        <w:tc>
          <w:tcPr>
            <w:tcW w:w="1335" w:type="dxa"/>
          </w:tcPr>
          <w:p w14:paraId="2BB89FF0" w14:textId="77777777" w:rsidR="00191188" w:rsidRDefault="00191188" w:rsidP="00B37493"/>
        </w:tc>
        <w:tc>
          <w:tcPr>
            <w:tcW w:w="3289" w:type="dxa"/>
          </w:tcPr>
          <w:p w14:paraId="64DC8DE1" w14:textId="77777777" w:rsidR="00191188" w:rsidRDefault="00191188" w:rsidP="00B37493"/>
        </w:tc>
      </w:tr>
      <w:tr w:rsidR="00191188" w14:paraId="54F10543" w14:textId="77777777" w:rsidTr="00C314CD">
        <w:trPr>
          <w:trHeight w:val="264"/>
        </w:trPr>
        <w:tc>
          <w:tcPr>
            <w:tcW w:w="1800" w:type="dxa"/>
          </w:tcPr>
          <w:p w14:paraId="21F90656" w14:textId="2BF1F57D" w:rsidR="00191188" w:rsidRDefault="00C314CD" w:rsidP="00B37493">
            <w:proofErr w:type="spellStart"/>
            <w:r w:rsidRPr="00C314CD">
              <w:rPr>
                <w:color w:val="FF0000"/>
              </w:rPr>
              <w:t>TtlAuthor</w:t>
            </w:r>
            <w:proofErr w:type="spellEnd"/>
          </w:p>
        </w:tc>
        <w:tc>
          <w:tcPr>
            <w:tcW w:w="1440" w:type="dxa"/>
          </w:tcPr>
          <w:p w14:paraId="6974E72F" w14:textId="49429A64" w:rsidR="00191188" w:rsidRDefault="00C314CD" w:rsidP="00B37493">
            <w:proofErr w:type="spellStart"/>
            <w:proofErr w:type="gramStart"/>
            <w:r>
              <w:t>FK:Person</w:t>
            </w:r>
            <w:proofErr w:type="spellEnd"/>
            <w:proofErr w:type="gramEnd"/>
          </w:p>
        </w:tc>
        <w:tc>
          <w:tcPr>
            <w:tcW w:w="1170" w:type="dxa"/>
          </w:tcPr>
          <w:p w14:paraId="44D5DD07" w14:textId="77777777" w:rsidR="00191188" w:rsidRDefault="00191188" w:rsidP="00B37493"/>
        </w:tc>
        <w:tc>
          <w:tcPr>
            <w:tcW w:w="630" w:type="dxa"/>
          </w:tcPr>
          <w:p w14:paraId="5B8D1F0C" w14:textId="77777777" w:rsidR="00191188" w:rsidRDefault="00191188" w:rsidP="00B37493"/>
        </w:tc>
        <w:tc>
          <w:tcPr>
            <w:tcW w:w="735" w:type="dxa"/>
          </w:tcPr>
          <w:p w14:paraId="4FECF077" w14:textId="77777777" w:rsidR="00191188" w:rsidRDefault="00191188" w:rsidP="00B37493"/>
        </w:tc>
        <w:tc>
          <w:tcPr>
            <w:tcW w:w="1335" w:type="dxa"/>
          </w:tcPr>
          <w:p w14:paraId="4FD1EEA7" w14:textId="77777777" w:rsidR="00191188" w:rsidRDefault="00191188" w:rsidP="00B37493"/>
        </w:tc>
        <w:tc>
          <w:tcPr>
            <w:tcW w:w="3289" w:type="dxa"/>
          </w:tcPr>
          <w:p w14:paraId="43BD6C50" w14:textId="321FCC7D" w:rsidR="00191188" w:rsidRDefault="00C314CD" w:rsidP="00B37493">
            <w:r>
              <w:t>Author</w:t>
            </w:r>
          </w:p>
        </w:tc>
      </w:tr>
      <w:tr w:rsidR="00191188" w14:paraId="7ADE307E" w14:textId="77777777" w:rsidTr="00C314CD">
        <w:trPr>
          <w:trHeight w:val="60"/>
        </w:trPr>
        <w:tc>
          <w:tcPr>
            <w:tcW w:w="1800" w:type="dxa"/>
          </w:tcPr>
          <w:p w14:paraId="3D63D121" w14:textId="4F4F5A29" w:rsidR="00191188" w:rsidRDefault="00C314CD" w:rsidP="00B37493">
            <w:proofErr w:type="spellStart"/>
            <w:r>
              <w:t>TtlTitle</w:t>
            </w:r>
            <w:proofErr w:type="spellEnd"/>
          </w:p>
        </w:tc>
        <w:tc>
          <w:tcPr>
            <w:tcW w:w="1440" w:type="dxa"/>
          </w:tcPr>
          <w:p w14:paraId="395AA725" w14:textId="77777777" w:rsidR="00191188" w:rsidRDefault="00191188" w:rsidP="00B37493"/>
        </w:tc>
        <w:tc>
          <w:tcPr>
            <w:tcW w:w="1170" w:type="dxa"/>
          </w:tcPr>
          <w:p w14:paraId="65CB0D35" w14:textId="11FBCD3C" w:rsidR="00191188" w:rsidRDefault="00C314CD" w:rsidP="00B37493">
            <w:r>
              <w:t>VARCHAR</w:t>
            </w:r>
          </w:p>
        </w:tc>
        <w:tc>
          <w:tcPr>
            <w:tcW w:w="630" w:type="dxa"/>
          </w:tcPr>
          <w:p w14:paraId="39C69122" w14:textId="22A1CD39" w:rsidR="00191188" w:rsidRDefault="00C314CD" w:rsidP="00B37493">
            <w:r>
              <w:t>25</w:t>
            </w:r>
          </w:p>
        </w:tc>
        <w:tc>
          <w:tcPr>
            <w:tcW w:w="735" w:type="dxa"/>
          </w:tcPr>
          <w:p w14:paraId="11BA87E4" w14:textId="344AD48E" w:rsidR="00191188" w:rsidRDefault="00C314CD" w:rsidP="00B37493">
            <w:r>
              <w:t>Y</w:t>
            </w:r>
          </w:p>
        </w:tc>
        <w:tc>
          <w:tcPr>
            <w:tcW w:w="1335" w:type="dxa"/>
          </w:tcPr>
          <w:p w14:paraId="3BFBF4B2" w14:textId="77777777" w:rsidR="00191188" w:rsidRDefault="00191188" w:rsidP="00B37493"/>
        </w:tc>
        <w:tc>
          <w:tcPr>
            <w:tcW w:w="3289" w:type="dxa"/>
          </w:tcPr>
          <w:p w14:paraId="4BE7135A" w14:textId="77777777" w:rsidR="00191188" w:rsidRDefault="00191188" w:rsidP="00B37493"/>
        </w:tc>
      </w:tr>
      <w:tr w:rsidR="00191188" w14:paraId="2437DEC4" w14:textId="77777777" w:rsidTr="00C314CD">
        <w:trPr>
          <w:trHeight w:val="60"/>
        </w:trPr>
        <w:tc>
          <w:tcPr>
            <w:tcW w:w="1800" w:type="dxa"/>
          </w:tcPr>
          <w:p w14:paraId="38F758F2" w14:textId="3F10F0B5" w:rsidR="00191188" w:rsidRDefault="00C314CD" w:rsidP="00B37493">
            <w:proofErr w:type="spellStart"/>
            <w:r>
              <w:t>TtlSubTitle</w:t>
            </w:r>
            <w:proofErr w:type="spellEnd"/>
          </w:p>
        </w:tc>
        <w:tc>
          <w:tcPr>
            <w:tcW w:w="1440" w:type="dxa"/>
          </w:tcPr>
          <w:p w14:paraId="041C0978" w14:textId="77777777" w:rsidR="00191188" w:rsidRDefault="00191188" w:rsidP="00B37493"/>
        </w:tc>
        <w:tc>
          <w:tcPr>
            <w:tcW w:w="1170" w:type="dxa"/>
          </w:tcPr>
          <w:p w14:paraId="42A3F3FF" w14:textId="50C339A5" w:rsidR="00191188" w:rsidRDefault="00C314CD" w:rsidP="00B37493">
            <w:r>
              <w:t>VARCHAR</w:t>
            </w:r>
          </w:p>
        </w:tc>
        <w:tc>
          <w:tcPr>
            <w:tcW w:w="630" w:type="dxa"/>
          </w:tcPr>
          <w:p w14:paraId="26D44858" w14:textId="1F3358FC" w:rsidR="00191188" w:rsidRDefault="00C314CD" w:rsidP="00B37493">
            <w:r>
              <w:t>25</w:t>
            </w:r>
          </w:p>
        </w:tc>
        <w:tc>
          <w:tcPr>
            <w:tcW w:w="735" w:type="dxa"/>
          </w:tcPr>
          <w:p w14:paraId="38E80F1E" w14:textId="0FE96CA1" w:rsidR="00191188" w:rsidRDefault="00C314CD" w:rsidP="00B37493">
            <w:r>
              <w:t>N</w:t>
            </w:r>
          </w:p>
        </w:tc>
        <w:tc>
          <w:tcPr>
            <w:tcW w:w="1335" w:type="dxa"/>
          </w:tcPr>
          <w:p w14:paraId="3998BFC0" w14:textId="77777777" w:rsidR="00191188" w:rsidRDefault="00191188" w:rsidP="00B37493"/>
        </w:tc>
        <w:tc>
          <w:tcPr>
            <w:tcW w:w="3289" w:type="dxa"/>
          </w:tcPr>
          <w:p w14:paraId="3400F806" w14:textId="77777777" w:rsidR="00191188" w:rsidRDefault="00191188" w:rsidP="00B37493"/>
        </w:tc>
      </w:tr>
      <w:tr w:rsidR="00191188" w14:paraId="18D6813F" w14:textId="77777777" w:rsidTr="00C314CD">
        <w:trPr>
          <w:trHeight w:val="60"/>
        </w:trPr>
        <w:tc>
          <w:tcPr>
            <w:tcW w:w="1800" w:type="dxa"/>
          </w:tcPr>
          <w:p w14:paraId="0E69BDDA" w14:textId="754BC88D" w:rsidR="00191188" w:rsidRDefault="00C314CD" w:rsidP="00B37493">
            <w:proofErr w:type="spellStart"/>
            <w:r w:rsidRPr="00C314CD">
              <w:rPr>
                <w:color w:val="FF0000"/>
              </w:rPr>
              <w:t>PubID</w:t>
            </w:r>
            <w:proofErr w:type="spellEnd"/>
          </w:p>
        </w:tc>
        <w:tc>
          <w:tcPr>
            <w:tcW w:w="1440" w:type="dxa"/>
          </w:tcPr>
          <w:p w14:paraId="09A513F7" w14:textId="33C23D1D" w:rsidR="00191188" w:rsidRDefault="00C314CD" w:rsidP="00B37493">
            <w:proofErr w:type="spellStart"/>
            <w:proofErr w:type="gramStart"/>
            <w:r>
              <w:t>FK:</w:t>
            </w:r>
            <w:r w:rsidRPr="00C314CD">
              <w:rPr>
                <w:color w:val="FF0000"/>
              </w:rPr>
              <w:t>Publisher</w:t>
            </w:r>
            <w:proofErr w:type="spellEnd"/>
            <w:proofErr w:type="gramEnd"/>
          </w:p>
        </w:tc>
        <w:tc>
          <w:tcPr>
            <w:tcW w:w="1170" w:type="dxa"/>
          </w:tcPr>
          <w:p w14:paraId="1CFB8DF3" w14:textId="77777777" w:rsidR="00191188" w:rsidRDefault="00191188" w:rsidP="00B37493"/>
        </w:tc>
        <w:tc>
          <w:tcPr>
            <w:tcW w:w="630" w:type="dxa"/>
          </w:tcPr>
          <w:p w14:paraId="798164FC" w14:textId="77777777" w:rsidR="00191188" w:rsidRDefault="00191188" w:rsidP="00B37493"/>
        </w:tc>
        <w:tc>
          <w:tcPr>
            <w:tcW w:w="735" w:type="dxa"/>
          </w:tcPr>
          <w:p w14:paraId="740C2336" w14:textId="77777777" w:rsidR="00191188" w:rsidRDefault="00191188" w:rsidP="00B37493"/>
        </w:tc>
        <w:tc>
          <w:tcPr>
            <w:tcW w:w="1335" w:type="dxa"/>
          </w:tcPr>
          <w:p w14:paraId="10AFBEA3" w14:textId="77777777" w:rsidR="00191188" w:rsidRDefault="00191188" w:rsidP="00B37493"/>
        </w:tc>
        <w:tc>
          <w:tcPr>
            <w:tcW w:w="3289" w:type="dxa"/>
          </w:tcPr>
          <w:p w14:paraId="41313BF8" w14:textId="77777777" w:rsidR="00191188" w:rsidRDefault="00191188" w:rsidP="00B37493"/>
        </w:tc>
      </w:tr>
      <w:tr w:rsidR="00191188" w14:paraId="1149281F" w14:textId="77777777" w:rsidTr="00C314CD">
        <w:trPr>
          <w:trHeight w:val="60"/>
        </w:trPr>
        <w:tc>
          <w:tcPr>
            <w:tcW w:w="1800" w:type="dxa"/>
          </w:tcPr>
          <w:p w14:paraId="782913CB" w14:textId="521DD033" w:rsidR="00191188" w:rsidRDefault="00C314CD" w:rsidP="00B37493">
            <w:proofErr w:type="spellStart"/>
            <w:r>
              <w:t>TtlDate</w:t>
            </w:r>
            <w:proofErr w:type="spellEnd"/>
          </w:p>
        </w:tc>
        <w:tc>
          <w:tcPr>
            <w:tcW w:w="1440" w:type="dxa"/>
          </w:tcPr>
          <w:p w14:paraId="5AE93EA4" w14:textId="77777777" w:rsidR="00191188" w:rsidRDefault="00191188" w:rsidP="00B37493"/>
        </w:tc>
        <w:tc>
          <w:tcPr>
            <w:tcW w:w="1170" w:type="dxa"/>
          </w:tcPr>
          <w:p w14:paraId="411508FF" w14:textId="78CDF36F" w:rsidR="00191188" w:rsidRDefault="00C314CD" w:rsidP="00B37493">
            <w:r>
              <w:t>DATE</w:t>
            </w:r>
          </w:p>
        </w:tc>
        <w:tc>
          <w:tcPr>
            <w:tcW w:w="630" w:type="dxa"/>
          </w:tcPr>
          <w:p w14:paraId="5F06FC4C" w14:textId="77777777" w:rsidR="00191188" w:rsidRDefault="00191188" w:rsidP="00B37493"/>
        </w:tc>
        <w:tc>
          <w:tcPr>
            <w:tcW w:w="735" w:type="dxa"/>
          </w:tcPr>
          <w:p w14:paraId="2A09CB66" w14:textId="1000DB71" w:rsidR="00191188" w:rsidRDefault="00C314CD" w:rsidP="00B37493">
            <w:r>
              <w:t>Y</w:t>
            </w:r>
          </w:p>
        </w:tc>
        <w:tc>
          <w:tcPr>
            <w:tcW w:w="1335" w:type="dxa"/>
          </w:tcPr>
          <w:p w14:paraId="54CCCF16" w14:textId="77777777" w:rsidR="00191188" w:rsidRDefault="00191188" w:rsidP="00B37493"/>
        </w:tc>
        <w:tc>
          <w:tcPr>
            <w:tcW w:w="3289" w:type="dxa"/>
          </w:tcPr>
          <w:p w14:paraId="50316053" w14:textId="5EA8FAB4" w:rsidR="00191188" w:rsidRDefault="00C314CD" w:rsidP="00B37493">
            <w:r>
              <w:t>Publication/release date</w:t>
            </w:r>
          </w:p>
        </w:tc>
      </w:tr>
      <w:tr w:rsidR="00191188" w14:paraId="0958E398" w14:textId="77777777" w:rsidTr="00C314CD">
        <w:trPr>
          <w:trHeight w:val="60"/>
        </w:trPr>
        <w:tc>
          <w:tcPr>
            <w:tcW w:w="1800" w:type="dxa"/>
          </w:tcPr>
          <w:p w14:paraId="3E94EA2E" w14:textId="0A232E17" w:rsidR="00191188" w:rsidRDefault="00C314CD" w:rsidP="00B37493">
            <w:proofErr w:type="spellStart"/>
            <w:r>
              <w:t>TtlVersion</w:t>
            </w:r>
            <w:proofErr w:type="spellEnd"/>
          </w:p>
        </w:tc>
        <w:tc>
          <w:tcPr>
            <w:tcW w:w="1440" w:type="dxa"/>
          </w:tcPr>
          <w:p w14:paraId="71E8B409" w14:textId="77777777" w:rsidR="00191188" w:rsidRDefault="00191188" w:rsidP="00B37493"/>
        </w:tc>
        <w:tc>
          <w:tcPr>
            <w:tcW w:w="1170" w:type="dxa"/>
          </w:tcPr>
          <w:p w14:paraId="074FA87F" w14:textId="6C1A8F40" w:rsidR="00191188" w:rsidRDefault="00C314CD" w:rsidP="00B37493">
            <w:r>
              <w:t>VARCHAR</w:t>
            </w:r>
          </w:p>
        </w:tc>
        <w:tc>
          <w:tcPr>
            <w:tcW w:w="630" w:type="dxa"/>
          </w:tcPr>
          <w:p w14:paraId="15FFC0EB" w14:textId="51F677A5" w:rsidR="00191188" w:rsidRDefault="00C314CD" w:rsidP="00B37493">
            <w:r>
              <w:t>5</w:t>
            </w:r>
          </w:p>
        </w:tc>
        <w:tc>
          <w:tcPr>
            <w:tcW w:w="735" w:type="dxa"/>
          </w:tcPr>
          <w:p w14:paraId="0F98B45E" w14:textId="77777777" w:rsidR="00191188" w:rsidRDefault="00191188" w:rsidP="00B37493"/>
        </w:tc>
        <w:tc>
          <w:tcPr>
            <w:tcW w:w="1335" w:type="dxa"/>
          </w:tcPr>
          <w:p w14:paraId="704C2814" w14:textId="77777777" w:rsidR="00191188" w:rsidRDefault="00191188" w:rsidP="00B37493"/>
        </w:tc>
        <w:tc>
          <w:tcPr>
            <w:tcW w:w="3289" w:type="dxa"/>
          </w:tcPr>
          <w:p w14:paraId="34AA6E5E" w14:textId="77777777" w:rsidR="00191188" w:rsidRDefault="00191188" w:rsidP="00B37493"/>
        </w:tc>
      </w:tr>
      <w:tr w:rsidR="00191188" w14:paraId="60A57735" w14:textId="77777777" w:rsidTr="00C314CD">
        <w:trPr>
          <w:trHeight w:val="60"/>
        </w:trPr>
        <w:tc>
          <w:tcPr>
            <w:tcW w:w="1800" w:type="dxa"/>
          </w:tcPr>
          <w:p w14:paraId="321FF0B9" w14:textId="77777777" w:rsidR="00191188" w:rsidRDefault="00191188" w:rsidP="00B37493"/>
        </w:tc>
        <w:tc>
          <w:tcPr>
            <w:tcW w:w="1440" w:type="dxa"/>
          </w:tcPr>
          <w:p w14:paraId="0E62AD05" w14:textId="77777777" w:rsidR="00191188" w:rsidRDefault="00191188" w:rsidP="00B37493"/>
        </w:tc>
        <w:tc>
          <w:tcPr>
            <w:tcW w:w="1170" w:type="dxa"/>
          </w:tcPr>
          <w:p w14:paraId="7A945B0D" w14:textId="77777777" w:rsidR="00191188" w:rsidRDefault="00191188" w:rsidP="00B37493"/>
        </w:tc>
        <w:tc>
          <w:tcPr>
            <w:tcW w:w="630" w:type="dxa"/>
          </w:tcPr>
          <w:p w14:paraId="2875F171" w14:textId="77777777" w:rsidR="00191188" w:rsidRDefault="00191188" w:rsidP="00B37493"/>
        </w:tc>
        <w:tc>
          <w:tcPr>
            <w:tcW w:w="735" w:type="dxa"/>
          </w:tcPr>
          <w:p w14:paraId="4FBC4F4C" w14:textId="77777777" w:rsidR="00191188" w:rsidRDefault="00191188" w:rsidP="00B37493"/>
        </w:tc>
        <w:tc>
          <w:tcPr>
            <w:tcW w:w="1335" w:type="dxa"/>
          </w:tcPr>
          <w:p w14:paraId="063AE8E2" w14:textId="77777777" w:rsidR="00191188" w:rsidRDefault="00191188" w:rsidP="00B37493"/>
        </w:tc>
        <w:tc>
          <w:tcPr>
            <w:tcW w:w="3289" w:type="dxa"/>
          </w:tcPr>
          <w:p w14:paraId="1D04EA83" w14:textId="77777777" w:rsidR="00191188" w:rsidRDefault="00191188" w:rsidP="00B37493"/>
        </w:tc>
      </w:tr>
      <w:tr w:rsidR="00191188" w14:paraId="5F12F575" w14:textId="77777777" w:rsidTr="00C314CD">
        <w:trPr>
          <w:trHeight w:val="60"/>
        </w:trPr>
        <w:tc>
          <w:tcPr>
            <w:tcW w:w="1800" w:type="dxa"/>
          </w:tcPr>
          <w:p w14:paraId="46DB215E" w14:textId="77777777" w:rsidR="00191188" w:rsidRDefault="00191188" w:rsidP="00B37493"/>
        </w:tc>
        <w:tc>
          <w:tcPr>
            <w:tcW w:w="1440" w:type="dxa"/>
          </w:tcPr>
          <w:p w14:paraId="5F9BE950" w14:textId="77777777" w:rsidR="00191188" w:rsidRDefault="00191188" w:rsidP="00B37493"/>
        </w:tc>
        <w:tc>
          <w:tcPr>
            <w:tcW w:w="1170" w:type="dxa"/>
          </w:tcPr>
          <w:p w14:paraId="7B529DEA" w14:textId="77777777" w:rsidR="00191188" w:rsidRDefault="00191188" w:rsidP="00B37493"/>
        </w:tc>
        <w:tc>
          <w:tcPr>
            <w:tcW w:w="630" w:type="dxa"/>
          </w:tcPr>
          <w:p w14:paraId="2B8123E1" w14:textId="77777777" w:rsidR="00191188" w:rsidRDefault="00191188" w:rsidP="00B37493"/>
        </w:tc>
        <w:tc>
          <w:tcPr>
            <w:tcW w:w="735" w:type="dxa"/>
          </w:tcPr>
          <w:p w14:paraId="144A2A9C" w14:textId="77777777" w:rsidR="00191188" w:rsidRDefault="00191188" w:rsidP="00B37493"/>
        </w:tc>
        <w:tc>
          <w:tcPr>
            <w:tcW w:w="1335" w:type="dxa"/>
          </w:tcPr>
          <w:p w14:paraId="7C515B2A" w14:textId="77777777" w:rsidR="00191188" w:rsidRDefault="00191188" w:rsidP="00B37493"/>
        </w:tc>
        <w:tc>
          <w:tcPr>
            <w:tcW w:w="3289" w:type="dxa"/>
          </w:tcPr>
          <w:p w14:paraId="582358D0" w14:textId="77777777" w:rsidR="00191188" w:rsidRDefault="00191188" w:rsidP="00B37493"/>
        </w:tc>
      </w:tr>
      <w:tr w:rsidR="00191188" w14:paraId="0289268B" w14:textId="77777777" w:rsidTr="00C314CD">
        <w:trPr>
          <w:trHeight w:val="60"/>
        </w:trPr>
        <w:tc>
          <w:tcPr>
            <w:tcW w:w="1800" w:type="dxa"/>
          </w:tcPr>
          <w:p w14:paraId="755F77CC" w14:textId="77777777" w:rsidR="00191188" w:rsidRDefault="00191188" w:rsidP="00B37493"/>
        </w:tc>
        <w:tc>
          <w:tcPr>
            <w:tcW w:w="1440" w:type="dxa"/>
          </w:tcPr>
          <w:p w14:paraId="6A83B555" w14:textId="77777777" w:rsidR="00191188" w:rsidRDefault="00191188" w:rsidP="00B37493"/>
        </w:tc>
        <w:tc>
          <w:tcPr>
            <w:tcW w:w="1170" w:type="dxa"/>
          </w:tcPr>
          <w:p w14:paraId="59D07131" w14:textId="77777777" w:rsidR="00191188" w:rsidRDefault="00191188" w:rsidP="00B37493"/>
        </w:tc>
        <w:tc>
          <w:tcPr>
            <w:tcW w:w="630" w:type="dxa"/>
          </w:tcPr>
          <w:p w14:paraId="2C93538C" w14:textId="77777777" w:rsidR="00191188" w:rsidRDefault="00191188" w:rsidP="00B37493"/>
        </w:tc>
        <w:tc>
          <w:tcPr>
            <w:tcW w:w="735" w:type="dxa"/>
          </w:tcPr>
          <w:p w14:paraId="2AF8E72B" w14:textId="77777777" w:rsidR="00191188" w:rsidRDefault="00191188" w:rsidP="00B37493"/>
        </w:tc>
        <w:tc>
          <w:tcPr>
            <w:tcW w:w="1335" w:type="dxa"/>
          </w:tcPr>
          <w:p w14:paraId="29C93723" w14:textId="77777777" w:rsidR="00191188" w:rsidRDefault="00191188" w:rsidP="00B37493"/>
        </w:tc>
        <w:tc>
          <w:tcPr>
            <w:tcW w:w="3289" w:type="dxa"/>
          </w:tcPr>
          <w:p w14:paraId="2754FD60" w14:textId="77777777" w:rsidR="00191188" w:rsidRDefault="00191188" w:rsidP="00B37493"/>
        </w:tc>
      </w:tr>
      <w:tr w:rsidR="00191188" w14:paraId="625D0091" w14:textId="77777777" w:rsidTr="00C314CD">
        <w:trPr>
          <w:trHeight w:val="60"/>
        </w:trPr>
        <w:tc>
          <w:tcPr>
            <w:tcW w:w="1800" w:type="dxa"/>
          </w:tcPr>
          <w:p w14:paraId="62984DBA" w14:textId="77777777" w:rsidR="00191188" w:rsidRDefault="00191188" w:rsidP="00B37493"/>
        </w:tc>
        <w:tc>
          <w:tcPr>
            <w:tcW w:w="1440" w:type="dxa"/>
          </w:tcPr>
          <w:p w14:paraId="07EAD15C" w14:textId="77777777" w:rsidR="00191188" w:rsidRDefault="00191188" w:rsidP="00B37493"/>
        </w:tc>
        <w:tc>
          <w:tcPr>
            <w:tcW w:w="1170" w:type="dxa"/>
          </w:tcPr>
          <w:p w14:paraId="566E7968" w14:textId="77777777" w:rsidR="00191188" w:rsidRDefault="00191188" w:rsidP="00B37493"/>
        </w:tc>
        <w:tc>
          <w:tcPr>
            <w:tcW w:w="630" w:type="dxa"/>
          </w:tcPr>
          <w:p w14:paraId="67347374" w14:textId="77777777" w:rsidR="00191188" w:rsidRDefault="00191188" w:rsidP="00B37493"/>
        </w:tc>
        <w:tc>
          <w:tcPr>
            <w:tcW w:w="735" w:type="dxa"/>
          </w:tcPr>
          <w:p w14:paraId="623E1FD3" w14:textId="77777777" w:rsidR="00191188" w:rsidRDefault="00191188" w:rsidP="00B37493"/>
        </w:tc>
        <w:tc>
          <w:tcPr>
            <w:tcW w:w="1335" w:type="dxa"/>
          </w:tcPr>
          <w:p w14:paraId="0457D712" w14:textId="77777777" w:rsidR="00191188" w:rsidRDefault="00191188" w:rsidP="00B37493"/>
        </w:tc>
        <w:tc>
          <w:tcPr>
            <w:tcW w:w="3289" w:type="dxa"/>
          </w:tcPr>
          <w:p w14:paraId="38E272DB" w14:textId="77777777" w:rsidR="00191188" w:rsidRDefault="00191188" w:rsidP="00B37493"/>
        </w:tc>
      </w:tr>
      <w:tr w:rsidR="00191188" w14:paraId="37796C84" w14:textId="77777777" w:rsidTr="00C314CD">
        <w:trPr>
          <w:trHeight w:val="276"/>
        </w:trPr>
        <w:tc>
          <w:tcPr>
            <w:tcW w:w="1800" w:type="dxa"/>
          </w:tcPr>
          <w:p w14:paraId="24EB9FAE" w14:textId="77777777" w:rsidR="00191188" w:rsidRDefault="00191188" w:rsidP="00B37493"/>
        </w:tc>
        <w:tc>
          <w:tcPr>
            <w:tcW w:w="1440" w:type="dxa"/>
          </w:tcPr>
          <w:p w14:paraId="7E59AA5A" w14:textId="77777777" w:rsidR="00191188" w:rsidRDefault="00191188" w:rsidP="00B37493"/>
        </w:tc>
        <w:tc>
          <w:tcPr>
            <w:tcW w:w="1170" w:type="dxa"/>
          </w:tcPr>
          <w:p w14:paraId="50E93E39" w14:textId="77777777" w:rsidR="00191188" w:rsidRDefault="00191188" w:rsidP="00B37493"/>
        </w:tc>
        <w:tc>
          <w:tcPr>
            <w:tcW w:w="630" w:type="dxa"/>
          </w:tcPr>
          <w:p w14:paraId="1F04F08B" w14:textId="77777777" w:rsidR="00191188" w:rsidRDefault="00191188" w:rsidP="00B37493"/>
        </w:tc>
        <w:tc>
          <w:tcPr>
            <w:tcW w:w="735" w:type="dxa"/>
          </w:tcPr>
          <w:p w14:paraId="1B8CC430" w14:textId="77777777" w:rsidR="00191188" w:rsidRDefault="00191188" w:rsidP="00B37493"/>
        </w:tc>
        <w:tc>
          <w:tcPr>
            <w:tcW w:w="1335" w:type="dxa"/>
          </w:tcPr>
          <w:p w14:paraId="024F280E" w14:textId="77777777" w:rsidR="00191188" w:rsidRDefault="00191188" w:rsidP="00B37493"/>
        </w:tc>
        <w:tc>
          <w:tcPr>
            <w:tcW w:w="3289" w:type="dxa"/>
          </w:tcPr>
          <w:p w14:paraId="31C0408F" w14:textId="77777777" w:rsidR="00191188" w:rsidRDefault="00191188" w:rsidP="00B37493"/>
        </w:tc>
      </w:tr>
      <w:tr w:rsidR="00191188" w14:paraId="66FB3B72" w14:textId="77777777" w:rsidTr="00C314CD">
        <w:trPr>
          <w:trHeight w:val="264"/>
        </w:trPr>
        <w:tc>
          <w:tcPr>
            <w:tcW w:w="1800" w:type="dxa"/>
          </w:tcPr>
          <w:p w14:paraId="4844E822" w14:textId="77777777" w:rsidR="00191188" w:rsidRDefault="00191188" w:rsidP="00B37493"/>
        </w:tc>
        <w:tc>
          <w:tcPr>
            <w:tcW w:w="1440" w:type="dxa"/>
          </w:tcPr>
          <w:p w14:paraId="168A3493" w14:textId="77777777" w:rsidR="00191188" w:rsidRDefault="00191188" w:rsidP="00B37493"/>
        </w:tc>
        <w:tc>
          <w:tcPr>
            <w:tcW w:w="1170" w:type="dxa"/>
          </w:tcPr>
          <w:p w14:paraId="4F0FA52C" w14:textId="77777777" w:rsidR="00191188" w:rsidRDefault="00191188" w:rsidP="00B37493"/>
        </w:tc>
        <w:tc>
          <w:tcPr>
            <w:tcW w:w="630" w:type="dxa"/>
          </w:tcPr>
          <w:p w14:paraId="2640648C" w14:textId="77777777" w:rsidR="00191188" w:rsidRDefault="00191188" w:rsidP="00B37493"/>
        </w:tc>
        <w:tc>
          <w:tcPr>
            <w:tcW w:w="735" w:type="dxa"/>
          </w:tcPr>
          <w:p w14:paraId="0F5E275A" w14:textId="77777777" w:rsidR="00191188" w:rsidRDefault="00191188" w:rsidP="00B37493"/>
        </w:tc>
        <w:tc>
          <w:tcPr>
            <w:tcW w:w="1335" w:type="dxa"/>
          </w:tcPr>
          <w:p w14:paraId="2A186F07" w14:textId="77777777" w:rsidR="00191188" w:rsidRDefault="00191188" w:rsidP="00B37493"/>
        </w:tc>
        <w:tc>
          <w:tcPr>
            <w:tcW w:w="3289" w:type="dxa"/>
          </w:tcPr>
          <w:p w14:paraId="06683664" w14:textId="77777777" w:rsidR="00191188" w:rsidRDefault="00191188" w:rsidP="00B37493"/>
        </w:tc>
      </w:tr>
    </w:tbl>
    <w:p w14:paraId="4F246931" w14:textId="77777777" w:rsidR="00191188" w:rsidRDefault="00191188" w:rsidP="00191188"/>
    <w:p w14:paraId="42E46267" w14:textId="77777777" w:rsidR="00191188" w:rsidRDefault="00191188" w:rsidP="00191188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1460AFBF" w14:textId="34314593" w:rsidR="001B145F" w:rsidRDefault="001B145F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4D9F10F3" w14:textId="6F98CA4A" w:rsidR="001B145F" w:rsidRDefault="001B145F" w:rsidP="001B145F">
      <w:pPr>
        <w:pStyle w:val="Heading1"/>
      </w:pPr>
      <w:bookmarkStart w:id="25" w:name="_Toc19181248"/>
      <w:bookmarkStart w:id="26" w:name="_Toc19611219"/>
      <w:r>
        <w:lastRenderedPageBreak/>
        <w:t>Waitlist</w:t>
      </w:r>
      <w:bookmarkEnd w:id="25"/>
      <w:bookmarkEnd w:id="26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1B145F" w14:paraId="6BE224A3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6A5A1D1B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1E1B850E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0CC214F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5226A884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01BC179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33D9F98D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4C4771B6" w14:textId="77777777" w:rsidR="001B145F" w:rsidRPr="00F02F47" w:rsidRDefault="001B145F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1B145F" w14:paraId="5431DF1A" w14:textId="77777777" w:rsidTr="00B37493">
        <w:trPr>
          <w:trHeight w:val="264"/>
        </w:trPr>
        <w:tc>
          <w:tcPr>
            <w:tcW w:w="1800" w:type="dxa"/>
          </w:tcPr>
          <w:p w14:paraId="5DA47308" w14:textId="7E1626D7" w:rsidR="001B145F" w:rsidRDefault="00980BF1" w:rsidP="00B37493">
            <w:proofErr w:type="spellStart"/>
            <w:r>
              <w:t>WaitID</w:t>
            </w:r>
            <w:proofErr w:type="spellEnd"/>
          </w:p>
        </w:tc>
        <w:tc>
          <w:tcPr>
            <w:tcW w:w="1260" w:type="dxa"/>
          </w:tcPr>
          <w:p w14:paraId="08DDD074" w14:textId="649852D3" w:rsidR="001B145F" w:rsidRDefault="00980BF1" w:rsidP="00B37493">
            <w:r>
              <w:t>PK</w:t>
            </w:r>
          </w:p>
        </w:tc>
        <w:tc>
          <w:tcPr>
            <w:tcW w:w="1080" w:type="dxa"/>
          </w:tcPr>
          <w:p w14:paraId="40929DC0" w14:textId="2A941CBB" w:rsidR="001B145F" w:rsidRDefault="00980BF1" w:rsidP="00B37493">
            <w:r>
              <w:t>INT</w:t>
            </w:r>
          </w:p>
        </w:tc>
        <w:tc>
          <w:tcPr>
            <w:tcW w:w="900" w:type="dxa"/>
          </w:tcPr>
          <w:p w14:paraId="53BA9DA6" w14:textId="77777777" w:rsidR="001B145F" w:rsidRDefault="001B145F" w:rsidP="00B37493"/>
        </w:tc>
        <w:tc>
          <w:tcPr>
            <w:tcW w:w="735" w:type="dxa"/>
          </w:tcPr>
          <w:p w14:paraId="393ECD69" w14:textId="0F1EF8E5" w:rsidR="001B145F" w:rsidRDefault="00980BF1" w:rsidP="00B37493">
            <w:r>
              <w:t>Y</w:t>
            </w:r>
          </w:p>
        </w:tc>
        <w:tc>
          <w:tcPr>
            <w:tcW w:w="1065" w:type="dxa"/>
          </w:tcPr>
          <w:p w14:paraId="395B0265" w14:textId="77777777" w:rsidR="001B145F" w:rsidRDefault="001B145F" w:rsidP="00B37493"/>
        </w:tc>
        <w:tc>
          <w:tcPr>
            <w:tcW w:w="3559" w:type="dxa"/>
          </w:tcPr>
          <w:p w14:paraId="7377C0F1" w14:textId="7990737F" w:rsidR="001B145F" w:rsidRDefault="00980BF1" w:rsidP="00B37493">
            <w:proofErr w:type="spellStart"/>
            <w:r>
              <w:t>Autonumber</w:t>
            </w:r>
            <w:proofErr w:type="spellEnd"/>
          </w:p>
        </w:tc>
      </w:tr>
      <w:tr w:rsidR="001B145F" w14:paraId="73CB887D" w14:textId="77777777" w:rsidTr="00B37493">
        <w:trPr>
          <w:trHeight w:val="276"/>
        </w:trPr>
        <w:tc>
          <w:tcPr>
            <w:tcW w:w="1800" w:type="dxa"/>
          </w:tcPr>
          <w:p w14:paraId="1848C489" w14:textId="2166955B" w:rsidR="001B145F" w:rsidRDefault="00980BF1" w:rsidP="00B37493">
            <w:proofErr w:type="spellStart"/>
            <w:r w:rsidRPr="00980BF1">
              <w:rPr>
                <w:color w:val="FF0000"/>
              </w:rPr>
              <w:t>PerID</w:t>
            </w:r>
            <w:proofErr w:type="spellEnd"/>
          </w:p>
        </w:tc>
        <w:tc>
          <w:tcPr>
            <w:tcW w:w="1260" w:type="dxa"/>
          </w:tcPr>
          <w:p w14:paraId="3AA87850" w14:textId="2F59C95E" w:rsidR="001B145F" w:rsidRDefault="00980BF1" w:rsidP="00B37493">
            <w:proofErr w:type="spellStart"/>
            <w:proofErr w:type="gramStart"/>
            <w:r>
              <w:t>FK:</w:t>
            </w:r>
            <w:r w:rsidRPr="00980BF1">
              <w:rPr>
                <w:color w:val="FF0000"/>
              </w:rPr>
              <w:t>Person</w:t>
            </w:r>
            <w:proofErr w:type="spellEnd"/>
            <w:proofErr w:type="gramEnd"/>
          </w:p>
        </w:tc>
        <w:tc>
          <w:tcPr>
            <w:tcW w:w="1080" w:type="dxa"/>
          </w:tcPr>
          <w:p w14:paraId="6C1C65E8" w14:textId="77777777" w:rsidR="001B145F" w:rsidRDefault="001B145F" w:rsidP="00B37493"/>
        </w:tc>
        <w:tc>
          <w:tcPr>
            <w:tcW w:w="900" w:type="dxa"/>
          </w:tcPr>
          <w:p w14:paraId="187E751D" w14:textId="77777777" w:rsidR="001B145F" w:rsidRDefault="001B145F" w:rsidP="00B37493"/>
        </w:tc>
        <w:tc>
          <w:tcPr>
            <w:tcW w:w="735" w:type="dxa"/>
          </w:tcPr>
          <w:p w14:paraId="465F8884" w14:textId="77777777" w:rsidR="001B145F" w:rsidRDefault="001B145F" w:rsidP="00B37493"/>
        </w:tc>
        <w:tc>
          <w:tcPr>
            <w:tcW w:w="1065" w:type="dxa"/>
          </w:tcPr>
          <w:p w14:paraId="5A050585" w14:textId="77777777" w:rsidR="001B145F" w:rsidRDefault="001B145F" w:rsidP="00B37493"/>
        </w:tc>
        <w:tc>
          <w:tcPr>
            <w:tcW w:w="3559" w:type="dxa"/>
          </w:tcPr>
          <w:p w14:paraId="0DB1A9CB" w14:textId="77777777" w:rsidR="001B145F" w:rsidRDefault="001B145F" w:rsidP="00B37493"/>
        </w:tc>
      </w:tr>
      <w:tr w:rsidR="001B145F" w14:paraId="30C388DE" w14:textId="77777777" w:rsidTr="00B37493">
        <w:trPr>
          <w:trHeight w:val="264"/>
        </w:trPr>
        <w:tc>
          <w:tcPr>
            <w:tcW w:w="1800" w:type="dxa"/>
          </w:tcPr>
          <w:p w14:paraId="62402901" w14:textId="4B5DE2EC" w:rsidR="001B145F" w:rsidRDefault="00980BF1" w:rsidP="00B37493">
            <w:proofErr w:type="spellStart"/>
            <w:r w:rsidRPr="00980BF1">
              <w:rPr>
                <w:color w:val="FF0000"/>
              </w:rPr>
              <w:t>TtlID</w:t>
            </w:r>
            <w:proofErr w:type="spellEnd"/>
          </w:p>
        </w:tc>
        <w:tc>
          <w:tcPr>
            <w:tcW w:w="1260" w:type="dxa"/>
          </w:tcPr>
          <w:p w14:paraId="52720678" w14:textId="6684FB55" w:rsidR="001B145F" w:rsidRDefault="00980BF1" w:rsidP="00B37493">
            <w:proofErr w:type="spellStart"/>
            <w:proofErr w:type="gramStart"/>
            <w:r>
              <w:t>FK:</w:t>
            </w:r>
            <w:r w:rsidRPr="00980BF1">
              <w:rPr>
                <w:color w:val="FF0000"/>
              </w:rPr>
              <w:t>Title</w:t>
            </w:r>
            <w:proofErr w:type="spellEnd"/>
            <w:proofErr w:type="gramEnd"/>
          </w:p>
        </w:tc>
        <w:tc>
          <w:tcPr>
            <w:tcW w:w="1080" w:type="dxa"/>
          </w:tcPr>
          <w:p w14:paraId="7B6F1423" w14:textId="77777777" w:rsidR="001B145F" w:rsidRDefault="001B145F" w:rsidP="00B37493"/>
        </w:tc>
        <w:tc>
          <w:tcPr>
            <w:tcW w:w="900" w:type="dxa"/>
          </w:tcPr>
          <w:p w14:paraId="6F648E27" w14:textId="77777777" w:rsidR="001B145F" w:rsidRDefault="001B145F" w:rsidP="00B37493"/>
        </w:tc>
        <w:tc>
          <w:tcPr>
            <w:tcW w:w="735" w:type="dxa"/>
          </w:tcPr>
          <w:p w14:paraId="7FAE6FB7" w14:textId="77777777" w:rsidR="001B145F" w:rsidRDefault="001B145F" w:rsidP="00B37493"/>
        </w:tc>
        <w:tc>
          <w:tcPr>
            <w:tcW w:w="1065" w:type="dxa"/>
          </w:tcPr>
          <w:p w14:paraId="6200C1EE" w14:textId="77777777" w:rsidR="001B145F" w:rsidRDefault="001B145F" w:rsidP="00B37493"/>
        </w:tc>
        <w:tc>
          <w:tcPr>
            <w:tcW w:w="3559" w:type="dxa"/>
          </w:tcPr>
          <w:p w14:paraId="521CAA71" w14:textId="77777777" w:rsidR="001B145F" w:rsidRDefault="001B145F" w:rsidP="00B37493"/>
        </w:tc>
      </w:tr>
      <w:tr w:rsidR="001B145F" w14:paraId="704E18A4" w14:textId="77777777" w:rsidTr="00B37493">
        <w:trPr>
          <w:trHeight w:val="264"/>
        </w:trPr>
        <w:tc>
          <w:tcPr>
            <w:tcW w:w="1800" w:type="dxa"/>
          </w:tcPr>
          <w:p w14:paraId="586681FE" w14:textId="192B61D3" w:rsidR="001B145F" w:rsidRDefault="00980BF1" w:rsidP="00B37493">
            <w:proofErr w:type="spellStart"/>
            <w:r>
              <w:t>WaitDate</w:t>
            </w:r>
            <w:proofErr w:type="spellEnd"/>
          </w:p>
        </w:tc>
        <w:tc>
          <w:tcPr>
            <w:tcW w:w="1260" w:type="dxa"/>
          </w:tcPr>
          <w:p w14:paraId="6F95C2D7" w14:textId="77777777" w:rsidR="001B145F" w:rsidRDefault="001B145F" w:rsidP="00B37493"/>
        </w:tc>
        <w:tc>
          <w:tcPr>
            <w:tcW w:w="1080" w:type="dxa"/>
          </w:tcPr>
          <w:p w14:paraId="5F609C94" w14:textId="19425349" w:rsidR="001B145F" w:rsidRDefault="00980BF1" w:rsidP="00B37493">
            <w:r>
              <w:t>DATE</w:t>
            </w:r>
          </w:p>
        </w:tc>
        <w:tc>
          <w:tcPr>
            <w:tcW w:w="900" w:type="dxa"/>
          </w:tcPr>
          <w:p w14:paraId="1863B7F4" w14:textId="77777777" w:rsidR="001B145F" w:rsidRDefault="001B145F" w:rsidP="00B37493"/>
        </w:tc>
        <w:tc>
          <w:tcPr>
            <w:tcW w:w="735" w:type="dxa"/>
          </w:tcPr>
          <w:p w14:paraId="4494CB7B" w14:textId="2081CCDF" w:rsidR="001B145F" w:rsidRDefault="00980BF1" w:rsidP="00B37493">
            <w:r>
              <w:t>Y</w:t>
            </w:r>
          </w:p>
        </w:tc>
        <w:tc>
          <w:tcPr>
            <w:tcW w:w="1065" w:type="dxa"/>
          </w:tcPr>
          <w:p w14:paraId="1B4EFE3C" w14:textId="77777777" w:rsidR="001B145F" w:rsidRDefault="001B145F" w:rsidP="00B37493"/>
        </w:tc>
        <w:tc>
          <w:tcPr>
            <w:tcW w:w="3559" w:type="dxa"/>
          </w:tcPr>
          <w:p w14:paraId="407C0163" w14:textId="1EABB672" w:rsidR="001B145F" w:rsidRDefault="00980BF1" w:rsidP="00B37493">
            <w:r>
              <w:t>Date added to list</w:t>
            </w:r>
          </w:p>
        </w:tc>
      </w:tr>
      <w:tr w:rsidR="001B145F" w14:paraId="2148B8F2" w14:textId="77777777" w:rsidTr="00B37493">
        <w:trPr>
          <w:trHeight w:val="60"/>
        </w:trPr>
        <w:tc>
          <w:tcPr>
            <w:tcW w:w="1800" w:type="dxa"/>
          </w:tcPr>
          <w:p w14:paraId="7F143812" w14:textId="68BB5CE7" w:rsidR="001B145F" w:rsidRDefault="00980BF1" w:rsidP="00B37493">
            <w:proofErr w:type="spellStart"/>
            <w:r>
              <w:t>WaitActive</w:t>
            </w:r>
            <w:proofErr w:type="spellEnd"/>
          </w:p>
        </w:tc>
        <w:tc>
          <w:tcPr>
            <w:tcW w:w="1260" w:type="dxa"/>
          </w:tcPr>
          <w:p w14:paraId="45B80B57" w14:textId="77777777" w:rsidR="001B145F" w:rsidRDefault="001B145F" w:rsidP="00B37493"/>
        </w:tc>
        <w:tc>
          <w:tcPr>
            <w:tcW w:w="1080" w:type="dxa"/>
          </w:tcPr>
          <w:p w14:paraId="4097EBBC" w14:textId="09E62CF2" w:rsidR="001B145F" w:rsidRDefault="00980BF1" w:rsidP="00B37493">
            <w:r>
              <w:t>BOOL</w:t>
            </w:r>
          </w:p>
        </w:tc>
        <w:tc>
          <w:tcPr>
            <w:tcW w:w="900" w:type="dxa"/>
          </w:tcPr>
          <w:p w14:paraId="1F3B710D" w14:textId="77777777" w:rsidR="001B145F" w:rsidRDefault="001B145F" w:rsidP="00B37493"/>
        </w:tc>
        <w:tc>
          <w:tcPr>
            <w:tcW w:w="735" w:type="dxa"/>
          </w:tcPr>
          <w:p w14:paraId="466CCCD3" w14:textId="5E56F76F" w:rsidR="001B145F" w:rsidRDefault="00980BF1" w:rsidP="00B37493">
            <w:r>
              <w:t>Y</w:t>
            </w:r>
          </w:p>
        </w:tc>
        <w:tc>
          <w:tcPr>
            <w:tcW w:w="1065" w:type="dxa"/>
          </w:tcPr>
          <w:p w14:paraId="56FA90F8" w14:textId="77777777" w:rsidR="001B145F" w:rsidRDefault="001B145F" w:rsidP="00B37493"/>
        </w:tc>
        <w:tc>
          <w:tcPr>
            <w:tcW w:w="3559" w:type="dxa"/>
          </w:tcPr>
          <w:p w14:paraId="65985D86" w14:textId="77777777" w:rsidR="001B145F" w:rsidRDefault="001B145F" w:rsidP="00B37493"/>
        </w:tc>
      </w:tr>
      <w:tr w:rsidR="001B145F" w14:paraId="6EC0754D" w14:textId="77777777" w:rsidTr="00B37493">
        <w:trPr>
          <w:trHeight w:val="60"/>
        </w:trPr>
        <w:tc>
          <w:tcPr>
            <w:tcW w:w="1800" w:type="dxa"/>
          </w:tcPr>
          <w:p w14:paraId="7DEBD887" w14:textId="77777777" w:rsidR="001B145F" w:rsidRDefault="001B145F" w:rsidP="00B37493"/>
        </w:tc>
        <w:tc>
          <w:tcPr>
            <w:tcW w:w="1260" w:type="dxa"/>
          </w:tcPr>
          <w:p w14:paraId="5BDEB139" w14:textId="77777777" w:rsidR="001B145F" w:rsidRDefault="001B145F" w:rsidP="00B37493"/>
        </w:tc>
        <w:tc>
          <w:tcPr>
            <w:tcW w:w="1080" w:type="dxa"/>
          </w:tcPr>
          <w:p w14:paraId="0941AD0E" w14:textId="77777777" w:rsidR="001B145F" w:rsidRDefault="001B145F" w:rsidP="00B37493"/>
        </w:tc>
        <w:tc>
          <w:tcPr>
            <w:tcW w:w="900" w:type="dxa"/>
          </w:tcPr>
          <w:p w14:paraId="3798A14B" w14:textId="77777777" w:rsidR="001B145F" w:rsidRDefault="001B145F" w:rsidP="00B37493"/>
        </w:tc>
        <w:tc>
          <w:tcPr>
            <w:tcW w:w="735" w:type="dxa"/>
          </w:tcPr>
          <w:p w14:paraId="75707E5A" w14:textId="77777777" w:rsidR="001B145F" w:rsidRDefault="001B145F" w:rsidP="00B37493"/>
        </w:tc>
        <w:tc>
          <w:tcPr>
            <w:tcW w:w="1065" w:type="dxa"/>
          </w:tcPr>
          <w:p w14:paraId="77AC472A" w14:textId="77777777" w:rsidR="001B145F" w:rsidRDefault="001B145F" w:rsidP="00B37493"/>
        </w:tc>
        <w:tc>
          <w:tcPr>
            <w:tcW w:w="3559" w:type="dxa"/>
          </w:tcPr>
          <w:p w14:paraId="27331BDB" w14:textId="77777777" w:rsidR="001B145F" w:rsidRDefault="001B145F" w:rsidP="00B37493"/>
        </w:tc>
      </w:tr>
      <w:tr w:rsidR="001B145F" w14:paraId="615044A1" w14:textId="77777777" w:rsidTr="00B37493">
        <w:trPr>
          <w:trHeight w:val="60"/>
        </w:trPr>
        <w:tc>
          <w:tcPr>
            <w:tcW w:w="1800" w:type="dxa"/>
          </w:tcPr>
          <w:p w14:paraId="6860F585" w14:textId="77777777" w:rsidR="001B145F" w:rsidRDefault="001B145F" w:rsidP="00B37493"/>
        </w:tc>
        <w:tc>
          <w:tcPr>
            <w:tcW w:w="1260" w:type="dxa"/>
          </w:tcPr>
          <w:p w14:paraId="6AB7D48B" w14:textId="77777777" w:rsidR="001B145F" w:rsidRDefault="001B145F" w:rsidP="00B37493"/>
        </w:tc>
        <w:tc>
          <w:tcPr>
            <w:tcW w:w="1080" w:type="dxa"/>
          </w:tcPr>
          <w:p w14:paraId="2961C18C" w14:textId="77777777" w:rsidR="001B145F" w:rsidRDefault="001B145F" w:rsidP="00B37493"/>
        </w:tc>
        <w:tc>
          <w:tcPr>
            <w:tcW w:w="900" w:type="dxa"/>
          </w:tcPr>
          <w:p w14:paraId="264AE4AA" w14:textId="77777777" w:rsidR="001B145F" w:rsidRDefault="001B145F" w:rsidP="00B37493"/>
        </w:tc>
        <w:tc>
          <w:tcPr>
            <w:tcW w:w="735" w:type="dxa"/>
          </w:tcPr>
          <w:p w14:paraId="22330834" w14:textId="77777777" w:rsidR="001B145F" w:rsidRDefault="001B145F" w:rsidP="00B37493"/>
        </w:tc>
        <w:tc>
          <w:tcPr>
            <w:tcW w:w="1065" w:type="dxa"/>
          </w:tcPr>
          <w:p w14:paraId="1ACE8072" w14:textId="77777777" w:rsidR="001B145F" w:rsidRDefault="001B145F" w:rsidP="00B37493"/>
        </w:tc>
        <w:tc>
          <w:tcPr>
            <w:tcW w:w="3559" w:type="dxa"/>
          </w:tcPr>
          <w:p w14:paraId="7F2248D0" w14:textId="77777777" w:rsidR="001B145F" w:rsidRDefault="001B145F" w:rsidP="00B37493"/>
        </w:tc>
      </w:tr>
      <w:tr w:rsidR="001B145F" w14:paraId="55232C73" w14:textId="77777777" w:rsidTr="00B37493">
        <w:trPr>
          <w:trHeight w:val="60"/>
        </w:trPr>
        <w:tc>
          <w:tcPr>
            <w:tcW w:w="1800" w:type="dxa"/>
          </w:tcPr>
          <w:p w14:paraId="5F65B212" w14:textId="77777777" w:rsidR="001B145F" w:rsidRDefault="001B145F" w:rsidP="00B37493"/>
        </w:tc>
        <w:tc>
          <w:tcPr>
            <w:tcW w:w="1260" w:type="dxa"/>
          </w:tcPr>
          <w:p w14:paraId="5B6D57B8" w14:textId="77777777" w:rsidR="001B145F" w:rsidRDefault="001B145F" w:rsidP="00B37493"/>
        </w:tc>
        <w:tc>
          <w:tcPr>
            <w:tcW w:w="1080" w:type="dxa"/>
          </w:tcPr>
          <w:p w14:paraId="0CCB1F5D" w14:textId="77777777" w:rsidR="001B145F" w:rsidRDefault="001B145F" w:rsidP="00B37493"/>
        </w:tc>
        <w:tc>
          <w:tcPr>
            <w:tcW w:w="900" w:type="dxa"/>
          </w:tcPr>
          <w:p w14:paraId="677EED61" w14:textId="77777777" w:rsidR="001B145F" w:rsidRDefault="001B145F" w:rsidP="00B37493"/>
        </w:tc>
        <w:tc>
          <w:tcPr>
            <w:tcW w:w="735" w:type="dxa"/>
          </w:tcPr>
          <w:p w14:paraId="0B657DBB" w14:textId="77777777" w:rsidR="001B145F" w:rsidRDefault="001B145F" w:rsidP="00B37493"/>
        </w:tc>
        <w:tc>
          <w:tcPr>
            <w:tcW w:w="1065" w:type="dxa"/>
          </w:tcPr>
          <w:p w14:paraId="4F951A17" w14:textId="77777777" w:rsidR="001B145F" w:rsidRDefault="001B145F" w:rsidP="00B37493"/>
        </w:tc>
        <w:tc>
          <w:tcPr>
            <w:tcW w:w="3559" w:type="dxa"/>
          </w:tcPr>
          <w:p w14:paraId="2616D62C" w14:textId="77777777" w:rsidR="001B145F" w:rsidRDefault="001B145F" w:rsidP="00B37493"/>
        </w:tc>
      </w:tr>
      <w:tr w:rsidR="001B145F" w14:paraId="0E8C7B4D" w14:textId="77777777" w:rsidTr="00B37493">
        <w:trPr>
          <w:trHeight w:val="60"/>
        </w:trPr>
        <w:tc>
          <w:tcPr>
            <w:tcW w:w="1800" w:type="dxa"/>
          </w:tcPr>
          <w:p w14:paraId="416D2925" w14:textId="77777777" w:rsidR="001B145F" w:rsidRDefault="001B145F" w:rsidP="00B37493"/>
        </w:tc>
        <w:tc>
          <w:tcPr>
            <w:tcW w:w="1260" w:type="dxa"/>
          </w:tcPr>
          <w:p w14:paraId="13D04377" w14:textId="77777777" w:rsidR="001B145F" w:rsidRDefault="001B145F" w:rsidP="00B37493"/>
        </w:tc>
        <w:tc>
          <w:tcPr>
            <w:tcW w:w="1080" w:type="dxa"/>
          </w:tcPr>
          <w:p w14:paraId="37B8E999" w14:textId="77777777" w:rsidR="001B145F" w:rsidRDefault="001B145F" w:rsidP="00B37493"/>
        </w:tc>
        <w:tc>
          <w:tcPr>
            <w:tcW w:w="900" w:type="dxa"/>
          </w:tcPr>
          <w:p w14:paraId="4BE6635B" w14:textId="77777777" w:rsidR="001B145F" w:rsidRDefault="001B145F" w:rsidP="00B37493"/>
        </w:tc>
        <w:tc>
          <w:tcPr>
            <w:tcW w:w="735" w:type="dxa"/>
          </w:tcPr>
          <w:p w14:paraId="607E6C8E" w14:textId="77777777" w:rsidR="001B145F" w:rsidRDefault="001B145F" w:rsidP="00B37493"/>
        </w:tc>
        <w:tc>
          <w:tcPr>
            <w:tcW w:w="1065" w:type="dxa"/>
          </w:tcPr>
          <w:p w14:paraId="6D175CE6" w14:textId="77777777" w:rsidR="001B145F" w:rsidRDefault="001B145F" w:rsidP="00B37493"/>
        </w:tc>
        <w:tc>
          <w:tcPr>
            <w:tcW w:w="3559" w:type="dxa"/>
          </w:tcPr>
          <w:p w14:paraId="3453D12D" w14:textId="77777777" w:rsidR="001B145F" w:rsidRDefault="001B145F" w:rsidP="00B37493"/>
        </w:tc>
      </w:tr>
      <w:tr w:rsidR="001B145F" w14:paraId="32948A4D" w14:textId="77777777" w:rsidTr="00B37493">
        <w:trPr>
          <w:trHeight w:val="60"/>
        </w:trPr>
        <w:tc>
          <w:tcPr>
            <w:tcW w:w="1800" w:type="dxa"/>
          </w:tcPr>
          <w:p w14:paraId="3E62E52E" w14:textId="77777777" w:rsidR="001B145F" w:rsidRDefault="001B145F" w:rsidP="00B37493"/>
        </w:tc>
        <w:tc>
          <w:tcPr>
            <w:tcW w:w="1260" w:type="dxa"/>
          </w:tcPr>
          <w:p w14:paraId="72FEF5FE" w14:textId="77777777" w:rsidR="001B145F" w:rsidRDefault="001B145F" w:rsidP="00B37493"/>
        </w:tc>
        <w:tc>
          <w:tcPr>
            <w:tcW w:w="1080" w:type="dxa"/>
          </w:tcPr>
          <w:p w14:paraId="3A2FFAC6" w14:textId="77777777" w:rsidR="001B145F" w:rsidRDefault="001B145F" w:rsidP="00B37493"/>
        </w:tc>
        <w:tc>
          <w:tcPr>
            <w:tcW w:w="900" w:type="dxa"/>
          </w:tcPr>
          <w:p w14:paraId="5DB44E2D" w14:textId="77777777" w:rsidR="001B145F" w:rsidRDefault="001B145F" w:rsidP="00B37493"/>
        </w:tc>
        <w:tc>
          <w:tcPr>
            <w:tcW w:w="735" w:type="dxa"/>
          </w:tcPr>
          <w:p w14:paraId="692802CA" w14:textId="77777777" w:rsidR="001B145F" w:rsidRDefault="001B145F" w:rsidP="00B37493"/>
        </w:tc>
        <w:tc>
          <w:tcPr>
            <w:tcW w:w="1065" w:type="dxa"/>
          </w:tcPr>
          <w:p w14:paraId="3EFFF58C" w14:textId="77777777" w:rsidR="001B145F" w:rsidRDefault="001B145F" w:rsidP="00B37493"/>
        </w:tc>
        <w:tc>
          <w:tcPr>
            <w:tcW w:w="3559" w:type="dxa"/>
          </w:tcPr>
          <w:p w14:paraId="7C7BC07E" w14:textId="77777777" w:rsidR="001B145F" w:rsidRDefault="001B145F" w:rsidP="00B37493"/>
        </w:tc>
      </w:tr>
      <w:tr w:rsidR="001B145F" w14:paraId="747D9775" w14:textId="77777777" w:rsidTr="00B37493">
        <w:trPr>
          <w:trHeight w:val="60"/>
        </w:trPr>
        <w:tc>
          <w:tcPr>
            <w:tcW w:w="1800" w:type="dxa"/>
          </w:tcPr>
          <w:p w14:paraId="078A6E70" w14:textId="77777777" w:rsidR="001B145F" w:rsidRDefault="001B145F" w:rsidP="00B37493"/>
        </w:tc>
        <w:tc>
          <w:tcPr>
            <w:tcW w:w="1260" w:type="dxa"/>
          </w:tcPr>
          <w:p w14:paraId="64BB7695" w14:textId="77777777" w:rsidR="001B145F" w:rsidRDefault="001B145F" w:rsidP="00B37493"/>
        </w:tc>
        <w:tc>
          <w:tcPr>
            <w:tcW w:w="1080" w:type="dxa"/>
          </w:tcPr>
          <w:p w14:paraId="06C11F4E" w14:textId="77777777" w:rsidR="001B145F" w:rsidRDefault="001B145F" w:rsidP="00B37493"/>
        </w:tc>
        <w:tc>
          <w:tcPr>
            <w:tcW w:w="900" w:type="dxa"/>
          </w:tcPr>
          <w:p w14:paraId="39DA9966" w14:textId="77777777" w:rsidR="001B145F" w:rsidRDefault="001B145F" w:rsidP="00B37493"/>
        </w:tc>
        <w:tc>
          <w:tcPr>
            <w:tcW w:w="735" w:type="dxa"/>
          </w:tcPr>
          <w:p w14:paraId="123BC263" w14:textId="77777777" w:rsidR="001B145F" w:rsidRDefault="001B145F" w:rsidP="00B37493"/>
        </w:tc>
        <w:tc>
          <w:tcPr>
            <w:tcW w:w="1065" w:type="dxa"/>
          </w:tcPr>
          <w:p w14:paraId="199D0BC3" w14:textId="77777777" w:rsidR="001B145F" w:rsidRDefault="001B145F" w:rsidP="00B37493"/>
        </w:tc>
        <w:tc>
          <w:tcPr>
            <w:tcW w:w="3559" w:type="dxa"/>
          </w:tcPr>
          <w:p w14:paraId="38D8E95E" w14:textId="77777777" w:rsidR="001B145F" w:rsidRDefault="001B145F" w:rsidP="00B37493"/>
        </w:tc>
      </w:tr>
      <w:tr w:rsidR="001B145F" w14:paraId="34BE4F2C" w14:textId="77777777" w:rsidTr="00B37493">
        <w:trPr>
          <w:trHeight w:val="60"/>
        </w:trPr>
        <w:tc>
          <w:tcPr>
            <w:tcW w:w="1800" w:type="dxa"/>
          </w:tcPr>
          <w:p w14:paraId="11285B51" w14:textId="77777777" w:rsidR="001B145F" w:rsidRDefault="001B145F" w:rsidP="00B37493"/>
        </w:tc>
        <w:tc>
          <w:tcPr>
            <w:tcW w:w="1260" w:type="dxa"/>
          </w:tcPr>
          <w:p w14:paraId="5443F6FC" w14:textId="77777777" w:rsidR="001B145F" w:rsidRDefault="001B145F" w:rsidP="00B37493"/>
        </w:tc>
        <w:tc>
          <w:tcPr>
            <w:tcW w:w="1080" w:type="dxa"/>
          </w:tcPr>
          <w:p w14:paraId="4E67031A" w14:textId="77777777" w:rsidR="001B145F" w:rsidRDefault="001B145F" w:rsidP="00B37493"/>
        </w:tc>
        <w:tc>
          <w:tcPr>
            <w:tcW w:w="900" w:type="dxa"/>
          </w:tcPr>
          <w:p w14:paraId="60EEE950" w14:textId="77777777" w:rsidR="001B145F" w:rsidRDefault="001B145F" w:rsidP="00B37493"/>
        </w:tc>
        <w:tc>
          <w:tcPr>
            <w:tcW w:w="735" w:type="dxa"/>
          </w:tcPr>
          <w:p w14:paraId="48799F58" w14:textId="77777777" w:rsidR="001B145F" w:rsidRDefault="001B145F" w:rsidP="00B37493"/>
        </w:tc>
        <w:tc>
          <w:tcPr>
            <w:tcW w:w="1065" w:type="dxa"/>
          </w:tcPr>
          <w:p w14:paraId="7CE2C16A" w14:textId="77777777" w:rsidR="001B145F" w:rsidRDefault="001B145F" w:rsidP="00B37493"/>
        </w:tc>
        <w:tc>
          <w:tcPr>
            <w:tcW w:w="3559" w:type="dxa"/>
          </w:tcPr>
          <w:p w14:paraId="22230688" w14:textId="77777777" w:rsidR="001B145F" w:rsidRDefault="001B145F" w:rsidP="00B37493"/>
        </w:tc>
      </w:tr>
      <w:tr w:rsidR="001B145F" w14:paraId="38C38F2F" w14:textId="77777777" w:rsidTr="00B37493">
        <w:trPr>
          <w:trHeight w:val="60"/>
        </w:trPr>
        <w:tc>
          <w:tcPr>
            <w:tcW w:w="1800" w:type="dxa"/>
          </w:tcPr>
          <w:p w14:paraId="03F01491" w14:textId="77777777" w:rsidR="001B145F" w:rsidRDefault="001B145F" w:rsidP="00B37493"/>
        </w:tc>
        <w:tc>
          <w:tcPr>
            <w:tcW w:w="1260" w:type="dxa"/>
          </w:tcPr>
          <w:p w14:paraId="2C51C064" w14:textId="77777777" w:rsidR="001B145F" w:rsidRDefault="001B145F" w:rsidP="00B37493"/>
        </w:tc>
        <w:tc>
          <w:tcPr>
            <w:tcW w:w="1080" w:type="dxa"/>
          </w:tcPr>
          <w:p w14:paraId="574E7B44" w14:textId="77777777" w:rsidR="001B145F" w:rsidRDefault="001B145F" w:rsidP="00B37493"/>
        </w:tc>
        <w:tc>
          <w:tcPr>
            <w:tcW w:w="900" w:type="dxa"/>
          </w:tcPr>
          <w:p w14:paraId="78DBCFB8" w14:textId="77777777" w:rsidR="001B145F" w:rsidRDefault="001B145F" w:rsidP="00B37493"/>
        </w:tc>
        <w:tc>
          <w:tcPr>
            <w:tcW w:w="735" w:type="dxa"/>
          </w:tcPr>
          <w:p w14:paraId="23BCB4E4" w14:textId="77777777" w:rsidR="001B145F" w:rsidRDefault="001B145F" w:rsidP="00B37493"/>
        </w:tc>
        <w:tc>
          <w:tcPr>
            <w:tcW w:w="1065" w:type="dxa"/>
          </w:tcPr>
          <w:p w14:paraId="197449CD" w14:textId="77777777" w:rsidR="001B145F" w:rsidRDefault="001B145F" w:rsidP="00B37493"/>
        </w:tc>
        <w:tc>
          <w:tcPr>
            <w:tcW w:w="3559" w:type="dxa"/>
          </w:tcPr>
          <w:p w14:paraId="1D3FEF14" w14:textId="77777777" w:rsidR="001B145F" w:rsidRDefault="001B145F" w:rsidP="00B37493"/>
        </w:tc>
      </w:tr>
      <w:tr w:rsidR="001B145F" w14:paraId="1BED9BA6" w14:textId="77777777" w:rsidTr="00B37493">
        <w:trPr>
          <w:trHeight w:val="276"/>
        </w:trPr>
        <w:tc>
          <w:tcPr>
            <w:tcW w:w="1800" w:type="dxa"/>
          </w:tcPr>
          <w:p w14:paraId="4158CB67" w14:textId="77777777" w:rsidR="001B145F" w:rsidRDefault="001B145F" w:rsidP="00B37493"/>
        </w:tc>
        <w:tc>
          <w:tcPr>
            <w:tcW w:w="1260" w:type="dxa"/>
          </w:tcPr>
          <w:p w14:paraId="067FF348" w14:textId="77777777" w:rsidR="001B145F" w:rsidRDefault="001B145F" w:rsidP="00B37493"/>
        </w:tc>
        <w:tc>
          <w:tcPr>
            <w:tcW w:w="1080" w:type="dxa"/>
          </w:tcPr>
          <w:p w14:paraId="75A4C1DB" w14:textId="77777777" w:rsidR="001B145F" w:rsidRDefault="001B145F" w:rsidP="00B37493"/>
        </w:tc>
        <w:tc>
          <w:tcPr>
            <w:tcW w:w="900" w:type="dxa"/>
          </w:tcPr>
          <w:p w14:paraId="4CADF14F" w14:textId="77777777" w:rsidR="001B145F" w:rsidRDefault="001B145F" w:rsidP="00B37493"/>
        </w:tc>
        <w:tc>
          <w:tcPr>
            <w:tcW w:w="735" w:type="dxa"/>
          </w:tcPr>
          <w:p w14:paraId="480F3C30" w14:textId="77777777" w:rsidR="001B145F" w:rsidRDefault="001B145F" w:rsidP="00B37493"/>
        </w:tc>
        <w:tc>
          <w:tcPr>
            <w:tcW w:w="1065" w:type="dxa"/>
          </w:tcPr>
          <w:p w14:paraId="0B84EB23" w14:textId="77777777" w:rsidR="001B145F" w:rsidRDefault="001B145F" w:rsidP="00B37493"/>
        </w:tc>
        <w:tc>
          <w:tcPr>
            <w:tcW w:w="3559" w:type="dxa"/>
          </w:tcPr>
          <w:p w14:paraId="053D4E33" w14:textId="77777777" w:rsidR="001B145F" w:rsidRDefault="001B145F" w:rsidP="00B37493"/>
        </w:tc>
      </w:tr>
      <w:tr w:rsidR="001B145F" w14:paraId="55C71EA9" w14:textId="77777777" w:rsidTr="00B37493">
        <w:trPr>
          <w:trHeight w:val="264"/>
        </w:trPr>
        <w:tc>
          <w:tcPr>
            <w:tcW w:w="1800" w:type="dxa"/>
          </w:tcPr>
          <w:p w14:paraId="0578EDB9" w14:textId="77777777" w:rsidR="001B145F" w:rsidRDefault="001B145F" w:rsidP="00B37493"/>
        </w:tc>
        <w:tc>
          <w:tcPr>
            <w:tcW w:w="1260" w:type="dxa"/>
          </w:tcPr>
          <w:p w14:paraId="0B449173" w14:textId="77777777" w:rsidR="001B145F" w:rsidRDefault="001B145F" w:rsidP="00B37493"/>
        </w:tc>
        <w:tc>
          <w:tcPr>
            <w:tcW w:w="1080" w:type="dxa"/>
          </w:tcPr>
          <w:p w14:paraId="608CA7F1" w14:textId="77777777" w:rsidR="001B145F" w:rsidRDefault="001B145F" w:rsidP="00B37493"/>
        </w:tc>
        <w:tc>
          <w:tcPr>
            <w:tcW w:w="900" w:type="dxa"/>
          </w:tcPr>
          <w:p w14:paraId="0F13A71D" w14:textId="77777777" w:rsidR="001B145F" w:rsidRDefault="001B145F" w:rsidP="00B37493"/>
        </w:tc>
        <w:tc>
          <w:tcPr>
            <w:tcW w:w="735" w:type="dxa"/>
          </w:tcPr>
          <w:p w14:paraId="7FFEBFD9" w14:textId="77777777" w:rsidR="001B145F" w:rsidRDefault="001B145F" w:rsidP="00B37493"/>
        </w:tc>
        <w:tc>
          <w:tcPr>
            <w:tcW w:w="1065" w:type="dxa"/>
          </w:tcPr>
          <w:p w14:paraId="6B12F080" w14:textId="77777777" w:rsidR="001B145F" w:rsidRDefault="001B145F" w:rsidP="00B37493"/>
        </w:tc>
        <w:tc>
          <w:tcPr>
            <w:tcW w:w="3559" w:type="dxa"/>
          </w:tcPr>
          <w:p w14:paraId="50A14454" w14:textId="77777777" w:rsidR="001B145F" w:rsidRDefault="001B145F" w:rsidP="00B37493"/>
        </w:tc>
      </w:tr>
    </w:tbl>
    <w:p w14:paraId="52F0128F" w14:textId="77777777" w:rsidR="001B145F" w:rsidRDefault="001B145F" w:rsidP="001B145F"/>
    <w:p w14:paraId="5F04D7A2" w14:textId="77777777" w:rsidR="001B145F" w:rsidRDefault="001B145F" w:rsidP="001B145F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146DE4F" w14:textId="17CCF7DF" w:rsidR="00D93CB5" w:rsidRDefault="00D93CB5">
      <w:pPr>
        <w:rPr>
          <w:b/>
          <w:bCs/>
          <w:smallCaps/>
          <w:color w:val="5B9BD5" w:themeColor="accent1"/>
          <w:spacing w:val="5"/>
        </w:rPr>
      </w:pPr>
      <w:r>
        <w:rPr>
          <w:b/>
          <w:bCs/>
          <w:smallCaps/>
          <w:color w:val="5B9BD5" w:themeColor="accent1"/>
          <w:spacing w:val="5"/>
        </w:rPr>
        <w:br w:type="page"/>
      </w:r>
    </w:p>
    <w:p w14:paraId="7DC31067" w14:textId="49153435" w:rsidR="00D93CB5" w:rsidRDefault="00D93CB5" w:rsidP="00D93CB5">
      <w:pPr>
        <w:pStyle w:val="Heading1"/>
      </w:pPr>
      <w:bookmarkStart w:id="27" w:name="_Toc19181249"/>
      <w:bookmarkStart w:id="28" w:name="_Toc19611220"/>
      <w:bookmarkStart w:id="29" w:name="_GoBack"/>
      <w:bookmarkEnd w:id="29"/>
      <w:proofErr w:type="spellStart"/>
      <w:r>
        <w:lastRenderedPageBreak/>
        <w:t>ZipCode</w:t>
      </w:r>
      <w:bookmarkEnd w:id="27"/>
      <w:bookmarkEnd w:id="28"/>
      <w:proofErr w:type="spellEnd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D93CB5" w14:paraId="0B15C560" w14:textId="77777777" w:rsidTr="00B37493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3F59390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CED93E3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214F5D35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7CB789C0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282C803D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4E4076CE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1A1AA417" w14:textId="77777777" w:rsidR="00D93CB5" w:rsidRPr="00F02F47" w:rsidRDefault="00D93CB5" w:rsidP="00B37493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D93CB5" w14:paraId="496F983F" w14:textId="77777777" w:rsidTr="00B37493">
        <w:trPr>
          <w:trHeight w:val="264"/>
        </w:trPr>
        <w:tc>
          <w:tcPr>
            <w:tcW w:w="1800" w:type="dxa"/>
          </w:tcPr>
          <w:p w14:paraId="5D419E22" w14:textId="3D19FF41" w:rsidR="00D93CB5" w:rsidRDefault="00B70D4B" w:rsidP="00B37493">
            <w:proofErr w:type="spellStart"/>
            <w:r>
              <w:t>ZipCode</w:t>
            </w:r>
            <w:proofErr w:type="spellEnd"/>
          </w:p>
        </w:tc>
        <w:tc>
          <w:tcPr>
            <w:tcW w:w="1260" w:type="dxa"/>
          </w:tcPr>
          <w:p w14:paraId="395C6946" w14:textId="356CA837" w:rsidR="00D93CB5" w:rsidRDefault="00B70D4B" w:rsidP="00B37493">
            <w:r>
              <w:t>PK</w:t>
            </w:r>
          </w:p>
        </w:tc>
        <w:tc>
          <w:tcPr>
            <w:tcW w:w="1080" w:type="dxa"/>
          </w:tcPr>
          <w:p w14:paraId="293F83FD" w14:textId="44CFBD48" w:rsidR="00D93CB5" w:rsidRDefault="00B70D4B" w:rsidP="00B37493">
            <w:r>
              <w:t>CHAR</w:t>
            </w:r>
          </w:p>
        </w:tc>
        <w:tc>
          <w:tcPr>
            <w:tcW w:w="900" w:type="dxa"/>
          </w:tcPr>
          <w:p w14:paraId="04B7476C" w14:textId="5EBF1760" w:rsidR="00D93CB5" w:rsidRDefault="00B70D4B" w:rsidP="00B37493">
            <w:r>
              <w:t>10</w:t>
            </w:r>
          </w:p>
        </w:tc>
        <w:tc>
          <w:tcPr>
            <w:tcW w:w="735" w:type="dxa"/>
          </w:tcPr>
          <w:p w14:paraId="063BAACB" w14:textId="63F0A14E" w:rsidR="00D93CB5" w:rsidRDefault="00B70D4B" w:rsidP="00B37493">
            <w:r>
              <w:t>Y</w:t>
            </w:r>
          </w:p>
        </w:tc>
        <w:tc>
          <w:tcPr>
            <w:tcW w:w="1065" w:type="dxa"/>
          </w:tcPr>
          <w:p w14:paraId="3A13D5D5" w14:textId="0101F6DF" w:rsidR="00D93CB5" w:rsidRDefault="00B70D4B" w:rsidP="00B37493">
            <w:r>
              <w:t>XXXX-XXXX</w:t>
            </w:r>
          </w:p>
        </w:tc>
        <w:tc>
          <w:tcPr>
            <w:tcW w:w="3559" w:type="dxa"/>
          </w:tcPr>
          <w:p w14:paraId="25FF2D0A" w14:textId="394A160A" w:rsidR="00D93CB5" w:rsidRDefault="00B70D4B" w:rsidP="00B37493">
            <w:r>
              <w:t>Stored in zip+4 format</w:t>
            </w:r>
          </w:p>
        </w:tc>
      </w:tr>
      <w:tr w:rsidR="00D93CB5" w14:paraId="3FF1CD3A" w14:textId="77777777" w:rsidTr="00B37493">
        <w:trPr>
          <w:trHeight w:val="276"/>
        </w:trPr>
        <w:tc>
          <w:tcPr>
            <w:tcW w:w="1800" w:type="dxa"/>
          </w:tcPr>
          <w:p w14:paraId="59308AE4" w14:textId="57F0FAC2" w:rsidR="00D93CB5" w:rsidRDefault="00B70D4B" w:rsidP="00B37493">
            <w:proofErr w:type="spellStart"/>
            <w:r w:rsidRPr="00B70D4B">
              <w:rPr>
                <w:color w:val="FF0000"/>
              </w:rPr>
              <w:t>CityID</w:t>
            </w:r>
            <w:proofErr w:type="spellEnd"/>
          </w:p>
        </w:tc>
        <w:tc>
          <w:tcPr>
            <w:tcW w:w="1260" w:type="dxa"/>
          </w:tcPr>
          <w:p w14:paraId="364D3D26" w14:textId="36A522FB" w:rsidR="00D93CB5" w:rsidRDefault="00B70D4B" w:rsidP="00B37493">
            <w:proofErr w:type="spellStart"/>
            <w:proofErr w:type="gramStart"/>
            <w:r>
              <w:t>FK:City</w:t>
            </w:r>
            <w:proofErr w:type="spellEnd"/>
            <w:proofErr w:type="gramEnd"/>
          </w:p>
        </w:tc>
        <w:tc>
          <w:tcPr>
            <w:tcW w:w="1080" w:type="dxa"/>
          </w:tcPr>
          <w:p w14:paraId="4C2F98FF" w14:textId="77777777" w:rsidR="00D93CB5" w:rsidRDefault="00D93CB5" w:rsidP="00B37493"/>
        </w:tc>
        <w:tc>
          <w:tcPr>
            <w:tcW w:w="900" w:type="dxa"/>
          </w:tcPr>
          <w:p w14:paraId="590D3F55" w14:textId="77777777" w:rsidR="00D93CB5" w:rsidRDefault="00D93CB5" w:rsidP="00B37493"/>
        </w:tc>
        <w:tc>
          <w:tcPr>
            <w:tcW w:w="735" w:type="dxa"/>
          </w:tcPr>
          <w:p w14:paraId="6C4391C4" w14:textId="77777777" w:rsidR="00D93CB5" w:rsidRDefault="00D93CB5" w:rsidP="00B37493"/>
        </w:tc>
        <w:tc>
          <w:tcPr>
            <w:tcW w:w="1065" w:type="dxa"/>
          </w:tcPr>
          <w:p w14:paraId="773C1000" w14:textId="77777777" w:rsidR="00D93CB5" w:rsidRDefault="00D93CB5" w:rsidP="00B37493"/>
        </w:tc>
        <w:tc>
          <w:tcPr>
            <w:tcW w:w="3559" w:type="dxa"/>
          </w:tcPr>
          <w:p w14:paraId="563EBD52" w14:textId="77777777" w:rsidR="00D93CB5" w:rsidRDefault="00D93CB5" w:rsidP="00B37493"/>
        </w:tc>
      </w:tr>
      <w:tr w:rsidR="00D93CB5" w14:paraId="0FA47C10" w14:textId="77777777" w:rsidTr="00B37493">
        <w:trPr>
          <w:trHeight w:val="264"/>
        </w:trPr>
        <w:tc>
          <w:tcPr>
            <w:tcW w:w="1800" w:type="dxa"/>
          </w:tcPr>
          <w:p w14:paraId="3A5B0D20" w14:textId="0454F7ED" w:rsidR="00D93CB5" w:rsidRPr="00B70D4B" w:rsidRDefault="00B70D4B" w:rsidP="00B37493">
            <w:pPr>
              <w:rPr>
                <w:color w:val="FF0000"/>
              </w:rPr>
            </w:pPr>
            <w:proofErr w:type="spellStart"/>
            <w:r w:rsidRPr="00B70D4B">
              <w:rPr>
                <w:color w:val="FF0000"/>
              </w:rPr>
              <w:t>StaAbbr</w:t>
            </w:r>
            <w:proofErr w:type="spellEnd"/>
          </w:p>
        </w:tc>
        <w:tc>
          <w:tcPr>
            <w:tcW w:w="1260" w:type="dxa"/>
          </w:tcPr>
          <w:p w14:paraId="52136369" w14:textId="6CECE229" w:rsidR="00D93CB5" w:rsidRDefault="00B70D4B" w:rsidP="00B37493">
            <w:proofErr w:type="spellStart"/>
            <w:proofErr w:type="gramStart"/>
            <w:r>
              <w:t>FK:State</w:t>
            </w:r>
            <w:proofErr w:type="spellEnd"/>
            <w:proofErr w:type="gramEnd"/>
          </w:p>
        </w:tc>
        <w:tc>
          <w:tcPr>
            <w:tcW w:w="1080" w:type="dxa"/>
          </w:tcPr>
          <w:p w14:paraId="4CD9845E" w14:textId="77777777" w:rsidR="00D93CB5" w:rsidRDefault="00D93CB5" w:rsidP="00B37493"/>
        </w:tc>
        <w:tc>
          <w:tcPr>
            <w:tcW w:w="900" w:type="dxa"/>
          </w:tcPr>
          <w:p w14:paraId="4FB7E017" w14:textId="77777777" w:rsidR="00D93CB5" w:rsidRDefault="00D93CB5" w:rsidP="00B37493"/>
        </w:tc>
        <w:tc>
          <w:tcPr>
            <w:tcW w:w="735" w:type="dxa"/>
          </w:tcPr>
          <w:p w14:paraId="5C1CB94E" w14:textId="77777777" w:rsidR="00D93CB5" w:rsidRDefault="00D93CB5" w:rsidP="00B37493"/>
        </w:tc>
        <w:tc>
          <w:tcPr>
            <w:tcW w:w="1065" w:type="dxa"/>
          </w:tcPr>
          <w:p w14:paraId="54FDD534" w14:textId="77777777" w:rsidR="00D93CB5" w:rsidRDefault="00D93CB5" w:rsidP="00B37493"/>
        </w:tc>
        <w:tc>
          <w:tcPr>
            <w:tcW w:w="3559" w:type="dxa"/>
          </w:tcPr>
          <w:p w14:paraId="28E90D00" w14:textId="77777777" w:rsidR="00D93CB5" w:rsidRDefault="00D93CB5" w:rsidP="00B37493"/>
        </w:tc>
      </w:tr>
      <w:tr w:rsidR="00D93CB5" w14:paraId="47DEA319" w14:textId="77777777" w:rsidTr="00B37493">
        <w:trPr>
          <w:trHeight w:val="264"/>
        </w:trPr>
        <w:tc>
          <w:tcPr>
            <w:tcW w:w="1800" w:type="dxa"/>
          </w:tcPr>
          <w:p w14:paraId="34383B18" w14:textId="77777777" w:rsidR="00D93CB5" w:rsidRDefault="00D93CB5" w:rsidP="00B37493"/>
        </w:tc>
        <w:tc>
          <w:tcPr>
            <w:tcW w:w="1260" w:type="dxa"/>
          </w:tcPr>
          <w:p w14:paraId="6C3FD3EB" w14:textId="77777777" w:rsidR="00D93CB5" w:rsidRDefault="00D93CB5" w:rsidP="00B37493"/>
        </w:tc>
        <w:tc>
          <w:tcPr>
            <w:tcW w:w="1080" w:type="dxa"/>
          </w:tcPr>
          <w:p w14:paraId="67B1D428" w14:textId="77777777" w:rsidR="00D93CB5" w:rsidRDefault="00D93CB5" w:rsidP="00B37493"/>
        </w:tc>
        <w:tc>
          <w:tcPr>
            <w:tcW w:w="900" w:type="dxa"/>
          </w:tcPr>
          <w:p w14:paraId="2C24F10D" w14:textId="77777777" w:rsidR="00D93CB5" w:rsidRDefault="00D93CB5" w:rsidP="00B37493"/>
        </w:tc>
        <w:tc>
          <w:tcPr>
            <w:tcW w:w="735" w:type="dxa"/>
          </w:tcPr>
          <w:p w14:paraId="2040567E" w14:textId="77777777" w:rsidR="00D93CB5" w:rsidRDefault="00D93CB5" w:rsidP="00B37493"/>
        </w:tc>
        <w:tc>
          <w:tcPr>
            <w:tcW w:w="1065" w:type="dxa"/>
          </w:tcPr>
          <w:p w14:paraId="5F42E049" w14:textId="77777777" w:rsidR="00D93CB5" w:rsidRDefault="00D93CB5" w:rsidP="00B37493"/>
        </w:tc>
        <w:tc>
          <w:tcPr>
            <w:tcW w:w="3559" w:type="dxa"/>
          </w:tcPr>
          <w:p w14:paraId="23A3396C" w14:textId="77777777" w:rsidR="00D93CB5" w:rsidRDefault="00D93CB5" w:rsidP="00B37493"/>
        </w:tc>
      </w:tr>
      <w:tr w:rsidR="00D93CB5" w14:paraId="30782F28" w14:textId="77777777" w:rsidTr="00B37493">
        <w:trPr>
          <w:trHeight w:val="60"/>
        </w:trPr>
        <w:tc>
          <w:tcPr>
            <w:tcW w:w="1800" w:type="dxa"/>
          </w:tcPr>
          <w:p w14:paraId="4323DF22" w14:textId="77777777" w:rsidR="00D93CB5" w:rsidRDefault="00D93CB5" w:rsidP="00B37493"/>
        </w:tc>
        <w:tc>
          <w:tcPr>
            <w:tcW w:w="1260" w:type="dxa"/>
          </w:tcPr>
          <w:p w14:paraId="5233E827" w14:textId="77777777" w:rsidR="00D93CB5" w:rsidRDefault="00D93CB5" w:rsidP="00B37493"/>
        </w:tc>
        <w:tc>
          <w:tcPr>
            <w:tcW w:w="1080" w:type="dxa"/>
          </w:tcPr>
          <w:p w14:paraId="2C5E00FA" w14:textId="77777777" w:rsidR="00D93CB5" w:rsidRDefault="00D93CB5" w:rsidP="00B37493"/>
        </w:tc>
        <w:tc>
          <w:tcPr>
            <w:tcW w:w="900" w:type="dxa"/>
          </w:tcPr>
          <w:p w14:paraId="2D58445F" w14:textId="77777777" w:rsidR="00D93CB5" w:rsidRDefault="00D93CB5" w:rsidP="00B37493"/>
        </w:tc>
        <w:tc>
          <w:tcPr>
            <w:tcW w:w="735" w:type="dxa"/>
          </w:tcPr>
          <w:p w14:paraId="2E43CA47" w14:textId="77777777" w:rsidR="00D93CB5" w:rsidRDefault="00D93CB5" w:rsidP="00B37493"/>
        </w:tc>
        <w:tc>
          <w:tcPr>
            <w:tcW w:w="1065" w:type="dxa"/>
          </w:tcPr>
          <w:p w14:paraId="79B3D07E" w14:textId="77777777" w:rsidR="00D93CB5" w:rsidRDefault="00D93CB5" w:rsidP="00B37493"/>
        </w:tc>
        <w:tc>
          <w:tcPr>
            <w:tcW w:w="3559" w:type="dxa"/>
          </w:tcPr>
          <w:p w14:paraId="025275A7" w14:textId="77777777" w:rsidR="00D93CB5" w:rsidRDefault="00D93CB5" w:rsidP="00B37493"/>
        </w:tc>
      </w:tr>
      <w:tr w:rsidR="00D93CB5" w14:paraId="463EFE76" w14:textId="77777777" w:rsidTr="00B37493">
        <w:trPr>
          <w:trHeight w:val="60"/>
        </w:trPr>
        <w:tc>
          <w:tcPr>
            <w:tcW w:w="1800" w:type="dxa"/>
          </w:tcPr>
          <w:p w14:paraId="0DB5E0D0" w14:textId="77777777" w:rsidR="00D93CB5" w:rsidRDefault="00D93CB5" w:rsidP="00B37493"/>
        </w:tc>
        <w:tc>
          <w:tcPr>
            <w:tcW w:w="1260" w:type="dxa"/>
          </w:tcPr>
          <w:p w14:paraId="157E366D" w14:textId="77777777" w:rsidR="00D93CB5" w:rsidRDefault="00D93CB5" w:rsidP="00B37493"/>
        </w:tc>
        <w:tc>
          <w:tcPr>
            <w:tcW w:w="1080" w:type="dxa"/>
          </w:tcPr>
          <w:p w14:paraId="25FAA32E" w14:textId="77777777" w:rsidR="00D93CB5" w:rsidRDefault="00D93CB5" w:rsidP="00B37493"/>
        </w:tc>
        <w:tc>
          <w:tcPr>
            <w:tcW w:w="900" w:type="dxa"/>
          </w:tcPr>
          <w:p w14:paraId="1B52DC4D" w14:textId="77777777" w:rsidR="00D93CB5" w:rsidRDefault="00D93CB5" w:rsidP="00B37493"/>
        </w:tc>
        <w:tc>
          <w:tcPr>
            <w:tcW w:w="735" w:type="dxa"/>
          </w:tcPr>
          <w:p w14:paraId="54DA3F7A" w14:textId="77777777" w:rsidR="00D93CB5" w:rsidRDefault="00D93CB5" w:rsidP="00B37493"/>
        </w:tc>
        <w:tc>
          <w:tcPr>
            <w:tcW w:w="1065" w:type="dxa"/>
          </w:tcPr>
          <w:p w14:paraId="53C20C6D" w14:textId="77777777" w:rsidR="00D93CB5" w:rsidRDefault="00D93CB5" w:rsidP="00B37493"/>
        </w:tc>
        <w:tc>
          <w:tcPr>
            <w:tcW w:w="3559" w:type="dxa"/>
          </w:tcPr>
          <w:p w14:paraId="56639B05" w14:textId="77777777" w:rsidR="00D93CB5" w:rsidRDefault="00D93CB5" w:rsidP="00B37493"/>
        </w:tc>
      </w:tr>
      <w:tr w:rsidR="00D93CB5" w14:paraId="0A307725" w14:textId="77777777" w:rsidTr="00B37493">
        <w:trPr>
          <w:trHeight w:val="60"/>
        </w:trPr>
        <w:tc>
          <w:tcPr>
            <w:tcW w:w="1800" w:type="dxa"/>
          </w:tcPr>
          <w:p w14:paraId="79B4C111" w14:textId="77777777" w:rsidR="00D93CB5" w:rsidRDefault="00D93CB5" w:rsidP="00B37493"/>
        </w:tc>
        <w:tc>
          <w:tcPr>
            <w:tcW w:w="1260" w:type="dxa"/>
          </w:tcPr>
          <w:p w14:paraId="265F9EF7" w14:textId="77777777" w:rsidR="00D93CB5" w:rsidRDefault="00D93CB5" w:rsidP="00B37493"/>
        </w:tc>
        <w:tc>
          <w:tcPr>
            <w:tcW w:w="1080" w:type="dxa"/>
          </w:tcPr>
          <w:p w14:paraId="3D6231E3" w14:textId="77777777" w:rsidR="00D93CB5" w:rsidRDefault="00D93CB5" w:rsidP="00B37493"/>
        </w:tc>
        <w:tc>
          <w:tcPr>
            <w:tcW w:w="900" w:type="dxa"/>
          </w:tcPr>
          <w:p w14:paraId="7B20A83B" w14:textId="77777777" w:rsidR="00D93CB5" w:rsidRDefault="00D93CB5" w:rsidP="00B37493"/>
        </w:tc>
        <w:tc>
          <w:tcPr>
            <w:tcW w:w="735" w:type="dxa"/>
          </w:tcPr>
          <w:p w14:paraId="2EE2C650" w14:textId="77777777" w:rsidR="00D93CB5" w:rsidRDefault="00D93CB5" w:rsidP="00B37493"/>
        </w:tc>
        <w:tc>
          <w:tcPr>
            <w:tcW w:w="1065" w:type="dxa"/>
          </w:tcPr>
          <w:p w14:paraId="4CDEADAC" w14:textId="77777777" w:rsidR="00D93CB5" w:rsidRDefault="00D93CB5" w:rsidP="00B37493"/>
        </w:tc>
        <w:tc>
          <w:tcPr>
            <w:tcW w:w="3559" w:type="dxa"/>
          </w:tcPr>
          <w:p w14:paraId="15B98BAF" w14:textId="77777777" w:rsidR="00D93CB5" w:rsidRDefault="00D93CB5" w:rsidP="00B37493"/>
        </w:tc>
      </w:tr>
      <w:tr w:rsidR="00D93CB5" w14:paraId="6A46B9E5" w14:textId="77777777" w:rsidTr="00B37493">
        <w:trPr>
          <w:trHeight w:val="60"/>
        </w:trPr>
        <w:tc>
          <w:tcPr>
            <w:tcW w:w="1800" w:type="dxa"/>
          </w:tcPr>
          <w:p w14:paraId="00576D42" w14:textId="77777777" w:rsidR="00D93CB5" w:rsidRDefault="00D93CB5" w:rsidP="00B37493"/>
        </w:tc>
        <w:tc>
          <w:tcPr>
            <w:tcW w:w="1260" w:type="dxa"/>
          </w:tcPr>
          <w:p w14:paraId="350733E6" w14:textId="77777777" w:rsidR="00D93CB5" w:rsidRDefault="00D93CB5" w:rsidP="00B37493"/>
        </w:tc>
        <w:tc>
          <w:tcPr>
            <w:tcW w:w="1080" w:type="dxa"/>
          </w:tcPr>
          <w:p w14:paraId="705EDDDD" w14:textId="77777777" w:rsidR="00D93CB5" w:rsidRDefault="00D93CB5" w:rsidP="00B37493"/>
        </w:tc>
        <w:tc>
          <w:tcPr>
            <w:tcW w:w="900" w:type="dxa"/>
          </w:tcPr>
          <w:p w14:paraId="02725150" w14:textId="77777777" w:rsidR="00D93CB5" w:rsidRDefault="00D93CB5" w:rsidP="00B37493"/>
        </w:tc>
        <w:tc>
          <w:tcPr>
            <w:tcW w:w="735" w:type="dxa"/>
          </w:tcPr>
          <w:p w14:paraId="76A61E6F" w14:textId="77777777" w:rsidR="00D93CB5" w:rsidRDefault="00D93CB5" w:rsidP="00B37493"/>
        </w:tc>
        <w:tc>
          <w:tcPr>
            <w:tcW w:w="1065" w:type="dxa"/>
          </w:tcPr>
          <w:p w14:paraId="5DEA8741" w14:textId="77777777" w:rsidR="00D93CB5" w:rsidRDefault="00D93CB5" w:rsidP="00B37493"/>
        </w:tc>
        <w:tc>
          <w:tcPr>
            <w:tcW w:w="3559" w:type="dxa"/>
          </w:tcPr>
          <w:p w14:paraId="0953ADFF" w14:textId="77777777" w:rsidR="00D93CB5" w:rsidRDefault="00D93CB5" w:rsidP="00B37493"/>
        </w:tc>
      </w:tr>
      <w:tr w:rsidR="00D93CB5" w14:paraId="1C9E8888" w14:textId="77777777" w:rsidTr="00B37493">
        <w:trPr>
          <w:trHeight w:val="60"/>
        </w:trPr>
        <w:tc>
          <w:tcPr>
            <w:tcW w:w="1800" w:type="dxa"/>
          </w:tcPr>
          <w:p w14:paraId="3656711D" w14:textId="77777777" w:rsidR="00D93CB5" w:rsidRDefault="00D93CB5" w:rsidP="00B37493"/>
        </w:tc>
        <w:tc>
          <w:tcPr>
            <w:tcW w:w="1260" w:type="dxa"/>
          </w:tcPr>
          <w:p w14:paraId="2D3E4718" w14:textId="77777777" w:rsidR="00D93CB5" w:rsidRDefault="00D93CB5" w:rsidP="00B37493"/>
        </w:tc>
        <w:tc>
          <w:tcPr>
            <w:tcW w:w="1080" w:type="dxa"/>
          </w:tcPr>
          <w:p w14:paraId="493A2A3A" w14:textId="77777777" w:rsidR="00D93CB5" w:rsidRDefault="00D93CB5" w:rsidP="00B37493"/>
        </w:tc>
        <w:tc>
          <w:tcPr>
            <w:tcW w:w="900" w:type="dxa"/>
          </w:tcPr>
          <w:p w14:paraId="5772C9FC" w14:textId="77777777" w:rsidR="00D93CB5" w:rsidRDefault="00D93CB5" w:rsidP="00B37493"/>
        </w:tc>
        <w:tc>
          <w:tcPr>
            <w:tcW w:w="735" w:type="dxa"/>
          </w:tcPr>
          <w:p w14:paraId="69BBBD5C" w14:textId="77777777" w:rsidR="00D93CB5" w:rsidRDefault="00D93CB5" w:rsidP="00B37493"/>
        </w:tc>
        <w:tc>
          <w:tcPr>
            <w:tcW w:w="1065" w:type="dxa"/>
          </w:tcPr>
          <w:p w14:paraId="625C5314" w14:textId="77777777" w:rsidR="00D93CB5" w:rsidRDefault="00D93CB5" w:rsidP="00B37493"/>
        </w:tc>
        <w:tc>
          <w:tcPr>
            <w:tcW w:w="3559" w:type="dxa"/>
          </w:tcPr>
          <w:p w14:paraId="0AEC0C3F" w14:textId="77777777" w:rsidR="00D93CB5" w:rsidRDefault="00D93CB5" w:rsidP="00B37493"/>
        </w:tc>
      </w:tr>
      <w:tr w:rsidR="00D93CB5" w14:paraId="6CF08EB1" w14:textId="77777777" w:rsidTr="00B37493">
        <w:trPr>
          <w:trHeight w:val="60"/>
        </w:trPr>
        <w:tc>
          <w:tcPr>
            <w:tcW w:w="1800" w:type="dxa"/>
          </w:tcPr>
          <w:p w14:paraId="08E8935D" w14:textId="77777777" w:rsidR="00D93CB5" w:rsidRDefault="00D93CB5" w:rsidP="00B37493"/>
        </w:tc>
        <w:tc>
          <w:tcPr>
            <w:tcW w:w="1260" w:type="dxa"/>
          </w:tcPr>
          <w:p w14:paraId="5D6A14F9" w14:textId="77777777" w:rsidR="00D93CB5" w:rsidRDefault="00D93CB5" w:rsidP="00B37493"/>
        </w:tc>
        <w:tc>
          <w:tcPr>
            <w:tcW w:w="1080" w:type="dxa"/>
          </w:tcPr>
          <w:p w14:paraId="49B38B85" w14:textId="77777777" w:rsidR="00D93CB5" w:rsidRDefault="00D93CB5" w:rsidP="00B37493"/>
        </w:tc>
        <w:tc>
          <w:tcPr>
            <w:tcW w:w="900" w:type="dxa"/>
          </w:tcPr>
          <w:p w14:paraId="07FC38D9" w14:textId="77777777" w:rsidR="00D93CB5" w:rsidRDefault="00D93CB5" w:rsidP="00B37493"/>
        </w:tc>
        <w:tc>
          <w:tcPr>
            <w:tcW w:w="735" w:type="dxa"/>
          </w:tcPr>
          <w:p w14:paraId="721D93E7" w14:textId="77777777" w:rsidR="00D93CB5" w:rsidRDefault="00D93CB5" w:rsidP="00B37493"/>
        </w:tc>
        <w:tc>
          <w:tcPr>
            <w:tcW w:w="1065" w:type="dxa"/>
          </w:tcPr>
          <w:p w14:paraId="73BFF229" w14:textId="77777777" w:rsidR="00D93CB5" w:rsidRDefault="00D93CB5" w:rsidP="00B37493"/>
        </w:tc>
        <w:tc>
          <w:tcPr>
            <w:tcW w:w="3559" w:type="dxa"/>
          </w:tcPr>
          <w:p w14:paraId="25BA08CE" w14:textId="77777777" w:rsidR="00D93CB5" w:rsidRDefault="00D93CB5" w:rsidP="00B37493"/>
        </w:tc>
      </w:tr>
      <w:tr w:rsidR="00D93CB5" w14:paraId="6728DA0E" w14:textId="77777777" w:rsidTr="00B37493">
        <w:trPr>
          <w:trHeight w:val="60"/>
        </w:trPr>
        <w:tc>
          <w:tcPr>
            <w:tcW w:w="1800" w:type="dxa"/>
          </w:tcPr>
          <w:p w14:paraId="639EFD8E" w14:textId="77777777" w:rsidR="00D93CB5" w:rsidRDefault="00D93CB5" w:rsidP="00B37493"/>
        </w:tc>
        <w:tc>
          <w:tcPr>
            <w:tcW w:w="1260" w:type="dxa"/>
          </w:tcPr>
          <w:p w14:paraId="65722818" w14:textId="77777777" w:rsidR="00D93CB5" w:rsidRDefault="00D93CB5" w:rsidP="00B37493"/>
        </w:tc>
        <w:tc>
          <w:tcPr>
            <w:tcW w:w="1080" w:type="dxa"/>
          </w:tcPr>
          <w:p w14:paraId="6779160E" w14:textId="77777777" w:rsidR="00D93CB5" w:rsidRDefault="00D93CB5" w:rsidP="00B37493"/>
        </w:tc>
        <w:tc>
          <w:tcPr>
            <w:tcW w:w="900" w:type="dxa"/>
          </w:tcPr>
          <w:p w14:paraId="2B500229" w14:textId="77777777" w:rsidR="00D93CB5" w:rsidRDefault="00D93CB5" w:rsidP="00B37493"/>
        </w:tc>
        <w:tc>
          <w:tcPr>
            <w:tcW w:w="735" w:type="dxa"/>
          </w:tcPr>
          <w:p w14:paraId="376FA807" w14:textId="77777777" w:rsidR="00D93CB5" w:rsidRDefault="00D93CB5" w:rsidP="00B37493"/>
        </w:tc>
        <w:tc>
          <w:tcPr>
            <w:tcW w:w="1065" w:type="dxa"/>
          </w:tcPr>
          <w:p w14:paraId="518DD2CF" w14:textId="77777777" w:rsidR="00D93CB5" w:rsidRDefault="00D93CB5" w:rsidP="00B37493"/>
        </w:tc>
        <w:tc>
          <w:tcPr>
            <w:tcW w:w="3559" w:type="dxa"/>
          </w:tcPr>
          <w:p w14:paraId="48DD26DD" w14:textId="77777777" w:rsidR="00D93CB5" w:rsidRDefault="00D93CB5" w:rsidP="00B37493"/>
        </w:tc>
      </w:tr>
      <w:tr w:rsidR="00D93CB5" w14:paraId="46558D9A" w14:textId="77777777" w:rsidTr="00B37493">
        <w:trPr>
          <w:trHeight w:val="60"/>
        </w:trPr>
        <w:tc>
          <w:tcPr>
            <w:tcW w:w="1800" w:type="dxa"/>
          </w:tcPr>
          <w:p w14:paraId="254228E6" w14:textId="77777777" w:rsidR="00D93CB5" w:rsidRDefault="00D93CB5" w:rsidP="00B37493"/>
        </w:tc>
        <w:tc>
          <w:tcPr>
            <w:tcW w:w="1260" w:type="dxa"/>
          </w:tcPr>
          <w:p w14:paraId="7627C2EA" w14:textId="77777777" w:rsidR="00D93CB5" w:rsidRDefault="00D93CB5" w:rsidP="00B37493"/>
        </w:tc>
        <w:tc>
          <w:tcPr>
            <w:tcW w:w="1080" w:type="dxa"/>
          </w:tcPr>
          <w:p w14:paraId="6E6D7029" w14:textId="77777777" w:rsidR="00D93CB5" w:rsidRDefault="00D93CB5" w:rsidP="00B37493"/>
        </w:tc>
        <w:tc>
          <w:tcPr>
            <w:tcW w:w="900" w:type="dxa"/>
          </w:tcPr>
          <w:p w14:paraId="7774B71F" w14:textId="77777777" w:rsidR="00D93CB5" w:rsidRDefault="00D93CB5" w:rsidP="00B37493"/>
        </w:tc>
        <w:tc>
          <w:tcPr>
            <w:tcW w:w="735" w:type="dxa"/>
          </w:tcPr>
          <w:p w14:paraId="53A2258F" w14:textId="77777777" w:rsidR="00D93CB5" w:rsidRDefault="00D93CB5" w:rsidP="00B37493"/>
        </w:tc>
        <w:tc>
          <w:tcPr>
            <w:tcW w:w="1065" w:type="dxa"/>
          </w:tcPr>
          <w:p w14:paraId="0E87BE30" w14:textId="77777777" w:rsidR="00D93CB5" w:rsidRDefault="00D93CB5" w:rsidP="00B37493"/>
        </w:tc>
        <w:tc>
          <w:tcPr>
            <w:tcW w:w="3559" w:type="dxa"/>
          </w:tcPr>
          <w:p w14:paraId="0897E5BF" w14:textId="77777777" w:rsidR="00D93CB5" w:rsidRDefault="00D93CB5" w:rsidP="00B37493"/>
        </w:tc>
      </w:tr>
      <w:tr w:rsidR="00D93CB5" w14:paraId="4B16DC21" w14:textId="77777777" w:rsidTr="00B37493">
        <w:trPr>
          <w:trHeight w:val="60"/>
        </w:trPr>
        <w:tc>
          <w:tcPr>
            <w:tcW w:w="1800" w:type="dxa"/>
          </w:tcPr>
          <w:p w14:paraId="5B263625" w14:textId="77777777" w:rsidR="00D93CB5" w:rsidRDefault="00D93CB5" w:rsidP="00B37493"/>
        </w:tc>
        <w:tc>
          <w:tcPr>
            <w:tcW w:w="1260" w:type="dxa"/>
          </w:tcPr>
          <w:p w14:paraId="63F8042D" w14:textId="77777777" w:rsidR="00D93CB5" w:rsidRDefault="00D93CB5" w:rsidP="00B37493"/>
        </w:tc>
        <w:tc>
          <w:tcPr>
            <w:tcW w:w="1080" w:type="dxa"/>
          </w:tcPr>
          <w:p w14:paraId="3CC53147" w14:textId="77777777" w:rsidR="00D93CB5" w:rsidRDefault="00D93CB5" w:rsidP="00B37493"/>
        </w:tc>
        <w:tc>
          <w:tcPr>
            <w:tcW w:w="900" w:type="dxa"/>
          </w:tcPr>
          <w:p w14:paraId="74003F17" w14:textId="77777777" w:rsidR="00D93CB5" w:rsidRDefault="00D93CB5" w:rsidP="00B37493"/>
        </w:tc>
        <w:tc>
          <w:tcPr>
            <w:tcW w:w="735" w:type="dxa"/>
          </w:tcPr>
          <w:p w14:paraId="48814E70" w14:textId="77777777" w:rsidR="00D93CB5" w:rsidRDefault="00D93CB5" w:rsidP="00B37493"/>
        </w:tc>
        <w:tc>
          <w:tcPr>
            <w:tcW w:w="1065" w:type="dxa"/>
          </w:tcPr>
          <w:p w14:paraId="23AB0CE9" w14:textId="77777777" w:rsidR="00D93CB5" w:rsidRDefault="00D93CB5" w:rsidP="00B37493"/>
        </w:tc>
        <w:tc>
          <w:tcPr>
            <w:tcW w:w="3559" w:type="dxa"/>
          </w:tcPr>
          <w:p w14:paraId="741B0189" w14:textId="77777777" w:rsidR="00D93CB5" w:rsidRDefault="00D93CB5" w:rsidP="00B37493"/>
        </w:tc>
      </w:tr>
      <w:tr w:rsidR="00D93CB5" w14:paraId="510A3E35" w14:textId="77777777" w:rsidTr="00B37493">
        <w:trPr>
          <w:trHeight w:val="276"/>
        </w:trPr>
        <w:tc>
          <w:tcPr>
            <w:tcW w:w="1800" w:type="dxa"/>
          </w:tcPr>
          <w:p w14:paraId="4707C577" w14:textId="77777777" w:rsidR="00D93CB5" w:rsidRDefault="00D93CB5" w:rsidP="00B37493"/>
        </w:tc>
        <w:tc>
          <w:tcPr>
            <w:tcW w:w="1260" w:type="dxa"/>
          </w:tcPr>
          <w:p w14:paraId="102F3A27" w14:textId="77777777" w:rsidR="00D93CB5" w:rsidRDefault="00D93CB5" w:rsidP="00B37493"/>
        </w:tc>
        <w:tc>
          <w:tcPr>
            <w:tcW w:w="1080" w:type="dxa"/>
          </w:tcPr>
          <w:p w14:paraId="7ED6AE6D" w14:textId="77777777" w:rsidR="00D93CB5" w:rsidRDefault="00D93CB5" w:rsidP="00B37493"/>
        </w:tc>
        <w:tc>
          <w:tcPr>
            <w:tcW w:w="900" w:type="dxa"/>
          </w:tcPr>
          <w:p w14:paraId="0CEE77A6" w14:textId="77777777" w:rsidR="00D93CB5" w:rsidRDefault="00D93CB5" w:rsidP="00B37493"/>
        </w:tc>
        <w:tc>
          <w:tcPr>
            <w:tcW w:w="735" w:type="dxa"/>
          </w:tcPr>
          <w:p w14:paraId="3370CC16" w14:textId="77777777" w:rsidR="00D93CB5" w:rsidRDefault="00D93CB5" w:rsidP="00B37493"/>
        </w:tc>
        <w:tc>
          <w:tcPr>
            <w:tcW w:w="1065" w:type="dxa"/>
          </w:tcPr>
          <w:p w14:paraId="095224FD" w14:textId="77777777" w:rsidR="00D93CB5" w:rsidRDefault="00D93CB5" w:rsidP="00B37493"/>
        </w:tc>
        <w:tc>
          <w:tcPr>
            <w:tcW w:w="3559" w:type="dxa"/>
          </w:tcPr>
          <w:p w14:paraId="2F61ABD8" w14:textId="77777777" w:rsidR="00D93CB5" w:rsidRDefault="00D93CB5" w:rsidP="00B37493"/>
        </w:tc>
      </w:tr>
      <w:tr w:rsidR="00D93CB5" w14:paraId="2FBD7635" w14:textId="77777777" w:rsidTr="00B37493">
        <w:trPr>
          <w:trHeight w:val="264"/>
        </w:trPr>
        <w:tc>
          <w:tcPr>
            <w:tcW w:w="1800" w:type="dxa"/>
          </w:tcPr>
          <w:p w14:paraId="11014EB3" w14:textId="77777777" w:rsidR="00D93CB5" w:rsidRDefault="00D93CB5" w:rsidP="00B37493"/>
        </w:tc>
        <w:tc>
          <w:tcPr>
            <w:tcW w:w="1260" w:type="dxa"/>
          </w:tcPr>
          <w:p w14:paraId="7A34DB87" w14:textId="77777777" w:rsidR="00D93CB5" w:rsidRDefault="00D93CB5" w:rsidP="00B37493"/>
        </w:tc>
        <w:tc>
          <w:tcPr>
            <w:tcW w:w="1080" w:type="dxa"/>
          </w:tcPr>
          <w:p w14:paraId="58D6B437" w14:textId="77777777" w:rsidR="00D93CB5" w:rsidRDefault="00D93CB5" w:rsidP="00B37493"/>
        </w:tc>
        <w:tc>
          <w:tcPr>
            <w:tcW w:w="900" w:type="dxa"/>
          </w:tcPr>
          <w:p w14:paraId="3FCC8AA8" w14:textId="77777777" w:rsidR="00D93CB5" w:rsidRDefault="00D93CB5" w:rsidP="00B37493"/>
        </w:tc>
        <w:tc>
          <w:tcPr>
            <w:tcW w:w="735" w:type="dxa"/>
          </w:tcPr>
          <w:p w14:paraId="24F01F5B" w14:textId="77777777" w:rsidR="00D93CB5" w:rsidRDefault="00D93CB5" w:rsidP="00B37493"/>
        </w:tc>
        <w:tc>
          <w:tcPr>
            <w:tcW w:w="1065" w:type="dxa"/>
          </w:tcPr>
          <w:p w14:paraId="2AEFB51C" w14:textId="77777777" w:rsidR="00D93CB5" w:rsidRDefault="00D93CB5" w:rsidP="00B37493"/>
        </w:tc>
        <w:tc>
          <w:tcPr>
            <w:tcW w:w="3559" w:type="dxa"/>
          </w:tcPr>
          <w:p w14:paraId="4903BED9" w14:textId="77777777" w:rsidR="00D93CB5" w:rsidRDefault="00D93CB5" w:rsidP="00B37493"/>
        </w:tc>
      </w:tr>
    </w:tbl>
    <w:p w14:paraId="126C8DE6" w14:textId="77777777" w:rsidR="00D93CB5" w:rsidRDefault="00D93CB5" w:rsidP="00D93CB5"/>
    <w:p w14:paraId="698C5E55" w14:textId="77777777" w:rsidR="00D93CB5" w:rsidRDefault="00D93CB5" w:rsidP="00D93CB5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2D4DD884" w14:textId="77777777" w:rsidR="009A75DC" w:rsidRDefault="009A75DC">
      <w:pPr>
        <w:rPr>
          <w:b/>
          <w:bCs/>
          <w:smallCaps/>
          <w:color w:val="5B9BD5" w:themeColor="accent1"/>
          <w:spacing w:val="5"/>
        </w:rPr>
      </w:pPr>
    </w:p>
    <w:sectPr w:rsidR="009A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BB6B" w14:textId="77777777" w:rsidR="005C5459" w:rsidRDefault="005C5459" w:rsidP="00CB661A">
      <w:pPr>
        <w:spacing w:after="0" w:line="240" w:lineRule="auto"/>
      </w:pPr>
      <w:r>
        <w:separator/>
      </w:r>
    </w:p>
  </w:endnote>
  <w:endnote w:type="continuationSeparator" w:id="0">
    <w:p w14:paraId="5D478955" w14:textId="77777777" w:rsidR="005C5459" w:rsidRDefault="005C5459" w:rsidP="00CB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F4B02" w14:textId="77777777" w:rsidR="005C5459" w:rsidRDefault="005C5459" w:rsidP="00CB661A">
      <w:pPr>
        <w:spacing w:after="0" w:line="240" w:lineRule="auto"/>
      </w:pPr>
      <w:r>
        <w:separator/>
      </w:r>
    </w:p>
  </w:footnote>
  <w:footnote w:type="continuationSeparator" w:id="0">
    <w:p w14:paraId="66CAEB80" w14:textId="77777777" w:rsidR="005C5459" w:rsidRDefault="005C5459" w:rsidP="00CB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459"/>
    <w:rsid w:val="0003202F"/>
    <w:rsid w:val="000754D1"/>
    <w:rsid w:val="000A7111"/>
    <w:rsid w:val="000E7459"/>
    <w:rsid w:val="000F54B6"/>
    <w:rsid w:val="00172BDF"/>
    <w:rsid w:val="00191188"/>
    <w:rsid w:val="001B145F"/>
    <w:rsid w:val="0020366D"/>
    <w:rsid w:val="002115F9"/>
    <w:rsid w:val="00261E5D"/>
    <w:rsid w:val="00287006"/>
    <w:rsid w:val="002A35F1"/>
    <w:rsid w:val="002B2793"/>
    <w:rsid w:val="002D0A17"/>
    <w:rsid w:val="002F26D8"/>
    <w:rsid w:val="003637B5"/>
    <w:rsid w:val="00364E7B"/>
    <w:rsid w:val="003672BF"/>
    <w:rsid w:val="0039317D"/>
    <w:rsid w:val="003C477F"/>
    <w:rsid w:val="003C4AA3"/>
    <w:rsid w:val="003D2CF1"/>
    <w:rsid w:val="00445478"/>
    <w:rsid w:val="00454676"/>
    <w:rsid w:val="00472844"/>
    <w:rsid w:val="00484770"/>
    <w:rsid w:val="004909F1"/>
    <w:rsid w:val="005377C5"/>
    <w:rsid w:val="005729AC"/>
    <w:rsid w:val="005952D5"/>
    <w:rsid w:val="005C5459"/>
    <w:rsid w:val="005C6E4F"/>
    <w:rsid w:val="005D03F3"/>
    <w:rsid w:val="005D1762"/>
    <w:rsid w:val="005F126C"/>
    <w:rsid w:val="006104A7"/>
    <w:rsid w:val="00674201"/>
    <w:rsid w:val="0068788B"/>
    <w:rsid w:val="006A1F78"/>
    <w:rsid w:val="006D41F0"/>
    <w:rsid w:val="006D675E"/>
    <w:rsid w:val="006E0506"/>
    <w:rsid w:val="006E56D7"/>
    <w:rsid w:val="007045A0"/>
    <w:rsid w:val="00707F91"/>
    <w:rsid w:val="00710F5A"/>
    <w:rsid w:val="007246C5"/>
    <w:rsid w:val="00724AC6"/>
    <w:rsid w:val="007264C4"/>
    <w:rsid w:val="007414C4"/>
    <w:rsid w:val="007B060C"/>
    <w:rsid w:val="007B122D"/>
    <w:rsid w:val="007D4A64"/>
    <w:rsid w:val="007F7654"/>
    <w:rsid w:val="00816A98"/>
    <w:rsid w:val="008A2EDB"/>
    <w:rsid w:val="008C361D"/>
    <w:rsid w:val="008E60C8"/>
    <w:rsid w:val="00907DC3"/>
    <w:rsid w:val="00936AEF"/>
    <w:rsid w:val="0096479F"/>
    <w:rsid w:val="00967416"/>
    <w:rsid w:val="00980BF1"/>
    <w:rsid w:val="009A75DC"/>
    <w:rsid w:val="009E05C4"/>
    <w:rsid w:val="009E7CAD"/>
    <w:rsid w:val="00A150C7"/>
    <w:rsid w:val="00A2785C"/>
    <w:rsid w:val="00A3626B"/>
    <w:rsid w:val="00A925A0"/>
    <w:rsid w:val="00AB275D"/>
    <w:rsid w:val="00AC0EE8"/>
    <w:rsid w:val="00AC2E53"/>
    <w:rsid w:val="00AC64AF"/>
    <w:rsid w:val="00B266F9"/>
    <w:rsid w:val="00B35C82"/>
    <w:rsid w:val="00B448E0"/>
    <w:rsid w:val="00B609CB"/>
    <w:rsid w:val="00B70D4B"/>
    <w:rsid w:val="00BF5B8B"/>
    <w:rsid w:val="00BF5CE0"/>
    <w:rsid w:val="00C22FBB"/>
    <w:rsid w:val="00C314CD"/>
    <w:rsid w:val="00C52053"/>
    <w:rsid w:val="00CB4E7B"/>
    <w:rsid w:val="00CB661A"/>
    <w:rsid w:val="00CC62E1"/>
    <w:rsid w:val="00CF1D98"/>
    <w:rsid w:val="00CF25F5"/>
    <w:rsid w:val="00D1638A"/>
    <w:rsid w:val="00D23A76"/>
    <w:rsid w:val="00D334A4"/>
    <w:rsid w:val="00D863A2"/>
    <w:rsid w:val="00D93CB5"/>
    <w:rsid w:val="00DD443A"/>
    <w:rsid w:val="00EA3BA1"/>
    <w:rsid w:val="00EC3202"/>
    <w:rsid w:val="00EF5D3F"/>
    <w:rsid w:val="00F02F47"/>
    <w:rsid w:val="00F6710E"/>
    <w:rsid w:val="00FC01FF"/>
    <w:rsid w:val="00FC5B3E"/>
    <w:rsid w:val="00F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AE3E15"/>
  <w15:chartTrackingRefBased/>
  <w15:docId w15:val="{0A9CC40F-9BB0-4842-8243-CCBA425C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2F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F4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F5CE0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1A"/>
  </w:style>
  <w:style w:type="paragraph" w:styleId="Footer">
    <w:name w:val="footer"/>
    <w:basedOn w:val="Normal"/>
    <w:link w:val="Foot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all%202019\Fall%202019%20-%20Database%20(CPT-242-002)\Data%20Diction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8AB66-FA38-40C6-BF60-AC58B097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 Dictionary Template.dotx</Template>
  <TotalTime>249</TotalTime>
  <Pages>19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Tri-County Technical College</Company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Trent Patterson</cp:lastModifiedBy>
  <cp:revision>64</cp:revision>
  <dcterms:created xsi:type="dcterms:W3CDTF">2019-09-17T13:06:00Z</dcterms:created>
  <dcterms:modified xsi:type="dcterms:W3CDTF">2019-10-08T14:08:00Z</dcterms:modified>
</cp:coreProperties>
</file>