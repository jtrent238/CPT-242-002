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D3CC7" w14:textId="79CD8012" w:rsidR="005377C5" w:rsidRPr="005377C5" w:rsidRDefault="005377C5" w:rsidP="005377C5">
      <w:bookmarkStart w:id="0" w:name="_Toc524974533"/>
      <w:bookmarkStart w:id="1" w:name="_Toc524430435"/>
      <w:bookmarkStart w:id="2" w:name="_Toc524425165"/>
      <w:r w:rsidRPr="005377C5">
        <w:t>CPT 242 002</w:t>
      </w:r>
    </w:p>
    <w:p w14:paraId="5BB73B22" w14:textId="1D1431EF" w:rsidR="005377C5" w:rsidRPr="005377C5" w:rsidRDefault="005377C5" w:rsidP="005377C5">
      <w:r w:rsidRPr="005377C5">
        <w:t>Fall 2019</w:t>
      </w:r>
    </w:p>
    <w:p w14:paraId="49B7C94D" w14:textId="77009262" w:rsidR="00484770" w:rsidRDefault="005377C5" w:rsidP="005377C5">
      <w:r w:rsidRPr="005377C5">
        <w:t>Author: Jonathan Trent Patterson</w:t>
      </w:r>
    </w:p>
    <w:p w14:paraId="2A00C5B5" w14:textId="7AAD7157" w:rsidR="00CC62E1" w:rsidRDefault="00CC62E1" w:rsidP="005377C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9641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0944E4" w14:textId="4235BA93" w:rsidR="005377C5" w:rsidRDefault="005377C5">
          <w:pPr>
            <w:pStyle w:val="TOCHeading"/>
          </w:pPr>
          <w:r>
            <w:t>Content</w:t>
          </w:r>
          <w:bookmarkStart w:id="3" w:name="_GoBack"/>
          <w:bookmarkEnd w:id="3"/>
          <w:r>
            <w:t>s</w:t>
          </w:r>
        </w:p>
        <w:p w14:paraId="032FFE39" w14:textId="1EB69AA6" w:rsidR="00C866B0" w:rsidRDefault="005377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8320" w:history="1">
            <w:r w:rsidR="00C866B0" w:rsidRPr="00234567">
              <w:rPr>
                <w:rStyle w:val="Hyperlink"/>
                <w:noProof/>
              </w:rPr>
              <w:t>_Blank</w:t>
            </w:r>
            <w:r w:rsidR="00C866B0">
              <w:rPr>
                <w:noProof/>
                <w:webHidden/>
              </w:rPr>
              <w:tab/>
            </w:r>
            <w:r w:rsidR="00C866B0">
              <w:rPr>
                <w:noProof/>
                <w:webHidden/>
              </w:rPr>
              <w:fldChar w:fldCharType="begin"/>
            </w:r>
            <w:r w:rsidR="00C866B0">
              <w:rPr>
                <w:noProof/>
                <w:webHidden/>
              </w:rPr>
              <w:instrText xml:space="preserve"> PAGEREF _Toc20998320 \h </w:instrText>
            </w:r>
            <w:r w:rsidR="00C866B0">
              <w:rPr>
                <w:noProof/>
                <w:webHidden/>
              </w:rPr>
            </w:r>
            <w:r w:rsidR="00C866B0">
              <w:rPr>
                <w:noProof/>
                <w:webHidden/>
              </w:rPr>
              <w:fldChar w:fldCharType="separate"/>
            </w:r>
            <w:r w:rsidR="00C866B0">
              <w:rPr>
                <w:noProof/>
                <w:webHidden/>
              </w:rPr>
              <w:t>3</w:t>
            </w:r>
            <w:r w:rsidR="00C866B0">
              <w:rPr>
                <w:noProof/>
                <w:webHidden/>
              </w:rPr>
              <w:fldChar w:fldCharType="end"/>
            </w:r>
          </w:hyperlink>
        </w:p>
        <w:p w14:paraId="63388F92" w14:textId="0B361B66" w:rsidR="00C866B0" w:rsidRDefault="00C86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8321" w:history="1">
            <w:r w:rsidRPr="00234567">
              <w:rPr>
                <w:rStyle w:val="Hyperlink"/>
                <w:noProof/>
              </w:rPr>
              <w:t>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BD18" w14:textId="58DEE715" w:rsidR="00C866B0" w:rsidRDefault="00C86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8322" w:history="1">
            <w:r w:rsidRPr="00234567">
              <w:rPr>
                <w:rStyle w:val="Hyperlink"/>
                <w:noProof/>
              </w:rPr>
              <w:t>Author – Subtype of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AFF28" w14:textId="29D95BA5" w:rsidR="00C866B0" w:rsidRDefault="00C86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8323" w:history="1">
            <w:r w:rsidRPr="00234567">
              <w:rPr>
                <w:rStyle w:val="Hyperlink"/>
                <w:noProof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B9FA4" w14:textId="142ADF59" w:rsidR="00C866B0" w:rsidRDefault="00C86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8324" w:history="1">
            <w:r w:rsidRPr="00234567">
              <w:rPr>
                <w:rStyle w:val="Hyperlink"/>
                <w:noProof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7FEAB" w14:textId="3B14A301" w:rsidR="00C866B0" w:rsidRDefault="00C86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8325" w:history="1">
            <w:r w:rsidRPr="00234567">
              <w:rPr>
                <w:rStyle w:val="Hyperlink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A06A" w14:textId="3D1A585E" w:rsidR="00C866B0" w:rsidRDefault="00C86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8326" w:history="1">
            <w:r w:rsidRPr="00234567">
              <w:rPr>
                <w:rStyle w:val="Hyperlink"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E87C" w14:textId="4A28F3EC" w:rsidR="00C866B0" w:rsidRDefault="00C86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8327" w:history="1">
            <w:r w:rsidRPr="00234567">
              <w:rPr>
                <w:rStyle w:val="Hyperlink"/>
                <w:noProof/>
              </w:rPr>
              <w:t>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ABF20" w14:textId="6DE34758" w:rsidR="00C866B0" w:rsidRDefault="00C86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8328" w:history="1">
            <w:r w:rsidRPr="00234567">
              <w:rPr>
                <w:rStyle w:val="Hyperlink"/>
                <w:noProof/>
              </w:rPr>
              <w:t>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25E9" w14:textId="0EFFD640" w:rsidR="00C866B0" w:rsidRDefault="00C86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8329" w:history="1">
            <w:r w:rsidRPr="00234567">
              <w:rPr>
                <w:rStyle w:val="Hyperlink"/>
                <w:noProof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23C13" w14:textId="4F90DADC" w:rsidR="00C866B0" w:rsidRDefault="00C86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8330" w:history="1">
            <w:r w:rsidRPr="00234567">
              <w:rPr>
                <w:rStyle w:val="Hyperlink"/>
                <w:noProof/>
              </w:rPr>
              <w:t>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79C57" w14:textId="7BCA8309" w:rsidR="00C866B0" w:rsidRDefault="00C86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8331" w:history="1">
            <w:r w:rsidRPr="00234567">
              <w:rPr>
                <w:rStyle w:val="Hyperlink"/>
                <w:noProof/>
              </w:rPr>
              <w:t>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7DC4" w14:textId="4DC81818" w:rsidR="00C866B0" w:rsidRDefault="00C86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8332" w:history="1">
            <w:r w:rsidRPr="00234567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789C" w14:textId="46CE3D86" w:rsidR="00C866B0" w:rsidRDefault="00C86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8333" w:history="1">
            <w:r w:rsidRPr="00234567">
              <w:rPr>
                <w:rStyle w:val="Hyperlink"/>
                <w:noProof/>
              </w:rPr>
              <w:t>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DB92F" w14:textId="1185F644" w:rsidR="00C866B0" w:rsidRDefault="00C86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8334" w:history="1">
            <w:r w:rsidRPr="00234567">
              <w:rPr>
                <w:rStyle w:val="Hyperlink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628FA" w14:textId="44C722C5" w:rsidR="00C866B0" w:rsidRDefault="00C86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8335" w:history="1">
            <w:r w:rsidRPr="00234567">
              <w:rPr>
                <w:rStyle w:val="Hyperlink"/>
                <w:noProof/>
              </w:rPr>
              <w:t>Waitlist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EBDB0" w14:textId="4E53FEBE" w:rsidR="00C866B0" w:rsidRDefault="00C86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8336" w:history="1">
            <w:r w:rsidRPr="00234567">
              <w:rPr>
                <w:rStyle w:val="Hyperlink"/>
                <w:noProof/>
              </w:rPr>
              <w:t>ZipCode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49C7E" w14:textId="460D317A" w:rsidR="005377C5" w:rsidRDefault="005377C5">
          <w:r>
            <w:rPr>
              <w:b/>
              <w:bCs/>
              <w:noProof/>
            </w:rPr>
            <w:fldChar w:fldCharType="end"/>
          </w:r>
        </w:p>
      </w:sdtContent>
    </w:sdt>
    <w:p w14:paraId="494BD11C" w14:textId="77777777" w:rsidR="005377C5" w:rsidRDefault="005377C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2B70C66" w14:textId="77777777" w:rsidR="002A35F1" w:rsidRDefault="002A35F1" w:rsidP="005377C5">
      <w:pPr>
        <w:pStyle w:val="TOCHeading"/>
      </w:pPr>
    </w:p>
    <w:p w14:paraId="6EA9A784" w14:textId="77777777" w:rsidR="002A35F1" w:rsidRDefault="002A35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7DFEDB5" w14:textId="076FFF81" w:rsidR="00F02F47" w:rsidRDefault="005C5459" w:rsidP="00F02F47">
      <w:pPr>
        <w:pStyle w:val="Heading1"/>
      </w:pPr>
      <w:bookmarkStart w:id="4" w:name="_Toc19181236"/>
      <w:bookmarkStart w:id="5" w:name="_Toc20998320"/>
      <w:r>
        <w:lastRenderedPageBreak/>
        <w:t>_</w:t>
      </w:r>
      <w:r w:rsidR="00F02F47">
        <w:t>Blank</w:t>
      </w:r>
      <w:bookmarkEnd w:id="0"/>
      <w:bookmarkEnd w:id="1"/>
      <w:bookmarkEnd w:id="2"/>
      <w:bookmarkEnd w:id="4"/>
      <w:bookmarkEnd w:id="5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B609CB" w14:paraId="2BE9B14B" w14:textId="77777777" w:rsidTr="00B609CB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44AF1045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0B1006E7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00E58B9C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0129A24A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3543905B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7C05BD1F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03353973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B609CB" w14:paraId="3F77F36F" w14:textId="77777777" w:rsidTr="00B609CB">
        <w:trPr>
          <w:trHeight w:val="264"/>
        </w:trPr>
        <w:tc>
          <w:tcPr>
            <w:tcW w:w="1800" w:type="dxa"/>
          </w:tcPr>
          <w:p w14:paraId="3F434CC9" w14:textId="77777777" w:rsidR="00B609CB" w:rsidRDefault="00B609CB" w:rsidP="007D030C"/>
        </w:tc>
        <w:tc>
          <w:tcPr>
            <w:tcW w:w="1260" w:type="dxa"/>
          </w:tcPr>
          <w:p w14:paraId="13E590E4" w14:textId="77777777" w:rsidR="00B609CB" w:rsidRDefault="00B609CB" w:rsidP="007D030C"/>
        </w:tc>
        <w:tc>
          <w:tcPr>
            <w:tcW w:w="1080" w:type="dxa"/>
          </w:tcPr>
          <w:p w14:paraId="68F43472" w14:textId="77777777" w:rsidR="00B609CB" w:rsidRDefault="00B609CB" w:rsidP="007D030C"/>
        </w:tc>
        <w:tc>
          <w:tcPr>
            <w:tcW w:w="900" w:type="dxa"/>
          </w:tcPr>
          <w:p w14:paraId="7B8CED66" w14:textId="77777777" w:rsidR="00B609CB" w:rsidRDefault="00B609CB" w:rsidP="007D030C"/>
        </w:tc>
        <w:tc>
          <w:tcPr>
            <w:tcW w:w="735" w:type="dxa"/>
          </w:tcPr>
          <w:p w14:paraId="687C6926" w14:textId="77777777" w:rsidR="00B609CB" w:rsidRDefault="00B609CB" w:rsidP="007D030C"/>
        </w:tc>
        <w:tc>
          <w:tcPr>
            <w:tcW w:w="1065" w:type="dxa"/>
          </w:tcPr>
          <w:p w14:paraId="07DAC3D4" w14:textId="77777777" w:rsidR="00B609CB" w:rsidRDefault="00B609CB" w:rsidP="007D030C"/>
        </w:tc>
        <w:tc>
          <w:tcPr>
            <w:tcW w:w="3559" w:type="dxa"/>
          </w:tcPr>
          <w:p w14:paraId="6E975A81" w14:textId="77777777" w:rsidR="00B609CB" w:rsidRDefault="00B609CB" w:rsidP="007D030C"/>
        </w:tc>
      </w:tr>
      <w:tr w:rsidR="00B609CB" w14:paraId="6CA975E5" w14:textId="77777777" w:rsidTr="00B609CB">
        <w:trPr>
          <w:trHeight w:val="276"/>
        </w:trPr>
        <w:tc>
          <w:tcPr>
            <w:tcW w:w="1800" w:type="dxa"/>
          </w:tcPr>
          <w:p w14:paraId="77C2CACE" w14:textId="77777777" w:rsidR="00B609CB" w:rsidRDefault="00B609CB" w:rsidP="007D030C"/>
        </w:tc>
        <w:tc>
          <w:tcPr>
            <w:tcW w:w="1260" w:type="dxa"/>
          </w:tcPr>
          <w:p w14:paraId="06EB26BE" w14:textId="77777777" w:rsidR="00B609CB" w:rsidRDefault="00B609CB" w:rsidP="007D030C"/>
        </w:tc>
        <w:tc>
          <w:tcPr>
            <w:tcW w:w="1080" w:type="dxa"/>
          </w:tcPr>
          <w:p w14:paraId="0639FBB4" w14:textId="77777777" w:rsidR="00B609CB" w:rsidRDefault="00B609CB" w:rsidP="007D030C"/>
        </w:tc>
        <w:tc>
          <w:tcPr>
            <w:tcW w:w="900" w:type="dxa"/>
          </w:tcPr>
          <w:p w14:paraId="7979D019" w14:textId="77777777" w:rsidR="00B609CB" w:rsidRDefault="00B609CB" w:rsidP="007D030C"/>
        </w:tc>
        <w:tc>
          <w:tcPr>
            <w:tcW w:w="735" w:type="dxa"/>
          </w:tcPr>
          <w:p w14:paraId="513159A0" w14:textId="77777777" w:rsidR="00B609CB" w:rsidRDefault="00B609CB" w:rsidP="007D030C"/>
        </w:tc>
        <w:tc>
          <w:tcPr>
            <w:tcW w:w="1065" w:type="dxa"/>
          </w:tcPr>
          <w:p w14:paraId="6D48236B" w14:textId="77777777" w:rsidR="00B609CB" w:rsidRDefault="00B609CB" w:rsidP="007D030C"/>
        </w:tc>
        <w:tc>
          <w:tcPr>
            <w:tcW w:w="3559" w:type="dxa"/>
          </w:tcPr>
          <w:p w14:paraId="0383A6FA" w14:textId="77777777" w:rsidR="00B609CB" w:rsidRDefault="00B609CB" w:rsidP="007D030C"/>
        </w:tc>
      </w:tr>
      <w:tr w:rsidR="00B609CB" w14:paraId="331B32DF" w14:textId="77777777" w:rsidTr="00B609CB">
        <w:trPr>
          <w:trHeight w:val="264"/>
        </w:trPr>
        <w:tc>
          <w:tcPr>
            <w:tcW w:w="1800" w:type="dxa"/>
          </w:tcPr>
          <w:p w14:paraId="3C1CD16C" w14:textId="77777777" w:rsidR="00B609CB" w:rsidRDefault="00B609CB" w:rsidP="007D030C"/>
        </w:tc>
        <w:tc>
          <w:tcPr>
            <w:tcW w:w="1260" w:type="dxa"/>
          </w:tcPr>
          <w:p w14:paraId="389AE032" w14:textId="77777777" w:rsidR="00B609CB" w:rsidRDefault="00B609CB" w:rsidP="007D030C"/>
        </w:tc>
        <w:tc>
          <w:tcPr>
            <w:tcW w:w="1080" w:type="dxa"/>
          </w:tcPr>
          <w:p w14:paraId="2897AE57" w14:textId="77777777" w:rsidR="00B609CB" w:rsidRDefault="00B609CB" w:rsidP="007D030C"/>
        </w:tc>
        <w:tc>
          <w:tcPr>
            <w:tcW w:w="900" w:type="dxa"/>
          </w:tcPr>
          <w:p w14:paraId="5E0800B7" w14:textId="77777777" w:rsidR="00B609CB" w:rsidRDefault="00B609CB" w:rsidP="007D030C"/>
        </w:tc>
        <w:tc>
          <w:tcPr>
            <w:tcW w:w="735" w:type="dxa"/>
          </w:tcPr>
          <w:p w14:paraId="741066C3" w14:textId="77777777" w:rsidR="00B609CB" w:rsidRDefault="00B609CB" w:rsidP="007D030C"/>
        </w:tc>
        <w:tc>
          <w:tcPr>
            <w:tcW w:w="1065" w:type="dxa"/>
          </w:tcPr>
          <w:p w14:paraId="34433177" w14:textId="77777777" w:rsidR="00B609CB" w:rsidRDefault="00B609CB" w:rsidP="007D030C"/>
        </w:tc>
        <w:tc>
          <w:tcPr>
            <w:tcW w:w="3559" w:type="dxa"/>
          </w:tcPr>
          <w:p w14:paraId="10CD67FE" w14:textId="77777777" w:rsidR="00B609CB" w:rsidRDefault="00B609CB" w:rsidP="007D030C"/>
        </w:tc>
      </w:tr>
      <w:tr w:rsidR="00B609CB" w14:paraId="2C90F3F2" w14:textId="77777777" w:rsidTr="00B609CB">
        <w:trPr>
          <w:trHeight w:val="264"/>
        </w:trPr>
        <w:tc>
          <w:tcPr>
            <w:tcW w:w="1800" w:type="dxa"/>
          </w:tcPr>
          <w:p w14:paraId="357B664F" w14:textId="77777777" w:rsidR="00B609CB" w:rsidRDefault="00B609CB" w:rsidP="007D030C"/>
        </w:tc>
        <w:tc>
          <w:tcPr>
            <w:tcW w:w="1260" w:type="dxa"/>
          </w:tcPr>
          <w:p w14:paraId="5A10C19C" w14:textId="77777777" w:rsidR="00B609CB" w:rsidRDefault="00B609CB" w:rsidP="007D030C"/>
        </w:tc>
        <w:tc>
          <w:tcPr>
            <w:tcW w:w="1080" w:type="dxa"/>
          </w:tcPr>
          <w:p w14:paraId="4FE06080" w14:textId="77777777" w:rsidR="00B609CB" w:rsidRDefault="00B609CB" w:rsidP="007D030C"/>
        </w:tc>
        <w:tc>
          <w:tcPr>
            <w:tcW w:w="900" w:type="dxa"/>
          </w:tcPr>
          <w:p w14:paraId="6DE2FEBD" w14:textId="77777777" w:rsidR="00B609CB" w:rsidRDefault="00B609CB" w:rsidP="007D030C"/>
        </w:tc>
        <w:tc>
          <w:tcPr>
            <w:tcW w:w="735" w:type="dxa"/>
          </w:tcPr>
          <w:p w14:paraId="38539C9C" w14:textId="77777777" w:rsidR="00B609CB" w:rsidRDefault="00B609CB" w:rsidP="007D030C"/>
        </w:tc>
        <w:tc>
          <w:tcPr>
            <w:tcW w:w="1065" w:type="dxa"/>
          </w:tcPr>
          <w:p w14:paraId="7AABE190" w14:textId="77777777" w:rsidR="00B609CB" w:rsidRDefault="00B609CB" w:rsidP="007D030C"/>
        </w:tc>
        <w:tc>
          <w:tcPr>
            <w:tcW w:w="3559" w:type="dxa"/>
          </w:tcPr>
          <w:p w14:paraId="2EF949CC" w14:textId="77777777" w:rsidR="00B609CB" w:rsidRDefault="00B609CB" w:rsidP="007D030C"/>
        </w:tc>
      </w:tr>
      <w:tr w:rsidR="00B609CB" w14:paraId="43CA8D5D" w14:textId="77777777" w:rsidTr="00B609CB">
        <w:trPr>
          <w:trHeight w:val="60"/>
        </w:trPr>
        <w:tc>
          <w:tcPr>
            <w:tcW w:w="1800" w:type="dxa"/>
          </w:tcPr>
          <w:p w14:paraId="4FEB66C7" w14:textId="77777777" w:rsidR="00B609CB" w:rsidRDefault="00B609CB" w:rsidP="007D030C"/>
        </w:tc>
        <w:tc>
          <w:tcPr>
            <w:tcW w:w="1260" w:type="dxa"/>
          </w:tcPr>
          <w:p w14:paraId="14D2AE4C" w14:textId="77777777" w:rsidR="00B609CB" w:rsidRDefault="00B609CB" w:rsidP="007D030C"/>
        </w:tc>
        <w:tc>
          <w:tcPr>
            <w:tcW w:w="1080" w:type="dxa"/>
          </w:tcPr>
          <w:p w14:paraId="71755074" w14:textId="77777777" w:rsidR="00B609CB" w:rsidRDefault="00B609CB" w:rsidP="007D030C"/>
        </w:tc>
        <w:tc>
          <w:tcPr>
            <w:tcW w:w="900" w:type="dxa"/>
          </w:tcPr>
          <w:p w14:paraId="3C9C70D8" w14:textId="77777777" w:rsidR="00B609CB" w:rsidRDefault="00B609CB" w:rsidP="007D030C"/>
        </w:tc>
        <w:tc>
          <w:tcPr>
            <w:tcW w:w="735" w:type="dxa"/>
          </w:tcPr>
          <w:p w14:paraId="58A1EE4D" w14:textId="77777777" w:rsidR="00B609CB" w:rsidRDefault="00B609CB" w:rsidP="007D030C"/>
        </w:tc>
        <w:tc>
          <w:tcPr>
            <w:tcW w:w="1065" w:type="dxa"/>
          </w:tcPr>
          <w:p w14:paraId="573FE606" w14:textId="77777777" w:rsidR="00B609CB" w:rsidRDefault="00B609CB" w:rsidP="007D030C"/>
        </w:tc>
        <w:tc>
          <w:tcPr>
            <w:tcW w:w="3559" w:type="dxa"/>
          </w:tcPr>
          <w:p w14:paraId="49685D27" w14:textId="77777777" w:rsidR="00B609CB" w:rsidRDefault="00B609CB" w:rsidP="007D030C"/>
        </w:tc>
      </w:tr>
      <w:tr w:rsidR="00B609CB" w14:paraId="3AC5BD27" w14:textId="77777777" w:rsidTr="00B609CB">
        <w:trPr>
          <w:trHeight w:val="60"/>
        </w:trPr>
        <w:tc>
          <w:tcPr>
            <w:tcW w:w="1800" w:type="dxa"/>
          </w:tcPr>
          <w:p w14:paraId="4C9E0DB7" w14:textId="77777777" w:rsidR="00B609CB" w:rsidRDefault="00B609CB" w:rsidP="007D030C"/>
        </w:tc>
        <w:tc>
          <w:tcPr>
            <w:tcW w:w="1260" w:type="dxa"/>
          </w:tcPr>
          <w:p w14:paraId="6680F2A8" w14:textId="77777777" w:rsidR="00B609CB" w:rsidRDefault="00B609CB" w:rsidP="007D030C"/>
        </w:tc>
        <w:tc>
          <w:tcPr>
            <w:tcW w:w="1080" w:type="dxa"/>
          </w:tcPr>
          <w:p w14:paraId="7BE9F450" w14:textId="77777777" w:rsidR="00B609CB" w:rsidRDefault="00B609CB" w:rsidP="007D030C"/>
        </w:tc>
        <w:tc>
          <w:tcPr>
            <w:tcW w:w="900" w:type="dxa"/>
          </w:tcPr>
          <w:p w14:paraId="594EA6BC" w14:textId="77777777" w:rsidR="00B609CB" w:rsidRDefault="00B609CB" w:rsidP="007D030C"/>
        </w:tc>
        <w:tc>
          <w:tcPr>
            <w:tcW w:w="735" w:type="dxa"/>
          </w:tcPr>
          <w:p w14:paraId="395F55EF" w14:textId="77777777" w:rsidR="00B609CB" w:rsidRDefault="00B609CB" w:rsidP="007D030C"/>
        </w:tc>
        <w:tc>
          <w:tcPr>
            <w:tcW w:w="1065" w:type="dxa"/>
          </w:tcPr>
          <w:p w14:paraId="19709149" w14:textId="77777777" w:rsidR="00B609CB" w:rsidRDefault="00B609CB" w:rsidP="007D030C"/>
        </w:tc>
        <w:tc>
          <w:tcPr>
            <w:tcW w:w="3559" w:type="dxa"/>
          </w:tcPr>
          <w:p w14:paraId="0E8260BC" w14:textId="77777777" w:rsidR="00B609CB" w:rsidRDefault="00B609CB" w:rsidP="007D030C"/>
        </w:tc>
      </w:tr>
      <w:tr w:rsidR="00B609CB" w14:paraId="0F5A0507" w14:textId="77777777" w:rsidTr="00B609CB">
        <w:trPr>
          <w:trHeight w:val="60"/>
        </w:trPr>
        <w:tc>
          <w:tcPr>
            <w:tcW w:w="1800" w:type="dxa"/>
          </w:tcPr>
          <w:p w14:paraId="4EF64521" w14:textId="77777777" w:rsidR="00B609CB" w:rsidRDefault="00B609CB" w:rsidP="007D030C"/>
        </w:tc>
        <w:tc>
          <w:tcPr>
            <w:tcW w:w="1260" w:type="dxa"/>
          </w:tcPr>
          <w:p w14:paraId="58C6D329" w14:textId="77777777" w:rsidR="00B609CB" w:rsidRDefault="00B609CB" w:rsidP="007D030C"/>
        </w:tc>
        <w:tc>
          <w:tcPr>
            <w:tcW w:w="1080" w:type="dxa"/>
          </w:tcPr>
          <w:p w14:paraId="5E9FB35E" w14:textId="77777777" w:rsidR="00B609CB" w:rsidRDefault="00B609CB" w:rsidP="007D030C"/>
        </w:tc>
        <w:tc>
          <w:tcPr>
            <w:tcW w:w="900" w:type="dxa"/>
          </w:tcPr>
          <w:p w14:paraId="2FB1176F" w14:textId="77777777" w:rsidR="00B609CB" w:rsidRDefault="00B609CB" w:rsidP="007D030C"/>
        </w:tc>
        <w:tc>
          <w:tcPr>
            <w:tcW w:w="735" w:type="dxa"/>
          </w:tcPr>
          <w:p w14:paraId="37DCC196" w14:textId="77777777" w:rsidR="00B609CB" w:rsidRDefault="00B609CB" w:rsidP="007D030C"/>
        </w:tc>
        <w:tc>
          <w:tcPr>
            <w:tcW w:w="1065" w:type="dxa"/>
          </w:tcPr>
          <w:p w14:paraId="2AFB5D2D" w14:textId="77777777" w:rsidR="00B609CB" w:rsidRDefault="00B609CB" w:rsidP="007D030C"/>
        </w:tc>
        <w:tc>
          <w:tcPr>
            <w:tcW w:w="3559" w:type="dxa"/>
          </w:tcPr>
          <w:p w14:paraId="08325E58" w14:textId="77777777" w:rsidR="00B609CB" w:rsidRDefault="00B609CB" w:rsidP="007D030C"/>
        </w:tc>
      </w:tr>
      <w:tr w:rsidR="00B609CB" w14:paraId="752258EF" w14:textId="77777777" w:rsidTr="00B609CB">
        <w:trPr>
          <w:trHeight w:val="60"/>
        </w:trPr>
        <w:tc>
          <w:tcPr>
            <w:tcW w:w="1800" w:type="dxa"/>
          </w:tcPr>
          <w:p w14:paraId="0B7F93B8" w14:textId="77777777" w:rsidR="00B609CB" w:rsidRDefault="00B609CB" w:rsidP="007D030C"/>
        </w:tc>
        <w:tc>
          <w:tcPr>
            <w:tcW w:w="1260" w:type="dxa"/>
          </w:tcPr>
          <w:p w14:paraId="3852B9D5" w14:textId="77777777" w:rsidR="00B609CB" w:rsidRDefault="00B609CB" w:rsidP="007D030C"/>
        </w:tc>
        <w:tc>
          <w:tcPr>
            <w:tcW w:w="1080" w:type="dxa"/>
          </w:tcPr>
          <w:p w14:paraId="58AFFEDD" w14:textId="77777777" w:rsidR="00B609CB" w:rsidRDefault="00B609CB" w:rsidP="007D030C"/>
        </w:tc>
        <w:tc>
          <w:tcPr>
            <w:tcW w:w="900" w:type="dxa"/>
          </w:tcPr>
          <w:p w14:paraId="72D13FFF" w14:textId="77777777" w:rsidR="00B609CB" w:rsidRDefault="00B609CB" w:rsidP="007D030C"/>
        </w:tc>
        <w:tc>
          <w:tcPr>
            <w:tcW w:w="735" w:type="dxa"/>
          </w:tcPr>
          <w:p w14:paraId="60910010" w14:textId="77777777" w:rsidR="00B609CB" w:rsidRDefault="00B609CB" w:rsidP="007D030C"/>
        </w:tc>
        <w:tc>
          <w:tcPr>
            <w:tcW w:w="1065" w:type="dxa"/>
          </w:tcPr>
          <w:p w14:paraId="35BC4B57" w14:textId="77777777" w:rsidR="00B609CB" w:rsidRDefault="00B609CB" w:rsidP="007D030C"/>
        </w:tc>
        <w:tc>
          <w:tcPr>
            <w:tcW w:w="3559" w:type="dxa"/>
          </w:tcPr>
          <w:p w14:paraId="13A3272B" w14:textId="77777777" w:rsidR="00B609CB" w:rsidRDefault="00B609CB" w:rsidP="007D030C"/>
        </w:tc>
      </w:tr>
      <w:tr w:rsidR="00B609CB" w14:paraId="26B7284B" w14:textId="77777777" w:rsidTr="00B609CB">
        <w:trPr>
          <w:trHeight w:val="60"/>
        </w:trPr>
        <w:tc>
          <w:tcPr>
            <w:tcW w:w="1800" w:type="dxa"/>
          </w:tcPr>
          <w:p w14:paraId="41BAD17E" w14:textId="77777777" w:rsidR="00B609CB" w:rsidRDefault="00B609CB" w:rsidP="007D030C"/>
        </w:tc>
        <w:tc>
          <w:tcPr>
            <w:tcW w:w="1260" w:type="dxa"/>
          </w:tcPr>
          <w:p w14:paraId="3703B49A" w14:textId="77777777" w:rsidR="00B609CB" w:rsidRDefault="00B609CB" w:rsidP="007D030C"/>
        </w:tc>
        <w:tc>
          <w:tcPr>
            <w:tcW w:w="1080" w:type="dxa"/>
          </w:tcPr>
          <w:p w14:paraId="24344C04" w14:textId="77777777" w:rsidR="00B609CB" w:rsidRDefault="00B609CB" w:rsidP="007D030C"/>
        </w:tc>
        <w:tc>
          <w:tcPr>
            <w:tcW w:w="900" w:type="dxa"/>
          </w:tcPr>
          <w:p w14:paraId="055507A7" w14:textId="77777777" w:rsidR="00B609CB" w:rsidRDefault="00B609CB" w:rsidP="007D030C"/>
        </w:tc>
        <w:tc>
          <w:tcPr>
            <w:tcW w:w="735" w:type="dxa"/>
          </w:tcPr>
          <w:p w14:paraId="2A134F1C" w14:textId="77777777" w:rsidR="00B609CB" w:rsidRDefault="00B609CB" w:rsidP="007D030C"/>
        </w:tc>
        <w:tc>
          <w:tcPr>
            <w:tcW w:w="1065" w:type="dxa"/>
          </w:tcPr>
          <w:p w14:paraId="41CEBCEA" w14:textId="77777777" w:rsidR="00B609CB" w:rsidRDefault="00B609CB" w:rsidP="007D030C"/>
        </w:tc>
        <w:tc>
          <w:tcPr>
            <w:tcW w:w="3559" w:type="dxa"/>
          </w:tcPr>
          <w:p w14:paraId="33322B62" w14:textId="77777777" w:rsidR="00B609CB" w:rsidRDefault="00B609CB" w:rsidP="007D030C"/>
        </w:tc>
      </w:tr>
      <w:tr w:rsidR="00B609CB" w14:paraId="6C2B6EA1" w14:textId="77777777" w:rsidTr="00B609CB">
        <w:trPr>
          <w:trHeight w:val="60"/>
        </w:trPr>
        <w:tc>
          <w:tcPr>
            <w:tcW w:w="1800" w:type="dxa"/>
          </w:tcPr>
          <w:p w14:paraId="5B9188FB" w14:textId="77777777" w:rsidR="00B609CB" w:rsidRDefault="00B609CB" w:rsidP="007D030C"/>
        </w:tc>
        <w:tc>
          <w:tcPr>
            <w:tcW w:w="1260" w:type="dxa"/>
          </w:tcPr>
          <w:p w14:paraId="7940E6D0" w14:textId="77777777" w:rsidR="00B609CB" w:rsidRDefault="00B609CB" w:rsidP="007D030C"/>
        </w:tc>
        <w:tc>
          <w:tcPr>
            <w:tcW w:w="1080" w:type="dxa"/>
          </w:tcPr>
          <w:p w14:paraId="49E3AD67" w14:textId="77777777" w:rsidR="00B609CB" w:rsidRDefault="00B609CB" w:rsidP="007D030C"/>
        </w:tc>
        <w:tc>
          <w:tcPr>
            <w:tcW w:w="900" w:type="dxa"/>
          </w:tcPr>
          <w:p w14:paraId="3E801B5D" w14:textId="77777777" w:rsidR="00B609CB" w:rsidRDefault="00B609CB" w:rsidP="007D030C"/>
        </w:tc>
        <w:tc>
          <w:tcPr>
            <w:tcW w:w="735" w:type="dxa"/>
          </w:tcPr>
          <w:p w14:paraId="53A69B8C" w14:textId="77777777" w:rsidR="00B609CB" w:rsidRDefault="00B609CB" w:rsidP="007D030C"/>
        </w:tc>
        <w:tc>
          <w:tcPr>
            <w:tcW w:w="1065" w:type="dxa"/>
          </w:tcPr>
          <w:p w14:paraId="39AA1EC1" w14:textId="77777777" w:rsidR="00B609CB" w:rsidRDefault="00B609CB" w:rsidP="007D030C"/>
        </w:tc>
        <w:tc>
          <w:tcPr>
            <w:tcW w:w="3559" w:type="dxa"/>
          </w:tcPr>
          <w:p w14:paraId="4E6AA43C" w14:textId="77777777" w:rsidR="00B609CB" w:rsidRDefault="00B609CB" w:rsidP="007D030C"/>
        </w:tc>
      </w:tr>
      <w:tr w:rsidR="00B609CB" w14:paraId="05836629" w14:textId="77777777" w:rsidTr="00B609CB">
        <w:trPr>
          <w:trHeight w:val="60"/>
        </w:trPr>
        <w:tc>
          <w:tcPr>
            <w:tcW w:w="1800" w:type="dxa"/>
          </w:tcPr>
          <w:p w14:paraId="594018B6" w14:textId="77777777" w:rsidR="00B609CB" w:rsidRDefault="00B609CB" w:rsidP="007D030C"/>
        </w:tc>
        <w:tc>
          <w:tcPr>
            <w:tcW w:w="1260" w:type="dxa"/>
          </w:tcPr>
          <w:p w14:paraId="0B00F2A2" w14:textId="77777777" w:rsidR="00B609CB" w:rsidRDefault="00B609CB" w:rsidP="007D030C"/>
        </w:tc>
        <w:tc>
          <w:tcPr>
            <w:tcW w:w="1080" w:type="dxa"/>
          </w:tcPr>
          <w:p w14:paraId="3E68F5A3" w14:textId="77777777" w:rsidR="00B609CB" w:rsidRDefault="00B609CB" w:rsidP="007D030C"/>
        </w:tc>
        <w:tc>
          <w:tcPr>
            <w:tcW w:w="900" w:type="dxa"/>
          </w:tcPr>
          <w:p w14:paraId="5BA43E50" w14:textId="77777777" w:rsidR="00B609CB" w:rsidRDefault="00B609CB" w:rsidP="007D030C"/>
        </w:tc>
        <w:tc>
          <w:tcPr>
            <w:tcW w:w="735" w:type="dxa"/>
          </w:tcPr>
          <w:p w14:paraId="46F76392" w14:textId="77777777" w:rsidR="00B609CB" w:rsidRDefault="00B609CB" w:rsidP="007D030C"/>
        </w:tc>
        <w:tc>
          <w:tcPr>
            <w:tcW w:w="1065" w:type="dxa"/>
          </w:tcPr>
          <w:p w14:paraId="1BB3B015" w14:textId="77777777" w:rsidR="00B609CB" w:rsidRDefault="00B609CB" w:rsidP="007D030C"/>
        </w:tc>
        <w:tc>
          <w:tcPr>
            <w:tcW w:w="3559" w:type="dxa"/>
          </w:tcPr>
          <w:p w14:paraId="5776D983" w14:textId="77777777" w:rsidR="00B609CB" w:rsidRDefault="00B609CB" w:rsidP="007D030C"/>
        </w:tc>
      </w:tr>
      <w:tr w:rsidR="00B609CB" w14:paraId="12F77AFA" w14:textId="77777777" w:rsidTr="00B609CB">
        <w:trPr>
          <w:trHeight w:val="60"/>
        </w:trPr>
        <w:tc>
          <w:tcPr>
            <w:tcW w:w="1800" w:type="dxa"/>
          </w:tcPr>
          <w:p w14:paraId="1CF2F821" w14:textId="77777777" w:rsidR="00B609CB" w:rsidRDefault="00B609CB" w:rsidP="007D030C"/>
        </w:tc>
        <w:tc>
          <w:tcPr>
            <w:tcW w:w="1260" w:type="dxa"/>
          </w:tcPr>
          <w:p w14:paraId="3025DD89" w14:textId="77777777" w:rsidR="00B609CB" w:rsidRDefault="00B609CB" w:rsidP="007D030C"/>
        </w:tc>
        <w:tc>
          <w:tcPr>
            <w:tcW w:w="1080" w:type="dxa"/>
          </w:tcPr>
          <w:p w14:paraId="37B0988D" w14:textId="77777777" w:rsidR="00B609CB" w:rsidRDefault="00B609CB" w:rsidP="007D030C"/>
        </w:tc>
        <w:tc>
          <w:tcPr>
            <w:tcW w:w="900" w:type="dxa"/>
          </w:tcPr>
          <w:p w14:paraId="0CD93384" w14:textId="77777777" w:rsidR="00B609CB" w:rsidRDefault="00B609CB" w:rsidP="007D030C"/>
        </w:tc>
        <w:tc>
          <w:tcPr>
            <w:tcW w:w="735" w:type="dxa"/>
          </w:tcPr>
          <w:p w14:paraId="0399FDB6" w14:textId="77777777" w:rsidR="00B609CB" w:rsidRDefault="00B609CB" w:rsidP="007D030C"/>
        </w:tc>
        <w:tc>
          <w:tcPr>
            <w:tcW w:w="1065" w:type="dxa"/>
          </w:tcPr>
          <w:p w14:paraId="45A6EFC8" w14:textId="77777777" w:rsidR="00B609CB" w:rsidRDefault="00B609CB" w:rsidP="007D030C"/>
        </w:tc>
        <w:tc>
          <w:tcPr>
            <w:tcW w:w="3559" w:type="dxa"/>
          </w:tcPr>
          <w:p w14:paraId="30499C21" w14:textId="77777777" w:rsidR="00B609CB" w:rsidRDefault="00B609CB" w:rsidP="007D030C"/>
        </w:tc>
      </w:tr>
      <w:tr w:rsidR="00B609CB" w14:paraId="7CB9B468" w14:textId="77777777" w:rsidTr="00B609CB">
        <w:trPr>
          <w:trHeight w:val="60"/>
        </w:trPr>
        <w:tc>
          <w:tcPr>
            <w:tcW w:w="1800" w:type="dxa"/>
          </w:tcPr>
          <w:p w14:paraId="3B358C42" w14:textId="77777777" w:rsidR="00B609CB" w:rsidRDefault="00B609CB" w:rsidP="007D030C"/>
        </w:tc>
        <w:tc>
          <w:tcPr>
            <w:tcW w:w="1260" w:type="dxa"/>
          </w:tcPr>
          <w:p w14:paraId="105285BD" w14:textId="77777777" w:rsidR="00B609CB" w:rsidRDefault="00B609CB" w:rsidP="007D030C"/>
        </w:tc>
        <w:tc>
          <w:tcPr>
            <w:tcW w:w="1080" w:type="dxa"/>
          </w:tcPr>
          <w:p w14:paraId="48E15B42" w14:textId="77777777" w:rsidR="00B609CB" w:rsidRDefault="00B609CB" w:rsidP="007D030C"/>
        </w:tc>
        <w:tc>
          <w:tcPr>
            <w:tcW w:w="900" w:type="dxa"/>
          </w:tcPr>
          <w:p w14:paraId="0876C447" w14:textId="77777777" w:rsidR="00B609CB" w:rsidRDefault="00B609CB" w:rsidP="007D030C"/>
        </w:tc>
        <w:tc>
          <w:tcPr>
            <w:tcW w:w="735" w:type="dxa"/>
          </w:tcPr>
          <w:p w14:paraId="4F548E57" w14:textId="77777777" w:rsidR="00B609CB" w:rsidRDefault="00B609CB" w:rsidP="007D030C"/>
        </w:tc>
        <w:tc>
          <w:tcPr>
            <w:tcW w:w="1065" w:type="dxa"/>
          </w:tcPr>
          <w:p w14:paraId="79E5826F" w14:textId="77777777" w:rsidR="00B609CB" w:rsidRDefault="00B609CB" w:rsidP="007D030C"/>
        </w:tc>
        <w:tc>
          <w:tcPr>
            <w:tcW w:w="3559" w:type="dxa"/>
          </w:tcPr>
          <w:p w14:paraId="74C9CC90" w14:textId="77777777" w:rsidR="00B609CB" w:rsidRDefault="00B609CB" w:rsidP="007D030C"/>
        </w:tc>
      </w:tr>
      <w:tr w:rsidR="00B609CB" w14:paraId="670F84FC" w14:textId="77777777" w:rsidTr="00B609CB">
        <w:trPr>
          <w:trHeight w:val="276"/>
        </w:trPr>
        <w:tc>
          <w:tcPr>
            <w:tcW w:w="1800" w:type="dxa"/>
          </w:tcPr>
          <w:p w14:paraId="7B4B02F9" w14:textId="77777777" w:rsidR="00B609CB" w:rsidRDefault="00B609CB" w:rsidP="007D030C"/>
        </w:tc>
        <w:tc>
          <w:tcPr>
            <w:tcW w:w="1260" w:type="dxa"/>
          </w:tcPr>
          <w:p w14:paraId="07BDFAC7" w14:textId="77777777" w:rsidR="00B609CB" w:rsidRDefault="00B609CB" w:rsidP="007D030C"/>
        </w:tc>
        <w:tc>
          <w:tcPr>
            <w:tcW w:w="1080" w:type="dxa"/>
          </w:tcPr>
          <w:p w14:paraId="1E4A6290" w14:textId="77777777" w:rsidR="00B609CB" w:rsidRDefault="00B609CB" w:rsidP="007D030C"/>
        </w:tc>
        <w:tc>
          <w:tcPr>
            <w:tcW w:w="900" w:type="dxa"/>
          </w:tcPr>
          <w:p w14:paraId="26B3DF9E" w14:textId="77777777" w:rsidR="00B609CB" w:rsidRDefault="00B609CB" w:rsidP="007D030C"/>
        </w:tc>
        <w:tc>
          <w:tcPr>
            <w:tcW w:w="735" w:type="dxa"/>
          </w:tcPr>
          <w:p w14:paraId="5D9677CE" w14:textId="77777777" w:rsidR="00B609CB" w:rsidRDefault="00B609CB" w:rsidP="007D030C"/>
        </w:tc>
        <w:tc>
          <w:tcPr>
            <w:tcW w:w="1065" w:type="dxa"/>
          </w:tcPr>
          <w:p w14:paraId="707EF7A5" w14:textId="77777777" w:rsidR="00B609CB" w:rsidRDefault="00B609CB" w:rsidP="007D030C"/>
        </w:tc>
        <w:tc>
          <w:tcPr>
            <w:tcW w:w="3559" w:type="dxa"/>
          </w:tcPr>
          <w:p w14:paraId="51EF5EAA" w14:textId="77777777" w:rsidR="00B609CB" w:rsidRDefault="00B609CB" w:rsidP="007D030C"/>
        </w:tc>
      </w:tr>
      <w:tr w:rsidR="00B609CB" w14:paraId="11B8C6EC" w14:textId="77777777" w:rsidTr="00B609CB">
        <w:trPr>
          <w:trHeight w:val="264"/>
        </w:trPr>
        <w:tc>
          <w:tcPr>
            <w:tcW w:w="1800" w:type="dxa"/>
          </w:tcPr>
          <w:p w14:paraId="596DA098" w14:textId="77777777" w:rsidR="00B609CB" w:rsidRDefault="00B609CB" w:rsidP="007D030C"/>
        </w:tc>
        <w:tc>
          <w:tcPr>
            <w:tcW w:w="1260" w:type="dxa"/>
          </w:tcPr>
          <w:p w14:paraId="5DB6DA62" w14:textId="77777777" w:rsidR="00B609CB" w:rsidRDefault="00B609CB" w:rsidP="007D030C"/>
        </w:tc>
        <w:tc>
          <w:tcPr>
            <w:tcW w:w="1080" w:type="dxa"/>
          </w:tcPr>
          <w:p w14:paraId="4AE4C269" w14:textId="77777777" w:rsidR="00B609CB" w:rsidRDefault="00B609CB" w:rsidP="007D030C"/>
        </w:tc>
        <w:tc>
          <w:tcPr>
            <w:tcW w:w="900" w:type="dxa"/>
          </w:tcPr>
          <w:p w14:paraId="450303B2" w14:textId="77777777" w:rsidR="00B609CB" w:rsidRDefault="00B609CB" w:rsidP="007D030C"/>
        </w:tc>
        <w:tc>
          <w:tcPr>
            <w:tcW w:w="735" w:type="dxa"/>
          </w:tcPr>
          <w:p w14:paraId="1FB19D6E" w14:textId="77777777" w:rsidR="00B609CB" w:rsidRDefault="00B609CB" w:rsidP="007D030C"/>
        </w:tc>
        <w:tc>
          <w:tcPr>
            <w:tcW w:w="1065" w:type="dxa"/>
          </w:tcPr>
          <w:p w14:paraId="7BF14FA9" w14:textId="77777777" w:rsidR="00B609CB" w:rsidRDefault="00B609CB" w:rsidP="007D030C"/>
        </w:tc>
        <w:tc>
          <w:tcPr>
            <w:tcW w:w="3559" w:type="dxa"/>
          </w:tcPr>
          <w:p w14:paraId="738A0A44" w14:textId="77777777" w:rsidR="00B609CB" w:rsidRDefault="00B609CB" w:rsidP="007D030C"/>
        </w:tc>
      </w:tr>
    </w:tbl>
    <w:p w14:paraId="78B3F4B8" w14:textId="77777777" w:rsidR="00F02F47" w:rsidRDefault="00F02F47" w:rsidP="00F02F47"/>
    <w:p w14:paraId="2AC01E65" w14:textId="77777777" w:rsidR="00BF5CE0" w:rsidRDefault="00BF5CE0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01453F32" w14:textId="77777777" w:rsidR="00246D74" w:rsidRDefault="00246D74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589614DD" w14:textId="7635AA46" w:rsidR="00246D74" w:rsidRDefault="00246D74" w:rsidP="00246D74">
      <w:pPr>
        <w:pStyle w:val="Heading1"/>
      </w:pPr>
      <w:bookmarkStart w:id="6" w:name="_Toc20998321"/>
      <w:r>
        <w:lastRenderedPageBreak/>
        <w:t>Address</w:t>
      </w:r>
      <w:bookmarkEnd w:id="6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246D74" w14:paraId="2759A898" w14:textId="77777777" w:rsidTr="00B365E4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10AB48DE" w14:textId="77777777" w:rsidR="00246D74" w:rsidRPr="00F02F47" w:rsidRDefault="00246D74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16171EC7" w14:textId="77777777" w:rsidR="00246D74" w:rsidRPr="00F02F47" w:rsidRDefault="00246D74" w:rsidP="00B365E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10047FA1" w14:textId="77777777" w:rsidR="00246D74" w:rsidRPr="00F02F47" w:rsidRDefault="00246D74" w:rsidP="00B365E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17A0F3F8" w14:textId="77777777" w:rsidR="00246D74" w:rsidRPr="00F02F47" w:rsidRDefault="00246D74" w:rsidP="00B365E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14BC3894" w14:textId="77777777" w:rsidR="00246D74" w:rsidRPr="00F02F47" w:rsidRDefault="00246D74" w:rsidP="00B365E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13D3442F" w14:textId="77777777" w:rsidR="00246D74" w:rsidRPr="00F02F47" w:rsidRDefault="00246D74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2AEB7E51" w14:textId="77777777" w:rsidR="00246D74" w:rsidRPr="00F02F47" w:rsidRDefault="00246D74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246D74" w14:paraId="27B4622A" w14:textId="77777777" w:rsidTr="00B365E4">
        <w:trPr>
          <w:trHeight w:val="264"/>
        </w:trPr>
        <w:tc>
          <w:tcPr>
            <w:tcW w:w="1800" w:type="dxa"/>
          </w:tcPr>
          <w:p w14:paraId="35A5876A" w14:textId="000F3FF3" w:rsidR="00246D74" w:rsidRDefault="002620CC" w:rsidP="00B365E4">
            <w:proofErr w:type="spellStart"/>
            <w:r>
              <w:t>AddID</w:t>
            </w:r>
            <w:proofErr w:type="spellEnd"/>
          </w:p>
        </w:tc>
        <w:tc>
          <w:tcPr>
            <w:tcW w:w="1260" w:type="dxa"/>
          </w:tcPr>
          <w:p w14:paraId="2A48D031" w14:textId="11D99FAC" w:rsidR="00246D74" w:rsidRDefault="002620CC" w:rsidP="00B365E4">
            <w:r>
              <w:t>PK</w:t>
            </w:r>
          </w:p>
        </w:tc>
        <w:tc>
          <w:tcPr>
            <w:tcW w:w="1080" w:type="dxa"/>
          </w:tcPr>
          <w:p w14:paraId="4667A3BE" w14:textId="3456048F" w:rsidR="00246D74" w:rsidRDefault="002620CC" w:rsidP="00B365E4">
            <w:r>
              <w:t>num</w:t>
            </w:r>
            <w:r w:rsidR="00AF22C9">
              <w:t>b</w:t>
            </w:r>
            <w:r>
              <w:t>er</w:t>
            </w:r>
          </w:p>
        </w:tc>
        <w:tc>
          <w:tcPr>
            <w:tcW w:w="900" w:type="dxa"/>
          </w:tcPr>
          <w:p w14:paraId="110195DB" w14:textId="77777777" w:rsidR="00246D74" w:rsidRDefault="00246D74" w:rsidP="00B365E4"/>
        </w:tc>
        <w:tc>
          <w:tcPr>
            <w:tcW w:w="735" w:type="dxa"/>
          </w:tcPr>
          <w:p w14:paraId="04DEA045" w14:textId="27DCCB63" w:rsidR="00246D74" w:rsidRDefault="00080CDB" w:rsidP="00B365E4">
            <w:r>
              <w:t>y</w:t>
            </w:r>
          </w:p>
        </w:tc>
        <w:tc>
          <w:tcPr>
            <w:tcW w:w="1065" w:type="dxa"/>
          </w:tcPr>
          <w:p w14:paraId="6BB722E6" w14:textId="77777777" w:rsidR="00246D74" w:rsidRDefault="00246D74" w:rsidP="00B365E4"/>
        </w:tc>
        <w:tc>
          <w:tcPr>
            <w:tcW w:w="3559" w:type="dxa"/>
          </w:tcPr>
          <w:p w14:paraId="6BC2B55B" w14:textId="77777777" w:rsidR="00246D74" w:rsidRDefault="00246D74" w:rsidP="00B365E4"/>
        </w:tc>
      </w:tr>
      <w:tr w:rsidR="00246D74" w14:paraId="35942652" w14:textId="77777777" w:rsidTr="00B365E4">
        <w:trPr>
          <w:trHeight w:val="264"/>
        </w:trPr>
        <w:tc>
          <w:tcPr>
            <w:tcW w:w="1800" w:type="dxa"/>
          </w:tcPr>
          <w:p w14:paraId="6B72EA79" w14:textId="574913F5" w:rsidR="00312097" w:rsidRPr="00312097" w:rsidRDefault="00ED494E" w:rsidP="00B365E4">
            <w:pPr>
              <w:rPr>
                <w:color w:val="FF0000"/>
              </w:rPr>
            </w:pPr>
            <w:proofErr w:type="spellStart"/>
            <w:r w:rsidRPr="00ED494E">
              <w:rPr>
                <w:color w:val="FF0000"/>
              </w:rPr>
              <w:t>ZipCode</w:t>
            </w:r>
            <w:proofErr w:type="spellEnd"/>
          </w:p>
        </w:tc>
        <w:tc>
          <w:tcPr>
            <w:tcW w:w="1260" w:type="dxa"/>
          </w:tcPr>
          <w:p w14:paraId="329A25A9" w14:textId="5A5DC0A4" w:rsidR="00246D74" w:rsidRDefault="00ED494E" w:rsidP="00B365E4">
            <w:proofErr w:type="spellStart"/>
            <w:proofErr w:type="gramStart"/>
            <w:r>
              <w:t>FK:ZipCode</w:t>
            </w:r>
            <w:proofErr w:type="spellEnd"/>
            <w:proofErr w:type="gramEnd"/>
          </w:p>
        </w:tc>
        <w:tc>
          <w:tcPr>
            <w:tcW w:w="1080" w:type="dxa"/>
          </w:tcPr>
          <w:p w14:paraId="5EA3880E" w14:textId="748BBAA8" w:rsidR="00246D74" w:rsidRDefault="00246D74" w:rsidP="00B365E4"/>
        </w:tc>
        <w:tc>
          <w:tcPr>
            <w:tcW w:w="900" w:type="dxa"/>
          </w:tcPr>
          <w:p w14:paraId="42A75BC0" w14:textId="7252FB9D" w:rsidR="00246D74" w:rsidRDefault="00246D74" w:rsidP="00B365E4"/>
        </w:tc>
        <w:tc>
          <w:tcPr>
            <w:tcW w:w="735" w:type="dxa"/>
          </w:tcPr>
          <w:p w14:paraId="2977A659" w14:textId="59B43B47" w:rsidR="00246D74" w:rsidRDefault="00246D74" w:rsidP="00B365E4"/>
        </w:tc>
        <w:tc>
          <w:tcPr>
            <w:tcW w:w="1065" w:type="dxa"/>
          </w:tcPr>
          <w:p w14:paraId="6E3576C0" w14:textId="77777777" w:rsidR="00246D74" w:rsidRDefault="00246D74" w:rsidP="00B365E4"/>
        </w:tc>
        <w:tc>
          <w:tcPr>
            <w:tcW w:w="3559" w:type="dxa"/>
          </w:tcPr>
          <w:p w14:paraId="14199C76" w14:textId="77777777" w:rsidR="00246D74" w:rsidRDefault="00246D74" w:rsidP="00B365E4"/>
        </w:tc>
      </w:tr>
      <w:tr w:rsidR="00246D74" w14:paraId="6403EFAF" w14:textId="77777777" w:rsidTr="00B365E4">
        <w:trPr>
          <w:trHeight w:val="60"/>
        </w:trPr>
        <w:tc>
          <w:tcPr>
            <w:tcW w:w="1800" w:type="dxa"/>
          </w:tcPr>
          <w:p w14:paraId="110DCE2F" w14:textId="537D81FD" w:rsidR="00246D74" w:rsidRDefault="002620CC" w:rsidP="00B365E4">
            <w:proofErr w:type="spellStart"/>
            <w:r>
              <w:t>AddApt</w:t>
            </w:r>
            <w:proofErr w:type="spellEnd"/>
          </w:p>
        </w:tc>
        <w:tc>
          <w:tcPr>
            <w:tcW w:w="1260" w:type="dxa"/>
          </w:tcPr>
          <w:p w14:paraId="59ABA5A2" w14:textId="77777777" w:rsidR="00246D74" w:rsidRDefault="00246D74" w:rsidP="00B365E4"/>
        </w:tc>
        <w:tc>
          <w:tcPr>
            <w:tcW w:w="1080" w:type="dxa"/>
          </w:tcPr>
          <w:p w14:paraId="28FE24E9" w14:textId="2927BCD7" w:rsidR="00246D74" w:rsidRDefault="00A520EE" w:rsidP="00B365E4">
            <w:r>
              <w:t>number</w:t>
            </w:r>
          </w:p>
        </w:tc>
        <w:tc>
          <w:tcPr>
            <w:tcW w:w="900" w:type="dxa"/>
          </w:tcPr>
          <w:p w14:paraId="38DAD3C4" w14:textId="77777777" w:rsidR="00246D74" w:rsidRDefault="00246D74" w:rsidP="00B365E4"/>
        </w:tc>
        <w:tc>
          <w:tcPr>
            <w:tcW w:w="735" w:type="dxa"/>
          </w:tcPr>
          <w:p w14:paraId="3DFAC6DE" w14:textId="0B41F3C0" w:rsidR="00246D74" w:rsidRDefault="00080CDB" w:rsidP="00B365E4">
            <w:r>
              <w:t>n</w:t>
            </w:r>
          </w:p>
        </w:tc>
        <w:tc>
          <w:tcPr>
            <w:tcW w:w="1065" w:type="dxa"/>
          </w:tcPr>
          <w:p w14:paraId="58AC031F" w14:textId="77777777" w:rsidR="00246D74" w:rsidRDefault="00246D74" w:rsidP="00B365E4"/>
        </w:tc>
        <w:tc>
          <w:tcPr>
            <w:tcW w:w="3559" w:type="dxa"/>
          </w:tcPr>
          <w:p w14:paraId="5A00993F" w14:textId="0E7B83AF" w:rsidR="00246D74" w:rsidRDefault="005E0098" w:rsidP="00B365E4">
            <w:r>
              <w:t>Optional apt number</w:t>
            </w:r>
          </w:p>
        </w:tc>
      </w:tr>
      <w:tr w:rsidR="005E0098" w14:paraId="2C349B6A" w14:textId="77777777" w:rsidTr="00B365E4">
        <w:trPr>
          <w:trHeight w:val="60"/>
        </w:trPr>
        <w:tc>
          <w:tcPr>
            <w:tcW w:w="1800" w:type="dxa"/>
          </w:tcPr>
          <w:p w14:paraId="060EF8B3" w14:textId="2708013B" w:rsidR="005E0098" w:rsidRDefault="005E0098" w:rsidP="005E0098">
            <w:proofErr w:type="spellStart"/>
            <w:r>
              <w:t>AddStreet</w:t>
            </w:r>
            <w:proofErr w:type="spellEnd"/>
          </w:p>
        </w:tc>
        <w:tc>
          <w:tcPr>
            <w:tcW w:w="1260" w:type="dxa"/>
          </w:tcPr>
          <w:p w14:paraId="0767A2A1" w14:textId="77777777" w:rsidR="005E0098" w:rsidRDefault="005E0098" w:rsidP="005E0098"/>
        </w:tc>
        <w:tc>
          <w:tcPr>
            <w:tcW w:w="1080" w:type="dxa"/>
          </w:tcPr>
          <w:p w14:paraId="2DD6A56C" w14:textId="01ECE578" w:rsidR="005E0098" w:rsidRDefault="005E0098" w:rsidP="005E0098">
            <w:r>
              <w:t>Varchar</w:t>
            </w:r>
          </w:p>
        </w:tc>
        <w:tc>
          <w:tcPr>
            <w:tcW w:w="900" w:type="dxa"/>
          </w:tcPr>
          <w:p w14:paraId="1E94FD26" w14:textId="41F960CB" w:rsidR="005E0098" w:rsidRDefault="005E0098" w:rsidP="005E0098">
            <w:r>
              <w:t>100</w:t>
            </w:r>
          </w:p>
        </w:tc>
        <w:tc>
          <w:tcPr>
            <w:tcW w:w="735" w:type="dxa"/>
          </w:tcPr>
          <w:p w14:paraId="54C05745" w14:textId="751A64F0" w:rsidR="005E0098" w:rsidRDefault="005E0098" w:rsidP="005E0098">
            <w:r>
              <w:t>y</w:t>
            </w:r>
          </w:p>
        </w:tc>
        <w:tc>
          <w:tcPr>
            <w:tcW w:w="1065" w:type="dxa"/>
          </w:tcPr>
          <w:p w14:paraId="71E0E24E" w14:textId="77777777" w:rsidR="005E0098" w:rsidRDefault="005E0098" w:rsidP="005E0098"/>
        </w:tc>
        <w:tc>
          <w:tcPr>
            <w:tcW w:w="3559" w:type="dxa"/>
          </w:tcPr>
          <w:p w14:paraId="5B56CE49" w14:textId="00F28CC0" w:rsidR="005E0098" w:rsidRDefault="005E0098" w:rsidP="005E0098">
            <w:r>
              <w:t>House number and street name</w:t>
            </w:r>
          </w:p>
        </w:tc>
      </w:tr>
      <w:tr w:rsidR="005E0098" w14:paraId="0D78E2F1" w14:textId="77777777" w:rsidTr="00B365E4">
        <w:trPr>
          <w:trHeight w:val="60"/>
        </w:trPr>
        <w:tc>
          <w:tcPr>
            <w:tcW w:w="1800" w:type="dxa"/>
          </w:tcPr>
          <w:p w14:paraId="793B03A0" w14:textId="77777777" w:rsidR="005E0098" w:rsidRDefault="005E0098" w:rsidP="005E0098"/>
        </w:tc>
        <w:tc>
          <w:tcPr>
            <w:tcW w:w="1260" w:type="dxa"/>
          </w:tcPr>
          <w:p w14:paraId="68071453" w14:textId="77777777" w:rsidR="005E0098" w:rsidRDefault="005E0098" w:rsidP="005E0098"/>
        </w:tc>
        <w:tc>
          <w:tcPr>
            <w:tcW w:w="1080" w:type="dxa"/>
          </w:tcPr>
          <w:p w14:paraId="72A39016" w14:textId="77777777" w:rsidR="005E0098" w:rsidRDefault="005E0098" w:rsidP="005E0098"/>
        </w:tc>
        <w:tc>
          <w:tcPr>
            <w:tcW w:w="900" w:type="dxa"/>
          </w:tcPr>
          <w:p w14:paraId="07DB9754" w14:textId="77777777" w:rsidR="005E0098" w:rsidRDefault="005E0098" w:rsidP="005E0098"/>
        </w:tc>
        <w:tc>
          <w:tcPr>
            <w:tcW w:w="735" w:type="dxa"/>
          </w:tcPr>
          <w:p w14:paraId="0E492465" w14:textId="77777777" w:rsidR="005E0098" w:rsidRDefault="005E0098" w:rsidP="005E0098"/>
        </w:tc>
        <w:tc>
          <w:tcPr>
            <w:tcW w:w="1065" w:type="dxa"/>
          </w:tcPr>
          <w:p w14:paraId="2705F6FB" w14:textId="77777777" w:rsidR="005E0098" w:rsidRDefault="005E0098" w:rsidP="005E0098"/>
        </w:tc>
        <w:tc>
          <w:tcPr>
            <w:tcW w:w="3559" w:type="dxa"/>
          </w:tcPr>
          <w:p w14:paraId="2AE0CF2E" w14:textId="77777777" w:rsidR="005E0098" w:rsidRDefault="005E0098" w:rsidP="005E0098"/>
        </w:tc>
      </w:tr>
      <w:tr w:rsidR="005E0098" w14:paraId="703E8B39" w14:textId="77777777" w:rsidTr="00B365E4">
        <w:trPr>
          <w:trHeight w:val="60"/>
        </w:trPr>
        <w:tc>
          <w:tcPr>
            <w:tcW w:w="1800" w:type="dxa"/>
          </w:tcPr>
          <w:p w14:paraId="71A6F91C" w14:textId="77777777" w:rsidR="005E0098" w:rsidRDefault="005E0098" w:rsidP="005E0098"/>
        </w:tc>
        <w:tc>
          <w:tcPr>
            <w:tcW w:w="1260" w:type="dxa"/>
          </w:tcPr>
          <w:p w14:paraId="2DAFA4E7" w14:textId="77777777" w:rsidR="005E0098" w:rsidRDefault="005E0098" w:rsidP="005E0098"/>
        </w:tc>
        <w:tc>
          <w:tcPr>
            <w:tcW w:w="1080" w:type="dxa"/>
          </w:tcPr>
          <w:p w14:paraId="465603F7" w14:textId="77777777" w:rsidR="005E0098" w:rsidRDefault="005E0098" w:rsidP="005E0098"/>
        </w:tc>
        <w:tc>
          <w:tcPr>
            <w:tcW w:w="900" w:type="dxa"/>
          </w:tcPr>
          <w:p w14:paraId="6CE2F099" w14:textId="77777777" w:rsidR="005E0098" w:rsidRDefault="005E0098" w:rsidP="005E0098"/>
        </w:tc>
        <w:tc>
          <w:tcPr>
            <w:tcW w:w="735" w:type="dxa"/>
          </w:tcPr>
          <w:p w14:paraId="5934FD90" w14:textId="77777777" w:rsidR="005E0098" w:rsidRDefault="005E0098" w:rsidP="005E0098"/>
        </w:tc>
        <w:tc>
          <w:tcPr>
            <w:tcW w:w="1065" w:type="dxa"/>
          </w:tcPr>
          <w:p w14:paraId="60F07160" w14:textId="77777777" w:rsidR="005E0098" w:rsidRDefault="005E0098" w:rsidP="005E0098"/>
        </w:tc>
        <w:tc>
          <w:tcPr>
            <w:tcW w:w="3559" w:type="dxa"/>
          </w:tcPr>
          <w:p w14:paraId="033A5794" w14:textId="77777777" w:rsidR="005E0098" w:rsidRDefault="005E0098" w:rsidP="005E0098"/>
        </w:tc>
      </w:tr>
      <w:tr w:rsidR="005E0098" w14:paraId="0F43EE8F" w14:textId="77777777" w:rsidTr="00B365E4">
        <w:trPr>
          <w:trHeight w:val="60"/>
        </w:trPr>
        <w:tc>
          <w:tcPr>
            <w:tcW w:w="1800" w:type="dxa"/>
          </w:tcPr>
          <w:p w14:paraId="2A700E56" w14:textId="77777777" w:rsidR="005E0098" w:rsidRDefault="005E0098" w:rsidP="005E0098"/>
        </w:tc>
        <w:tc>
          <w:tcPr>
            <w:tcW w:w="1260" w:type="dxa"/>
          </w:tcPr>
          <w:p w14:paraId="27E2B0C4" w14:textId="77777777" w:rsidR="005E0098" w:rsidRDefault="005E0098" w:rsidP="005E0098"/>
        </w:tc>
        <w:tc>
          <w:tcPr>
            <w:tcW w:w="1080" w:type="dxa"/>
          </w:tcPr>
          <w:p w14:paraId="3EA41988" w14:textId="77777777" w:rsidR="005E0098" w:rsidRDefault="005E0098" w:rsidP="005E0098"/>
        </w:tc>
        <w:tc>
          <w:tcPr>
            <w:tcW w:w="900" w:type="dxa"/>
          </w:tcPr>
          <w:p w14:paraId="38745770" w14:textId="77777777" w:rsidR="005E0098" w:rsidRDefault="005E0098" w:rsidP="005E0098"/>
        </w:tc>
        <w:tc>
          <w:tcPr>
            <w:tcW w:w="735" w:type="dxa"/>
          </w:tcPr>
          <w:p w14:paraId="624B4624" w14:textId="77777777" w:rsidR="005E0098" w:rsidRDefault="005E0098" w:rsidP="005E0098"/>
        </w:tc>
        <w:tc>
          <w:tcPr>
            <w:tcW w:w="1065" w:type="dxa"/>
          </w:tcPr>
          <w:p w14:paraId="7CCEC6D7" w14:textId="77777777" w:rsidR="005E0098" w:rsidRDefault="005E0098" w:rsidP="005E0098"/>
        </w:tc>
        <w:tc>
          <w:tcPr>
            <w:tcW w:w="3559" w:type="dxa"/>
          </w:tcPr>
          <w:p w14:paraId="23AF184C" w14:textId="77777777" w:rsidR="005E0098" w:rsidRDefault="005E0098" w:rsidP="005E0098"/>
        </w:tc>
      </w:tr>
      <w:tr w:rsidR="005E0098" w14:paraId="5F799459" w14:textId="77777777" w:rsidTr="00B365E4">
        <w:trPr>
          <w:trHeight w:val="60"/>
        </w:trPr>
        <w:tc>
          <w:tcPr>
            <w:tcW w:w="1800" w:type="dxa"/>
          </w:tcPr>
          <w:p w14:paraId="3C239A59" w14:textId="77777777" w:rsidR="005E0098" w:rsidRDefault="005E0098" w:rsidP="005E0098"/>
        </w:tc>
        <w:tc>
          <w:tcPr>
            <w:tcW w:w="1260" w:type="dxa"/>
          </w:tcPr>
          <w:p w14:paraId="3CE51D3A" w14:textId="77777777" w:rsidR="005E0098" w:rsidRDefault="005E0098" w:rsidP="005E0098"/>
        </w:tc>
        <w:tc>
          <w:tcPr>
            <w:tcW w:w="1080" w:type="dxa"/>
          </w:tcPr>
          <w:p w14:paraId="3C9F0C31" w14:textId="77777777" w:rsidR="005E0098" w:rsidRDefault="005E0098" w:rsidP="005E0098"/>
        </w:tc>
        <w:tc>
          <w:tcPr>
            <w:tcW w:w="900" w:type="dxa"/>
          </w:tcPr>
          <w:p w14:paraId="3CA390A3" w14:textId="77777777" w:rsidR="005E0098" w:rsidRDefault="005E0098" w:rsidP="005E0098"/>
        </w:tc>
        <w:tc>
          <w:tcPr>
            <w:tcW w:w="735" w:type="dxa"/>
          </w:tcPr>
          <w:p w14:paraId="69F09913" w14:textId="77777777" w:rsidR="005E0098" w:rsidRDefault="005E0098" w:rsidP="005E0098"/>
        </w:tc>
        <w:tc>
          <w:tcPr>
            <w:tcW w:w="1065" w:type="dxa"/>
          </w:tcPr>
          <w:p w14:paraId="4E2D6244" w14:textId="77777777" w:rsidR="005E0098" w:rsidRDefault="005E0098" w:rsidP="005E0098"/>
        </w:tc>
        <w:tc>
          <w:tcPr>
            <w:tcW w:w="3559" w:type="dxa"/>
          </w:tcPr>
          <w:p w14:paraId="3E1FA7EA" w14:textId="77777777" w:rsidR="005E0098" w:rsidRDefault="005E0098" w:rsidP="005E0098"/>
        </w:tc>
      </w:tr>
      <w:tr w:rsidR="005E0098" w14:paraId="64ACF9DF" w14:textId="77777777" w:rsidTr="00B365E4">
        <w:trPr>
          <w:trHeight w:val="60"/>
        </w:trPr>
        <w:tc>
          <w:tcPr>
            <w:tcW w:w="1800" w:type="dxa"/>
          </w:tcPr>
          <w:p w14:paraId="563CFA17" w14:textId="77777777" w:rsidR="005E0098" w:rsidRDefault="005E0098" w:rsidP="005E0098"/>
        </w:tc>
        <w:tc>
          <w:tcPr>
            <w:tcW w:w="1260" w:type="dxa"/>
          </w:tcPr>
          <w:p w14:paraId="7C532370" w14:textId="77777777" w:rsidR="005E0098" w:rsidRDefault="005E0098" w:rsidP="005E0098"/>
        </w:tc>
        <w:tc>
          <w:tcPr>
            <w:tcW w:w="1080" w:type="dxa"/>
          </w:tcPr>
          <w:p w14:paraId="1C836CC9" w14:textId="77777777" w:rsidR="005E0098" w:rsidRDefault="005E0098" w:rsidP="005E0098"/>
        </w:tc>
        <w:tc>
          <w:tcPr>
            <w:tcW w:w="900" w:type="dxa"/>
          </w:tcPr>
          <w:p w14:paraId="78F1207A" w14:textId="77777777" w:rsidR="005E0098" w:rsidRDefault="005E0098" w:rsidP="005E0098"/>
        </w:tc>
        <w:tc>
          <w:tcPr>
            <w:tcW w:w="735" w:type="dxa"/>
          </w:tcPr>
          <w:p w14:paraId="5577D0C5" w14:textId="77777777" w:rsidR="005E0098" w:rsidRDefault="005E0098" w:rsidP="005E0098"/>
        </w:tc>
        <w:tc>
          <w:tcPr>
            <w:tcW w:w="1065" w:type="dxa"/>
          </w:tcPr>
          <w:p w14:paraId="7090F77F" w14:textId="77777777" w:rsidR="005E0098" w:rsidRDefault="005E0098" w:rsidP="005E0098"/>
        </w:tc>
        <w:tc>
          <w:tcPr>
            <w:tcW w:w="3559" w:type="dxa"/>
          </w:tcPr>
          <w:p w14:paraId="0473AC7D" w14:textId="77777777" w:rsidR="005E0098" w:rsidRDefault="005E0098" w:rsidP="005E0098"/>
        </w:tc>
      </w:tr>
      <w:tr w:rsidR="005E0098" w14:paraId="53788CC0" w14:textId="77777777" w:rsidTr="00B365E4">
        <w:trPr>
          <w:trHeight w:val="60"/>
        </w:trPr>
        <w:tc>
          <w:tcPr>
            <w:tcW w:w="1800" w:type="dxa"/>
          </w:tcPr>
          <w:p w14:paraId="5AFABE45" w14:textId="77777777" w:rsidR="005E0098" w:rsidRDefault="005E0098" w:rsidP="005E0098"/>
        </w:tc>
        <w:tc>
          <w:tcPr>
            <w:tcW w:w="1260" w:type="dxa"/>
          </w:tcPr>
          <w:p w14:paraId="60624A3C" w14:textId="77777777" w:rsidR="005E0098" w:rsidRDefault="005E0098" w:rsidP="005E0098"/>
        </w:tc>
        <w:tc>
          <w:tcPr>
            <w:tcW w:w="1080" w:type="dxa"/>
          </w:tcPr>
          <w:p w14:paraId="35C6D297" w14:textId="77777777" w:rsidR="005E0098" w:rsidRDefault="005E0098" w:rsidP="005E0098"/>
        </w:tc>
        <w:tc>
          <w:tcPr>
            <w:tcW w:w="900" w:type="dxa"/>
          </w:tcPr>
          <w:p w14:paraId="2789A8D3" w14:textId="77777777" w:rsidR="005E0098" w:rsidRDefault="005E0098" w:rsidP="005E0098"/>
        </w:tc>
        <w:tc>
          <w:tcPr>
            <w:tcW w:w="735" w:type="dxa"/>
          </w:tcPr>
          <w:p w14:paraId="671E6271" w14:textId="77777777" w:rsidR="005E0098" w:rsidRDefault="005E0098" w:rsidP="005E0098"/>
        </w:tc>
        <w:tc>
          <w:tcPr>
            <w:tcW w:w="1065" w:type="dxa"/>
          </w:tcPr>
          <w:p w14:paraId="13B3874F" w14:textId="77777777" w:rsidR="005E0098" w:rsidRDefault="005E0098" w:rsidP="005E0098"/>
        </w:tc>
        <w:tc>
          <w:tcPr>
            <w:tcW w:w="3559" w:type="dxa"/>
          </w:tcPr>
          <w:p w14:paraId="695A97A5" w14:textId="77777777" w:rsidR="005E0098" w:rsidRDefault="005E0098" w:rsidP="005E0098"/>
        </w:tc>
      </w:tr>
      <w:tr w:rsidR="005E0098" w14:paraId="56F03F56" w14:textId="77777777" w:rsidTr="00B365E4">
        <w:trPr>
          <w:trHeight w:val="276"/>
        </w:trPr>
        <w:tc>
          <w:tcPr>
            <w:tcW w:w="1800" w:type="dxa"/>
          </w:tcPr>
          <w:p w14:paraId="52BC8C99" w14:textId="77777777" w:rsidR="005E0098" w:rsidRDefault="005E0098" w:rsidP="005E0098"/>
        </w:tc>
        <w:tc>
          <w:tcPr>
            <w:tcW w:w="1260" w:type="dxa"/>
          </w:tcPr>
          <w:p w14:paraId="266AA42C" w14:textId="77777777" w:rsidR="005E0098" w:rsidRDefault="005E0098" w:rsidP="005E0098"/>
        </w:tc>
        <w:tc>
          <w:tcPr>
            <w:tcW w:w="1080" w:type="dxa"/>
          </w:tcPr>
          <w:p w14:paraId="6428F69C" w14:textId="77777777" w:rsidR="005E0098" w:rsidRDefault="005E0098" w:rsidP="005E0098"/>
        </w:tc>
        <w:tc>
          <w:tcPr>
            <w:tcW w:w="900" w:type="dxa"/>
          </w:tcPr>
          <w:p w14:paraId="1289BB95" w14:textId="77777777" w:rsidR="005E0098" w:rsidRDefault="005E0098" w:rsidP="005E0098"/>
        </w:tc>
        <w:tc>
          <w:tcPr>
            <w:tcW w:w="735" w:type="dxa"/>
          </w:tcPr>
          <w:p w14:paraId="48EDEEBD" w14:textId="77777777" w:rsidR="005E0098" w:rsidRDefault="005E0098" w:rsidP="005E0098"/>
        </w:tc>
        <w:tc>
          <w:tcPr>
            <w:tcW w:w="1065" w:type="dxa"/>
          </w:tcPr>
          <w:p w14:paraId="6AEC978F" w14:textId="77777777" w:rsidR="005E0098" w:rsidRDefault="005E0098" w:rsidP="005E0098"/>
        </w:tc>
        <w:tc>
          <w:tcPr>
            <w:tcW w:w="3559" w:type="dxa"/>
          </w:tcPr>
          <w:p w14:paraId="117F2D0E" w14:textId="77777777" w:rsidR="005E0098" w:rsidRDefault="005E0098" w:rsidP="005E0098"/>
        </w:tc>
      </w:tr>
      <w:tr w:rsidR="005E0098" w14:paraId="76A8AE70" w14:textId="77777777" w:rsidTr="00B365E4">
        <w:trPr>
          <w:trHeight w:val="264"/>
        </w:trPr>
        <w:tc>
          <w:tcPr>
            <w:tcW w:w="1800" w:type="dxa"/>
          </w:tcPr>
          <w:p w14:paraId="59BAAA7F" w14:textId="77777777" w:rsidR="005E0098" w:rsidRDefault="005E0098" w:rsidP="005E0098"/>
        </w:tc>
        <w:tc>
          <w:tcPr>
            <w:tcW w:w="1260" w:type="dxa"/>
          </w:tcPr>
          <w:p w14:paraId="692BA552" w14:textId="77777777" w:rsidR="005E0098" w:rsidRDefault="005E0098" w:rsidP="005E0098"/>
        </w:tc>
        <w:tc>
          <w:tcPr>
            <w:tcW w:w="1080" w:type="dxa"/>
          </w:tcPr>
          <w:p w14:paraId="4A723D2A" w14:textId="77777777" w:rsidR="005E0098" w:rsidRDefault="005E0098" w:rsidP="005E0098"/>
        </w:tc>
        <w:tc>
          <w:tcPr>
            <w:tcW w:w="900" w:type="dxa"/>
          </w:tcPr>
          <w:p w14:paraId="1BA15033" w14:textId="77777777" w:rsidR="005E0098" w:rsidRDefault="005E0098" w:rsidP="005E0098"/>
        </w:tc>
        <w:tc>
          <w:tcPr>
            <w:tcW w:w="735" w:type="dxa"/>
          </w:tcPr>
          <w:p w14:paraId="168E6323" w14:textId="77777777" w:rsidR="005E0098" w:rsidRDefault="005E0098" w:rsidP="005E0098"/>
        </w:tc>
        <w:tc>
          <w:tcPr>
            <w:tcW w:w="1065" w:type="dxa"/>
          </w:tcPr>
          <w:p w14:paraId="6F7DE870" w14:textId="77777777" w:rsidR="005E0098" w:rsidRDefault="005E0098" w:rsidP="005E0098"/>
        </w:tc>
        <w:tc>
          <w:tcPr>
            <w:tcW w:w="3559" w:type="dxa"/>
          </w:tcPr>
          <w:p w14:paraId="4C4B0FC4" w14:textId="77777777" w:rsidR="005E0098" w:rsidRDefault="005E0098" w:rsidP="005E0098"/>
        </w:tc>
      </w:tr>
    </w:tbl>
    <w:p w14:paraId="4038EF88" w14:textId="77777777" w:rsidR="00246D74" w:rsidRDefault="00246D74" w:rsidP="00246D74"/>
    <w:p w14:paraId="6349FD29" w14:textId="77777777" w:rsidR="00246D74" w:rsidRDefault="00246D74" w:rsidP="00246D74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6983B87E" w14:textId="27EB19B0" w:rsidR="000F54B6" w:rsidRDefault="000F54B6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7D499662" w14:textId="79900048" w:rsidR="000F54B6" w:rsidRDefault="000F54B6" w:rsidP="000F54B6">
      <w:pPr>
        <w:pStyle w:val="Heading1"/>
      </w:pPr>
      <w:bookmarkStart w:id="7" w:name="_Toc19181237"/>
      <w:bookmarkStart w:id="8" w:name="_Toc20998322"/>
      <w:r>
        <w:lastRenderedPageBreak/>
        <w:t>Author</w:t>
      </w:r>
      <w:bookmarkEnd w:id="7"/>
      <w:r w:rsidR="00BD6F1C">
        <w:t xml:space="preserve"> – Subtype of Person</w:t>
      </w:r>
      <w:bookmarkEnd w:id="8"/>
    </w:p>
    <w:tbl>
      <w:tblPr>
        <w:tblStyle w:val="TableGrid"/>
        <w:tblW w:w="105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60"/>
        <w:gridCol w:w="1660"/>
        <w:gridCol w:w="990"/>
        <w:gridCol w:w="826"/>
        <w:gridCol w:w="735"/>
        <w:gridCol w:w="1065"/>
        <w:gridCol w:w="3559"/>
      </w:tblGrid>
      <w:tr w:rsidR="000F54B6" w14:paraId="22F408D7" w14:textId="77777777" w:rsidTr="00BD6F1C">
        <w:trPr>
          <w:trHeight w:val="264"/>
        </w:trPr>
        <w:tc>
          <w:tcPr>
            <w:tcW w:w="1760" w:type="dxa"/>
            <w:shd w:val="clear" w:color="auto" w:fill="DEEAF6" w:themeFill="accent1" w:themeFillTint="33"/>
          </w:tcPr>
          <w:p w14:paraId="0B1B1AED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 w14:paraId="29E4AA2D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990" w:type="dxa"/>
            <w:shd w:val="clear" w:color="auto" w:fill="DEEAF6" w:themeFill="accent1" w:themeFillTint="33"/>
          </w:tcPr>
          <w:p w14:paraId="44613D0A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826" w:type="dxa"/>
            <w:shd w:val="clear" w:color="auto" w:fill="DEEAF6" w:themeFill="accent1" w:themeFillTint="33"/>
          </w:tcPr>
          <w:p w14:paraId="616F876A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0EAAE519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4D239FA9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6AB0FD58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0F54B6" w14:paraId="33FC092C" w14:textId="77777777" w:rsidTr="00BD6F1C">
        <w:trPr>
          <w:trHeight w:val="264"/>
        </w:trPr>
        <w:tc>
          <w:tcPr>
            <w:tcW w:w="1760" w:type="dxa"/>
          </w:tcPr>
          <w:p w14:paraId="0703DADA" w14:textId="768F4E9C" w:rsidR="000F54B6" w:rsidRDefault="00BD6F1C" w:rsidP="00B37493">
            <w:proofErr w:type="spellStart"/>
            <w:r>
              <w:t>PersonID</w:t>
            </w:r>
            <w:proofErr w:type="spellEnd"/>
          </w:p>
        </w:tc>
        <w:tc>
          <w:tcPr>
            <w:tcW w:w="1660" w:type="dxa"/>
          </w:tcPr>
          <w:p w14:paraId="39EFA042" w14:textId="23C1B2BC" w:rsidR="000F54B6" w:rsidRDefault="001A2A36" w:rsidP="00B37493">
            <w:proofErr w:type="spellStart"/>
            <w:r>
              <w:t>PK</w:t>
            </w:r>
            <w:r w:rsidR="00BD6F1C">
              <w:t>:</w:t>
            </w:r>
            <w:proofErr w:type="gramStart"/>
            <w:r w:rsidR="00BD6F1C">
              <w:t>FK:PersonID</w:t>
            </w:r>
            <w:proofErr w:type="spellEnd"/>
            <w:proofErr w:type="gramEnd"/>
          </w:p>
        </w:tc>
        <w:tc>
          <w:tcPr>
            <w:tcW w:w="990" w:type="dxa"/>
          </w:tcPr>
          <w:p w14:paraId="38E3CD42" w14:textId="75BB2290" w:rsidR="000F54B6" w:rsidRDefault="000F54B6" w:rsidP="00B37493"/>
        </w:tc>
        <w:tc>
          <w:tcPr>
            <w:tcW w:w="826" w:type="dxa"/>
          </w:tcPr>
          <w:p w14:paraId="1646292E" w14:textId="77777777" w:rsidR="000F54B6" w:rsidRDefault="000F54B6" w:rsidP="00B37493"/>
        </w:tc>
        <w:tc>
          <w:tcPr>
            <w:tcW w:w="735" w:type="dxa"/>
          </w:tcPr>
          <w:p w14:paraId="1CA69923" w14:textId="3E9A26E7" w:rsidR="000F54B6" w:rsidRDefault="001A2A36" w:rsidP="00B37493">
            <w:r>
              <w:t>y</w:t>
            </w:r>
          </w:p>
        </w:tc>
        <w:tc>
          <w:tcPr>
            <w:tcW w:w="1065" w:type="dxa"/>
          </w:tcPr>
          <w:p w14:paraId="3E4D9BDF" w14:textId="77777777" w:rsidR="000F54B6" w:rsidRDefault="000F54B6" w:rsidP="00B37493"/>
        </w:tc>
        <w:tc>
          <w:tcPr>
            <w:tcW w:w="3559" w:type="dxa"/>
          </w:tcPr>
          <w:p w14:paraId="426190C7" w14:textId="2729D318" w:rsidR="000F54B6" w:rsidRDefault="000F54B6" w:rsidP="00B37493"/>
        </w:tc>
      </w:tr>
      <w:tr w:rsidR="000F54B6" w14:paraId="1E78E55F" w14:textId="77777777" w:rsidTr="00BD6F1C">
        <w:trPr>
          <w:trHeight w:val="276"/>
        </w:trPr>
        <w:tc>
          <w:tcPr>
            <w:tcW w:w="1760" w:type="dxa"/>
          </w:tcPr>
          <w:p w14:paraId="66F89F85" w14:textId="5A4DC3DB" w:rsidR="000F54B6" w:rsidRDefault="00BD6F1C" w:rsidP="00B37493">
            <w:r>
              <w:t>DOD</w:t>
            </w:r>
          </w:p>
        </w:tc>
        <w:tc>
          <w:tcPr>
            <w:tcW w:w="1660" w:type="dxa"/>
          </w:tcPr>
          <w:p w14:paraId="6B0C968B" w14:textId="77777777" w:rsidR="000F54B6" w:rsidRDefault="000F54B6" w:rsidP="00B37493"/>
        </w:tc>
        <w:tc>
          <w:tcPr>
            <w:tcW w:w="990" w:type="dxa"/>
          </w:tcPr>
          <w:p w14:paraId="5CF83B8B" w14:textId="11A9E068" w:rsidR="000F54B6" w:rsidRDefault="00BD6F1C" w:rsidP="00B37493">
            <w:r>
              <w:t>Date</w:t>
            </w:r>
          </w:p>
        </w:tc>
        <w:tc>
          <w:tcPr>
            <w:tcW w:w="826" w:type="dxa"/>
          </w:tcPr>
          <w:p w14:paraId="3A1136D0" w14:textId="32FC1429" w:rsidR="000F54B6" w:rsidRDefault="000F54B6" w:rsidP="00B37493"/>
        </w:tc>
        <w:tc>
          <w:tcPr>
            <w:tcW w:w="735" w:type="dxa"/>
          </w:tcPr>
          <w:p w14:paraId="417091F2" w14:textId="53B0CE93" w:rsidR="000F54B6" w:rsidRDefault="00BD6F1C" w:rsidP="00B37493">
            <w:r>
              <w:t>N</w:t>
            </w:r>
          </w:p>
        </w:tc>
        <w:tc>
          <w:tcPr>
            <w:tcW w:w="1065" w:type="dxa"/>
          </w:tcPr>
          <w:p w14:paraId="169BB63A" w14:textId="77777777" w:rsidR="000F54B6" w:rsidRDefault="000F54B6" w:rsidP="00B37493"/>
        </w:tc>
        <w:tc>
          <w:tcPr>
            <w:tcW w:w="3559" w:type="dxa"/>
          </w:tcPr>
          <w:p w14:paraId="6EAA8338" w14:textId="03649AD5" w:rsidR="000F54B6" w:rsidRDefault="00BD6F1C" w:rsidP="00B37493">
            <w:r>
              <w:t>Date of Death</w:t>
            </w:r>
          </w:p>
        </w:tc>
      </w:tr>
      <w:tr w:rsidR="000F54B6" w14:paraId="3D9E37CF" w14:textId="77777777" w:rsidTr="00BD6F1C">
        <w:trPr>
          <w:trHeight w:val="264"/>
        </w:trPr>
        <w:tc>
          <w:tcPr>
            <w:tcW w:w="1760" w:type="dxa"/>
          </w:tcPr>
          <w:p w14:paraId="1F0421E4" w14:textId="47AC92EC" w:rsidR="000F54B6" w:rsidRDefault="000F54B6" w:rsidP="00B37493"/>
        </w:tc>
        <w:tc>
          <w:tcPr>
            <w:tcW w:w="1660" w:type="dxa"/>
          </w:tcPr>
          <w:p w14:paraId="7C94DA07" w14:textId="77777777" w:rsidR="000F54B6" w:rsidRDefault="000F54B6" w:rsidP="00B37493"/>
        </w:tc>
        <w:tc>
          <w:tcPr>
            <w:tcW w:w="990" w:type="dxa"/>
          </w:tcPr>
          <w:p w14:paraId="757D3334" w14:textId="1A519ACE" w:rsidR="000F54B6" w:rsidRDefault="000F54B6" w:rsidP="00B37493"/>
        </w:tc>
        <w:tc>
          <w:tcPr>
            <w:tcW w:w="826" w:type="dxa"/>
          </w:tcPr>
          <w:p w14:paraId="5F224B0C" w14:textId="43652538" w:rsidR="000F54B6" w:rsidRDefault="000F54B6" w:rsidP="00B37493"/>
        </w:tc>
        <w:tc>
          <w:tcPr>
            <w:tcW w:w="735" w:type="dxa"/>
          </w:tcPr>
          <w:p w14:paraId="41A6009F" w14:textId="251F78AC" w:rsidR="000F54B6" w:rsidRDefault="000F54B6" w:rsidP="00B37493"/>
        </w:tc>
        <w:tc>
          <w:tcPr>
            <w:tcW w:w="1065" w:type="dxa"/>
          </w:tcPr>
          <w:p w14:paraId="1872B7DE" w14:textId="77777777" w:rsidR="000F54B6" w:rsidRDefault="000F54B6" w:rsidP="00B37493"/>
        </w:tc>
        <w:tc>
          <w:tcPr>
            <w:tcW w:w="3559" w:type="dxa"/>
          </w:tcPr>
          <w:p w14:paraId="04048CE7" w14:textId="77777777" w:rsidR="000F54B6" w:rsidRDefault="000F54B6" w:rsidP="00B37493"/>
        </w:tc>
      </w:tr>
      <w:tr w:rsidR="000F54B6" w14:paraId="65D2C723" w14:textId="77777777" w:rsidTr="00BD6F1C">
        <w:trPr>
          <w:trHeight w:val="264"/>
        </w:trPr>
        <w:tc>
          <w:tcPr>
            <w:tcW w:w="1760" w:type="dxa"/>
          </w:tcPr>
          <w:p w14:paraId="79CFDB62" w14:textId="77777777" w:rsidR="000F54B6" w:rsidRDefault="000F54B6" w:rsidP="00B37493"/>
        </w:tc>
        <w:tc>
          <w:tcPr>
            <w:tcW w:w="1660" w:type="dxa"/>
          </w:tcPr>
          <w:p w14:paraId="362040FA" w14:textId="77777777" w:rsidR="000F54B6" w:rsidRDefault="000F54B6" w:rsidP="00B37493"/>
        </w:tc>
        <w:tc>
          <w:tcPr>
            <w:tcW w:w="990" w:type="dxa"/>
          </w:tcPr>
          <w:p w14:paraId="0E6992C3" w14:textId="77777777" w:rsidR="000F54B6" w:rsidRDefault="000F54B6" w:rsidP="00B37493"/>
        </w:tc>
        <w:tc>
          <w:tcPr>
            <w:tcW w:w="826" w:type="dxa"/>
          </w:tcPr>
          <w:p w14:paraId="032FF173" w14:textId="77777777" w:rsidR="000F54B6" w:rsidRDefault="000F54B6" w:rsidP="00B37493"/>
        </w:tc>
        <w:tc>
          <w:tcPr>
            <w:tcW w:w="735" w:type="dxa"/>
          </w:tcPr>
          <w:p w14:paraId="614E7B81" w14:textId="77777777" w:rsidR="000F54B6" w:rsidRDefault="000F54B6" w:rsidP="00B37493"/>
        </w:tc>
        <w:tc>
          <w:tcPr>
            <w:tcW w:w="1065" w:type="dxa"/>
          </w:tcPr>
          <w:p w14:paraId="1AE4DC95" w14:textId="77777777" w:rsidR="000F54B6" w:rsidRDefault="000F54B6" w:rsidP="00B37493"/>
        </w:tc>
        <w:tc>
          <w:tcPr>
            <w:tcW w:w="3559" w:type="dxa"/>
          </w:tcPr>
          <w:p w14:paraId="58EF0D01" w14:textId="77777777" w:rsidR="000F54B6" w:rsidRDefault="000F54B6" w:rsidP="00B37493"/>
        </w:tc>
      </w:tr>
      <w:tr w:rsidR="000F54B6" w14:paraId="17FACE9F" w14:textId="77777777" w:rsidTr="00BD6F1C">
        <w:trPr>
          <w:trHeight w:val="60"/>
        </w:trPr>
        <w:tc>
          <w:tcPr>
            <w:tcW w:w="1760" w:type="dxa"/>
          </w:tcPr>
          <w:p w14:paraId="622E7982" w14:textId="77777777" w:rsidR="000F54B6" w:rsidRDefault="000F54B6" w:rsidP="00B37493"/>
        </w:tc>
        <w:tc>
          <w:tcPr>
            <w:tcW w:w="1660" w:type="dxa"/>
          </w:tcPr>
          <w:p w14:paraId="2BF84A5E" w14:textId="77777777" w:rsidR="000F54B6" w:rsidRDefault="000F54B6" w:rsidP="00B37493"/>
        </w:tc>
        <w:tc>
          <w:tcPr>
            <w:tcW w:w="990" w:type="dxa"/>
          </w:tcPr>
          <w:p w14:paraId="6F49BF54" w14:textId="77777777" w:rsidR="000F54B6" w:rsidRDefault="000F54B6" w:rsidP="00B37493"/>
        </w:tc>
        <w:tc>
          <w:tcPr>
            <w:tcW w:w="826" w:type="dxa"/>
          </w:tcPr>
          <w:p w14:paraId="7B3DE8C8" w14:textId="77777777" w:rsidR="000F54B6" w:rsidRDefault="000F54B6" w:rsidP="00B37493"/>
        </w:tc>
        <w:tc>
          <w:tcPr>
            <w:tcW w:w="735" w:type="dxa"/>
          </w:tcPr>
          <w:p w14:paraId="111836D2" w14:textId="77777777" w:rsidR="000F54B6" w:rsidRDefault="000F54B6" w:rsidP="00B37493"/>
        </w:tc>
        <w:tc>
          <w:tcPr>
            <w:tcW w:w="1065" w:type="dxa"/>
          </w:tcPr>
          <w:p w14:paraId="68FBDAFF" w14:textId="77777777" w:rsidR="000F54B6" w:rsidRDefault="000F54B6" w:rsidP="00B37493"/>
        </w:tc>
        <w:tc>
          <w:tcPr>
            <w:tcW w:w="3559" w:type="dxa"/>
          </w:tcPr>
          <w:p w14:paraId="210D5822" w14:textId="77777777" w:rsidR="000F54B6" w:rsidRDefault="000F54B6" w:rsidP="00B37493"/>
        </w:tc>
      </w:tr>
      <w:tr w:rsidR="000F54B6" w14:paraId="0CF00FA5" w14:textId="77777777" w:rsidTr="00BD6F1C">
        <w:trPr>
          <w:trHeight w:val="60"/>
        </w:trPr>
        <w:tc>
          <w:tcPr>
            <w:tcW w:w="1760" w:type="dxa"/>
          </w:tcPr>
          <w:p w14:paraId="0BD55B11" w14:textId="77777777" w:rsidR="000F54B6" w:rsidRDefault="000F54B6" w:rsidP="00B37493"/>
        </w:tc>
        <w:tc>
          <w:tcPr>
            <w:tcW w:w="1660" w:type="dxa"/>
          </w:tcPr>
          <w:p w14:paraId="13136296" w14:textId="77777777" w:rsidR="000F54B6" w:rsidRDefault="000F54B6" w:rsidP="00B37493"/>
        </w:tc>
        <w:tc>
          <w:tcPr>
            <w:tcW w:w="990" w:type="dxa"/>
          </w:tcPr>
          <w:p w14:paraId="69B9CBF0" w14:textId="77777777" w:rsidR="000F54B6" w:rsidRDefault="000F54B6" w:rsidP="00B37493"/>
        </w:tc>
        <w:tc>
          <w:tcPr>
            <w:tcW w:w="826" w:type="dxa"/>
          </w:tcPr>
          <w:p w14:paraId="17D19FEA" w14:textId="77777777" w:rsidR="000F54B6" w:rsidRDefault="000F54B6" w:rsidP="00B37493"/>
        </w:tc>
        <w:tc>
          <w:tcPr>
            <w:tcW w:w="735" w:type="dxa"/>
          </w:tcPr>
          <w:p w14:paraId="5FF092CC" w14:textId="77777777" w:rsidR="000F54B6" w:rsidRDefault="000F54B6" w:rsidP="00B37493"/>
        </w:tc>
        <w:tc>
          <w:tcPr>
            <w:tcW w:w="1065" w:type="dxa"/>
          </w:tcPr>
          <w:p w14:paraId="2B3C7E31" w14:textId="77777777" w:rsidR="000F54B6" w:rsidRDefault="000F54B6" w:rsidP="00B37493"/>
        </w:tc>
        <w:tc>
          <w:tcPr>
            <w:tcW w:w="3559" w:type="dxa"/>
          </w:tcPr>
          <w:p w14:paraId="4AC1EEB9" w14:textId="77777777" w:rsidR="000F54B6" w:rsidRDefault="000F54B6" w:rsidP="00B37493"/>
        </w:tc>
      </w:tr>
      <w:tr w:rsidR="000F54B6" w14:paraId="5A23D616" w14:textId="77777777" w:rsidTr="00BD6F1C">
        <w:trPr>
          <w:trHeight w:val="60"/>
        </w:trPr>
        <w:tc>
          <w:tcPr>
            <w:tcW w:w="1760" w:type="dxa"/>
          </w:tcPr>
          <w:p w14:paraId="7094D7A6" w14:textId="77777777" w:rsidR="000F54B6" w:rsidRDefault="000F54B6" w:rsidP="00B37493"/>
        </w:tc>
        <w:tc>
          <w:tcPr>
            <w:tcW w:w="1660" w:type="dxa"/>
          </w:tcPr>
          <w:p w14:paraId="1921E9AD" w14:textId="77777777" w:rsidR="000F54B6" w:rsidRDefault="000F54B6" w:rsidP="00B37493"/>
        </w:tc>
        <w:tc>
          <w:tcPr>
            <w:tcW w:w="990" w:type="dxa"/>
          </w:tcPr>
          <w:p w14:paraId="450E5AC1" w14:textId="77777777" w:rsidR="000F54B6" w:rsidRDefault="000F54B6" w:rsidP="00B37493"/>
        </w:tc>
        <w:tc>
          <w:tcPr>
            <w:tcW w:w="826" w:type="dxa"/>
          </w:tcPr>
          <w:p w14:paraId="52BC6DD6" w14:textId="77777777" w:rsidR="000F54B6" w:rsidRDefault="000F54B6" w:rsidP="00B37493"/>
        </w:tc>
        <w:tc>
          <w:tcPr>
            <w:tcW w:w="735" w:type="dxa"/>
          </w:tcPr>
          <w:p w14:paraId="21CE8EC6" w14:textId="77777777" w:rsidR="000F54B6" w:rsidRDefault="000F54B6" w:rsidP="00B37493"/>
        </w:tc>
        <w:tc>
          <w:tcPr>
            <w:tcW w:w="1065" w:type="dxa"/>
          </w:tcPr>
          <w:p w14:paraId="0C480837" w14:textId="77777777" w:rsidR="000F54B6" w:rsidRDefault="000F54B6" w:rsidP="00B37493"/>
        </w:tc>
        <w:tc>
          <w:tcPr>
            <w:tcW w:w="3559" w:type="dxa"/>
          </w:tcPr>
          <w:p w14:paraId="426FE7FE" w14:textId="77777777" w:rsidR="000F54B6" w:rsidRDefault="000F54B6" w:rsidP="00B37493"/>
        </w:tc>
      </w:tr>
      <w:tr w:rsidR="000F54B6" w14:paraId="3130EF09" w14:textId="77777777" w:rsidTr="00BD6F1C">
        <w:trPr>
          <w:trHeight w:val="60"/>
        </w:trPr>
        <w:tc>
          <w:tcPr>
            <w:tcW w:w="1760" w:type="dxa"/>
          </w:tcPr>
          <w:p w14:paraId="2BD8E987" w14:textId="77777777" w:rsidR="000F54B6" w:rsidRDefault="000F54B6" w:rsidP="00B37493"/>
        </w:tc>
        <w:tc>
          <w:tcPr>
            <w:tcW w:w="1660" w:type="dxa"/>
          </w:tcPr>
          <w:p w14:paraId="3B83AA39" w14:textId="77777777" w:rsidR="000F54B6" w:rsidRDefault="000F54B6" w:rsidP="00B37493"/>
        </w:tc>
        <w:tc>
          <w:tcPr>
            <w:tcW w:w="990" w:type="dxa"/>
          </w:tcPr>
          <w:p w14:paraId="45261FCD" w14:textId="77777777" w:rsidR="000F54B6" w:rsidRDefault="000F54B6" w:rsidP="00B37493"/>
        </w:tc>
        <w:tc>
          <w:tcPr>
            <w:tcW w:w="826" w:type="dxa"/>
          </w:tcPr>
          <w:p w14:paraId="629EE62B" w14:textId="77777777" w:rsidR="000F54B6" w:rsidRDefault="000F54B6" w:rsidP="00B37493"/>
        </w:tc>
        <w:tc>
          <w:tcPr>
            <w:tcW w:w="735" w:type="dxa"/>
          </w:tcPr>
          <w:p w14:paraId="04F0F2A4" w14:textId="77777777" w:rsidR="000F54B6" w:rsidRDefault="000F54B6" w:rsidP="00B37493"/>
        </w:tc>
        <w:tc>
          <w:tcPr>
            <w:tcW w:w="1065" w:type="dxa"/>
          </w:tcPr>
          <w:p w14:paraId="2A992A16" w14:textId="77777777" w:rsidR="000F54B6" w:rsidRDefault="000F54B6" w:rsidP="00B37493"/>
        </w:tc>
        <w:tc>
          <w:tcPr>
            <w:tcW w:w="3559" w:type="dxa"/>
          </w:tcPr>
          <w:p w14:paraId="50F063C9" w14:textId="77777777" w:rsidR="000F54B6" w:rsidRDefault="000F54B6" w:rsidP="00B37493"/>
        </w:tc>
      </w:tr>
      <w:tr w:rsidR="000F54B6" w14:paraId="23B15E02" w14:textId="77777777" w:rsidTr="00BD6F1C">
        <w:trPr>
          <w:trHeight w:val="60"/>
        </w:trPr>
        <w:tc>
          <w:tcPr>
            <w:tcW w:w="1760" w:type="dxa"/>
          </w:tcPr>
          <w:p w14:paraId="3D4EFE04" w14:textId="77777777" w:rsidR="000F54B6" w:rsidRDefault="000F54B6" w:rsidP="00B37493"/>
        </w:tc>
        <w:tc>
          <w:tcPr>
            <w:tcW w:w="1660" w:type="dxa"/>
          </w:tcPr>
          <w:p w14:paraId="1A73BFD0" w14:textId="77777777" w:rsidR="000F54B6" w:rsidRDefault="000F54B6" w:rsidP="00B37493"/>
        </w:tc>
        <w:tc>
          <w:tcPr>
            <w:tcW w:w="990" w:type="dxa"/>
          </w:tcPr>
          <w:p w14:paraId="659258AA" w14:textId="77777777" w:rsidR="000F54B6" w:rsidRDefault="000F54B6" w:rsidP="00B37493"/>
        </w:tc>
        <w:tc>
          <w:tcPr>
            <w:tcW w:w="826" w:type="dxa"/>
          </w:tcPr>
          <w:p w14:paraId="3A606440" w14:textId="77777777" w:rsidR="000F54B6" w:rsidRDefault="000F54B6" w:rsidP="00B37493"/>
        </w:tc>
        <w:tc>
          <w:tcPr>
            <w:tcW w:w="735" w:type="dxa"/>
          </w:tcPr>
          <w:p w14:paraId="1EF2B3B5" w14:textId="77777777" w:rsidR="000F54B6" w:rsidRDefault="000F54B6" w:rsidP="00B37493"/>
        </w:tc>
        <w:tc>
          <w:tcPr>
            <w:tcW w:w="1065" w:type="dxa"/>
          </w:tcPr>
          <w:p w14:paraId="5FE4F307" w14:textId="77777777" w:rsidR="000F54B6" w:rsidRDefault="000F54B6" w:rsidP="00B37493"/>
        </w:tc>
        <w:tc>
          <w:tcPr>
            <w:tcW w:w="3559" w:type="dxa"/>
          </w:tcPr>
          <w:p w14:paraId="6D4C504C" w14:textId="77777777" w:rsidR="000F54B6" w:rsidRDefault="000F54B6" w:rsidP="00B37493"/>
        </w:tc>
      </w:tr>
      <w:tr w:rsidR="000F54B6" w14:paraId="662632BC" w14:textId="77777777" w:rsidTr="00BD6F1C">
        <w:trPr>
          <w:trHeight w:val="60"/>
        </w:trPr>
        <w:tc>
          <w:tcPr>
            <w:tcW w:w="1760" w:type="dxa"/>
          </w:tcPr>
          <w:p w14:paraId="667049DE" w14:textId="77777777" w:rsidR="000F54B6" w:rsidRDefault="000F54B6" w:rsidP="00B37493"/>
        </w:tc>
        <w:tc>
          <w:tcPr>
            <w:tcW w:w="1660" w:type="dxa"/>
          </w:tcPr>
          <w:p w14:paraId="7CCEAD00" w14:textId="77777777" w:rsidR="000F54B6" w:rsidRDefault="000F54B6" w:rsidP="00B37493"/>
        </w:tc>
        <w:tc>
          <w:tcPr>
            <w:tcW w:w="990" w:type="dxa"/>
          </w:tcPr>
          <w:p w14:paraId="1FCFD3A9" w14:textId="77777777" w:rsidR="000F54B6" w:rsidRDefault="000F54B6" w:rsidP="00B37493"/>
        </w:tc>
        <w:tc>
          <w:tcPr>
            <w:tcW w:w="826" w:type="dxa"/>
          </w:tcPr>
          <w:p w14:paraId="02F7BB36" w14:textId="77777777" w:rsidR="000F54B6" w:rsidRDefault="000F54B6" w:rsidP="00B37493"/>
        </w:tc>
        <w:tc>
          <w:tcPr>
            <w:tcW w:w="735" w:type="dxa"/>
          </w:tcPr>
          <w:p w14:paraId="74D5BEA9" w14:textId="77777777" w:rsidR="000F54B6" w:rsidRDefault="000F54B6" w:rsidP="00B37493"/>
        </w:tc>
        <w:tc>
          <w:tcPr>
            <w:tcW w:w="1065" w:type="dxa"/>
          </w:tcPr>
          <w:p w14:paraId="47005481" w14:textId="77777777" w:rsidR="000F54B6" w:rsidRDefault="000F54B6" w:rsidP="00B37493"/>
        </w:tc>
        <w:tc>
          <w:tcPr>
            <w:tcW w:w="3559" w:type="dxa"/>
          </w:tcPr>
          <w:p w14:paraId="72B6B40C" w14:textId="77777777" w:rsidR="000F54B6" w:rsidRDefault="000F54B6" w:rsidP="00B37493"/>
        </w:tc>
      </w:tr>
      <w:tr w:rsidR="000F54B6" w14:paraId="67E54103" w14:textId="77777777" w:rsidTr="00BD6F1C">
        <w:trPr>
          <w:trHeight w:val="60"/>
        </w:trPr>
        <w:tc>
          <w:tcPr>
            <w:tcW w:w="1760" w:type="dxa"/>
          </w:tcPr>
          <w:p w14:paraId="6275323B" w14:textId="77777777" w:rsidR="000F54B6" w:rsidRDefault="000F54B6" w:rsidP="00B37493"/>
        </w:tc>
        <w:tc>
          <w:tcPr>
            <w:tcW w:w="1660" w:type="dxa"/>
          </w:tcPr>
          <w:p w14:paraId="4514FCC4" w14:textId="77777777" w:rsidR="000F54B6" w:rsidRDefault="000F54B6" w:rsidP="00B37493"/>
        </w:tc>
        <w:tc>
          <w:tcPr>
            <w:tcW w:w="990" w:type="dxa"/>
          </w:tcPr>
          <w:p w14:paraId="5131C44B" w14:textId="77777777" w:rsidR="000F54B6" w:rsidRDefault="000F54B6" w:rsidP="00B37493"/>
        </w:tc>
        <w:tc>
          <w:tcPr>
            <w:tcW w:w="826" w:type="dxa"/>
          </w:tcPr>
          <w:p w14:paraId="7D4449F5" w14:textId="77777777" w:rsidR="000F54B6" w:rsidRDefault="000F54B6" w:rsidP="00B37493"/>
        </w:tc>
        <w:tc>
          <w:tcPr>
            <w:tcW w:w="735" w:type="dxa"/>
          </w:tcPr>
          <w:p w14:paraId="3FD63E9B" w14:textId="77777777" w:rsidR="000F54B6" w:rsidRDefault="000F54B6" w:rsidP="00B37493"/>
        </w:tc>
        <w:tc>
          <w:tcPr>
            <w:tcW w:w="1065" w:type="dxa"/>
          </w:tcPr>
          <w:p w14:paraId="192C8ADD" w14:textId="77777777" w:rsidR="000F54B6" w:rsidRDefault="000F54B6" w:rsidP="00B37493"/>
        </w:tc>
        <w:tc>
          <w:tcPr>
            <w:tcW w:w="3559" w:type="dxa"/>
          </w:tcPr>
          <w:p w14:paraId="5CD80FDC" w14:textId="77777777" w:rsidR="000F54B6" w:rsidRDefault="000F54B6" w:rsidP="00B37493"/>
        </w:tc>
      </w:tr>
      <w:tr w:rsidR="000F54B6" w14:paraId="79E5A92B" w14:textId="77777777" w:rsidTr="00BD6F1C">
        <w:trPr>
          <w:trHeight w:val="60"/>
        </w:trPr>
        <w:tc>
          <w:tcPr>
            <w:tcW w:w="1760" w:type="dxa"/>
          </w:tcPr>
          <w:p w14:paraId="60FC04FA" w14:textId="77777777" w:rsidR="000F54B6" w:rsidRDefault="000F54B6" w:rsidP="00B37493"/>
        </w:tc>
        <w:tc>
          <w:tcPr>
            <w:tcW w:w="1660" w:type="dxa"/>
          </w:tcPr>
          <w:p w14:paraId="3F57D272" w14:textId="77777777" w:rsidR="000F54B6" w:rsidRDefault="000F54B6" w:rsidP="00B37493"/>
        </w:tc>
        <w:tc>
          <w:tcPr>
            <w:tcW w:w="990" w:type="dxa"/>
          </w:tcPr>
          <w:p w14:paraId="27314146" w14:textId="77777777" w:rsidR="000F54B6" w:rsidRDefault="000F54B6" w:rsidP="00B37493"/>
        </w:tc>
        <w:tc>
          <w:tcPr>
            <w:tcW w:w="826" w:type="dxa"/>
          </w:tcPr>
          <w:p w14:paraId="27A1D673" w14:textId="77777777" w:rsidR="000F54B6" w:rsidRDefault="000F54B6" w:rsidP="00B37493"/>
        </w:tc>
        <w:tc>
          <w:tcPr>
            <w:tcW w:w="735" w:type="dxa"/>
          </w:tcPr>
          <w:p w14:paraId="06ACC037" w14:textId="77777777" w:rsidR="000F54B6" w:rsidRDefault="000F54B6" w:rsidP="00B37493"/>
        </w:tc>
        <w:tc>
          <w:tcPr>
            <w:tcW w:w="1065" w:type="dxa"/>
          </w:tcPr>
          <w:p w14:paraId="2C56A791" w14:textId="77777777" w:rsidR="000F54B6" w:rsidRDefault="000F54B6" w:rsidP="00B37493"/>
        </w:tc>
        <w:tc>
          <w:tcPr>
            <w:tcW w:w="3559" w:type="dxa"/>
          </w:tcPr>
          <w:p w14:paraId="13673840" w14:textId="77777777" w:rsidR="000F54B6" w:rsidRDefault="000F54B6" w:rsidP="00B37493"/>
        </w:tc>
      </w:tr>
      <w:tr w:rsidR="000F54B6" w14:paraId="690880EB" w14:textId="77777777" w:rsidTr="00BD6F1C">
        <w:trPr>
          <w:trHeight w:val="60"/>
        </w:trPr>
        <w:tc>
          <w:tcPr>
            <w:tcW w:w="1760" w:type="dxa"/>
          </w:tcPr>
          <w:p w14:paraId="7A97C01E" w14:textId="77777777" w:rsidR="000F54B6" w:rsidRDefault="000F54B6" w:rsidP="00B37493"/>
        </w:tc>
        <w:tc>
          <w:tcPr>
            <w:tcW w:w="1660" w:type="dxa"/>
          </w:tcPr>
          <w:p w14:paraId="2AB23583" w14:textId="77777777" w:rsidR="000F54B6" w:rsidRDefault="000F54B6" w:rsidP="00B37493"/>
        </w:tc>
        <w:tc>
          <w:tcPr>
            <w:tcW w:w="990" w:type="dxa"/>
          </w:tcPr>
          <w:p w14:paraId="11BBAAC0" w14:textId="77777777" w:rsidR="000F54B6" w:rsidRDefault="000F54B6" w:rsidP="00B37493"/>
        </w:tc>
        <w:tc>
          <w:tcPr>
            <w:tcW w:w="826" w:type="dxa"/>
          </w:tcPr>
          <w:p w14:paraId="67923827" w14:textId="77777777" w:rsidR="000F54B6" w:rsidRDefault="000F54B6" w:rsidP="00B37493"/>
        </w:tc>
        <w:tc>
          <w:tcPr>
            <w:tcW w:w="735" w:type="dxa"/>
          </w:tcPr>
          <w:p w14:paraId="6F81170B" w14:textId="77777777" w:rsidR="000F54B6" w:rsidRDefault="000F54B6" w:rsidP="00B37493"/>
        </w:tc>
        <w:tc>
          <w:tcPr>
            <w:tcW w:w="1065" w:type="dxa"/>
          </w:tcPr>
          <w:p w14:paraId="465DE9E5" w14:textId="77777777" w:rsidR="000F54B6" w:rsidRDefault="000F54B6" w:rsidP="00B37493"/>
        </w:tc>
        <w:tc>
          <w:tcPr>
            <w:tcW w:w="3559" w:type="dxa"/>
          </w:tcPr>
          <w:p w14:paraId="1BE2DB6C" w14:textId="77777777" w:rsidR="000F54B6" w:rsidRDefault="000F54B6" w:rsidP="00B37493"/>
        </w:tc>
      </w:tr>
      <w:tr w:rsidR="000F54B6" w14:paraId="003C10EC" w14:textId="77777777" w:rsidTr="00BD6F1C">
        <w:trPr>
          <w:trHeight w:val="276"/>
        </w:trPr>
        <w:tc>
          <w:tcPr>
            <w:tcW w:w="1760" w:type="dxa"/>
          </w:tcPr>
          <w:p w14:paraId="0646AA8A" w14:textId="77777777" w:rsidR="000F54B6" w:rsidRDefault="000F54B6" w:rsidP="00B37493"/>
        </w:tc>
        <w:tc>
          <w:tcPr>
            <w:tcW w:w="1660" w:type="dxa"/>
          </w:tcPr>
          <w:p w14:paraId="60092A93" w14:textId="77777777" w:rsidR="000F54B6" w:rsidRDefault="000F54B6" w:rsidP="00B37493"/>
        </w:tc>
        <w:tc>
          <w:tcPr>
            <w:tcW w:w="990" w:type="dxa"/>
          </w:tcPr>
          <w:p w14:paraId="5AB33D51" w14:textId="77777777" w:rsidR="000F54B6" w:rsidRDefault="000F54B6" w:rsidP="00B37493"/>
        </w:tc>
        <w:tc>
          <w:tcPr>
            <w:tcW w:w="826" w:type="dxa"/>
          </w:tcPr>
          <w:p w14:paraId="29442631" w14:textId="77777777" w:rsidR="000F54B6" w:rsidRDefault="000F54B6" w:rsidP="00B37493"/>
        </w:tc>
        <w:tc>
          <w:tcPr>
            <w:tcW w:w="735" w:type="dxa"/>
          </w:tcPr>
          <w:p w14:paraId="3679F081" w14:textId="77777777" w:rsidR="000F54B6" w:rsidRDefault="000F54B6" w:rsidP="00B37493"/>
        </w:tc>
        <w:tc>
          <w:tcPr>
            <w:tcW w:w="1065" w:type="dxa"/>
          </w:tcPr>
          <w:p w14:paraId="7F0C625F" w14:textId="77777777" w:rsidR="000F54B6" w:rsidRDefault="000F54B6" w:rsidP="00B37493"/>
        </w:tc>
        <w:tc>
          <w:tcPr>
            <w:tcW w:w="3559" w:type="dxa"/>
          </w:tcPr>
          <w:p w14:paraId="1926CABA" w14:textId="77777777" w:rsidR="000F54B6" w:rsidRDefault="000F54B6" w:rsidP="00B37493"/>
        </w:tc>
      </w:tr>
      <w:tr w:rsidR="000F54B6" w14:paraId="41CF183C" w14:textId="77777777" w:rsidTr="00BD6F1C">
        <w:trPr>
          <w:trHeight w:val="264"/>
        </w:trPr>
        <w:tc>
          <w:tcPr>
            <w:tcW w:w="1760" w:type="dxa"/>
          </w:tcPr>
          <w:p w14:paraId="1B61EEED" w14:textId="77777777" w:rsidR="000F54B6" w:rsidRDefault="000F54B6" w:rsidP="00B37493"/>
        </w:tc>
        <w:tc>
          <w:tcPr>
            <w:tcW w:w="1660" w:type="dxa"/>
          </w:tcPr>
          <w:p w14:paraId="1717AEA0" w14:textId="77777777" w:rsidR="000F54B6" w:rsidRDefault="000F54B6" w:rsidP="00B37493"/>
        </w:tc>
        <w:tc>
          <w:tcPr>
            <w:tcW w:w="990" w:type="dxa"/>
          </w:tcPr>
          <w:p w14:paraId="0292FEA7" w14:textId="77777777" w:rsidR="000F54B6" w:rsidRDefault="000F54B6" w:rsidP="00B37493"/>
        </w:tc>
        <w:tc>
          <w:tcPr>
            <w:tcW w:w="826" w:type="dxa"/>
          </w:tcPr>
          <w:p w14:paraId="5C400DEE" w14:textId="77777777" w:rsidR="000F54B6" w:rsidRDefault="000F54B6" w:rsidP="00B37493"/>
        </w:tc>
        <w:tc>
          <w:tcPr>
            <w:tcW w:w="735" w:type="dxa"/>
          </w:tcPr>
          <w:p w14:paraId="20634552" w14:textId="77777777" w:rsidR="000F54B6" w:rsidRDefault="000F54B6" w:rsidP="00B37493"/>
        </w:tc>
        <w:tc>
          <w:tcPr>
            <w:tcW w:w="1065" w:type="dxa"/>
          </w:tcPr>
          <w:p w14:paraId="1B672DD0" w14:textId="77777777" w:rsidR="000F54B6" w:rsidRDefault="000F54B6" w:rsidP="00B37493"/>
        </w:tc>
        <w:tc>
          <w:tcPr>
            <w:tcW w:w="3559" w:type="dxa"/>
          </w:tcPr>
          <w:p w14:paraId="605541ED" w14:textId="77777777" w:rsidR="000F54B6" w:rsidRDefault="000F54B6" w:rsidP="00B37493"/>
        </w:tc>
      </w:tr>
    </w:tbl>
    <w:p w14:paraId="40E1884B" w14:textId="77777777" w:rsidR="000F54B6" w:rsidRDefault="000F54B6" w:rsidP="000F54B6"/>
    <w:p w14:paraId="27367E90" w14:textId="77777777" w:rsidR="000F54B6" w:rsidRDefault="000F54B6" w:rsidP="000F54B6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64868B5B" w14:textId="77777777" w:rsidR="006D1C20" w:rsidRDefault="006D1C20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57495E63" w14:textId="1BC7D189" w:rsidR="007414C4" w:rsidRDefault="007414C4" w:rsidP="007414C4">
      <w:pPr>
        <w:pStyle w:val="Heading1"/>
      </w:pPr>
      <w:bookmarkStart w:id="9" w:name="_Toc19181238"/>
      <w:bookmarkStart w:id="10" w:name="_Toc20998323"/>
      <w:r>
        <w:lastRenderedPageBreak/>
        <w:t>City</w:t>
      </w:r>
      <w:bookmarkEnd w:id="9"/>
      <w:bookmarkEnd w:id="10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260"/>
        <w:gridCol w:w="720"/>
        <w:gridCol w:w="735"/>
        <w:gridCol w:w="1065"/>
        <w:gridCol w:w="3559"/>
      </w:tblGrid>
      <w:tr w:rsidR="007414C4" w14:paraId="5FB6C1ED" w14:textId="77777777" w:rsidTr="00690CC5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34B6F07B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69346377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19D8C2B2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14:paraId="2BB1E0CF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620A3D3D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3DDC3769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44468059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7414C4" w14:paraId="5C0225A3" w14:textId="77777777" w:rsidTr="00690CC5">
        <w:trPr>
          <w:trHeight w:val="264"/>
        </w:trPr>
        <w:tc>
          <w:tcPr>
            <w:tcW w:w="1800" w:type="dxa"/>
          </w:tcPr>
          <w:p w14:paraId="013A9B03" w14:textId="79E18F23" w:rsidR="007414C4" w:rsidRPr="008B6577" w:rsidRDefault="009F53C7" w:rsidP="00B37493">
            <w:pPr>
              <w:rPr>
                <w:b/>
                <w:bCs/>
                <w:u w:val="single"/>
              </w:rPr>
            </w:pPr>
            <w:proofErr w:type="spellStart"/>
            <w:r w:rsidRPr="008B6577">
              <w:rPr>
                <w:b/>
                <w:bCs/>
                <w:sz w:val="24"/>
                <w:szCs w:val="24"/>
                <w:u w:val="single"/>
              </w:rPr>
              <w:t>City</w:t>
            </w:r>
            <w:r w:rsidR="00CD0007" w:rsidRPr="008B6577">
              <w:rPr>
                <w:b/>
                <w:bCs/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1260" w:type="dxa"/>
          </w:tcPr>
          <w:p w14:paraId="40596382" w14:textId="2360881D" w:rsidR="007414C4" w:rsidRDefault="00CD0007" w:rsidP="00B37493">
            <w:r>
              <w:t>PK</w:t>
            </w:r>
          </w:p>
        </w:tc>
        <w:tc>
          <w:tcPr>
            <w:tcW w:w="1260" w:type="dxa"/>
          </w:tcPr>
          <w:p w14:paraId="404B4C84" w14:textId="3A711F7D" w:rsidR="007414C4" w:rsidRDefault="00CD0007" w:rsidP="00B37493">
            <w:r>
              <w:t>Number</w:t>
            </w:r>
          </w:p>
        </w:tc>
        <w:tc>
          <w:tcPr>
            <w:tcW w:w="720" w:type="dxa"/>
          </w:tcPr>
          <w:p w14:paraId="23C3448A" w14:textId="16F26460" w:rsidR="007414C4" w:rsidRDefault="009F53C7" w:rsidP="00B37493">
            <w:r>
              <w:t>100</w:t>
            </w:r>
          </w:p>
        </w:tc>
        <w:tc>
          <w:tcPr>
            <w:tcW w:w="735" w:type="dxa"/>
          </w:tcPr>
          <w:p w14:paraId="15291AC8" w14:textId="77777777" w:rsidR="007414C4" w:rsidRDefault="007414C4" w:rsidP="00B37493"/>
        </w:tc>
        <w:tc>
          <w:tcPr>
            <w:tcW w:w="1065" w:type="dxa"/>
          </w:tcPr>
          <w:p w14:paraId="64F52A6B" w14:textId="77777777" w:rsidR="007414C4" w:rsidRDefault="007414C4" w:rsidP="00B37493"/>
        </w:tc>
        <w:tc>
          <w:tcPr>
            <w:tcW w:w="3559" w:type="dxa"/>
          </w:tcPr>
          <w:p w14:paraId="2C693AD1" w14:textId="77777777" w:rsidR="007414C4" w:rsidRDefault="007414C4" w:rsidP="00B37493"/>
        </w:tc>
      </w:tr>
      <w:tr w:rsidR="007414C4" w14:paraId="4D1DA087" w14:textId="77777777" w:rsidTr="00690CC5">
        <w:trPr>
          <w:trHeight w:val="276"/>
        </w:trPr>
        <w:tc>
          <w:tcPr>
            <w:tcW w:w="1800" w:type="dxa"/>
          </w:tcPr>
          <w:p w14:paraId="596AC384" w14:textId="320DD9A2" w:rsidR="007414C4" w:rsidRDefault="00690CC5" w:rsidP="00B37493">
            <w:proofErr w:type="spellStart"/>
            <w:r>
              <w:t>CityName</w:t>
            </w:r>
            <w:proofErr w:type="spellEnd"/>
          </w:p>
        </w:tc>
        <w:tc>
          <w:tcPr>
            <w:tcW w:w="1260" w:type="dxa"/>
          </w:tcPr>
          <w:p w14:paraId="6FDB8EF8" w14:textId="77777777" w:rsidR="007414C4" w:rsidRDefault="007414C4" w:rsidP="00B37493"/>
        </w:tc>
        <w:tc>
          <w:tcPr>
            <w:tcW w:w="1260" w:type="dxa"/>
          </w:tcPr>
          <w:p w14:paraId="5508AF23" w14:textId="3D369F8B" w:rsidR="007414C4" w:rsidRDefault="00690CC5" w:rsidP="00B37493">
            <w:r>
              <w:t>VARCHAR</w:t>
            </w:r>
          </w:p>
        </w:tc>
        <w:tc>
          <w:tcPr>
            <w:tcW w:w="720" w:type="dxa"/>
          </w:tcPr>
          <w:p w14:paraId="4933B30C" w14:textId="77040AED" w:rsidR="007414C4" w:rsidRDefault="00690CC5" w:rsidP="00B37493">
            <w:r>
              <w:t>100</w:t>
            </w:r>
          </w:p>
        </w:tc>
        <w:tc>
          <w:tcPr>
            <w:tcW w:w="735" w:type="dxa"/>
          </w:tcPr>
          <w:p w14:paraId="5F68AB53" w14:textId="71242D31" w:rsidR="007414C4" w:rsidRDefault="00690CC5" w:rsidP="00B37493">
            <w:r>
              <w:t>Y</w:t>
            </w:r>
          </w:p>
        </w:tc>
        <w:tc>
          <w:tcPr>
            <w:tcW w:w="1065" w:type="dxa"/>
          </w:tcPr>
          <w:p w14:paraId="4D81726F" w14:textId="77777777" w:rsidR="007414C4" w:rsidRDefault="007414C4" w:rsidP="00B37493"/>
        </w:tc>
        <w:tc>
          <w:tcPr>
            <w:tcW w:w="3559" w:type="dxa"/>
          </w:tcPr>
          <w:p w14:paraId="7A0FD9A6" w14:textId="77777777" w:rsidR="007414C4" w:rsidRDefault="007414C4" w:rsidP="00B37493"/>
        </w:tc>
      </w:tr>
      <w:tr w:rsidR="007414C4" w14:paraId="6ACC5A9A" w14:textId="77777777" w:rsidTr="00690CC5">
        <w:trPr>
          <w:trHeight w:val="264"/>
        </w:trPr>
        <w:tc>
          <w:tcPr>
            <w:tcW w:w="1800" w:type="dxa"/>
          </w:tcPr>
          <w:p w14:paraId="04A43230" w14:textId="77777777" w:rsidR="007414C4" w:rsidRDefault="007414C4" w:rsidP="00B37493"/>
        </w:tc>
        <w:tc>
          <w:tcPr>
            <w:tcW w:w="1260" w:type="dxa"/>
          </w:tcPr>
          <w:p w14:paraId="2A26186E" w14:textId="77777777" w:rsidR="007414C4" w:rsidRDefault="007414C4" w:rsidP="00B37493"/>
        </w:tc>
        <w:tc>
          <w:tcPr>
            <w:tcW w:w="1260" w:type="dxa"/>
          </w:tcPr>
          <w:p w14:paraId="12840842" w14:textId="77777777" w:rsidR="007414C4" w:rsidRDefault="007414C4" w:rsidP="00B37493"/>
        </w:tc>
        <w:tc>
          <w:tcPr>
            <w:tcW w:w="720" w:type="dxa"/>
          </w:tcPr>
          <w:p w14:paraId="6E3D8CB6" w14:textId="77777777" w:rsidR="007414C4" w:rsidRDefault="007414C4" w:rsidP="00B37493"/>
        </w:tc>
        <w:tc>
          <w:tcPr>
            <w:tcW w:w="735" w:type="dxa"/>
          </w:tcPr>
          <w:p w14:paraId="4A4C1FEC" w14:textId="77777777" w:rsidR="007414C4" w:rsidRDefault="007414C4" w:rsidP="00B37493"/>
        </w:tc>
        <w:tc>
          <w:tcPr>
            <w:tcW w:w="1065" w:type="dxa"/>
          </w:tcPr>
          <w:p w14:paraId="657179AC" w14:textId="77777777" w:rsidR="007414C4" w:rsidRDefault="007414C4" w:rsidP="00B37493"/>
        </w:tc>
        <w:tc>
          <w:tcPr>
            <w:tcW w:w="3559" w:type="dxa"/>
          </w:tcPr>
          <w:p w14:paraId="4D55ACA0" w14:textId="77777777" w:rsidR="007414C4" w:rsidRDefault="007414C4" w:rsidP="00B37493"/>
        </w:tc>
      </w:tr>
      <w:tr w:rsidR="007414C4" w14:paraId="3567F985" w14:textId="77777777" w:rsidTr="00690CC5">
        <w:trPr>
          <w:trHeight w:val="264"/>
        </w:trPr>
        <w:tc>
          <w:tcPr>
            <w:tcW w:w="1800" w:type="dxa"/>
          </w:tcPr>
          <w:p w14:paraId="3CBCB60A" w14:textId="77777777" w:rsidR="007414C4" w:rsidRDefault="007414C4" w:rsidP="00B37493"/>
        </w:tc>
        <w:tc>
          <w:tcPr>
            <w:tcW w:w="1260" w:type="dxa"/>
          </w:tcPr>
          <w:p w14:paraId="2EA06D48" w14:textId="77777777" w:rsidR="007414C4" w:rsidRDefault="007414C4" w:rsidP="00B37493"/>
        </w:tc>
        <w:tc>
          <w:tcPr>
            <w:tcW w:w="1260" w:type="dxa"/>
          </w:tcPr>
          <w:p w14:paraId="5B8D4037" w14:textId="77777777" w:rsidR="007414C4" w:rsidRDefault="007414C4" w:rsidP="00B37493"/>
        </w:tc>
        <w:tc>
          <w:tcPr>
            <w:tcW w:w="720" w:type="dxa"/>
          </w:tcPr>
          <w:p w14:paraId="54E56EBF" w14:textId="77777777" w:rsidR="007414C4" w:rsidRDefault="007414C4" w:rsidP="00B37493"/>
        </w:tc>
        <w:tc>
          <w:tcPr>
            <w:tcW w:w="735" w:type="dxa"/>
          </w:tcPr>
          <w:p w14:paraId="00D67D64" w14:textId="77777777" w:rsidR="007414C4" w:rsidRDefault="007414C4" w:rsidP="00B37493"/>
        </w:tc>
        <w:tc>
          <w:tcPr>
            <w:tcW w:w="1065" w:type="dxa"/>
          </w:tcPr>
          <w:p w14:paraId="3F951D4D" w14:textId="77777777" w:rsidR="007414C4" w:rsidRDefault="007414C4" w:rsidP="00B37493"/>
        </w:tc>
        <w:tc>
          <w:tcPr>
            <w:tcW w:w="3559" w:type="dxa"/>
          </w:tcPr>
          <w:p w14:paraId="5691E0C0" w14:textId="77777777" w:rsidR="007414C4" w:rsidRDefault="007414C4" w:rsidP="00B37493"/>
        </w:tc>
      </w:tr>
      <w:tr w:rsidR="007414C4" w14:paraId="333434C4" w14:textId="77777777" w:rsidTr="00690CC5">
        <w:trPr>
          <w:trHeight w:val="60"/>
        </w:trPr>
        <w:tc>
          <w:tcPr>
            <w:tcW w:w="1800" w:type="dxa"/>
          </w:tcPr>
          <w:p w14:paraId="70DC4000" w14:textId="77777777" w:rsidR="007414C4" w:rsidRDefault="007414C4" w:rsidP="00B37493"/>
        </w:tc>
        <w:tc>
          <w:tcPr>
            <w:tcW w:w="1260" w:type="dxa"/>
          </w:tcPr>
          <w:p w14:paraId="4C90344A" w14:textId="77777777" w:rsidR="007414C4" w:rsidRDefault="007414C4" w:rsidP="00B37493"/>
        </w:tc>
        <w:tc>
          <w:tcPr>
            <w:tcW w:w="1260" w:type="dxa"/>
          </w:tcPr>
          <w:p w14:paraId="5332D120" w14:textId="77777777" w:rsidR="007414C4" w:rsidRDefault="007414C4" w:rsidP="00B37493"/>
        </w:tc>
        <w:tc>
          <w:tcPr>
            <w:tcW w:w="720" w:type="dxa"/>
          </w:tcPr>
          <w:p w14:paraId="5F8D9516" w14:textId="77777777" w:rsidR="007414C4" w:rsidRDefault="007414C4" w:rsidP="00B37493"/>
        </w:tc>
        <w:tc>
          <w:tcPr>
            <w:tcW w:w="735" w:type="dxa"/>
          </w:tcPr>
          <w:p w14:paraId="559D4C60" w14:textId="77777777" w:rsidR="007414C4" w:rsidRDefault="007414C4" w:rsidP="00B37493"/>
        </w:tc>
        <w:tc>
          <w:tcPr>
            <w:tcW w:w="1065" w:type="dxa"/>
          </w:tcPr>
          <w:p w14:paraId="0E87E17C" w14:textId="77777777" w:rsidR="007414C4" w:rsidRDefault="007414C4" w:rsidP="00B37493"/>
        </w:tc>
        <w:tc>
          <w:tcPr>
            <w:tcW w:w="3559" w:type="dxa"/>
          </w:tcPr>
          <w:p w14:paraId="0DE20706" w14:textId="77777777" w:rsidR="007414C4" w:rsidRDefault="007414C4" w:rsidP="00B37493"/>
        </w:tc>
      </w:tr>
      <w:tr w:rsidR="007414C4" w14:paraId="33CEF0C3" w14:textId="77777777" w:rsidTr="00690CC5">
        <w:trPr>
          <w:trHeight w:val="60"/>
        </w:trPr>
        <w:tc>
          <w:tcPr>
            <w:tcW w:w="1800" w:type="dxa"/>
          </w:tcPr>
          <w:p w14:paraId="74D916E5" w14:textId="77777777" w:rsidR="007414C4" w:rsidRDefault="007414C4" w:rsidP="00B37493"/>
        </w:tc>
        <w:tc>
          <w:tcPr>
            <w:tcW w:w="1260" w:type="dxa"/>
          </w:tcPr>
          <w:p w14:paraId="47504B46" w14:textId="77777777" w:rsidR="007414C4" w:rsidRDefault="007414C4" w:rsidP="00B37493"/>
        </w:tc>
        <w:tc>
          <w:tcPr>
            <w:tcW w:w="1260" w:type="dxa"/>
          </w:tcPr>
          <w:p w14:paraId="6E648E79" w14:textId="77777777" w:rsidR="007414C4" w:rsidRDefault="007414C4" w:rsidP="00B37493"/>
        </w:tc>
        <w:tc>
          <w:tcPr>
            <w:tcW w:w="720" w:type="dxa"/>
          </w:tcPr>
          <w:p w14:paraId="22BAB431" w14:textId="77777777" w:rsidR="007414C4" w:rsidRDefault="007414C4" w:rsidP="00B37493"/>
        </w:tc>
        <w:tc>
          <w:tcPr>
            <w:tcW w:w="735" w:type="dxa"/>
          </w:tcPr>
          <w:p w14:paraId="6F9F7591" w14:textId="77777777" w:rsidR="007414C4" w:rsidRDefault="007414C4" w:rsidP="00B37493"/>
        </w:tc>
        <w:tc>
          <w:tcPr>
            <w:tcW w:w="1065" w:type="dxa"/>
          </w:tcPr>
          <w:p w14:paraId="536E3D9A" w14:textId="77777777" w:rsidR="007414C4" w:rsidRDefault="007414C4" w:rsidP="00B37493"/>
        </w:tc>
        <w:tc>
          <w:tcPr>
            <w:tcW w:w="3559" w:type="dxa"/>
          </w:tcPr>
          <w:p w14:paraId="473E1596" w14:textId="77777777" w:rsidR="007414C4" w:rsidRDefault="007414C4" w:rsidP="00B37493"/>
        </w:tc>
      </w:tr>
      <w:tr w:rsidR="007414C4" w14:paraId="7035A59E" w14:textId="77777777" w:rsidTr="00690CC5">
        <w:trPr>
          <w:trHeight w:val="60"/>
        </w:trPr>
        <w:tc>
          <w:tcPr>
            <w:tcW w:w="1800" w:type="dxa"/>
          </w:tcPr>
          <w:p w14:paraId="24F73771" w14:textId="77777777" w:rsidR="007414C4" w:rsidRDefault="007414C4" w:rsidP="00B37493"/>
        </w:tc>
        <w:tc>
          <w:tcPr>
            <w:tcW w:w="1260" w:type="dxa"/>
          </w:tcPr>
          <w:p w14:paraId="3B16B248" w14:textId="77777777" w:rsidR="007414C4" w:rsidRDefault="007414C4" w:rsidP="00B37493"/>
        </w:tc>
        <w:tc>
          <w:tcPr>
            <w:tcW w:w="1260" w:type="dxa"/>
          </w:tcPr>
          <w:p w14:paraId="70C251E4" w14:textId="77777777" w:rsidR="007414C4" w:rsidRDefault="007414C4" w:rsidP="00B37493"/>
        </w:tc>
        <w:tc>
          <w:tcPr>
            <w:tcW w:w="720" w:type="dxa"/>
          </w:tcPr>
          <w:p w14:paraId="69CC7A95" w14:textId="77777777" w:rsidR="007414C4" w:rsidRDefault="007414C4" w:rsidP="00B37493"/>
        </w:tc>
        <w:tc>
          <w:tcPr>
            <w:tcW w:w="735" w:type="dxa"/>
          </w:tcPr>
          <w:p w14:paraId="64878F8D" w14:textId="77777777" w:rsidR="007414C4" w:rsidRDefault="007414C4" w:rsidP="00B37493"/>
        </w:tc>
        <w:tc>
          <w:tcPr>
            <w:tcW w:w="1065" w:type="dxa"/>
          </w:tcPr>
          <w:p w14:paraId="3F9B03DE" w14:textId="77777777" w:rsidR="007414C4" w:rsidRDefault="007414C4" w:rsidP="00B37493"/>
        </w:tc>
        <w:tc>
          <w:tcPr>
            <w:tcW w:w="3559" w:type="dxa"/>
          </w:tcPr>
          <w:p w14:paraId="38F027DA" w14:textId="77777777" w:rsidR="007414C4" w:rsidRDefault="007414C4" w:rsidP="00B37493"/>
        </w:tc>
      </w:tr>
      <w:tr w:rsidR="007414C4" w14:paraId="571B0C57" w14:textId="77777777" w:rsidTr="00690CC5">
        <w:trPr>
          <w:trHeight w:val="60"/>
        </w:trPr>
        <w:tc>
          <w:tcPr>
            <w:tcW w:w="1800" w:type="dxa"/>
          </w:tcPr>
          <w:p w14:paraId="551F8CEB" w14:textId="77777777" w:rsidR="007414C4" w:rsidRDefault="007414C4" w:rsidP="00B37493"/>
        </w:tc>
        <w:tc>
          <w:tcPr>
            <w:tcW w:w="1260" w:type="dxa"/>
          </w:tcPr>
          <w:p w14:paraId="366DEA37" w14:textId="77777777" w:rsidR="007414C4" w:rsidRDefault="007414C4" w:rsidP="00B37493"/>
        </w:tc>
        <w:tc>
          <w:tcPr>
            <w:tcW w:w="1260" w:type="dxa"/>
          </w:tcPr>
          <w:p w14:paraId="31BF0777" w14:textId="77777777" w:rsidR="007414C4" w:rsidRDefault="007414C4" w:rsidP="00B37493"/>
        </w:tc>
        <w:tc>
          <w:tcPr>
            <w:tcW w:w="720" w:type="dxa"/>
          </w:tcPr>
          <w:p w14:paraId="088E1EA6" w14:textId="77777777" w:rsidR="007414C4" w:rsidRDefault="007414C4" w:rsidP="00B37493"/>
        </w:tc>
        <w:tc>
          <w:tcPr>
            <w:tcW w:w="735" w:type="dxa"/>
          </w:tcPr>
          <w:p w14:paraId="4F3A858B" w14:textId="77777777" w:rsidR="007414C4" w:rsidRDefault="007414C4" w:rsidP="00B37493"/>
        </w:tc>
        <w:tc>
          <w:tcPr>
            <w:tcW w:w="1065" w:type="dxa"/>
          </w:tcPr>
          <w:p w14:paraId="13220B07" w14:textId="77777777" w:rsidR="007414C4" w:rsidRDefault="007414C4" w:rsidP="00B37493"/>
        </w:tc>
        <w:tc>
          <w:tcPr>
            <w:tcW w:w="3559" w:type="dxa"/>
          </w:tcPr>
          <w:p w14:paraId="1C0DC3BE" w14:textId="77777777" w:rsidR="007414C4" w:rsidRDefault="007414C4" w:rsidP="00B37493"/>
        </w:tc>
      </w:tr>
      <w:tr w:rsidR="007414C4" w14:paraId="734DE411" w14:textId="77777777" w:rsidTr="00690CC5">
        <w:trPr>
          <w:trHeight w:val="60"/>
        </w:trPr>
        <w:tc>
          <w:tcPr>
            <w:tcW w:w="1800" w:type="dxa"/>
          </w:tcPr>
          <w:p w14:paraId="43B547E9" w14:textId="77777777" w:rsidR="007414C4" w:rsidRDefault="007414C4" w:rsidP="00B37493"/>
        </w:tc>
        <w:tc>
          <w:tcPr>
            <w:tcW w:w="1260" w:type="dxa"/>
          </w:tcPr>
          <w:p w14:paraId="1C949B79" w14:textId="77777777" w:rsidR="007414C4" w:rsidRDefault="007414C4" w:rsidP="00B37493"/>
        </w:tc>
        <w:tc>
          <w:tcPr>
            <w:tcW w:w="1260" w:type="dxa"/>
          </w:tcPr>
          <w:p w14:paraId="0C1D4508" w14:textId="77777777" w:rsidR="007414C4" w:rsidRDefault="007414C4" w:rsidP="00B37493"/>
        </w:tc>
        <w:tc>
          <w:tcPr>
            <w:tcW w:w="720" w:type="dxa"/>
          </w:tcPr>
          <w:p w14:paraId="59EDEFBD" w14:textId="77777777" w:rsidR="007414C4" w:rsidRDefault="007414C4" w:rsidP="00B37493"/>
        </w:tc>
        <w:tc>
          <w:tcPr>
            <w:tcW w:w="735" w:type="dxa"/>
          </w:tcPr>
          <w:p w14:paraId="18130978" w14:textId="77777777" w:rsidR="007414C4" w:rsidRDefault="007414C4" w:rsidP="00B37493"/>
        </w:tc>
        <w:tc>
          <w:tcPr>
            <w:tcW w:w="1065" w:type="dxa"/>
          </w:tcPr>
          <w:p w14:paraId="2D5EF1F9" w14:textId="77777777" w:rsidR="007414C4" w:rsidRDefault="007414C4" w:rsidP="00B37493"/>
        </w:tc>
        <w:tc>
          <w:tcPr>
            <w:tcW w:w="3559" w:type="dxa"/>
          </w:tcPr>
          <w:p w14:paraId="2E75ABD5" w14:textId="77777777" w:rsidR="007414C4" w:rsidRDefault="007414C4" w:rsidP="00B37493"/>
        </w:tc>
      </w:tr>
      <w:tr w:rsidR="007414C4" w14:paraId="1954C033" w14:textId="77777777" w:rsidTr="00690CC5">
        <w:trPr>
          <w:trHeight w:val="60"/>
        </w:trPr>
        <w:tc>
          <w:tcPr>
            <w:tcW w:w="1800" w:type="dxa"/>
          </w:tcPr>
          <w:p w14:paraId="0E334A47" w14:textId="77777777" w:rsidR="007414C4" w:rsidRDefault="007414C4" w:rsidP="00B37493"/>
        </w:tc>
        <w:tc>
          <w:tcPr>
            <w:tcW w:w="1260" w:type="dxa"/>
          </w:tcPr>
          <w:p w14:paraId="60B5410F" w14:textId="77777777" w:rsidR="007414C4" w:rsidRDefault="007414C4" w:rsidP="00B37493"/>
        </w:tc>
        <w:tc>
          <w:tcPr>
            <w:tcW w:w="1260" w:type="dxa"/>
          </w:tcPr>
          <w:p w14:paraId="248DD04A" w14:textId="77777777" w:rsidR="007414C4" w:rsidRDefault="007414C4" w:rsidP="00B37493"/>
        </w:tc>
        <w:tc>
          <w:tcPr>
            <w:tcW w:w="720" w:type="dxa"/>
          </w:tcPr>
          <w:p w14:paraId="6F7C79AD" w14:textId="77777777" w:rsidR="007414C4" w:rsidRDefault="007414C4" w:rsidP="00B37493"/>
        </w:tc>
        <w:tc>
          <w:tcPr>
            <w:tcW w:w="735" w:type="dxa"/>
          </w:tcPr>
          <w:p w14:paraId="1554D70A" w14:textId="77777777" w:rsidR="007414C4" w:rsidRDefault="007414C4" w:rsidP="00B37493"/>
        </w:tc>
        <w:tc>
          <w:tcPr>
            <w:tcW w:w="1065" w:type="dxa"/>
          </w:tcPr>
          <w:p w14:paraId="72CA5167" w14:textId="77777777" w:rsidR="007414C4" w:rsidRDefault="007414C4" w:rsidP="00B37493"/>
        </w:tc>
        <w:tc>
          <w:tcPr>
            <w:tcW w:w="3559" w:type="dxa"/>
          </w:tcPr>
          <w:p w14:paraId="56A1D427" w14:textId="77777777" w:rsidR="007414C4" w:rsidRDefault="007414C4" w:rsidP="00B37493"/>
        </w:tc>
      </w:tr>
      <w:tr w:rsidR="007414C4" w14:paraId="4BEF0030" w14:textId="77777777" w:rsidTr="00690CC5">
        <w:trPr>
          <w:trHeight w:val="60"/>
        </w:trPr>
        <w:tc>
          <w:tcPr>
            <w:tcW w:w="1800" w:type="dxa"/>
          </w:tcPr>
          <w:p w14:paraId="635E2ACF" w14:textId="77777777" w:rsidR="007414C4" w:rsidRDefault="007414C4" w:rsidP="00B37493"/>
        </w:tc>
        <w:tc>
          <w:tcPr>
            <w:tcW w:w="1260" w:type="dxa"/>
          </w:tcPr>
          <w:p w14:paraId="2E9D2F93" w14:textId="77777777" w:rsidR="007414C4" w:rsidRDefault="007414C4" w:rsidP="00B37493"/>
        </w:tc>
        <w:tc>
          <w:tcPr>
            <w:tcW w:w="1260" w:type="dxa"/>
          </w:tcPr>
          <w:p w14:paraId="5F36F537" w14:textId="77777777" w:rsidR="007414C4" w:rsidRDefault="007414C4" w:rsidP="00B37493"/>
        </w:tc>
        <w:tc>
          <w:tcPr>
            <w:tcW w:w="720" w:type="dxa"/>
          </w:tcPr>
          <w:p w14:paraId="5A6A1E83" w14:textId="77777777" w:rsidR="007414C4" w:rsidRDefault="007414C4" w:rsidP="00B37493"/>
        </w:tc>
        <w:tc>
          <w:tcPr>
            <w:tcW w:w="735" w:type="dxa"/>
          </w:tcPr>
          <w:p w14:paraId="34217822" w14:textId="77777777" w:rsidR="007414C4" w:rsidRDefault="007414C4" w:rsidP="00B37493"/>
        </w:tc>
        <w:tc>
          <w:tcPr>
            <w:tcW w:w="1065" w:type="dxa"/>
          </w:tcPr>
          <w:p w14:paraId="030A8373" w14:textId="77777777" w:rsidR="007414C4" w:rsidRDefault="007414C4" w:rsidP="00B37493"/>
        </w:tc>
        <w:tc>
          <w:tcPr>
            <w:tcW w:w="3559" w:type="dxa"/>
          </w:tcPr>
          <w:p w14:paraId="4561971D" w14:textId="77777777" w:rsidR="007414C4" w:rsidRDefault="007414C4" w:rsidP="00B37493"/>
        </w:tc>
      </w:tr>
      <w:tr w:rsidR="007414C4" w14:paraId="739A6824" w14:textId="77777777" w:rsidTr="00690CC5">
        <w:trPr>
          <w:trHeight w:val="60"/>
        </w:trPr>
        <w:tc>
          <w:tcPr>
            <w:tcW w:w="1800" w:type="dxa"/>
          </w:tcPr>
          <w:p w14:paraId="2AE71B50" w14:textId="77777777" w:rsidR="007414C4" w:rsidRDefault="007414C4" w:rsidP="00B37493"/>
        </w:tc>
        <w:tc>
          <w:tcPr>
            <w:tcW w:w="1260" w:type="dxa"/>
          </w:tcPr>
          <w:p w14:paraId="7F0F98C9" w14:textId="77777777" w:rsidR="007414C4" w:rsidRDefault="007414C4" w:rsidP="00B37493"/>
        </w:tc>
        <w:tc>
          <w:tcPr>
            <w:tcW w:w="1260" w:type="dxa"/>
          </w:tcPr>
          <w:p w14:paraId="1465573A" w14:textId="77777777" w:rsidR="007414C4" w:rsidRDefault="007414C4" w:rsidP="00B37493"/>
        </w:tc>
        <w:tc>
          <w:tcPr>
            <w:tcW w:w="720" w:type="dxa"/>
          </w:tcPr>
          <w:p w14:paraId="0ECFF775" w14:textId="77777777" w:rsidR="007414C4" w:rsidRDefault="007414C4" w:rsidP="00B37493"/>
        </w:tc>
        <w:tc>
          <w:tcPr>
            <w:tcW w:w="735" w:type="dxa"/>
          </w:tcPr>
          <w:p w14:paraId="5B54FD7F" w14:textId="77777777" w:rsidR="007414C4" w:rsidRDefault="007414C4" w:rsidP="00B37493"/>
        </w:tc>
        <w:tc>
          <w:tcPr>
            <w:tcW w:w="1065" w:type="dxa"/>
          </w:tcPr>
          <w:p w14:paraId="668DE19A" w14:textId="77777777" w:rsidR="007414C4" w:rsidRDefault="007414C4" w:rsidP="00B37493"/>
        </w:tc>
        <w:tc>
          <w:tcPr>
            <w:tcW w:w="3559" w:type="dxa"/>
          </w:tcPr>
          <w:p w14:paraId="6C14C36F" w14:textId="77777777" w:rsidR="007414C4" w:rsidRDefault="007414C4" w:rsidP="00B37493"/>
        </w:tc>
      </w:tr>
      <w:tr w:rsidR="007414C4" w14:paraId="439E4675" w14:textId="77777777" w:rsidTr="00690CC5">
        <w:trPr>
          <w:trHeight w:val="60"/>
        </w:trPr>
        <w:tc>
          <w:tcPr>
            <w:tcW w:w="1800" w:type="dxa"/>
          </w:tcPr>
          <w:p w14:paraId="059A1FCC" w14:textId="77777777" w:rsidR="007414C4" w:rsidRDefault="007414C4" w:rsidP="00B37493"/>
        </w:tc>
        <w:tc>
          <w:tcPr>
            <w:tcW w:w="1260" w:type="dxa"/>
          </w:tcPr>
          <w:p w14:paraId="04C28C30" w14:textId="77777777" w:rsidR="007414C4" w:rsidRDefault="007414C4" w:rsidP="00B37493"/>
        </w:tc>
        <w:tc>
          <w:tcPr>
            <w:tcW w:w="1260" w:type="dxa"/>
          </w:tcPr>
          <w:p w14:paraId="3688ADF5" w14:textId="77777777" w:rsidR="007414C4" w:rsidRDefault="007414C4" w:rsidP="00B37493"/>
        </w:tc>
        <w:tc>
          <w:tcPr>
            <w:tcW w:w="720" w:type="dxa"/>
          </w:tcPr>
          <w:p w14:paraId="34866366" w14:textId="77777777" w:rsidR="007414C4" w:rsidRDefault="007414C4" w:rsidP="00B37493"/>
        </w:tc>
        <w:tc>
          <w:tcPr>
            <w:tcW w:w="735" w:type="dxa"/>
          </w:tcPr>
          <w:p w14:paraId="22A02044" w14:textId="77777777" w:rsidR="007414C4" w:rsidRDefault="007414C4" w:rsidP="00B37493"/>
        </w:tc>
        <w:tc>
          <w:tcPr>
            <w:tcW w:w="1065" w:type="dxa"/>
          </w:tcPr>
          <w:p w14:paraId="74028CDE" w14:textId="77777777" w:rsidR="007414C4" w:rsidRDefault="007414C4" w:rsidP="00B37493"/>
        </w:tc>
        <w:tc>
          <w:tcPr>
            <w:tcW w:w="3559" w:type="dxa"/>
          </w:tcPr>
          <w:p w14:paraId="20E31B62" w14:textId="77777777" w:rsidR="007414C4" w:rsidRDefault="007414C4" w:rsidP="00B37493"/>
        </w:tc>
      </w:tr>
      <w:tr w:rsidR="007414C4" w14:paraId="29BD9C37" w14:textId="77777777" w:rsidTr="00690CC5">
        <w:trPr>
          <w:trHeight w:val="276"/>
        </w:trPr>
        <w:tc>
          <w:tcPr>
            <w:tcW w:w="1800" w:type="dxa"/>
          </w:tcPr>
          <w:p w14:paraId="2A01D7C3" w14:textId="77777777" w:rsidR="007414C4" w:rsidRDefault="007414C4" w:rsidP="00B37493"/>
        </w:tc>
        <w:tc>
          <w:tcPr>
            <w:tcW w:w="1260" w:type="dxa"/>
          </w:tcPr>
          <w:p w14:paraId="23BF24D7" w14:textId="77777777" w:rsidR="007414C4" w:rsidRDefault="007414C4" w:rsidP="00B37493"/>
        </w:tc>
        <w:tc>
          <w:tcPr>
            <w:tcW w:w="1260" w:type="dxa"/>
          </w:tcPr>
          <w:p w14:paraId="76F50D24" w14:textId="77777777" w:rsidR="007414C4" w:rsidRDefault="007414C4" w:rsidP="00B37493"/>
        </w:tc>
        <w:tc>
          <w:tcPr>
            <w:tcW w:w="720" w:type="dxa"/>
          </w:tcPr>
          <w:p w14:paraId="32061165" w14:textId="77777777" w:rsidR="007414C4" w:rsidRDefault="007414C4" w:rsidP="00B37493"/>
        </w:tc>
        <w:tc>
          <w:tcPr>
            <w:tcW w:w="735" w:type="dxa"/>
          </w:tcPr>
          <w:p w14:paraId="2DD61826" w14:textId="77777777" w:rsidR="007414C4" w:rsidRDefault="007414C4" w:rsidP="00B37493"/>
        </w:tc>
        <w:tc>
          <w:tcPr>
            <w:tcW w:w="1065" w:type="dxa"/>
          </w:tcPr>
          <w:p w14:paraId="09693616" w14:textId="77777777" w:rsidR="007414C4" w:rsidRDefault="007414C4" w:rsidP="00B37493"/>
        </w:tc>
        <w:tc>
          <w:tcPr>
            <w:tcW w:w="3559" w:type="dxa"/>
          </w:tcPr>
          <w:p w14:paraId="244C9A06" w14:textId="77777777" w:rsidR="007414C4" w:rsidRDefault="007414C4" w:rsidP="00B37493"/>
        </w:tc>
      </w:tr>
      <w:tr w:rsidR="007414C4" w14:paraId="09AFBA7B" w14:textId="77777777" w:rsidTr="00690CC5">
        <w:trPr>
          <w:trHeight w:val="264"/>
        </w:trPr>
        <w:tc>
          <w:tcPr>
            <w:tcW w:w="1800" w:type="dxa"/>
          </w:tcPr>
          <w:p w14:paraId="6A1EC11F" w14:textId="77777777" w:rsidR="007414C4" w:rsidRDefault="007414C4" w:rsidP="00B37493"/>
        </w:tc>
        <w:tc>
          <w:tcPr>
            <w:tcW w:w="1260" w:type="dxa"/>
          </w:tcPr>
          <w:p w14:paraId="38E3A59E" w14:textId="77777777" w:rsidR="007414C4" w:rsidRDefault="007414C4" w:rsidP="00B37493"/>
        </w:tc>
        <w:tc>
          <w:tcPr>
            <w:tcW w:w="1260" w:type="dxa"/>
          </w:tcPr>
          <w:p w14:paraId="105572B2" w14:textId="77777777" w:rsidR="007414C4" w:rsidRDefault="007414C4" w:rsidP="00B37493"/>
        </w:tc>
        <w:tc>
          <w:tcPr>
            <w:tcW w:w="720" w:type="dxa"/>
          </w:tcPr>
          <w:p w14:paraId="391DD767" w14:textId="77777777" w:rsidR="007414C4" w:rsidRDefault="007414C4" w:rsidP="00B37493"/>
        </w:tc>
        <w:tc>
          <w:tcPr>
            <w:tcW w:w="735" w:type="dxa"/>
          </w:tcPr>
          <w:p w14:paraId="48DD61DC" w14:textId="77777777" w:rsidR="007414C4" w:rsidRDefault="007414C4" w:rsidP="00B37493"/>
        </w:tc>
        <w:tc>
          <w:tcPr>
            <w:tcW w:w="1065" w:type="dxa"/>
          </w:tcPr>
          <w:p w14:paraId="70000DC9" w14:textId="77777777" w:rsidR="007414C4" w:rsidRDefault="007414C4" w:rsidP="00B37493"/>
        </w:tc>
        <w:tc>
          <w:tcPr>
            <w:tcW w:w="3559" w:type="dxa"/>
          </w:tcPr>
          <w:p w14:paraId="4D1DC231" w14:textId="77777777" w:rsidR="007414C4" w:rsidRDefault="007414C4" w:rsidP="00B37493"/>
        </w:tc>
      </w:tr>
    </w:tbl>
    <w:p w14:paraId="3591AAA5" w14:textId="77777777" w:rsidR="007414C4" w:rsidRDefault="007414C4" w:rsidP="007414C4"/>
    <w:p w14:paraId="304C4AFE" w14:textId="77777777" w:rsidR="007414C4" w:rsidRDefault="007414C4" w:rsidP="007414C4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275AE3BB" w14:textId="2C6129EE" w:rsidR="005C5459" w:rsidRDefault="005C5459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32E8F1C3" w14:textId="1268D378" w:rsidR="005C5459" w:rsidRDefault="002115F9" w:rsidP="005C5459">
      <w:pPr>
        <w:pStyle w:val="Heading1"/>
      </w:pPr>
      <w:bookmarkStart w:id="11" w:name="_Toc19181239"/>
      <w:bookmarkStart w:id="12" w:name="_Toc20998324"/>
      <w:r>
        <w:lastRenderedPageBreak/>
        <w:t>Collection</w:t>
      </w:r>
      <w:bookmarkEnd w:id="11"/>
      <w:bookmarkEnd w:id="12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350"/>
        <w:gridCol w:w="990"/>
        <w:gridCol w:w="900"/>
        <w:gridCol w:w="735"/>
        <w:gridCol w:w="1425"/>
        <w:gridCol w:w="3199"/>
      </w:tblGrid>
      <w:tr w:rsidR="005C5459" w14:paraId="1D6186D4" w14:textId="77777777" w:rsidTr="008B6577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2D8F853B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75F6F588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990" w:type="dxa"/>
            <w:shd w:val="clear" w:color="auto" w:fill="DEEAF6" w:themeFill="accent1" w:themeFillTint="33"/>
          </w:tcPr>
          <w:p w14:paraId="1E365F17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26EAB26D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14CBB480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425" w:type="dxa"/>
            <w:shd w:val="clear" w:color="auto" w:fill="DEEAF6" w:themeFill="accent1" w:themeFillTint="33"/>
          </w:tcPr>
          <w:p w14:paraId="65D84F1D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199" w:type="dxa"/>
            <w:shd w:val="clear" w:color="auto" w:fill="DEEAF6" w:themeFill="accent1" w:themeFillTint="33"/>
          </w:tcPr>
          <w:p w14:paraId="366009B7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5C5459" w14:paraId="5DACB720" w14:textId="77777777" w:rsidTr="008B6577">
        <w:trPr>
          <w:trHeight w:val="264"/>
        </w:trPr>
        <w:tc>
          <w:tcPr>
            <w:tcW w:w="1800" w:type="dxa"/>
          </w:tcPr>
          <w:p w14:paraId="417E2238" w14:textId="10648D5D" w:rsidR="005C5459" w:rsidRPr="007045A0" w:rsidRDefault="007B060C" w:rsidP="00B37493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7045A0">
              <w:rPr>
                <w:b/>
                <w:bCs/>
                <w:sz w:val="28"/>
                <w:szCs w:val="28"/>
                <w:u w:val="single"/>
              </w:rPr>
              <w:t>ColID</w:t>
            </w:r>
            <w:proofErr w:type="spellEnd"/>
          </w:p>
        </w:tc>
        <w:tc>
          <w:tcPr>
            <w:tcW w:w="1350" w:type="dxa"/>
          </w:tcPr>
          <w:p w14:paraId="1EF3A8D2" w14:textId="37AB34DF" w:rsidR="005C5459" w:rsidRDefault="007B060C" w:rsidP="00B37493">
            <w:r>
              <w:t>PK</w:t>
            </w:r>
          </w:p>
        </w:tc>
        <w:tc>
          <w:tcPr>
            <w:tcW w:w="990" w:type="dxa"/>
          </w:tcPr>
          <w:p w14:paraId="04A0380A" w14:textId="3EBDA37D" w:rsidR="005C5459" w:rsidRDefault="007B060C" w:rsidP="00B37493">
            <w:r>
              <w:t>Number</w:t>
            </w:r>
          </w:p>
        </w:tc>
        <w:tc>
          <w:tcPr>
            <w:tcW w:w="900" w:type="dxa"/>
          </w:tcPr>
          <w:p w14:paraId="11929082" w14:textId="06E0E550" w:rsidR="005C5459" w:rsidRDefault="007B060C" w:rsidP="00B37493">
            <w:r>
              <w:t>10</w:t>
            </w:r>
          </w:p>
        </w:tc>
        <w:tc>
          <w:tcPr>
            <w:tcW w:w="735" w:type="dxa"/>
          </w:tcPr>
          <w:p w14:paraId="3EBE7988" w14:textId="7CC9ED73" w:rsidR="005C5459" w:rsidRDefault="007B060C" w:rsidP="00B37493">
            <w:r>
              <w:t>Y</w:t>
            </w:r>
          </w:p>
        </w:tc>
        <w:tc>
          <w:tcPr>
            <w:tcW w:w="1425" w:type="dxa"/>
          </w:tcPr>
          <w:p w14:paraId="2C4939FD" w14:textId="64C637CE" w:rsidR="005C5459" w:rsidRDefault="007B060C" w:rsidP="00B37493">
            <w:proofErr w:type="spellStart"/>
            <w:r>
              <w:t>nnnnnnnnnn</w:t>
            </w:r>
            <w:proofErr w:type="spellEnd"/>
          </w:p>
        </w:tc>
        <w:tc>
          <w:tcPr>
            <w:tcW w:w="3199" w:type="dxa"/>
          </w:tcPr>
          <w:p w14:paraId="104261C0" w14:textId="5D5B871D" w:rsidR="005C5459" w:rsidRDefault="007B060C" w:rsidP="00B37493">
            <w:r>
              <w:t>(surrogate key)</w:t>
            </w:r>
          </w:p>
        </w:tc>
      </w:tr>
      <w:tr w:rsidR="005C5459" w14:paraId="15EF147A" w14:textId="77777777" w:rsidTr="008B6577">
        <w:trPr>
          <w:trHeight w:val="276"/>
        </w:trPr>
        <w:tc>
          <w:tcPr>
            <w:tcW w:w="1800" w:type="dxa"/>
          </w:tcPr>
          <w:p w14:paraId="45FA1F31" w14:textId="4628B287" w:rsidR="005C5459" w:rsidRPr="007045A0" w:rsidRDefault="00EA3BA1" w:rsidP="00B37493">
            <w:pPr>
              <w:rPr>
                <w:b/>
                <w:bCs/>
              </w:rPr>
            </w:pPr>
            <w:proofErr w:type="spellStart"/>
            <w:r w:rsidRPr="007045A0">
              <w:rPr>
                <w:b/>
                <w:bCs/>
                <w:color w:val="FF0000"/>
              </w:rPr>
              <w:t>TtlID</w:t>
            </w:r>
            <w:proofErr w:type="spellEnd"/>
          </w:p>
        </w:tc>
        <w:tc>
          <w:tcPr>
            <w:tcW w:w="1350" w:type="dxa"/>
          </w:tcPr>
          <w:p w14:paraId="278B691A" w14:textId="0CB10F05" w:rsidR="005C5459" w:rsidRDefault="00EA3BA1" w:rsidP="00B37493">
            <w:proofErr w:type="spellStart"/>
            <w:proofErr w:type="gramStart"/>
            <w:r>
              <w:t>PK:Title</w:t>
            </w:r>
            <w:proofErr w:type="spellEnd"/>
            <w:proofErr w:type="gramEnd"/>
          </w:p>
        </w:tc>
        <w:tc>
          <w:tcPr>
            <w:tcW w:w="990" w:type="dxa"/>
          </w:tcPr>
          <w:p w14:paraId="2A4BDD2B" w14:textId="77777777" w:rsidR="005C5459" w:rsidRDefault="005C5459" w:rsidP="00B37493"/>
        </w:tc>
        <w:tc>
          <w:tcPr>
            <w:tcW w:w="900" w:type="dxa"/>
          </w:tcPr>
          <w:p w14:paraId="3B70827A" w14:textId="77777777" w:rsidR="005C5459" w:rsidRDefault="005C5459" w:rsidP="00B37493"/>
        </w:tc>
        <w:tc>
          <w:tcPr>
            <w:tcW w:w="735" w:type="dxa"/>
          </w:tcPr>
          <w:p w14:paraId="664A6393" w14:textId="77777777" w:rsidR="005C5459" w:rsidRDefault="005C5459" w:rsidP="00B37493"/>
        </w:tc>
        <w:tc>
          <w:tcPr>
            <w:tcW w:w="1425" w:type="dxa"/>
          </w:tcPr>
          <w:p w14:paraId="4EDAF5C3" w14:textId="77777777" w:rsidR="005C5459" w:rsidRDefault="005C5459" w:rsidP="00B37493"/>
        </w:tc>
        <w:tc>
          <w:tcPr>
            <w:tcW w:w="3199" w:type="dxa"/>
          </w:tcPr>
          <w:p w14:paraId="4113213E" w14:textId="77777777" w:rsidR="005C5459" w:rsidRDefault="005C5459" w:rsidP="00B37493"/>
        </w:tc>
      </w:tr>
      <w:tr w:rsidR="005C5459" w14:paraId="7B82B28E" w14:textId="77777777" w:rsidTr="008B6577">
        <w:trPr>
          <w:trHeight w:val="264"/>
        </w:trPr>
        <w:tc>
          <w:tcPr>
            <w:tcW w:w="1800" w:type="dxa"/>
          </w:tcPr>
          <w:p w14:paraId="0FF154B4" w14:textId="77BD1C01" w:rsidR="005C5459" w:rsidRDefault="007045A0" w:rsidP="00B37493">
            <w:proofErr w:type="spellStart"/>
            <w:r>
              <w:t>ColAvailable</w:t>
            </w:r>
            <w:proofErr w:type="spellEnd"/>
          </w:p>
        </w:tc>
        <w:tc>
          <w:tcPr>
            <w:tcW w:w="1350" w:type="dxa"/>
          </w:tcPr>
          <w:p w14:paraId="384B42B3" w14:textId="77777777" w:rsidR="005C5459" w:rsidRDefault="005C5459" w:rsidP="00B37493"/>
        </w:tc>
        <w:tc>
          <w:tcPr>
            <w:tcW w:w="990" w:type="dxa"/>
          </w:tcPr>
          <w:p w14:paraId="3A4AA78B" w14:textId="09D1BC4B" w:rsidR="005C5459" w:rsidRDefault="007045A0" w:rsidP="00B37493">
            <w:r>
              <w:t>Boolean</w:t>
            </w:r>
          </w:p>
        </w:tc>
        <w:tc>
          <w:tcPr>
            <w:tcW w:w="900" w:type="dxa"/>
          </w:tcPr>
          <w:p w14:paraId="5D0A4328" w14:textId="77777777" w:rsidR="005C5459" w:rsidRDefault="005C5459" w:rsidP="00B37493"/>
        </w:tc>
        <w:tc>
          <w:tcPr>
            <w:tcW w:w="735" w:type="dxa"/>
          </w:tcPr>
          <w:p w14:paraId="6DBF3031" w14:textId="77777777" w:rsidR="005C5459" w:rsidRDefault="005C5459" w:rsidP="00B37493"/>
        </w:tc>
        <w:tc>
          <w:tcPr>
            <w:tcW w:w="1425" w:type="dxa"/>
          </w:tcPr>
          <w:p w14:paraId="5AA8BFC2" w14:textId="77777777" w:rsidR="005C5459" w:rsidRDefault="005C5459" w:rsidP="00B37493"/>
        </w:tc>
        <w:tc>
          <w:tcPr>
            <w:tcW w:w="3199" w:type="dxa"/>
          </w:tcPr>
          <w:p w14:paraId="16D16E57" w14:textId="77777777" w:rsidR="005C5459" w:rsidRDefault="005C5459" w:rsidP="00B37493"/>
        </w:tc>
      </w:tr>
      <w:tr w:rsidR="005C5459" w14:paraId="002E9435" w14:textId="77777777" w:rsidTr="008B6577">
        <w:trPr>
          <w:trHeight w:val="264"/>
        </w:trPr>
        <w:tc>
          <w:tcPr>
            <w:tcW w:w="1800" w:type="dxa"/>
          </w:tcPr>
          <w:p w14:paraId="6008DF34" w14:textId="5F56E4AF" w:rsidR="005C5459" w:rsidRDefault="000754D1" w:rsidP="00B37493">
            <w:proofErr w:type="spellStart"/>
            <w:r>
              <w:t>ColPageCount</w:t>
            </w:r>
            <w:proofErr w:type="spellEnd"/>
          </w:p>
        </w:tc>
        <w:tc>
          <w:tcPr>
            <w:tcW w:w="1350" w:type="dxa"/>
          </w:tcPr>
          <w:p w14:paraId="4F67C434" w14:textId="77777777" w:rsidR="005C5459" w:rsidRDefault="005C5459" w:rsidP="00B37493"/>
        </w:tc>
        <w:tc>
          <w:tcPr>
            <w:tcW w:w="990" w:type="dxa"/>
          </w:tcPr>
          <w:p w14:paraId="5ADED176" w14:textId="4F6C28F4" w:rsidR="005C5459" w:rsidRDefault="000754D1" w:rsidP="00B37493">
            <w:r>
              <w:t>Number</w:t>
            </w:r>
          </w:p>
        </w:tc>
        <w:tc>
          <w:tcPr>
            <w:tcW w:w="900" w:type="dxa"/>
          </w:tcPr>
          <w:p w14:paraId="31167C27" w14:textId="77777777" w:rsidR="005C5459" w:rsidRDefault="005C5459" w:rsidP="00B37493"/>
        </w:tc>
        <w:tc>
          <w:tcPr>
            <w:tcW w:w="735" w:type="dxa"/>
          </w:tcPr>
          <w:p w14:paraId="46A5A74E" w14:textId="77777777" w:rsidR="005C5459" w:rsidRDefault="005C5459" w:rsidP="00B37493"/>
        </w:tc>
        <w:tc>
          <w:tcPr>
            <w:tcW w:w="1425" w:type="dxa"/>
          </w:tcPr>
          <w:p w14:paraId="5C102B95" w14:textId="77777777" w:rsidR="005C5459" w:rsidRDefault="005C5459" w:rsidP="00B37493"/>
        </w:tc>
        <w:tc>
          <w:tcPr>
            <w:tcW w:w="3199" w:type="dxa"/>
          </w:tcPr>
          <w:p w14:paraId="7364E192" w14:textId="77777777" w:rsidR="005C5459" w:rsidRDefault="005C5459" w:rsidP="00B37493"/>
        </w:tc>
      </w:tr>
      <w:tr w:rsidR="005C5459" w14:paraId="2D1ED096" w14:textId="77777777" w:rsidTr="008B6577">
        <w:trPr>
          <w:trHeight w:val="60"/>
        </w:trPr>
        <w:tc>
          <w:tcPr>
            <w:tcW w:w="1800" w:type="dxa"/>
          </w:tcPr>
          <w:p w14:paraId="15F8539A" w14:textId="785ADAD7" w:rsidR="005C5459" w:rsidRDefault="00087621" w:rsidP="00B37493">
            <w:proofErr w:type="spellStart"/>
            <w:r>
              <w:t>CollPrice</w:t>
            </w:r>
            <w:proofErr w:type="spellEnd"/>
          </w:p>
        </w:tc>
        <w:tc>
          <w:tcPr>
            <w:tcW w:w="1350" w:type="dxa"/>
          </w:tcPr>
          <w:p w14:paraId="72AC0413" w14:textId="77777777" w:rsidR="005C5459" w:rsidRDefault="005C5459" w:rsidP="00B37493"/>
        </w:tc>
        <w:tc>
          <w:tcPr>
            <w:tcW w:w="990" w:type="dxa"/>
          </w:tcPr>
          <w:p w14:paraId="4C253FE6" w14:textId="77777777" w:rsidR="005C5459" w:rsidRDefault="005C5459" w:rsidP="00B37493"/>
        </w:tc>
        <w:tc>
          <w:tcPr>
            <w:tcW w:w="900" w:type="dxa"/>
          </w:tcPr>
          <w:p w14:paraId="4C11354B" w14:textId="77777777" w:rsidR="005C5459" w:rsidRDefault="005C5459" w:rsidP="00B37493"/>
        </w:tc>
        <w:tc>
          <w:tcPr>
            <w:tcW w:w="735" w:type="dxa"/>
          </w:tcPr>
          <w:p w14:paraId="4B3656D0" w14:textId="77777777" w:rsidR="005C5459" w:rsidRDefault="005C5459" w:rsidP="00B37493"/>
        </w:tc>
        <w:tc>
          <w:tcPr>
            <w:tcW w:w="1425" w:type="dxa"/>
          </w:tcPr>
          <w:p w14:paraId="7EAD37DC" w14:textId="77777777" w:rsidR="005C5459" w:rsidRDefault="005C5459" w:rsidP="00B37493"/>
        </w:tc>
        <w:tc>
          <w:tcPr>
            <w:tcW w:w="3199" w:type="dxa"/>
          </w:tcPr>
          <w:p w14:paraId="5644EC01" w14:textId="2E3B38CC" w:rsidR="005C5459" w:rsidRDefault="00087621" w:rsidP="00B37493">
            <w:r>
              <w:t>Purchase/replacement cost</w:t>
            </w:r>
          </w:p>
        </w:tc>
      </w:tr>
      <w:tr w:rsidR="005C5459" w14:paraId="59F32A23" w14:textId="77777777" w:rsidTr="008B6577">
        <w:trPr>
          <w:trHeight w:val="60"/>
        </w:trPr>
        <w:tc>
          <w:tcPr>
            <w:tcW w:w="1800" w:type="dxa"/>
          </w:tcPr>
          <w:p w14:paraId="1234C564" w14:textId="0A976102" w:rsidR="005C5459" w:rsidRDefault="00FB3036" w:rsidP="00B37493">
            <w:proofErr w:type="spellStart"/>
            <w:r w:rsidRPr="00E44040">
              <w:rPr>
                <w:color w:val="FF0000"/>
              </w:rPr>
              <w:t>PubID</w:t>
            </w:r>
            <w:proofErr w:type="spellEnd"/>
          </w:p>
        </w:tc>
        <w:tc>
          <w:tcPr>
            <w:tcW w:w="1350" w:type="dxa"/>
          </w:tcPr>
          <w:p w14:paraId="0D8537F7" w14:textId="156E2A24" w:rsidR="005C5459" w:rsidRDefault="008B6577" w:rsidP="00B37493">
            <w:proofErr w:type="spellStart"/>
            <w:proofErr w:type="gramStart"/>
            <w:r>
              <w:t>FK:Publisher</w:t>
            </w:r>
            <w:proofErr w:type="spellEnd"/>
            <w:proofErr w:type="gramEnd"/>
          </w:p>
        </w:tc>
        <w:tc>
          <w:tcPr>
            <w:tcW w:w="990" w:type="dxa"/>
          </w:tcPr>
          <w:p w14:paraId="4AC0BFC5" w14:textId="77777777" w:rsidR="005C5459" w:rsidRDefault="005C5459" w:rsidP="00B37493"/>
        </w:tc>
        <w:tc>
          <w:tcPr>
            <w:tcW w:w="900" w:type="dxa"/>
          </w:tcPr>
          <w:p w14:paraId="5F89B584" w14:textId="77777777" w:rsidR="005C5459" w:rsidRDefault="005C5459" w:rsidP="00B37493"/>
        </w:tc>
        <w:tc>
          <w:tcPr>
            <w:tcW w:w="735" w:type="dxa"/>
          </w:tcPr>
          <w:p w14:paraId="410577B3" w14:textId="77777777" w:rsidR="005C5459" w:rsidRDefault="005C5459" w:rsidP="00B37493"/>
        </w:tc>
        <w:tc>
          <w:tcPr>
            <w:tcW w:w="1425" w:type="dxa"/>
          </w:tcPr>
          <w:p w14:paraId="09CDD357" w14:textId="77777777" w:rsidR="005C5459" w:rsidRDefault="005C5459" w:rsidP="00B37493"/>
        </w:tc>
        <w:tc>
          <w:tcPr>
            <w:tcW w:w="3199" w:type="dxa"/>
          </w:tcPr>
          <w:p w14:paraId="383164C2" w14:textId="77777777" w:rsidR="005C5459" w:rsidRDefault="005C5459" w:rsidP="00B37493"/>
        </w:tc>
      </w:tr>
      <w:tr w:rsidR="008B6577" w14:paraId="0E503645" w14:textId="77777777" w:rsidTr="008B6577">
        <w:trPr>
          <w:trHeight w:val="60"/>
        </w:trPr>
        <w:tc>
          <w:tcPr>
            <w:tcW w:w="1800" w:type="dxa"/>
          </w:tcPr>
          <w:p w14:paraId="0236C86E" w14:textId="3A903455" w:rsidR="008B6577" w:rsidRPr="00E44040" w:rsidRDefault="008B6577" w:rsidP="00B3749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LangID</w:t>
            </w:r>
            <w:proofErr w:type="spellEnd"/>
          </w:p>
        </w:tc>
        <w:tc>
          <w:tcPr>
            <w:tcW w:w="1350" w:type="dxa"/>
          </w:tcPr>
          <w:p w14:paraId="0AB3E66D" w14:textId="29944D40" w:rsidR="008B6577" w:rsidRDefault="008B6577" w:rsidP="00B37493">
            <w:proofErr w:type="spellStart"/>
            <w:proofErr w:type="gramStart"/>
            <w:r>
              <w:t>FK:Language</w:t>
            </w:r>
            <w:proofErr w:type="spellEnd"/>
            <w:proofErr w:type="gramEnd"/>
          </w:p>
        </w:tc>
        <w:tc>
          <w:tcPr>
            <w:tcW w:w="990" w:type="dxa"/>
          </w:tcPr>
          <w:p w14:paraId="329B9B7F" w14:textId="77777777" w:rsidR="008B6577" w:rsidRDefault="008B6577" w:rsidP="00B37493"/>
        </w:tc>
        <w:tc>
          <w:tcPr>
            <w:tcW w:w="900" w:type="dxa"/>
          </w:tcPr>
          <w:p w14:paraId="16A934F1" w14:textId="77777777" w:rsidR="008B6577" w:rsidRDefault="008B6577" w:rsidP="00B37493"/>
        </w:tc>
        <w:tc>
          <w:tcPr>
            <w:tcW w:w="735" w:type="dxa"/>
          </w:tcPr>
          <w:p w14:paraId="7460B5A9" w14:textId="77777777" w:rsidR="008B6577" w:rsidRDefault="008B6577" w:rsidP="00B37493"/>
        </w:tc>
        <w:tc>
          <w:tcPr>
            <w:tcW w:w="1425" w:type="dxa"/>
          </w:tcPr>
          <w:p w14:paraId="3D260E1E" w14:textId="77777777" w:rsidR="008B6577" w:rsidRDefault="008B6577" w:rsidP="00B37493"/>
        </w:tc>
        <w:tc>
          <w:tcPr>
            <w:tcW w:w="3199" w:type="dxa"/>
          </w:tcPr>
          <w:p w14:paraId="77F85E8D" w14:textId="77777777" w:rsidR="008B6577" w:rsidRDefault="008B6577" w:rsidP="00B37493"/>
        </w:tc>
      </w:tr>
      <w:tr w:rsidR="005C5459" w14:paraId="3E09DB35" w14:textId="77777777" w:rsidTr="008B6577">
        <w:trPr>
          <w:trHeight w:val="60"/>
        </w:trPr>
        <w:tc>
          <w:tcPr>
            <w:tcW w:w="1800" w:type="dxa"/>
          </w:tcPr>
          <w:p w14:paraId="60A45B60" w14:textId="59CAB3B2" w:rsidR="005C5459" w:rsidRDefault="00E44040" w:rsidP="00B37493">
            <w:proofErr w:type="spellStart"/>
            <w:r>
              <w:t>ColDate</w:t>
            </w:r>
            <w:proofErr w:type="spellEnd"/>
          </w:p>
        </w:tc>
        <w:tc>
          <w:tcPr>
            <w:tcW w:w="1350" w:type="dxa"/>
          </w:tcPr>
          <w:p w14:paraId="1C5269D6" w14:textId="77777777" w:rsidR="005C5459" w:rsidRDefault="005C5459" w:rsidP="00B37493"/>
        </w:tc>
        <w:tc>
          <w:tcPr>
            <w:tcW w:w="990" w:type="dxa"/>
          </w:tcPr>
          <w:p w14:paraId="20B3092A" w14:textId="14FE08D6" w:rsidR="005C5459" w:rsidRDefault="00E44040" w:rsidP="00B37493">
            <w:r>
              <w:t>DATE</w:t>
            </w:r>
          </w:p>
        </w:tc>
        <w:tc>
          <w:tcPr>
            <w:tcW w:w="900" w:type="dxa"/>
          </w:tcPr>
          <w:p w14:paraId="0F73629B" w14:textId="77777777" w:rsidR="005C5459" w:rsidRDefault="005C5459" w:rsidP="00B37493"/>
        </w:tc>
        <w:tc>
          <w:tcPr>
            <w:tcW w:w="735" w:type="dxa"/>
          </w:tcPr>
          <w:p w14:paraId="589A9FAF" w14:textId="70A5C5CB" w:rsidR="005C5459" w:rsidRDefault="00E44040" w:rsidP="00B37493">
            <w:r>
              <w:t>Y</w:t>
            </w:r>
          </w:p>
        </w:tc>
        <w:tc>
          <w:tcPr>
            <w:tcW w:w="1425" w:type="dxa"/>
          </w:tcPr>
          <w:p w14:paraId="3EECF270" w14:textId="77777777" w:rsidR="005C5459" w:rsidRDefault="005C5459" w:rsidP="00B37493"/>
        </w:tc>
        <w:tc>
          <w:tcPr>
            <w:tcW w:w="3199" w:type="dxa"/>
          </w:tcPr>
          <w:p w14:paraId="231D81D0" w14:textId="1090B174" w:rsidR="005C5459" w:rsidRDefault="00E44040" w:rsidP="00B37493">
            <w:r>
              <w:t xml:space="preserve">Date of </w:t>
            </w:r>
            <w:proofErr w:type="spellStart"/>
            <w:r>
              <w:t>aquisiion</w:t>
            </w:r>
            <w:proofErr w:type="spellEnd"/>
          </w:p>
        </w:tc>
      </w:tr>
      <w:tr w:rsidR="005C5459" w14:paraId="46D77C93" w14:textId="77777777" w:rsidTr="008B6577">
        <w:trPr>
          <w:trHeight w:val="60"/>
        </w:trPr>
        <w:tc>
          <w:tcPr>
            <w:tcW w:w="1800" w:type="dxa"/>
          </w:tcPr>
          <w:p w14:paraId="1B2B6782" w14:textId="47123B52" w:rsidR="005C5459" w:rsidRDefault="002A73BE" w:rsidP="00B37493">
            <w:proofErr w:type="spellStart"/>
            <w:r w:rsidRPr="002A73BE">
              <w:rPr>
                <w:color w:val="FF0000"/>
              </w:rPr>
              <w:t>MediaCode</w:t>
            </w:r>
            <w:proofErr w:type="spellEnd"/>
          </w:p>
        </w:tc>
        <w:tc>
          <w:tcPr>
            <w:tcW w:w="1350" w:type="dxa"/>
          </w:tcPr>
          <w:p w14:paraId="6B2EA53D" w14:textId="1950883D" w:rsidR="005C5459" w:rsidRDefault="002A73BE" w:rsidP="00B37493">
            <w:proofErr w:type="spellStart"/>
            <w:proofErr w:type="gramStart"/>
            <w:r>
              <w:t>FK:Media</w:t>
            </w:r>
            <w:proofErr w:type="spellEnd"/>
            <w:proofErr w:type="gramEnd"/>
          </w:p>
        </w:tc>
        <w:tc>
          <w:tcPr>
            <w:tcW w:w="990" w:type="dxa"/>
          </w:tcPr>
          <w:p w14:paraId="77860C25" w14:textId="77777777" w:rsidR="005C5459" w:rsidRDefault="005C5459" w:rsidP="00B37493"/>
        </w:tc>
        <w:tc>
          <w:tcPr>
            <w:tcW w:w="900" w:type="dxa"/>
          </w:tcPr>
          <w:p w14:paraId="6C8CD25D" w14:textId="77777777" w:rsidR="005C5459" w:rsidRDefault="005C5459" w:rsidP="00B37493"/>
        </w:tc>
        <w:tc>
          <w:tcPr>
            <w:tcW w:w="735" w:type="dxa"/>
          </w:tcPr>
          <w:p w14:paraId="716F1B6A" w14:textId="77777777" w:rsidR="005C5459" w:rsidRDefault="005C5459" w:rsidP="00B37493"/>
        </w:tc>
        <w:tc>
          <w:tcPr>
            <w:tcW w:w="1425" w:type="dxa"/>
          </w:tcPr>
          <w:p w14:paraId="4E7BA56C" w14:textId="77777777" w:rsidR="005C5459" w:rsidRDefault="005C5459" w:rsidP="00B37493"/>
        </w:tc>
        <w:tc>
          <w:tcPr>
            <w:tcW w:w="3199" w:type="dxa"/>
          </w:tcPr>
          <w:p w14:paraId="7885FA12" w14:textId="77777777" w:rsidR="005C5459" w:rsidRDefault="005C5459" w:rsidP="00B37493"/>
        </w:tc>
      </w:tr>
      <w:tr w:rsidR="005C5459" w14:paraId="323511CD" w14:textId="77777777" w:rsidTr="008B6577">
        <w:trPr>
          <w:trHeight w:val="60"/>
        </w:trPr>
        <w:tc>
          <w:tcPr>
            <w:tcW w:w="1800" w:type="dxa"/>
          </w:tcPr>
          <w:p w14:paraId="53D2ECF1" w14:textId="77777777" w:rsidR="005C5459" w:rsidRDefault="005C5459" w:rsidP="00B37493"/>
        </w:tc>
        <w:tc>
          <w:tcPr>
            <w:tcW w:w="1350" w:type="dxa"/>
          </w:tcPr>
          <w:p w14:paraId="5DD8B5B6" w14:textId="77777777" w:rsidR="005C5459" w:rsidRDefault="005C5459" w:rsidP="00B37493"/>
        </w:tc>
        <w:tc>
          <w:tcPr>
            <w:tcW w:w="990" w:type="dxa"/>
          </w:tcPr>
          <w:p w14:paraId="5DBFF0FD" w14:textId="77777777" w:rsidR="005C5459" w:rsidRDefault="005C5459" w:rsidP="00B37493"/>
        </w:tc>
        <w:tc>
          <w:tcPr>
            <w:tcW w:w="900" w:type="dxa"/>
          </w:tcPr>
          <w:p w14:paraId="278D0D00" w14:textId="77777777" w:rsidR="005C5459" w:rsidRDefault="005C5459" w:rsidP="00B37493"/>
        </w:tc>
        <w:tc>
          <w:tcPr>
            <w:tcW w:w="735" w:type="dxa"/>
          </w:tcPr>
          <w:p w14:paraId="693892D6" w14:textId="77777777" w:rsidR="005C5459" w:rsidRDefault="005C5459" w:rsidP="00B37493"/>
        </w:tc>
        <w:tc>
          <w:tcPr>
            <w:tcW w:w="1425" w:type="dxa"/>
          </w:tcPr>
          <w:p w14:paraId="3A6613C7" w14:textId="77777777" w:rsidR="005C5459" w:rsidRDefault="005C5459" w:rsidP="00B37493"/>
        </w:tc>
        <w:tc>
          <w:tcPr>
            <w:tcW w:w="3199" w:type="dxa"/>
          </w:tcPr>
          <w:p w14:paraId="791192AE" w14:textId="77777777" w:rsidR="005C5459" w:rsidRDefault="005C5459" w:rsidP="00B37493"/>
        </w:tc>
      </w:tr>
      <w:tr w:rsidR="005C5459" w14:paraId="21E4513E" w14:textId="77777777" w:rsidTr="008B6577">
        <w:trPr>
          <w:trHeight w:val="60"/>
        </w:trPr>
        <w:tc>
          <w:tcPr>
            <w:tcW w:w="1800" w:type="dxa"/>
          </w:tcPr>
          <w:p w14:paraId="38F8B13A" w14:textId="77777777" w:rsidR="005C5459" w:rsidRDefault="005C5459" w:rsidP="00B37493"/>
        </w:tc>
        <w:tc>
          <w:tcPr>
            <w:tcW w:w="1350" w:type="dxa"/>
          </w:tcPr>
          <w:p w14:paraId="37B3CA0C" w14:textId="77777777" w:rsidR="005C5459" w:rsidRDefault="005C5459" w:rsidP="00B37493"/>
        </w:tc>
        <w:tc>
          <w:tcPr>
            <w:tcW w:w="990" w:type="dxa"/>
          </w:tcPr>
          <w:p w14:paraId="075B0F3F" w14:textId="77777777" w:rsidR="005C5459" w:rsidRDefault="005C5459" w:rsidP="00B37493"/>
        </w:tc>
        <w:tc>
          <w:tcPr>
            <w:tcW w:w="900" w:type="dxa"/>
          </w:tcPr>
          <w:p w14:paraId="4B64920B" w14:textId="77777777" w:rsidR="005C5459" w:rsidRDefault="005C5459" w:rsidP="00B37493"/>
        </w:tc>
        <w:tc>
          <w:tcPr>
            <w:tcW w:w="735" w:type="dxa"/>
          </w:tcPr>
          <w:p w14:paraId="6C4385A3" w14:textId="77777777" w:rsidR="005C5459" w:rsidRDefault="005C5459" w:rsidP="00B37493"/>
        </w:tc>
        <w:tc>
          <w:tcPr>
            <w:tcW w:w="1425" w:type="dxa"/>
          </w:tcPr>
          <w:p w14:paraId="756AAFA7" w14:textId="77777777" w:rsidR="005C5459" w:rsidRDefault="005C5459" w:rsidP="00B37493"/>
        </w:tc>
        <w:tc>
          <w:tcPr>
            <w:tcW w:w="3199" w:type="dxa"/>
          </w:tcPr>
          <w:p w14:paraId="18E19A2C" w14:textId="77777777" w:rsidR="005C5459" w:rsidRDefault="005C5459" w:rsidP="00B37493"/>
        </w:tc>
      </w:tr>
      <w:tr w:rsidR="005C5459" w14:paraId="76D0CA0A" w14:textId="77777777" w:rsidTr="008B6577">
        <w:trPr>
          <w:trHeight w:val="60"/>
        </w:trPr>
        <w:tc>
          <w:tcPr>
            <w:tcW w:w="1800" w:type="dxa"/>
          </w:tcPr>
          <w:p w14:paraId="4F0D8765" w14:textId="77777777" w:rsidR="005C5459" w:rsidRDefault="005C5459" w:rsidP="00B37493"/>
        </w:tc>
        <w:tc>
          <w:tcPr>
            <w:tcW w:w="1350" w:type="dxa"/>
          </w:tcPr>
          <w:p w14:paraId="55101FA8" w14:textId="77777777" w:rsidR="005C5459" w:rsidRDefault="005C5459" w:rsidP="00B37493"/>
        </w:tc>
        <w:tc>
          <w:tcPr>
            <w:tcW w:w="990" w:type="dxa"/>
          </w:tcPr>
          <w:p w14:paraId="669B546F" w14:textId="77777777" w:rsidR="005C5459" w:rsidRDefault="005C5459" w:rsidP="00B37493"/>
        </w:tc>
        <w:tc>
          <w:tcPr>
            <w:tcW w:w="900" w:type="dxa"/>
          </w:tcPr>
          <w:p w14:paraId="70030F72" w14:textId="77777777" w:rsidR="005C5459" w:rsidRDefault="005C5459" w:rsidP="00B37493"/>
        </w:tc>
        <w:tc>
          <w:tcPr>
            <w:tcW w:w="735" w:type="dxa"/>
          </w:tcPr>
          <w:p w14:paraId="4074828C" w14:textId="77777777" w:rsidR="005C5459" w:rsidRDefault="005C5459" w:rsidP="00B37493"/>
        </w:tc>
        <w:tc>
          <w:tcPr>
            <w:tcW w:w="1425" w:type="dxa"/>
          </w:tcPr>
          <w:p w14:paraId="50C111B2" w14:textId="77777777" w:rsidR="005C5459" w:rsidRDefault="005C5459" w:rsidP="00B37493"/>
        </w:tc>
        <w:tc>
          <w:tcPr>
            <w:tcW w:w="3199" w:type="dxa"/>
          </w:tcPr>
          <w:p w14:paraId="19D0B587" w14:textId="77777777" w:rsidR="005C5459" w:rsidRDefault="005C5459" w:rsidP="00B37493"/>
        </w:tc>
      </w:tr>
      <w:tr w:rsidR="005C5459" w14:paraId="0C142381" w14:textId="77777777" w:rsidTr="008B6577">
        <w:trPr>
          <w:trHeight w:val="60"/>
        </w:trPr>
        <w:tc>
          <w:tcPr>
            <w:tcW w:w="1800" w:type="dxa"/>
          </w:tcPr>
          <w:p w14:paraId="42E3E535" w14:textId="77777777" w:rsidR="005C5459" w:rsidRDefault="005C5459" w:rsidP="00B37493"/>
        </w:tc>
        <w:tc>
          <w:tcPr>
            <w:tcW w:w="1350" w:type="dxa"/>
          </w:tcPr>
          <w:p w14:paraId="3BDCFA98" w14:textId="77777777" w:rsidR="005C5459" w:rsidRDefault="005C5459" w:rsidP="00B37493"/>
        </w:tc>
        <w:tc>
          <w:tcPr>
            <w:tcW w:w="990" w:type="dxa"/>
          </w:tcPr>
          <w:p w14:paraId="278678FB" w14:textId="77777777" w:rsidR="005C5459" w:rsidRDefault="005C5459" w:rsidP="00B37493"/>
        </w:tc>
        <w:tc>
          <w:tcPr>
            <w:tcW w:w="900" w:type="dxa"/>
          </w:tcPr>
          <w:p w14:paraId="6CDBEDE7" w14:textId="77777777" w:rsidR="005C5459" w:rsidRDefault="005C5459" w:rsidP="00B37493"/>
        </w:tc>
        <w:tc>
          <w:tcPr>
            <w:tcW w:w="735" w:type="dxa"/>
          </w:tcPr>
          <w:p w14:paraId="4C42A403" w14:textId="77777777" w:rsidR="005C5459" w:rsidRDefault="005C5459" w:rsidP="00B37493"/>
        </w:tc>
        <w:tc>
          <w:tcPr>
            <w:tcW w:w="1425" w:type="dxa"/>
          </w:tcPr>
          <w:p w14:paraId="339AF2EA" w14:textId="77777777" w:rsidR="005C5459" w:rsidRDefault="005C5459" w:rsidP="00B37493"/>
        </w:tc>
        <w:tc>
          <w:tcPr>
            <w:tcW w:w="3199" w:type="dxa"/>
          </w:tcPr>
          <w:p w14:paraId="5A65BD18" w14:textId="77777777" w:rsidR="005C5459" w:rsidRDefault="005C5459" w:rsidP="00B37493"/>
        </w:tc>
      </w:tr>
      <w:tr w:rsidR="005C5459" w14:paraId="30CB94BA" w14:textId="77777777" w:rsidTr="008B6577">
        <w:trPr>
          <w:trHeight w:val="60"/>
        </w:trPr>
        <w:tc>
          <w:tcPr>
            <w:tcW w:w="1800" w:type="dxa"/>
          </w:tcPr>
          <w:p w14:paraId="7BA2C0E9" w14:textId="77777777" w:rsidR="005C5459" w:rsidRDefault="005C5459" w:rsidP="00B37493"/>
        </w:tc>
        <w:tc>
          <w:tcPr>
            <w:tcW w:w="1350" w:type="dxa"/>
          </w:tcPr>
          <w:p w14:paraId="2DCF9B90" w14:textId="77777777" w:rsidR="005C5459" w:rsidRDefault="005C5459" w:rsidP="00B37493"/>
        </w:tc>
        <w:tc>
          <w:tcPr>
            <w:tcW w:w="990" w:type="dxa"/>
          </w:tcPr>
          <w:p w14:paraId="108FB2F7" w14:textId="77777777" w:rsidR="005C5459" w:rsidRDefault="005C5459" w:rsidP="00B37493"/>
        </w:tc>
        <w:tc>
          <w:tcPr>
            <w:tcW w:w="900" w:type="dxa"/>
          </w:tcPr>
          <w:p w14:paraId="73D1646D" w14:textId="77777777" w:rsidR="005C5459" w:rsidRDefault="005C5459" w:rsidP="00B37493"/>
        </w:tc>
        <w:tc>
          <w:tcPr>
            <w:tcW w:w="735" w:type="dxa"/>
          </w:tcPr>
          <w:p w14:paraId="43069A5D" w14:textId="77777777" w:rsidR="005C5459" w:rsidRDefault="005C5459" w:rsidP="00B37493"/>
        </w:tc>
        <w:tc>
          <w:tcPr>
            <w:tcW w:w="1425" w:type="dxa"/>
          </w:tcPr>
          <w:p w14:paraId="6F5CC9DC" w14:textId="77777777" w:rsidR="005C5459" w:rsidRDefault="005C5459" w:rsidP="00B37493"/>
        </w:tc>
        <w:tc>
          <w:tcPr>
            <w:tcW w:w="3199" w:type="dxa"/>
          </w:tcPr>
          <w:p w14:paraId="55B8E239" w14:textId="77777777" w:rsidR="005C5459" w:rsidRDefault="005C5459" w:rsidP="00B37493"/>
        </w:tc>
      </w:tr>
      <w:tr w:rsidR="005C5459" w14:paraId="722D7ED4" w14:textId="77777777" w:rsidTr="008B6577">
        <w:trPr>
          <w:trHeight w:val="276"/>
        </w:trPr>
        <w:tc>
          <w:tcPr>
            <w:tcW w:w="1800" w:type="dxa"/>
          </w:tcPr>
          <w:p w14:paraId="0D156C41" w14:textId="77777777" w:rsidR="005C5459" w:rsidRDefault="005C5459" w:rsidP="00B37493"/>
        </w:tc>
        <w:tc>
          <w:tcPr>
            <w:tcW w:w="1350" w:type="dxa"/>
          </w:tcPr>
          <w:p w14:paraId="09E6B470" w14:textId="77777777" w:rsidR="005C5459" w:rsidRDefault="005C5459" w:rsidP="00B37493"/>
        </w:tc>
        <w:tc>
          <w:tcPr>
            <w:tcW w:w="990" w:type="dxa"/>
          </w:tcPr>
          <w:p w14:paraId="72A4D05A" w14:textId="77777777" w:rsidR="005C5459" w:rsidRDefault="005C5459" w:rsidP="00B37493"/>
        </w:tc>
        <w:tc>
          <w:tcPr>
            <w:tcW w:w="900" w:type="dxa"/>
          </w:tcPr>
          <w:p w14:paraId="37D9F838" w14:textId="77777777" w:rsidR="005C5459" w:rsidRDefault="005C5459" w:rsidP="00B37493"/>
        </w:tc>
        <w:tc>
          <w:tcPr>
            <w:tcW w:w="735" w:type="dxa"/>
          </w:tcPr>
          <w:p w14:paraId="401448FF" w14:textId="77777777" w:rsidR="005C5459" w:rsidRDefault="005C5459" w:rsidP="00B37493"/>
        </w:tc>
        <w:tc>
          <w:tcPr>
            <w:tcW w:w="1425" w:type="dxa"/>
          </w:tcPr>
          <w:p w14:paraId="65413181" w14:textId="77777777" w:rsidR="005C5459" w:rsidRDefault="005C5459" w:rsidP="00B37493"/>
        </w:tc>
        <w:tc>
          <w:tcPr>
            <w:tcW w:w="3199" w:type="dxa"/>
          </w:tcPr>
          <w:p w14:paraId="11151E06" w14:textId="77777777" w:rsidR="005C5459" w:rsidRDefault="005C5459" w:rsidP="00B37493"/>
        </w:tc>
      </w:tr>
      <w:tr w:rsidR="005C5459" w14:paraId="48DCAD75" w14:textId="77777777" w:rsidTr="008B6577">
        <w:trPr>
          <w:trHeight w:val="264"/>
        </w:trPr>
        <w:tc>
          <w:tcPr>
            <w:tcW w:w="1800" w:type="dxa"/>
          </w:tcPr>
          <w:p w14:paraId="56678320" w14:textId="77777777" w:rsidR="005C5459" w:rsidRDefault="005C5459" w:rsidP="00B37493"/>
        </w:tc>
        <w:tc>
          <w:tcPr>
            <w:tcW w:w="1350" w:type="dxa"/>
          </w:tcPr>
          <w:p w14:paraId="5C1E430E" w14:textId="77777777" w:rsidR="005C5459" w:rsidRDefault="005C5459" w:rsidP="00B37493"/>
        </w:tc>
        <w:tc>
          <w:tcPr>
            <w:tcW w:w="990" w:type="dxa"/>
          </w:tcPr>
          <w:p w14:paraId="0FFF6786" w14:textId="77777777" w:rsidR="005C5459" w:rsidRDefault="005C5459" w:rsidP="00B37493"/>
        </w:tc>
        <w:tc>
          <w:tcPr>
            <w:tcW w:w="900" w:type="dxa"/>
          </w:tcPr>
          <w:p w14:paraId="543347AF" w14:textId="77777777" w:rsidR="005C5459" w:rsidRDefault="005C5459" w:rsidP="00B37493"/>
        </w:tc>
        <w:tc>
          <w:tcPr>
            <w:tcW w:w="735" w:type="dxa"/>
          </w:tcPr>
          <w:p w14:paraId="4E51F3C4" w14:textId="77777777" w:rsidR="005C5459" w:rsidRDefault="005C5459" w:rsidP="00B37493"/>
        </w:tc>
        <w:tc>
          <w:tcPr>
            <w:tcW w:w="1425" w:type="dxa"/>
          </w:tcPr>
          <w:p w14:paraId="39019553" w14:textId="77777777" w:rsidR="005C5459" w:rsidRDefault="005C5459" w:rsidP="00B37493"/>
        </w:tc>
        <w:tc>
          <w:tcPr>
            <w:tcW w:w="3199" w:type="dxa"/>
          </w:tcPr>
          <w:p w14:paraId="0CCA52F1" w14:textId="77777777" w:rsidR="005C5459" w:rsidRDefault="005C5459" w:rsidP="00B37493"/>
        </w:tc>
      </w:tr>
    </w:tbl>
    <w:p w14:paraId="54F74D66" w14:textId="77777777" w:rsidR="005C5459" w:rsidRDefault="005C5459" w:rsidP="005C5459"/>
    <w:p w14:paraId="2E613179" w14:textId="77777777" w:rsidR="005C5459" w:rsidRDefault="005C5459" w:rsidP="005C5459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081B2976" w14:textId="77777777" w:rsidR="00172BDF" w:rsidRDefault="00172BDF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1512519C" w14:textId="246E22F8" w:rsidR="00172BDF" w:rsidRDefault="00172BDF" w:rsidP="00172BDF">
      <w:pPr>
        <w:pStyle w:val="Heading1"/>
      </w:pPr>
      <w:bookmarkStart w:id="13" w:name="_Toc19181240"/>
      <w:bookmarkStart w:id="14" w:name="_Toc20998325"/>
      <w:r>
        <w:lastRenderedPageBreak/>
        <w:t>Genre</w:t>
      </w:r>
      <w:bookmarkEnd w:id="13"/>
      <w:bookmarkEnd w:id="14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260"/>
        <w:gridCol w:w="720"/>
        <w:gridCol w:w="735"/>
        <w:gridCol w:w="1065"/>
        <w:gridCol w:w="3559"/>
      </w:tblGrid>
      <w:tr w:rsidR="00172BDF" w14:paraId="2AD762E3" w14:textId="77777777" w:rsidTr="006136AD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7AD19AEB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63133FD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38A44C40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14:paraId="120DF6D7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3CC34370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29FEF568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351968D4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72BDF" w14:paraId="5A32A8DE" w14:textId="77777777" w:rsidTr="006136AD">
        <w:trPr>
          <w:trHeight w:val="264"/>
        </w:trPr>
        <w:tc>
          <w:tcPr>
            <w:tcW w:w="1800" w:type="dxa"/>
          </w:tcPr>
          <w:p w14:paraId="23F95816" w14:textId="512285AE" w:rsidR="00172BDF" w:rsidRDefault="00DB3D10" w:rsidP="00B37493">
            <w:proofErr w:type="spellStart"/>
            <w:r>
              <w:t>GenreCode</w:t>
            </w:r>
            <w:proofErr w:type="spellEnd"/>
          </w:p>
        </w:tc>
        <w:tc>
          <w:tcPr>
            <w:tcW w:w="1260" w:type="dxa"/>
          </w:tcPr>
          <w:p w14:paraId="2FB5119F" w14:textId="2B4A6348" w:rsidR="00172BDF" w:rsidRDefault="00DB3D10" w:rsidP="00B37493">
            <w:r>
              <w:t>PK</w:t>
            </w:r>
          </w:p>
        </w:tc>
        <w:tc>
          <w:tcPr>
            <w:tcW w:w="1260" w:type="dxa"/>
          </w:tcPr>
          <w:p w14:paraId="5071BB21" w14:textId="3750F003" w:rsidR="00172BDF" w:rsidRDefault="00DB3D10" w:rsidP="00B37493">
            <w:r>
              <w:t>CHAR</w:t>
            </w:r>
          </w:p>
        </w:tc>
        <w:tc>
          <w:tcPr>
            <w:tcW w:w="720" w:type="dxa"/>
          </w:tcPr>
          <w:p w14:paraId="3624CDEF" w14:textId="37146E3E" w:rsidR="00172BDF" w:rsidRDefault="00DB3D10" w:rsidP="00B37493">
            <w:r>
              <w:t>2</w:t>
            </w:r>
          </w:p>
        </w:tc>
        <w:tc>
          <w:tcPr>
            <w:tcW w:w="735" w:type="dxa"/>
          </w:tcPr>
          <w:p w14:paraId="3CFD27B6" w14:textId="22CF472C" w:rsidR="00172BDF" w:rsidRDefault="00DB3D10" w:rsidP="00B37493">
            <w:r>
              <w:t>Y</w:t>
            </w:r>
          </w:p>
        </w:tc>
        <w:tc>
          <w:tcPr>
            <w:tcW w:w="1065" w:type="dxa"/>
          </w:tcPr>
          <w:p w14:paraId="56E93B72" w14:textId="77777777" w:rsidR="00172BDF" w:rsidRDefault="00172BDF" w:rsidP="00B37493"/>
        </w:tc>
        <w:tc>
          <w:tcPr>
            <w:tcW w:w="3559" w:type="dxa"/>
          </w:tcPr>
          <w:p w14:paraId="4C9A6572" w14:textId="02FD34CC" w:rsidR="00172BDF" w:rsidRDefault="00DB3D10" w:rsidP="00B37493">
            <w:r>
              <w:t>Genre abbrev code</w:t>
            </w:r>
          </w:p>
        </w:tc>
      </w:tr>
      <w:tr w:rsidR="00172BDF" w14:paraId="666CA020" w14:textId="77777777" w:rsidTr="006136AD">
        <w:trPr>
          <w:trHeight w:val="276"/>
        </w:trPr>
        <w:tc>
          <w:tcPr>
            <w:tcW w:w="1800" w:type="dxa"/>
          </w:tcPr>
          <w:p w14:paraId="64854069" w14:textId="21E914AD" w:rsidR="00172BDF" w:rsidRDefault="00DB3D10" w:rsidP="00B37493">
            <w:r>
              <w:t>Genre</w:t>
            </w:r>
          </w:p>
        </w:tc>
        <w:tc>
          <w:tcPr>
            <w:tcW w:w="1260" w:type="dxa"/>
          </w:tcPr>
          <w:p w14:paraId="6704EE55" w14:textId="77777777" w:rsidR="00172BDF" w:rsidRDefault="00172BDF" w:rsidP="00B37493"/>
        </w:tc>
        <w:tc>
          <w:tcPr>
            <w:tcW w:w="1260" w:type="dxa"/>
          </w:tcPr>
          <w:p w14:paraId="43382C30" w14:textId="760EBA98" w:rsidR="00172BDF" w:rsidRDefault="006136AD" w:rsidP="00B37493">
            <w:r>
              <w:t>VARCHAR</w:t>
            </w:r>
          </w:p>
        </w:tc>
        <w:tc>
          <w:tcPr>
            <w:tcW w:w="720" w:type="dxa"/>
          </w:tcPr>
          <w:p w14:paraId="5D040A33" w14:textId="1D9C7527" w:rsidR="00172BDF" w:rsidRDefault="006136AD" w:rsidP="00B37493">
            <w:r>
              <w:t>20</w:t>
            </w:r>
          </w:p>
        </w:tc>
        <w:tc>
          <w:tcPr>
            <w:tcW w:w="735" w:type="dxa"/>
          </w:tcPr>
          <w:p w14:paraId="7F081B6B" w14:textId="77777777" w:rsidR="00172BDF" w:rsidRDefault="00172BDF" w:rsidP="00B37493"/>
        </w:tc>
        <w:tc>
          <w:tcPr>
            <w:tcW w:w="1065" w:type="dxa"/>
          </w:tcPr>
          <w:p w14:paraId="7510D05A" w14:textId="77777777" w:rsidR="00172BDF" w:rsidRDefault="00172BDF" w:rsidP="00B37493"/>
        </w:tc>
        <w:tc>
          <w:tcPr>
            <w:tcW w:w="3559" w:type="dxa"/>
          </w:tcPr>
          <w:p w14:paraId="21160FE6" w14:textId="77777777" w:rsidR="00172BDF" w:rsidRDefault="00172BDF" w:rsidP="00B37493"/>
        </w:tc>
      </w:tr>
      <w:tr w:rsidR="00172BDF" w14:paraId="59084CB3" w14:textId="77777777" w:rsidTr="006136AD">
        <w:trPr>
          <w:trHeight w:val="264"/>
        </w:trPr>
        <w:tc>
          <w:tcPr>
            <w:tcW w:w="1800" w:type="dxa"/>
          </w:tcPr>
          <w:p w14:paraId="7047E6F4" w14:textId="24599DCB" w:rsidR="00172BDF" w:rsidRDefault="00E70DF5" w:rsidP="00B37493">
            <w:proofErr w:type="spellStart"/>
            <w:r w:rsidRPr="00E70DF5">
              <w:rPr>
                <w:color w:val="FF0000"/>
              </w:rPr>
              <w:t>TitleID</w:t>
            </w:r>
            <w:proofErr w:type="spellEnd"/>
          </w:p>
        </w:tc>
        <w:tc>
          <w:tcPr>
            <w:tcW w:w="1260" w:type="dxa"/>
          </w:tcPr>
          <w:p w14:paraId="11741E19" w14:textId="55F7FF54" w:rsidR="00172BDF" w:rsidRDefault="00E70DF5" w:rsidP="00B37493">
            <w:proofErr w:type="spellStart"/>
            <w:proofErr w:type="gramStart"/>
            <w:r>
              <w:t>FK:Title</w:t>
            </w:r>
            <w:proofErr w:type="spellEnd"/>
            <w:proofErr w:type="gramEnd"/>
          </w:p>
        </w:tc>
        <w:tc>
          <w:tcPr>
            <w:tcW w:w="1260" w:type="dxa"/>
          </w:tcPr>
          <w:p w14:paraId="2EB35783" w14:textId="77777777" w:rsidR="00172BDF" w:rsidRDefault="00172BDF" w:rsidP="00B37493"/>
        </w:tc>
        <w:tc>
          <w:tcPr>
            <w:tcW w:w="720" w:type="dxa"/>
          </w:tcPr>
          <w:p w14:paraId="3130F96F" w14:textId="77777777" w:rsidR="00172BDF" w:rsidRDefault="00172BDF" w:rsidP="00B37493"/>
        </w:tc>
        <w:tc>
          <w:tcPr>
            <w:tcW w:w="735" w:type="dxa"/>
          </w:tcPr>
          <w:p w14:paraId="3EDDDDAF" w14:textId="77777777" w:rsidR="00172BDF" w:rsidRDefault="00172BDF" w:rsidP="00B37493"/>
        </w:tc>
        <w:tc>
          <w:tcPr>
            <w:tcW w:w="1065" w:type="dxa"/>
          </w:tcPr>
          <w:p w14:paraId="608E4B8D" w14:textId="77777777" w:rsidR="00172BDF" w:rsidRDefault="00172BDF" w:rsidP="00B37493"/>
        </w:tc>
        <w:tc>
          <w:tcPr>
            <w:tcW w:w="3559" w:type="dxa"/>
          </w:tcPr>
          <w:p w14:paraId="4DF55D47" w14:textId="77777777" w:rsidR="00172BDF" w:rsidRDefault="00172BDF" w:rsidP="00B37493"/>
        </w:tc>
      </w:tr>
      <w:tr w:rsidR="00172BDF" w14:paraId="498E95EE" w14:textId="77777777" w:rsidTr="006136AD">
        <w:trPr>
          <w:trHeight w:val="264"/>
        </w:trPr>
        <w:tc>
          <w:tcPr>
            <w:tcW w:w="1800" w:type="dxa"/>
          </w:tcPr>
          <w:p w14:paraId="2E735C0D" w14:textId="77777777" w:rsidR="00172BDF" w:rsidRDefault="00172BDF" w:rsidP="00B37493"/>
        </w:tc>
        <w:tc>
          <w:tcPr>
            <w:tcW w:w="1260" w:type="dxa"/>
          </w:tcPr>
          <w:p w14:paraId="1A9F1D37" w14:textId="77777777" w:rsidR="00172BDF" w:rsidRDefault="00172BDF" w:rsidP="00B37493"/>
        </w:tc>
        <w:tc>
          <w:tcPr>
            <w:tcW w:w="1260" w:type="dxa"/>
          </w:tcPr>
          <w:p w14:paraId="65308D30" w14:textId="77777777" w:rsidR="00172BDF" w:rsidRDefault="00172BDF" w:rsidP="00B37493"/>
        </w:tc>
        <w:tc>
          <w:tcPr>
            <w:tcW w:w="720" w:type="dxa"/>
          </w:tcPr>
          <w:p w14:paraId="12A54BD9" w14:textId="77777777" w:rsidR="00172BDF" w:rsidRDefault="00172BDF" w:rsidP="00B37493"/>
        </w:tc>
        <w:tc>
          <w:tcPr>
            <w:tcW w:w="735" w:type="dxa"/>
          </w:tcPr>
          <w:p w14:paraId="6A5B7C67" w14:textId="77777777" w:rsidR="00172BDF" w:rsidRDefault="00172BDF" w:rsidP="00B37493"/>
        </w:tc>
        <w:tc>
          <w:tcPr>
            <w:tcW w:w="1065" w:type="dxa"/>
          </w:tcPr>
          <w:p w14:paraId="52C05A93" w14:textId="77777777" w:rsidR="00172BDF" w:rsidRDefault="00172BDF" w:rsidP="00B37493"/>
        </w:tc>
        <w:tc>
          <w:tcPr>
            <w:tcW w:w="3559" w:type="dxa"/>
          </w:tcPr>
          <w:p w14:paraId="385FAD78" w14:textId="77777777" w:rsidR="00172BDF" w:rsidRDefault="00172BDF" w:rsidP="00B37493"/>
        </w:tc>
      </w:tr>
      <w:tr w:rsidR="00172BDF" w14:paraId="3AE52C70" w14:textId="77777777" w:rsidTr="006136AD">
        <w:trPr>
          <w:trHeight w:val="60"/>
        </w:trPr>
        <w:tc>
          <w:tcPr>
            <w:tcW w:w="1800" w:type="dxa"/>
          </w:tcPr>
          <w:p w14:paraId="7E1AB448" w14:textId="77777777" w:rsidR="00172BDF" w:rsidRDefault="00172BDF" w:rsidP="00B37493"/>
        </w:tc>
        <w:tc>
          <w:tcPr>
            <w:tcW w:w="1260" w:type="dxa"/>
          </w:tcPr>
          <w:p w14:paraId="618332C7" w14:textId="77777777" w:rsidR="00172BDF" w:rsidRDefault="00172BDF" w:rsidP="00B37493"/>
        </w:tc>
        <w:tc>
          <w:tcPr>
            <w:tcW w:w="1260" w:type="dxa"/>
          </w:tcPr>
          <w:p w14:paraId="013FE99E" w14:textId="77777777" w:rsidR="00172BDF" w:rsidRDefault="00172BDF" w:rsidP="00B37493"/>
        </w:tc>
        <w:tc>
          <w:tcPr>
            <w:tcW w:w="720" w:type="dxa"/>
          </w:tcPr>
          <w:p w14:paraId="0BF20667" w14:textId="77777777" w:rsidR="00172BDF" w:rsidRDefault="00172BDF" w:rsidP="00B37493"/>
        </w:tc>
        <w:tc>
          <w:tcPr>
            <w:tcW w:w="735" w:type="dxa"/>
          </w:tcPr>
          <w:p w14:paraId="5EEC5324" w14:textId="77777777" w:rsidR="00172BDF" w:rsidRDefault="00172BDF" w:rsidP="00B37493"/>
        </w:tc>
        <w:tc>
          <w:tcPr>
            <w:tcW w:w="1065" w:type="dxa"/>
          </w:tcPr>
          <w:p w14:paraId="2B3E7A7D" w14:textId="77777777" w:rsidR="00172BDF" w:rsidRDefault="00172BDF" w:rsidP="00B37493"/>
        </w:tc>
        <w:tc>
          <w:tcPr>
            <w:tcW w:w="3559" w:type="dxa"/>
          </w:tcPr>
          <w:p w14:paraId="16EDC682" w14:textId="77777777" w:rsidR="00172BDF" w:rsidRDefault="00172BDF" w:rsidP="00B37493"/>
        </w:tc>
      </w:tr>
      <w:tr w:rsidR="00172BDF" w14:paraId="0B22332D" w14:textId="77777777" w:rsidTr="006136AD">
        <w:trPr>
          <w:trHeight w:val="60"/>
        </w:trPr>
        <w:tc>
          <w:tcPr>
            <w:tcW w:w="1800" w:type="dxa"/>
          </w:tcPr>
          <w:p w14:paraId="04E69BE8" w14:textId="77777777" w:rsidR="00172BDF" w:rsidRDefault="00172BDF" w:rsidP="00B37493"/>
        </w:tc>
        <w:tc>
          <w:tcPr>
            <w:tcW w:w="1260" w:type="dxa"/>
          </w:tcPr>
          <w:p w14:paraId="1DF7D73E" w14:textId="77777777" w:rsidR="00172BDF" w:rsidRDefault="00172BDF" w:rsidP="00B37493"/>
        </w:tc>
        <w:tc>
          <w:tcPr>
            <w:tcW w:w="1260" w:type="dxa"/>
          </w:tcPr>
          <w:p w14:paraId="480935B2" w14:textId="77777777" w:rsidR="00172BDF" w:rsidRDefault="00172BDF" w:rsidP="00B37493"/>
        </w:tc>
        <w:tc>
          <w:tcPr>
            <w:tcW w:w="720" w:type="dxa"/>
          </w:tcPr>
          <w:p w14:paraId="245DD524" w14:textId="77777777" w:rsidR="00172BDF" w:rsidRDefault="00172BDF" w:rsidP="00B37493"/>
        </w:tc>
        <w:tc>
          <w:tcPr>
            <w:tcW w:w="735" w:type="dxa"/>
          </w:tcPr>
          <w:p w14:paraId="3EC69A00" w14:textId="77777777" w:rsidR="00172BDF" w:rsidRDefault="00172BDF" w:rsidP="00B37493"/>
        </w:tc>
        <w:tc>
          <w:tcPr>
            <w:tcW w:w="1065" w:type="dxa"/>
          </w:tcPr>
          <w:p w14:paraId="640EB642" w14:textId="77777777" w:rsidR="00172BDF" w:rsidRDefault="00172BDF" w:rsidP="00B37493"/>
        </w:tc>
        <w:tc>
          <w:tcPr>
            <w:tcW w:w="3559" w:type="dxa"/>
          </w:tcPr>
          <w:p w14:paraId="2372EE06" w14:textId="77777777" w:rsidR="00172BDF" w:rsidRDefault="00172BDF" w:rsidP="00B37493"/>
        </w:tc>
      </w:tr>
      <w:tr w:rsidR="00172BDF" w14:paraId="1115D941" w14:textId="77777777" w:rsidTr="006136AD">
        <w:trPr>
          <w:trHeight w:val="60"/>
        </w:trPr>
        <w:tc>
          <w:tcPr>
            <w:tcW w:w="1800" w:type="dxa"/>
          </w:tcPr>
          <w:p w14:paraId="3A11F467" w14:textId="77777777" w:rsidR="00172BDF" w:rsidRDefault="00172BDF" w:rsidP="00B37493"/>
        </w:tc>
        <w:tc>
          <w:tcPr>
            <w:tcW w:w="1260" w:type="dxa"/>
          </w:tcPr>
          <w:p w14:paraId="5DD9EFF4" w14:textId="77777777" w:rsidR="00172BDF" w:rsidRDefault="00172BDF" w:rsidP="00B37493"/>
        </w:tc>
        <w:tc>
          <w:tcPr>
            <w:tcW w:w="1260" w:type="dxa"/>
          </w:tcPr>
          <w:p w14:paraId="0CD749FF" w14:textId="77777777" w:rsidR="00172BDF" w:rsidRDefault="00172BDF" w:rsidP="00B37493"/>
        </w:tc>
        <w:tc>
          <w:tcPr>
            <w:tcW w:w="720" w:type="dxa"/>
          </w:tcPr>
          <w:p w14:paraId="3A3E73C2" w14:textId="77777777" w:rsidR="00172BDF" w:rsidRDefault="00172BDF" w:rsidP="00B37493"/>
        </w:tc>
        <w:tc>
          <w:tcPr>
            <w:tcW w:w="735" w:type="dxa"/>
          </w:tcPr>
          <w:p w14:paraId="08EBB531" w14:textId="77777777" w:rsidR="00172BDF" w:rsidRDefault="00172BDF" w:rsidP="00B37493"/>
        </w:tc>
        <w:tc>
          <w:tcPr>
            <w:tcW w:w="1065" w:type="dxa"/>
          </w:tcPr>
          <w:p w14:paraId="5592D8DD" w14:textId="77777777" w:rsidR="00172BDF" w:rsidRDefault="00172BDF" w:rsidP="00B37493"/>
        </w:tc>
        <w:tc>
          <w:tcPr>
            <w:tcW w:w="3559" w:type="dxa"/>
          </w:tcPr>
          <w:p w14:paraId="7D967BBC" w14:textId="77777777" w:rsidR="00172BDF" w:rsidRDefault="00172BDF" w:rsidP="00B37493"/>
        </w:tc>
      </w:tr>
      <w:tr w:rsidR="00172BDF" w14:paraId="5DAA8EFC" w14:textId="77777777" w:rsidTr="006136AD">
        <w:trPr>
          <w:trHeight w:val="60"/>
        </w:trPr>
        <w:tc>
          <w:tcPr>
            <w:tcW w:w="1800" w:type="dxa"/>
          </w:tcPr>
          <w:p w14:paraId="0E3C5321" w14:textId="77777777" w:rsidR="00172BDF" w:rsidRDefault="00172BDF" w:rsidP="00B37493"/>
        </w:tc>
        <w:tc>
          <w:tcPr>
            <w:tcW w:w="1260" w:type="dxa"/>
          </w:tcPr>
          <w:p w14:paraId="3B4DDB86" w14:textId="77777777" w:rsidR="00172BDF" w:rsidRDefault="00172BDF" w:rsidP="00B37493"/>
        </w:tc>
        <w:tc>
          <w:tcPr>
            <w:tcW w:w="1260" w:type="dxa"/>
          </w:tcPr>
          <w:p w14:paraId="34EB88E9" w14:textId="77777777" w:rsidR="00172BDF" w:rsidRDefault="00172BDF" w:rsidP="00B37493"/>
        </w:tc>
        <w:tc>
          <w:tcPr>
            <w:tcW w:w="720" w:type="dxa"/>
          </w:tcPr>
          <w:p w14:paraId="4AF01555" w14:textId="77777777" w:rsidR="00172BDF" w:rsidRDefault="00172BDF" w:rsidP="00B37493"/>
        </w:tc>
        <w:tc>
          <w:tcPr>
            <w:tcW w:w="735" w:type="dxa"/>
          </w:tcPr>
          <w:p w14:paraId="776F2AAD" w14:textId="77777777" w:rsidR="00172BDF" w:rsidRDefault="00172BDF" w:rsidP="00B37493"/>
        </w:tc>
        <w:tc>
          <w:tcPr>
            <w:tcW w:w="1065" w:type="dxa"/>
          </w:tcPr>
          <w:p w14:paraId="7EC53604" w14:textId="77777777" w:rsidR="00172BDF" w:rsidRDefault="00172BDF" w:rsidP="00B37493"/>
        </w:tc>
        <w:tc>
          <w:tcPr>
            <w:tcW w:w="3559" w:type="dxa"/>
          </w:tcPr>
          <w:p w14:paraId="6EB62B5D" w14:textId="77777777" w:rsidR="00172BDF" w:rsidRDefault="00172BDF" w:rsidP="00B37493"/>
        </w:tc>
      </w:tr>
      <w:tr w:rsidR="00172BDF" w14:paraId="7A6633A4" w14:textId="77777777" w:rsidTr="006136AD">
        <w:trPr>
          <w:trHeight w:val="60"/>
        </w:trPr>
        <w:tc>
          <w:tcPr>
            <w:tcW w:w="1800" w:type="dxa"/>
          </w:tcPr>
          <w:p w14:paraId="733C51A7" w14:textId="77777777" w:rsidR="00172BDF" w:rsidRDefault="00172BDF" w:rsidP="00B37493"/>
        </w:tc>
        <w:tc>
          <w:tcPr>
            <w:tcW w:w="1260" w:type="dxa"/>
          </w:tcPr>
          <w:p w14:paraId="6C157A63" w14:textId="77777777" w:rsidR="00172BDF" w:rsidRDefault="00172BDF" w:rsidP="00B37493"/>
        </w:tc>
        <w:tc>
          <w:tcPr>
            <w:tcW w:w="1260" w:type="dxa"/>
          </w:tcPr>
          <w:p w14:paraId="0F051896" w14:textId="77777777" w:rsidR="00172BDF" w:rsidRDefault="00172BDF" w:rsidP="00B37493"/>
        </w:tc>
        <w:tc>
          <w:tcPr>
            <w:tcW w:w="720" w:type="dxa"/>
          </w:tcPr>
          <w:p w14:paraId="518CE644" w14:textId="77777777" w:rsidR="00172BDF" w:rsidRDefault="00172BDF" w:rsidP="00B37493"/>
        </w:tc>
        <w:tc>
          <w:tcPr>
            <w:tcW w:w="735" w:type="dxa"/>
          </w:tcPr>
          <w:p w14:paraId="256AAC40" w14:textId="77777777" w:rsidR="00172BDF" w:rsidRDefault="00172BDF" w:rsidP="00B37493"/>
        </w:tc>
        <w:tc>
          <w:tcPr>
            <w:tcW w:w="1065" w:type="dxa"/>
          </w:tcPr>
          <w:p w14:paraId="085EDC29" w14:textId="77777777" w:rsidR="00172BDF" w:rsidRDefault="00172BDF" w:rsidP="00B37493"/>
        </w:tc>
        <w:tc>
          <w:tcPr>
            <w:tcW w:w="3559" w:type="dxa"/>
          </w:tcPr>
          <w:p w14:paraId="3A30BA41" w14:textId="77777777" w:rsidR="00172BDF" w:rsidRDefault="00172BDF" w:rsidP="00B37493"/>
        </w:tc>
      </w:tr>
      <w:tr w:rsidR="00172BDF" w14:paraId="781C4B30" w14:textId="77777777" w:rsidTr="006136AD">
        <w:trPr>
          <w:trHeight w:val="60"/>
        </w:trPr>
        <w:tc>
          <w:tcPr>
            <w:tcW w:w="1800" w:type="dxa"/>
          </w:tcPr>
          <w:p w14:paraId="3DD8073A" w14:textId="77777777" w:rsidR="00172BDF" w:rsidRDefault="00172BDF" w:rsidP="00B37493"/>
        </w:tc>
        <w:tc>
          <w:tcPr>
            <w:tcW w:w="1260" w:type="dxa"/>
          </w:tcPr>
          <w:p w14:paraId="2399FE3C" w14:textId="77777777" w:rsidR="00172BDF" w:rsidRDefault="00172BDF" w:rsidP="00B37493"/>
        </w:tc>
        <w:tc>
          <w:tcPr>
            <w:tcW w:w="1260" w:type="dxa"/>
          </w:tcPr>
          <w:p w14:paraId="65BB062E" w14:textId="77777777" w:rsidR="00172BDF" w:rsidRDefault="00172BDF" w:rsidP="00B37493"/>
        </w:tc>
        <w:tc>
          <w:tcPr>
            <w:tcW w:w="720" w:type="dxa"/>
          </w:tcPr>
          <w:p w14:paraId="52E9105D" w14:textId="77777777" w:rsidR="00172BDF" w:rsidRDefault="00172BDF" w:rsidP="00B37493"/>
        </w:tc>
        <w:tc>
          <w:tcPr>
            <w:tcW w:w="735" w:type="dxa"/>
          </w:tcPr>
          <w:p w14:paraId="5225B113" w14:textId="77777777" w:rsidR="00172BDF" w:rsidRDefault="00172BDF" w:rsidP="00B37493"/>
        </w:tc>
        <w:tc>
          <w:tcPr>
            <w:tcW w:w="1065" w:type="dxa"/>
          </w:tcPr>
          <w:p w14:paraId="0B071852" w14:textId="77777777" w:rsidR="00172BDF" w:rsidRDefault="00172BDF" w:rsidP="00B37493"/>
        </w:tc>
        <w:tc>
          <w:tcPr>
            <w:tcW w:w="3559" w:type="dxa"/>
          </w:tcPr>
          <w:p w14:paraId="2A3CC347" w14:textId="77777777" w:rsidR="00172BDF" w:rsidRDefault="00172BDF" w:rsidP="00B37493"/>
        </w:tc>
      </w:tr>
      <w:tr w:rsidR="00172BDF" w14:paraId="3443D6B0" w14:textId="77777777" w:rsidTr="006136AD">
        <w:trPr>
          <w:trHeight w:val="60"/>
        </w:trPr>
        <w:tc>
          <w:tcPr>
            <w:tcW w:w="1800" w:type="dxa"/>
          </w:tcPr>
          <w:p w14:paraId="707D6CD1" w14:textId="77777777" w:rsidR="00172BDF" w:rsidRDefault="00172BDF" w:rsidP="00B37493"/>
        </w:tc>
        <w:tc>
          <w:tcPr>
            <w:tcW w:w="1260" w:type="dxa"/>
          </w:tcPr>
          <w:p w14:paraId="16C47BD9" w14:textId="77777777" w:rsidR="00172BDF" w:rsidRDefault="00172BDF" w:rsidP="00B37493"/>
        </w:tc>
        <w:tc>
          <w:tcPr>
            <w:tcW w:w="1260" w:type="dxa"/>
          </w:tcPr>
          <w:p w14:paraId="0ACFF94B" w14:textId="77777777" w:rsidR="00172BDF" w:rsidRDefault="00172BDF" w:rsidP="00B37493"/>
        </w:tc>
        <w:tc>
          <w:tcPr>
            <w:tcW w:w="720" w:type="dxa"/>
          </w:tcPr>
          <w:p w14:paraId="679B7455" w14:textId="77777777" w:rsidR="00172BDF" w:rsidRDefault="00172BDF" w:rsidP="00B37493"/>
        </w:tc>
        <w:tc>
          <w:tcPr>
            <w:tcW w:w="735" w:type="dxa"/>
          </w:tcPr>
          <w:p w14:paraId="51CAC2A9" w14:textId="77777777" w:rsidR="00172BDF" w:rsidRDefault="00172BDF" w:rsidP="00B37493"/>
        </w:tc>
        <w:tc>
          <w:tcPr>
            <w:tcW w:w="1065" w:type="dxa"/>
          </w:tcPr>
          <w:p w14:paraId="6A9AA8CE" w14:textId="77777777" w:rsidR="00172BDF" w:rsidRDefault="00172BDF" w:rsidP="00B37493"/>
        </w:tc>
        <w:tc>
          <w:tcPr>
            <w:tcW w:w="3559" w:type="dxa"/>
          </w:tcPr>
          <w:p w14:paraId="4A4AD7C1" w14:textId="77777777" w:rsidR="00172BDF" w:rsidRDefault="00172BDF" w:rsidP="00B37493"/>
        </w:tc>
      </w:tr>
      <w:tr w:rsidR="00172BDF" w14:paraId="503EC3FB" w14:textId="77777777" w:rsidTr="006136AD">
        <w:trPr>
          <w:trHeight w:val="60"/>
        </w:trPr>
        <w:tc>
          <w:tcPr>
            <w:tcW w:w="1800" w:type="dxa"/>
          </w:tcPr>
          <w:p w14:paraId="298FF408" w14:textId="77777777" w:rsidR="00172BDF" w:rsidRDefault="00172BDF" w:rsidP="00B37493"/>
        </w:tc>
        <w:tc>
          <w:tcPr>
            <w:tcW w:w="1260" w:type="dxa"/>
          </w:tcPr>
          <w:p w14:paraId="1291A56F" w14:textId="77777777" w:rsidR="00172BDF" w:rsidRDefault="00172BDF" w:rsidP="00B37493"/>
        </w:tc>
        <w:tc>
          <w:tcPr>
            <w:tcW w:w="1260" w:type="dxa"/>
          </w:tcPr>
          <w:p w14:paraId="78845495" w14:textId="77777777" w:rsidR="00172BDF" w:rsidRDefault="00172BDF" w:rsidP="00B37493"/>
        </w:tc>
        <w:tc>
          <w:tcPr>
            <w:tcW w:w="720" w:type="dxa"/>
          </w:tcPr>
          <w:p w14:paraId="07ADE05A" w14:textId="77777777" w:rsidR="00172BDF" w:rsidRDefault="00172BDF" w:rsidP="00B37493"/>
        </w:tc>
        <w:tc>
          <w:tcPr>
            <w:tcW w:w="735" w:type="dxa"/>
          </w:tcPr>
          <w:p w14:paraId="348498DD" w14:textId="77777777" w:rsidR="00172BDF" w:rsidRDefault="00172BDF" w:rsidP="00B37493"/>
        </w:tc>
        <w:tc>
          <w:tcPr>
            <w:tcW w:w="1065" w:type="dxa"/>
          </w:tcPr>
          <w:p w14:paraId="5DE92AA7" w14:textId="77777777" w:rsidR="00172BDF" w:rsidRDefault="00172BDF" w:rsidP="00B37493"/>
        </w:tc>
        <w:tc>
          <w:tcPr>
            <w:tcW w:w="3559" w:type="dxa"/>
          </w:tcPr>
          <w:p w14:paraId="551636BD" w14:textId="77777777" w:rsidR="00172BDF" w:rsidRDefault="00172BDF" w:rsidP="00B37493"/>
        </w:tc>
      </w:tr>
      <w:tr w:rsidR="00172BDF" w14:paraId="7F520682" w14:textId="77777777" w:rsidTr="006136AD">
        <w:trPr>
          <w:trHeight w:val="60"/>
        </w:trPr>
        <w:tc>
          <w:tcPr>
            <w:tcW w:w="1800" w:type="dxa"/>
          </w:tcPr>
          <w:p w14:paraId="12F14D6D" w14:textId="77777777" w:rsidR="00172BDF" w:rsidRDefault="00172BDF" w:rsidP="00B37493"/>
        </w:tc>
        <w:tc>
          <w:tcPr>
            <w:tcW w:w="1260" w:type="dxa"/>
          </w:tcPr>
          <w:p w14:paraId="4E340EE3" w14:textId="77777777" w:rsidR="00172BDF" w:rsidRDefault="00172BDF" w:rsidP="00B37493"/>
        </w:tc>
        <w:tc>
          <w:tcPr>
            <w:tcW w:w="1260" w:type="dxa"/>
          </w:tcPr>
          <w:p w14:paraId="3E2BEE76" w14:textId="77777777" w:rsidR="00172BDF" w:rsidRDefault="00172BDF" w:rsidP="00B37493"/>
        </w:tc>
        <w:tc>
          <w:tcPr>
            <w:tcW w:w="720" w:type="dxa"/>
          </w:tcPr>
          <w:p w14:paraId="3667F019" w14:textId="77777777" w:rsidR="00172BDF" w:rsidRDefault="00172BDF" w:rsidP="00B37493"/>
        </w:tc>
        <w:tc>
          <w:tcPr>
            <w:tcW w:w="735" w:type="dxa"/>
          </w:tcPr>
          <w:p w14:paraId="4C72B0A5" w14:textId="77777777" w:rsidR="00172BDF" w:rsidRDefault="00172BDF" w:rsidP="00B37493"/>
        </w:tc>
        <w:tc>
          <w:tcPr>
            <w:tcW w:w="1065" w:type="dxa"/>
          </w:tcPr>
          <w:p w14:paraId="66EF814E" w14:textId="77777777" w:rsidR="00172BDF" w:rsidRDefault="00172BDF" w:rsidP="00B37493"/>
        </w:tc>
        <w:tc>
          <w:tcPr>
            <w:tcW w:w="3559" w:type="dxa"/>
          </w:tcPr>
          <w:p w14:paraId="0D408599" w14:textId="77777777" w:rsidR="00172BDF" w:rsidRDefault="00172BDF" w:rsidP="00B37493"/>
        </w:tc>
      </w:tr>
      <w:tr w:rsidR="00172BDF" w14:paraId="133056B1" w14:textId="77777777" w:rsidTr="006136AD">
        <w:trPr>
          <w:trHeight w:val="276"/>
        </w:trPr>
        <w:tc>
          <w:tcPr>
            <w:tcW w:w="1800" w:type="dxa"/>
          </w:tcPr>
          <w:p w14:paraId="08D0B7D2" w14:textId="77777777" w:rsidR="00172BDF" w:rsidRDefault="00172BDF" w:rsidP="00B37493"/>
        </w:tc>
        <w:tc>
          <w:tcPr>
            <w:tcW w:w="1260" w:type="dxa"/>
          </w:tcPr>
          <w:p w14:paraId="4A2899E0" w14:textId="77777777" w:rsidR="00172BDF" w:rsidRDefault="00172BDF" w:rsidP="00B37493"/>
        </w:tc>
        <w:tc>
          <w:tcPr>
            <w:tcW w:w="1260" w:type="dxa"/>
          </w:tcPr>
          <w:p w14:paraId="12A4151F" w14:textId="77777777" w:rsidR="00172BDF" w:rsidRDefault="00172BDF" w:rsidP="00B37493"/>
        </w:tc>
        <w:tc>
          <w:tcPr>
            <w:tcW w:w="720" w:type="dxa"/>
          </w:tcPr>
          <w:p w14:paraId="3BCB0B92" w14:textId="77777777" w:rsidR="00172BDF" w:rsidRDefault="00172BDF" w:rsidP="00B37493"/>
        </w:tc>
        <w:tc>
          <w:tcPr>
            <w:tcW w:w="735" w:type="dxa"/>
          </w:tcPr>
          <w:p w14:paraId="7787BA8D" w14:textId="77777777" w:rsidR="00172BDF" w:rsidRDefault="00172BDF" w:rsidP="00B37493"/>
        </w:tc>
        <w:tc>
          <w:tcPr>
            <w:tcW w:w="1065" w:type="dxa"/>
          </w:tcPr>
          <w:p w14:paraId="2D0C9D3F" w14:textId="77777777" w:rsidR="00172BDF" w:rsidRDefault="00172BDF" w:rsidP="00B37493"/>
        </w:tc>
        <w:tc>
          <w:tcPr>
            <w:tcW w:w="3559" w:type="dxa"/>
          </w:tcPr>
          <w:p w14:paraId="57F954A0" w14:textId="77777777" w:rsidR="00172BDF" w:rsidRDefault="00172BDF" w:rsidP="00B37493"/>
        </w:tc>
      </w:tr>
      <w:tr w:rsidR="00172BDF" w14:paraId="17A4A618" w14:textId="77777777" w:rsidTr="006136AD">
        <w:trPr>
          <w:trHeight w:val="264"/>
        </w:trPr>
        <w:tc>
          <w:tcPr>
            <w:tcW w:w="1800" w:type="dxa"/>
          </w:tcPr>
          <w:p w14:paraId="407A929A" w14:textId="77777777" w:rsidR="00172BDF" w:rsidRDefault="00172BDF" w:rsidP="00B37493"/>
        </w:tc>
        <w:tc>
          <w:tcPr>
            <w:tcW w:w="1260" w:type="dxa"/>
          </w:tcPr>
          <w:p w14:paraId="3956F0AB" w14:textId="77777777" w:rsidR="00172BDF" w:rsidRDefault="00172BDF" w:rsidP="00B37493"/>
        </w:tc>
        <w:tc>
          <w:tcPr>
            <w:tcW w:w="1260" w:type="dxa"/>
          </w:tcPr>
          <w:p w14:paraId="575B97FA" w14:textId="77777777" w:rsidR="00172BDF" w:rsidRDefault="00172BDF" w:rsidP="00B37493"/>
        </w:tc>
        <w:tc>
          <w:tcPr>
            <w:tcW w:w="720" w:type="dxa"/>
          </w:tcPr>
          <w:p w14:paraId="6FE23313" w14:textId="77777777" w:rsidR="00172BDF" w:rsidRDefault="00172BDF" w:rsidP="00B37493"/>
        </w:tc>
        <w:tc>
          <w:tcPr>
            <w:tcW w:w="735" w:type="dxa"/>
          </w:tcPr>
          <w:p w14:paraId="53CE5743" w14:textId="77777777" w:rsidR="00172BDF" w:rsidRDefault="00172BDF" w:rsidP="00B37493"/>
        </w:tc>
        <w:tc>
          <w:tcPr>
            <w:tcW w:w="1065" w:type="dxa"/>
          </w:tcPr>
          <w:p w14:paraId="2DF68CD1" w14:textId="77777777" w:rsidR="00172BDF" w:rsidRDefault="00172BDF" w:rsidP="00B37493"/>
        </w:tc>
        <w:tc>
          <w:tcPr>
            <w:tcW w:w="3559" w:type="dxa"/>
          </w:tcPr>
          <w:p w14:paraId="668501D8" w14:textId="77777777" w:rsidR="00172BDF" w:rsidRDefault="00172BDF" w:rsidP="00B37493"/>
        </w:tc>
      </w:tr>
    </w:tbl>
    <w:p w14:paraId="2284AC67" w14:textId="77777777" w:rsidR="00172BDF" w:rsidRDefault="00172BDF" w:rsidP="00172BDF"/>
    <w:p w14:paraId="56D6C269" w14:textId="77777777" w:rsidR="00172BDF" w:rsidRDefault="00172BDF" w:rsidP="00172BD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279B25B7" w14:textId="5E32EF6E" w:rsidR="00CC1FDF" w:rsidRDefault="00CC1FDF" w:rsidP="00CC1FDF">
      <w:pPr>
        <w:pStyle w:val="Heading1"/>
      </w:pPr>
      <w:r>
        <w:rPr>
          <w:b/>
          <w:bCs/>
          <w:smallCaps/>
          <w:color w:val="5B9BD5" w:themeColor="accent1"/>
          <w:spacing w:val="5"/>
        </w:rPr>
        <w:br w:type="column"/>
      </w:r>
      <w:bookmarkStart w:id="15" w:name="_Toc20998326"/>
      <w:r>
        <w:lastRenderedPageBreak/>
        <w:t>Language</w:t>
      </w:r>
      <w:bookmarkEnd w:id="15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CC1FDF" w14:paraId="1B37E223" w14:textId="77777777" w:rsidTr="00CF3A74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060299E0" w14:textId="77777777" w:rsidR="00CC1FDF" w:rsidRPr="00F02F47" w:rsidRDefault="00CC1FDF" w:rsidP="00CF3A7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2CD5E94A" w14:textId="77777777" w:rsidR="00CC1FDF" w:rsidRPr="00F02F47" w:rsidRDefault="00CC1FDF" w:rsidP="00CF3A7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2563773A" w14:textId="77777777" w:rsidR="00CC1FDF" w:rsidRPr="00F02F47" w:rsidRDefault="00CC1FDF" w:rsidP="00CF3A7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73E1C083" w14:textId="77777777" w:rsidR="00CC1FDF" w:rsidRPr="00F02F47" w:rsidRDefault="00CC1FDF" w:rsidP="00CF3A7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36A356A1" w14:textId="77777777" w:rsidR="00CC1FDF" w:rsidRPr="00F02F47" w:rsidRDefault="00CC1FDF" w:rsidP="00CF3A7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333F2DD7" w14:textId="77777777" w:rsidR="00CC1FDF" w:rsidRPr="00F02F47" w:rsidRDefault="00CC1FDF" w:rsidP="00CF3A7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19CE524C" w14:textId="77777777" w:rsidR="00CC1FDF" w:rsidRPr="00F02F47" w:rsidRDefault="00CC1FDF" w:rsidP="00CF3A7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CC1FDF" w14:paraId="71D47494" w14:textId="77777777" w:rsidTr="00CF3A74">
        <w:trPr>
          <w:trHeight w:val="264"/>
        </w:trPr>
        <w:tc>
          <w:tcPr>
            <w:tcW w:w="1800" w:type="dxa"/>
          </w:tcPr>
          <w:p w14:paraId="49EB18DA" w14:textId="29F11253" w:rsidR="00CC1FDF" w:rsidRPr="00222D46" w:rsidRDefault="00537356" w:rsidP="00CF3A74">
            <w:pPr>
              <w:rPr>
                <w:b/>
                <w:bCs/>
                <w:u w:val="single"/>
              </w:rPr>
            </w:pPr>
            <w:proofErr w:type="spellStart"/>
            <w:r w:rsidRPr="00222D46">
              <w:rPr>
                <w:b/>
                <w:bCs/>
                <w:sz w:val="24"/>
                <w:szCs w:val="24"/>
                <w:u w:val="single"/>
              </w:rPr>
              <w:t>LanguageID</w:t>
            </w:r>
            <w:proofErr w:type="spellEnd"/>
          </w:p>
        </w:tc>
        <w:tc>
          <w:tcPr>
            <w:tcW w:w="1260" w:type="dxa"/>
          </w:tcPr>
          <w:p w14:paraId="5B254F9D" w14:textId="1B3A532F" w:rsidR="00CC1FDF" w:rsidRDefault="00222D46" w:rsidP="00CF3A74">
            <w:r>
              <w:t>PK</w:t>
            </w:r>
          </w:p>
        </w:tc>
        <w:tc>
          <w:tcPr>
            <w:tcW w:w="1080" w:type="dxa"/>
          </w:tcPr>
          <w:p w14:paraId="416C33DE" w14:textId="7991A822" w:rsidR="00CC1FDF" w:rsidRDefault="00537356" w:rsidP="00CF3A74">
            <w:r>
              <w:t>Number</w:t>
            </w:r>
          </w:p>
        </w:tc>
        <w:tc>
          <w:tcPr>
            <w:tcW w:w="900" w:type="dxa"/>
          </w:tcPr>
          <w:p w14:paraId="6F0EB2D2" w14:textId="77777777" w:rsidR="00CC1FDF" w:rsidRDefault="00CC1FDF" w:rsidP="00CF3A74"/>
        </w:tc>
        <w:tc>
          <w:tcPr>
            <w:tcW w:w="735" w:type="dxa"/>
          </w:tcPr>
          <w:p w14:paraId="21EF2710" w14:textId="0B411A73" w:rsidR="00CC1FDF" w:rsidRDefault="00537356" w:rsidP="00CF3A74">
            <w:r>
              <w:t>Y</w:t>
            </w:r>
          </w:p>
        </w:tc>
        <w:tc>
          <w:tcPr>
            <w:tcW w:w="1065" w:type="dxa"/>
          </w:tcPr>
          <w:p w14:paraId="6EBA658E" w14:textId="77777777" w:rsidR="00CC1FDF" w:rsidRDefault="00CC1FDF" w:rsidP="00CF3A74"/>
        </w:tc>
        <w:tc>
          <w:tcPr>
            <w:tcW w:w="3559" w:type="dxa"/>
          </w:tcPr>
          <w:p w14:paraId="7FD6E321" w14:textId="21705DEE" w:rsidR="00CC1FDF" w:rsidRDefault="00537356" w:rsidP="00CF3A74">
            <w:proofErr w:type="spellStart"/>
            <w:r>
              <w:t>Autonumber</w:t>
            </w:r>
            <w:proofErr w:type="spellEnd"/>
          </w:p>
        </w:tc>
      </w:tr>
      <w:tr w:rsidR="00CC1FDF" w14:paraId="4ABF3CDD" w14:textId="77777777" w:rsidTr="00CF3A74">
        <w:trPr>
          <w:trHeight w:val="276"/>
        </w:trPr>
        <w:tc>
          <w:tcPr>
            <w:tcW w:w="1800" w:type="dxa"/>
          </w:tcPr>
          <w:p w14:paraId="7E893AE3" w14:textId="2D6F1ACE" w:rsidR="00CC1FDF" w:rsidRDefault="00222D46" w:rsidP="00CF3A74">
            <w:proofErr w:type="spellStart"/>
            <w:r>
              <w:t>LangDesc</w:t>
            </w:r>
            <w:proofErr w:type="spellEnd"/>
          </w:p>
        </w:tc>
        <w:tc>
          <w:tcPr>
            <w:tcW w:w="1260" w:type="dxa"/>
          </w:tcPr>
          <w:p w14:paraId="71A510AC" w14:textId="77777777" w:rsidR="00CC1FDF" w:rsidRDefault="00CC1FDF" w:rsidP="00CF3A74"/>
        </w:tc>
        <w:tc>
          <w:tcPr>
            <w:tcW w:w="1080" w:type="dxa"/>
          </w:tcPr>
          <w:p w14:paraId="647D7A36" w14:textId="4004E40A" w:rsidR="00CC1FDF" w:rsidRDefault="00537356" w:rsidP="00CF3A74">
            <w:r>
              <w:t>Varchar</w:t>
            </w:r>
          </w:p>
        </w:tc>
        <w:tc>
          <w:tcPr>
            <w:tcW w:w="900" w:type="dxa"/>
          </w:tcPr>
          <w:p w14:paraId="3CC660D4" w14:textId="0C65D041" w:rsidR="00CC1FDF" w:rsidRDefault="00537356" w:rsidP="00CF3A74">
            <w:r>
              <w:t>20</w:t>
            </w:r>
          </w:p>
        </w:tc>
        <w:tc>
          <w:tcPr>
            <w:tcW w:w="735" w:type="dxa"/>
          </w:tcPr>
          <w:p w14:paraId="217D7E7B" w14:textId="38F300F1" w:rsidR="00CC1FDF" w:rsidRDefault="00537356" w:rsidP="00CF3A74">
            <w:r>
              <w:t>Y</w:t>
            </w:r>
          </w:p>
        </w:tc>
        <w:tc>
          <w:tcPr>
            <w:tcW w:w="1065" w:type="dxa"/>
          </w:tcPr>
          <w:p w14:paraId="666A09E0" w14:textId="77777777" w:rsidR="00CC1FDF" w:rsidRDefault="00CC1FDF" w:rsidP="00CF3A74"/>
        </w:tc>
        <w:tc>
          <w:tcPr>
            <w:tcW w:w="3559" w:type="dxa"/>
          </w:tcPr>
          <w:p w14:paraId="0D09C460" w14:textId="77777777" w:rsidR="00CC1FDF" w:rsidRDefault="00CC1FDF" w:rsidP="00CF3A74"/>
        </w:tc>
      </w:tr>
      <w:tr w:rsidR="00CC1FDF" w14:paraId="7859339E" w14:textId="77777777" w:rsidTr="00CF3A74">
        <w:trPr>
          <w:trHeight w:val="264"/>
        </w:trPr>
        <w:tc>
          <w:tcPr>
            <w:tcW w:w="1800" w:type="dxa"/>
          </w:tcPr>
          <w:p w14:paraId="258EC7A6" w14:textId="77777777" w:rsidR="00CC1FDF" w:rsidRDefault="00CC1FDF" w:rsidP="00CF3A74"/>
        </w:tc>
        <w:tc>
          <w:tcPr>
            <w:tcW w:w="1260" w:type="dxa"/>
          </w:tcPr>
          <w:p w14:paraId="718DEB37" w14:textId="77777777" w:rsidR="00CC1FDF" w:rsidRDefault="00CC1FDF" w:rsidP="00CF3A74"/>
        </w:tc>
        <w:tc>
          <w:tcPr>
            <w:tcW w:w="1080" w:type="dxa"/>
          </w:tcPr>
          <w:p w14:paraId="6C859ADC" w14:textId="77777777" w:rsidR="00CC1FDF" w:rsidRDefault="00CC1FDF" w:rsidP="00CF3A74"/>
        </w:tc>
        <w:tc>
          <w:tcPr>
            <w:tcW w:w="900" w:type="dxa"/>
          </w:tcPr>
          <w:p w14:paraId="5C92C9C1" w14:textId="77777777" w:rsidR="00CC1FDF" w:rsidRDefault="00CC1FDF" w:rsidP="00CF3A74"/>
        </w:tc>
        <w:tc>
          <w:tcPr>
            <w:tcW w:w="735" w:type="dxa"/>
          </w:tcPr>
          <w:p w14:paraId="0652D73F" w14:textId="77777777" w:rsidR="00CC1FDF" w:rsidRDefault="00CC1FDF" w:rsidP="00CF3A74"/>
        </w:tc>
        <w:tc>
          <w:tcPr>
            <w:tcW w:w="1065" w:type="dxa"/>
          </w:tcPr>
          <w:p w14:paraId="33182F1B" w14:textId="77777777" w:rsidR="00CC1FDF" w:rsidRDefault="00CC1FDF" w:rsidP="00CF3A74"/>
        </w:tc>
        <w:tc>
          <w:tcPr>
            <w:tcW w:w="3559" w:type="dxa"/>
          </w:tcPr>
          <w:p w14:paraId="41D3E085" w14:textId="77777777" w:rsidR="00CC1FDF" w:rsidRDefault="00CC1FDF" w:rsidP="00CF3A74"/>
        </w:tc>
      </w:tr>
      <w:tr w:rsidR="00CC1FDF" w14:paraId="3083BCAD" w14:textId="77777777" w:rsidTr="00CF3A74">
        <w:trPr>
          <w:trHeight w:val="264"/>
        </w:trPr>
        <w:tc>
          <w:tcPr>
            <w:tcW w:w="1800" w:type="dxa"/>
          </w:tcPr>
          <w:p w14:paraId="111E246B" w14:textId="77777777" w:rsidR="00CC1FDF" w:rsidRDefault="00CC1FDF" w:rsidP="00CF3A74"/>
        </w:tc>
        <w:tc>
          <w:tcPr>
            <w:tcW w:w="1260" w:type="dxa"/>
          </w:tcPr>
          <w:p w14:paraId="4C67E5A0" w14:textId="77777777" w:rsidR="00CC1FDF" w:rsidRDefault="00CC1FDF" w:rsidP="00CF3A74"/>
        </w:tc>
        <w:tc>
          <w:tcPr>
            <w:tcW w:w="1080" w:type="dxa"/>
          </w:tcPr>
          <w:p w14:paraId="48E11346" w14:textId="77777777" w:rsidR="00CC1FDF" w:rsidRDefault="00CC1FDF" w:rsidP="00CF3A74"/>
        </w:tc>
        <w:tc>
          <w:tcPr>
            <w:tcW w:w="900" w:type="dxa"/>
          </w:tcPr>
          <w:p w14:paraId="7DAD50B3" w14:textId="77777777" w:rsidR="00CC1FDF" w:rsidRDefault="00CC1FDF" w:rsidP="00CF3A74"/>
        </w:tc>
        <w:tc>
          <w:tcPr>
            <w:tcW w:w="735" w:type="dxa"/>
          </w:tcPr>
          <w:p w14:paraId="7CFDCEEC" w14:textId="77777777" w:rsidR="00CC1FDF" w:rsidRDefault="00CC1FDF" w:rsidP="00CF3A74"/>
        </w:tc>
        <w:tc>
          <w:tcPr>
            <w:tcW w:w="1065" w:type="dxa"/>
          </w:tcPr>
          <w:p w14:paraId="2FF82327" w14:textId="77777777" w:rsidR="00CC1FDF" w:rsidRDefault="00CC1FDF" w:rsidP="00CF3A74"/>
        </w:tc>
        <w:tc>
          <w:tcPr>
            <w:tcW w:w="3559" w:type="dxa"/>
          </w:tcPr>
          <w:p w14:paraId="5D696CE7" w14:textId="77777777" w:rsidR="00CC1FDF" w:rsidRDefault="00CC1FDF" w:rsidP="00CF3A74"/>
        </w:tc>
      </w:tr>
      <w:tr w:rsidR="00CC1FDF" w14:paraId="66C3F3C7" w14:textId="77777777" w:rsidTr="00CF3A74">
        <w:trPr>
          <w:trHeight w:val="60"/>
        </w:trPr>
        <w:tc>
          <w:tcPr>
            <w:tcW w:w="1800" w:type="dxa"/>
          </w:tcPr>
          <w:p w14:paraId="48E9FBC2" w14:textId="77777777" w:rsidR="00CC1FDF" w:rsidRDefault="00CC1FDF" w:rsidP="00CF3A74"/>
        </w:tc>
        <w:tc>
          <w:tcPr>
            <w:tcW w:w="1260" w:type="dxa"/>
          </w:tcPr>
          <w:p w14:paraId="536C232F" w14:textId="77777777" w:rsidR="00CC1FDF" w:rsidRDefault="00CC1FDF" w:rsidP="00CF3A74"/>
        </w:tc>
        <w:tc>
          <w:tcPr>
            <w:tcW w:w="1080" w:type="dxa"/>
          </w:tcPr>
          <w:p w14:paraId="768E9684" w14:textId="77777777" w:rsidR="00CC1FDF" w:rsidRDefault="00CC1FDF" w:rsidP="00CF3A74"/>
        </w:tc>
        <w:tc>
          <w:tcPr>
            <w:tcW w:w="900" w:type="dxa"/>
          </w:tcPr>
          <w:p w14:paraId="57313AFD" w14:textId="77777777" w:rsidR="00CC1FDF" w:rsidRDefault="00CC1FDF" w:rsidP="00CF3A74"/>
        </w:tc>
        <w:tc>
          <w:tcPr>
            <w:tcW w:w="735" w:type="dxa"/>
          </w:tcPr>
          <w:p w14:paraId="16B0F1A0" w14:textId="77777777" w:rsidR="00CC1FDF" w:rsidRDefault="00CC1FDF" w:rsidP="00CF3A74"/>
        </w:tc>
        <w:tc>
          <w:tcPr>
            <w:tcW w:w="1065" w:type="dxa"/>
          </w:tcPr>
          <w:p w14:paraId="1D324851" w14:textId="77777777" w:rsidR="00CC1FDF" w:rsidRDefault="00CC1FDF" w:rsidP="00CF3A74"/>
        </w:tc>
        <w:tc>
          <w:tcPr>
            <w:tcW w:w="3559" w:type="dxa"/>
          </w:tcPr>
          <w:p w14:paraId="2D0CFFF4" w14:textId="77777777" w:rsidR="00CC1FDF" w:rsidRDefault="00CC1FDF" w:rsidP="00CF3A74"/>
        </w:tc>
      </w:tr>
      <w:tr w:rsidR="00CC1FDF" w14:paraId="6335B396" w14:textId="77777777" w:rsidTr="00CF3A74">
        <w:trPr>
          <w:trHeight w:val="60"/>
        </w:trPr>
        <w:tc>
          <w:tcPr>
            <w:tcW w:w="1800" w:type="dxa"/>
          </w:tcPr>
          <w:p w14:paraId="066C05B8" w14:textId="77777777" w:rsidR="00CC1FDF" w:rsidRDefault="00CC1FDF" w:rsidP="00CF3A74"/>
        </w:tc>
        <w:tc>
          <w:tcPr>
            <w:tcW w:w="1260" w:type="dxa"/>
          </w:tcPr>
          <w:p w14:paraId="792410F3" w14:textId="77777777" w:rsidR="00CC1FDF" w:rsidRDefault="00CC1FDF" w:rsidP="00CF3A74"/>
        </w:tc>
        <w:tc>
          <w:tcPr>
            <w:tcW w:w="1080" w:type="dxa"/>
          </w:tcPr>
          <w:p w14:paraId="77AB2173" w14:textId="77777777" w:rsidR="00CC1FDF" w:rsidRDefault="00CC1FDF" w:rsidP="00CF3A74"/>
        </w:tc>
        <w:tc>
          <w:tcPr>
            <w:tcW w:w="900" w:type="dxa"/>
          </w:tcPr>
          <w:p w14:paraId="7B2F3D9F" w14:textId="77777777" w:rsidR="00CC1FDF" w:rsidRDefault="00CC1FDF" w:rsidP="00CF3A74"/>
        </w:tc>
        <w:tc>
          <w:tcPr>
            <w:tcW w:w="735" w:type="dxa"/>
          </w:tcPr>
          <w:p w14:paraId="5E5BFEE9" w14:textId="77777777" w:rsidR="00CC1FDF" w:rsidRDefault="00CC1FDF" w:rsidP="00CF3A74"/>
        </w:tc>
        <w:tc>
          <w:tcPr>
            <w:tcW w:w="1065" w:type="dxa"/>
          </w:tcPr>
          <w:p w14:paraId="0A4F1E1E" w14:textId="77777777" w:rsidR="00CC1FDF" w:rsidRDefault="00CC1FDF" w:rsidP="00CF3A74"/>
        </w:tc>
        <w:tc>
          <w:tcPr>
            <w:tcW w:w="3559" w:type="dxa"/>
          </w:tcPr>
          <w:p w14:paraId="184326D7" w14:textId="77777777" w:rsidR="00CC1FDF" w:rsidRDefault="00CC1FDF" w:rsidP="00CF3A74"/>
        </w:tc>
      </w:tr>
      <w:tr w:rsidR="00CC1FDF" w14:paraId="1A2F7A50" w14:textId="77777777" w:rsidTr="00CF3A74">
        <w:trPr>
          <w:trHeight w:val="60"/>
        </w:trPr>
        <w:tc>
          <w:tcPr>
            <w:tcW w:w="1800" w:type="dxa"/>
          </w:tcPr>
          <w:p w14:paraId="1E376526" w14:textId="77777777" w:rsidR="00CC1FDF" w:rsidRDefault="00CC1FDF" w:rsidP="00CF3A74"/>
        </w:tc>
        <w:tc>
          <w:tcPr>
            <w:tcW w:w="1260" w:type="dxa"/>
          </w:tcPr>
          <w:p w14:paraId="4E302C9C" w14:textId="77777777" w:rsidR="00CC1FDF" w:rsidRDefault="00CC1FDF" w:rsidP="00CF3A74"/>
        </w:tc>
        <w:tc>
          <w:tcPr>
            <w:tcW w:w="1080" w:type="dxa"/>
          </w:tcPr>
          <w:p w14:paraId="292C334A" w14:textId="77777777" w:rsidR="00CC1FDF" w:rsidRDefault="00CC1FDF" w:rsidP="00CF3A74"/>
        </w:tc>
        <w:tc>
          <w:tcPr>
            <w:tcW w:w="900" w:type="dxa"/>
          </w:tcPr>
          <w:p w14:paraId="1FB876D3" w14:textId="77777777" w:rsidR="00CC1FDF" w:rsidRDefault="00CC1FDF" w:rsidP="00CF3A74"/>
        </w:tc>
        <w:tc>
          <w:tcPr>
            <w:tcW w:w="735" w:type="dxa"/>
          </w:tcPr>
          <w:p w14:paraId="02B3476F" w14:textId="77777777" w:rsidR="00CC1FDF" w:rsidRDefault="00CC1FDF" w:rsidP="00CF3A74"/>
        </w:tc>
        <w:tc>
          <w:tcPr>
            <w:tcW w:w="1065" w:type="dxa"/>
          </w:tcPr>
          <w:p w14:paraId="32C82B71" w14:textId="77777777" w:rsidR="00CC1FDF" w:rsidRDefault="00CC1FDF" w:rsidP="00CF3A74"/>
        </w:tc>
        <w:tc>
          <w:tcPr>
            <w:tcW w:w="3559" w:type="dxa"/>
          </w:tcPr>
          <w:p w14:paraId="443757C8" w14:textId="77777777" w:rsidR="00CC1FDF" w:rsidRDefault="00CC1FDF" w:rsidP="00CF3A74"/>
        </w:tc>
      </w:tr>
      <w:tr w:rsidR="00CC1FDF" w14:paraId="227648BA" w14:textId="77777777" w:rsidTr="00CF3A74">
        <w:trPr>
          <w:trHeight w:val="60"/>
        </w:trPr>
        <w:tc>
          <w:tcPr>
            <w:tcW w:w="1800" w:type="dxa"/>
          </w:tcPr>
          <w:p w14:paraId="2A73FCB2" w14:textId="77777777" w:rsidR="00CC1FDF" w:rsidRDefault="00CC1FDF" w:rsidP="00CF3A74"/>
        </w:tc>
        <w:tc>
          <w:tcPr>
            <w:tcW w:w="1260" w:type="dxa"/>
          </w:tcPr>
          <w:p w14:paraId="3EB203E4" w14:textId="77777777" w:rsidR="00CC1FDF" w:rsidRDefault="00CC1FDF" w:rsidP="00CF3A74"/>
        </w:tc>
        <w:tc>
          <w:tcPr>
            <w:tcW w:w="1080" w:type="dxa"/>
          </w:tcPr>
          <w:p w14:paraId="4E4C29C1" w14:textId="77777777" w:rsidR="00CC1FDF" w:rsidRDefault="00CC1FDF" w:rsidP="00CF3A74"/>
        </w:tc>
        <w:tc>
          <w:tcPr>
            <w:tcW w:w="900" w:type="dxa"/>
          </w:tcPr>
          <w:p w14:paraId="5AEAA87A" w14:textId="77777777" w:rsidR="00CC1FDF" w:rsidRDefault="00CC1FDF" w:rsidP="00CF3A74"/>
        </w:tc>
        <w:tc>
          <w:tcPr>
            <w:tcW w:w="735" w:type="dxa"/>
          </w:tcPr>
          <w:p w14:paraId="774E4894" w14:textId="77777777" w:rsidR="00CC1FDF" w:rsidRDefault="00CC1FDF" w:rsidP="00CF3A74"/>
        </w:tc>
        <w:tc>
          <w:tcPr>
            <w:tcW w:w="1065" w:type="dxa"/>
          </w:tcPr>
          <w:p w14:paraId="11434410" w14:textId="77777777" w:rsidR="00CC1FDF" w:rsidRDefault="00CC1FDF" w:rsidP="00CF3A74"/>
        </w:tc>
        <w:tc>
          <w:tcPr>
            <w:tcW w:w="3559" w:type="dxa"/>
          </w:tcPr>
          <w:p w14:paraId="5C96DBAC" w14:textId="77777777" w:rsidR="00CC1FDF" w:rsidRDefault="00CC1FDF" w:rsidP="00CF3A74"/>
        </w:tc>
      </w:tr>
      <w:tr w:rsidR="00CC1FDF" w14:paraId="047246FB" w14:textId="77777777" w:rsidTr="00CF3A74">
        <w:trPr>
          <w:trHeight w:val="60"/>
        </w:trPr>
        <w:tc>
          <w:tcPr>
            <w:tcW w:w="1800" w:type="dxa"/>
          </w:tcPr>
          <w:p w14:paraId="2ED0C8FC" w14:textId="77777777" w:rsidR="00CC1FDF" w:rsidRDefault="00CC1FDF" w:rsidP="00CF3A74"/>
        </w:tc>
        <w:tc>
          <w:tcPr>
            <w:tcW w:w="1260" w:type="dxa"/>
          </w:tcPr>
          <w:p w14:paraId="1ABB34FB" w14:textId="77777777" w:rsidR="00CC1FDF" w:rsidRDefault="00CC1FDF" w:rsidP="00CF3A74"/>
        </w:tc>
        <w:tc>
          <w:tcPr>
            <w:tcW w:w="1080" w:type="dxa"/>
          </w:tcPr>
          <w:p w14:paraId="1AEC34F6" w14:textId="77777777" w:rsidR="00CC1FDF" w:rsidRDefault="00CC1FDF" w:rsidP="00CF3A74"/>
        </w:tc>
        <w:tc>
          <w:tcPr>
            <w:tcW w:w="900" w:type="dxa"/>
          </w:tcPr>
          <w:p w14:paraId="72B8888C" w14:textId="77777777" w:rsidR="00CC1FDF" w:rsidRDefault="00CC1FDF" w:rsidP="00CF3A74"/>
        </w:tc>
        <w:tc>
          <w:tcPr>
            <w:tcW w:w="735" w:type="dxa"/>
          </w:tcPr>
          <w:p w14:paraId="2C5B5221" w14:textId="77777777" w:rsidR="00CC1FDF" w:rsidRDefault="00CC1FDF" w:rsidP="00CF3A74"/>
        </w:tc>
        <w:tc>
          <w:tcPr>
            <w:tcW w:w="1065" w:type="dxa"/>
          </w:tcPr>
          <w:p w14:paraId="466A8BC9" w14:textId="77777777" w:rsidR="00CC1FDF" w:rsidRDefault="00CC1FDF" w:rsidP="00CF3A74"/>
        </w:tc>
        <w:tc>
          <w:tcPr>
            <w:tcW w:w="3559" w:type="dxa"/>
          </w:tcPr>
          <w:p w14:paraId="00818905" w14:textId="77777777" w:rsidR="00CC1FDF" w:rsidRDefault="00CC1FDF" w:rsidP="00CF3A74"/>
        </w:tc>
      </w:tr>
      <w:tr w:rsidR="00CC1FDF" w14:paraId="0F40930F" w14:textId="77777777" w:rsidTr="00CF3A74">
        <w:trPr>
          <w:trHeight w:val="60"/>
        </w:trPr>
        <w:tc>
          <w:tcPr>
            <w:tcW w:w="1800" w:type="dxa"/>
          </w:tcPr>
          <w:p w14:paraId="2F19CD93" w14:textId="77777777" w:rsidR="00CC1FDF" w:rsidRDefault="00CC1FDF" w:rsidP="00CF3A74"/>
        </w:tc>
        <w:tc>
          <w:tcPr>
            <w:tcW w:w="1260" w:type="dxa"/>
          </w:tcPr>
          <w:p w14:paraId="0BF03CD5" w14:textId="77777777" w:rsidR="00CC1FDF" w:rsidRDefault="00CC1FDF" w:rsidP="00CF3A74"/>
        </w:tc>
        <w:tc>
          <w:tcPr>
            <w:tcW w:w="1080" w:type="dxa"/>
          </w:tcPr>
          <w:p w14:paraId="1A5A62F4" w14:textId="77777777" w:rsidR="00CC1FDF" w:rsidRDefault="00CC1FDF" w:rsidP="00CF3A74"/>
        </w:tc>
        <w:tc>
          <w:tcPr>
            <w:tcW w:w="900" w:type="dxa"/>
          </w:tcPr>
          <w:p w14:paraId="1892E2E1" w14:textId="77777777" w:rsidR="00CC1FDF" w:rsidRDefault="00CC1FDF" w:rsidP="00CF3A74"/>
        </w:tc>
        <w:tc>
          <w:tcPr>
            <w:tcW w:w="735" w:type="dxa"/>
          </w:tcPr>
          <w:p w14:paraId="56167E5B" w14:textId="77777777" w:rsidR="00CC1FDF" w:rsidRDefault="00CC1FDF" w:rsidP="00CF3A74"/>
        </w:tc>
        <w:tc>
          <w:tcPr>
            <w:tcW w:w="1065" w:type="dxa"/>
          </w:tcPr>
          <w:p w14:paraId="37FA5C7D" w14:textId="77777777" w:rsidR="00CC1FDF" w:rsidRDefault="00CC1FDF" w:rsidP="00CF3A74"/>
        </w:tc>
        <w:tc>
          <w:tcPr>
            <w:tcW w:w="3559" w:type="dxa"/>
          </w:tcPr>
          <w:p w14:paraId="1ABAE71A" w14:textId="77777777" w:rsidR="00CC1FDF" w:rsidRDefault="00CC1FDF" w:rsidP="00CF3A74"/>
        </w:tc>
      </w:tr>
      <w:tr w:rsidR="00CC1FDF" w14:paraId="2FD42DF3" w14:textId="77777777" w:rsidTr="00CF3A74">
        <w:trPr>
          <w:trHeight w:val="60"/>
        </w:trPr>
        <w:tc>
          <w:tcPr>
            <w:tcW w:w="1800" w:type="dxa"/>
          </w:tcPr>
          <w:p w14:paraId="3B566C48" w14:textId="77777777" w:rsidR="00CC1FDF" w:rsidRDefault="00CC1FDF" w:rsidP="00CF3A74"/>
        </w:tc>
        <w:tc>
          <w:tcPr>
            <w:tcW w:w="1260" w:type="dxa"/>
          </w:tcPr>
          <w:p w14:paraId="7D84EB15" w14:textId="77777777" w:rsidR="00CC1FDF" w:rsidRDefault="00CC1FDF" w:rsidP="00CF3A74"/>
        </w:tc>
        <w:tc>
          <w:tcPr>
            <w:tcW w:w="1080" w:type="dxa"/>
          </w:tcPr>
          <w:p w14:paraId="6F3B782A" w14:textId="77777777" w:rsidR="00CC1FDF" w:rsidRDefault="00CC1FDF" w:rsidP="00CF3A74"/>
        </w:tc>
        <w:tc>
          <w:tcPr>
            <w:tcW w:w="900" w:type="dxa"/>
          </w:tcPr>
          <w:p w14:paraId="577DE70E" w14:textId="77777777" w:rsidR="00CC1FDF" w:rsidRDefault="00CC1FDF" w:rsidP="00CF3A74"/>
        </w:tc>
        <w:tc>
          <w:tcPr>
            <w:tcW w:w="735" w:type="dxa"/>
          </w:tcPr>
          <w:p w14:paraId="1415F169" w14:textId="77777777" w:rsidR="00CC1FDF" w:rsidRDefault="00CC1FDF" w:rsidP="00CF3A74"/>
        </w:tc>
        <w:tc>
          <w:tcPr>
            <w:tcW w:w="1065" w:type="dxa"/>
          </w:tcPr>
          <w:p w14:paraId="28DAFD26" w14:textId="77777777" w:rsidR="00CC1FDF" w:rsidRDefault="00CC1FDF" w:rsidP="00CF3A74"/>
        </w:tc>
        <w:tc>
          <w:tcPr>
            <w:tcW w:w="3559" w:type="dxa"/>
          </w:tcPr>
          <w:p w14:paraId="742E5087" w14:textId="77777777" w:rsidR="00CC1FDF" w:rsidRDefault="00CC1FDF" w:rsidP="00CF3A74"/>
        </w:tc>
      </w:tr>
      <w:tr w:rsidR="00CC1FDF" w14:paraId="46DBC9E8" w14:textId="77777777" w:rsidTr="00CF3A74">
        <w:trPr>
          <w:trHeight w:val="60"/>
        </w:trPr>
        <w:tc>
          <w:tcPr>
            <w:tcW w:w="1800" w:type="dxa"/>
          </w:tcPr>
          <w:p w14:paraId="79F3941F" w14:textId="77777777" w:rsidR="00CC1FDF" w:rsidRDefault="00CC1FDF" w:rsidP="00CF3A74"/>
        </w:tc>
        <w:tc>
          <w:tcPr>
            <w:tcW w:w="1260" w:type="dxa"/>
          </w:tcPr>
          <w:p w14:paraId="10866918" w14:textId="77777777" w:rsidR="00CC1FDF" w:rsidRDefault="00CC1FDF" w:rsidP="00CF3A74"/>
        </w:tc>
        <w:tc>
          <w:tcPr>
            <w:tcW w:w="1080" w:type="dxa"/>
          </w:tcPr>
          <w:p w14:paraId="0F7A6CB4" w14:textId="77777777" w:rsidR="00CC1FDF" w:rsidRDefault="00CC1FDF" w:rsidP="00CF3A74"/>
        </w:tc>
        <w:tc>
          <w:tcPr>
            <w:tcW w:w="900" w:type="dxa"/>
          </w:tcPr>
          <w:p w14:paraId="66A8E498" w14:textId="77777777" w:rsidR="00CC1FDF" w:rsidRDefault="00CC1FDF" w:rsidP="00CF3A74"/>
        </w:tc>
        <w:tc>
          <w:tcPr>
            <w:tcW w:w="735" w:type="dxa"/>
          </w:tcPr>
          <w:p w14:paraId="785685B0" w14:textId="77777777" w:rsidR="00CC1FDF" w:rsidRDefault="00CC1FDF" w:rsidP="00CF3A74"/>
        </w:tc>
        <w:tc>
          <w:tcPr>
            <w:tcW w:w="1065" w:type="dxa"/>
          </w:tcPr>
          <w:p w14:paraId="2A53B56A" w14:textId="77777777" w:rsidR="00CC1FDF" w:rsidRDefault="00CC1FDF" w:rsidP="00CF3A74"/>
        </w:tc>
        <w:tc>
          <w:tcPr>
            <w:tcW w:w="3559" w:type="dxa"/>
          </w:tcPr>
          <w:p w14:paraId="68635C60" w14:textId="77777777" w:rsidR="00CC1FDF" w:rsidRDefault="00CC1FDF" w:rsidP="00CF3A74"/>
        </w:tc>
      </w:tr>
      <w:tr w:rsidR="00CC1FDF" w14:paraId="31189B41" w14:textId="77777777" w:rsidTr="00CF3A74">
        <w:trPr>
          <w:trHeight w:val="60"/>
        </w:trPr>
        <w:tc>
          <w:tcPr>
            <w:tcW w:w="1800" w:type="dxa"/>
          </w:tcPr>
          <w:p w14:paraId="78DDACDC" w14:textId="77777777" w:rsidR="00CC1FDF" w:rsidRDefault="00CC1FDF" w:rsidP="00CF3A74"/>
        </w:tc>
        <w:tc>
          <w:tcPr>
            <w:tcW w:w="1260" w:type="dxa"/>
          </w:tcPr>
          <w:p w14:paraId="6B3D5D1E" w14:textId="77777777" w:rsidR="00CC1FDF" w:rsidRDefault="00CC1FDF" w:rsidP="00CF3A74"/>
        </w:tc>
        <w:tc>
          <w:tcPr>
            <w:tcW w:w="1080" w:type="dxa"/>
          </w:tcPr>
          <w:p w14:paraId="2C2A4900" w14:textId="77777777" w:rsidR="00CC1FDF" w:rsidRDefault="00CC1FDF" w:rsidP="00CF3A74"/>
        </w:tc>
        <w:tc>
          <w:tcPr>
            <w:tcW w:w="900" w:type="dxa"/>
          </w:tcPr>
          <w:p w14:paraId="6D3F5DA3" w14:textId="77777777" w:rsidR="00CC1FDF" w:rsidRDefault="00CC1FDF" w:rsidP="00CF3A74"/>
        </w:tc>
        <w:tc>
          <w:tcPr>
            <w:tcW w:w="735" w:type="dxa"/>
          </w:tcPr>
          <w:p w14:paraId="32F831D9" w14:textId="77777777" w:rsidR="00CC1FDF" w:rsidRDefault="00CC1FDF" w:rsidP="00CF3A74"/>
        </w:tc>
        <w:tc>
          <w:tcPr>
            <w:tcW w:w="1065" w:type="dxa"/>
          </w:tcPr>
          <w:p w14:paraId="769D2094" w14:textId="77777777" w:rsidR="00CC1FDF" w:rsidRDefault="00CC1FDF" w:rsidP="00CF3A74"/>
        </w:tc>
        <w:tc>
          <w:tcPr>
            <w:tcW w:w="3559" w:type="dxa"/>
          </w:tcPr>
          <w:p w14:paraId="04F7CA4D" w14:textId="77777777" w:rsidR="00CC1FDF" w:rsidRDefault="00CC1FDF" w:rsidP="00CF3A74"/>
        </w:tc>
      </w:tr>
      <w:tr w:rsidR="00CC1FDF" w14:paraId="1CB8CF13" w14:textId="77777777" w:rsidTr="00CF3A74">
        <w:trPr>
          <w:trHeight w:val="276"/>
        </w:trPr>
        <w:tc>
          <w:tcPr>
            <w:tcW w:w="1800" w:type="dxa"/>
          </w:tcPr>
          <w:p w14:paraId="1808D7B2" w14:textId="77777777" w:rsidR="00CC1FDF" w:rsidRDefault="00CC1FDF" w:rsidP="00CF3A74"/>
        </w:tc>
        <w:tc>
          <w:tcPr>
            <w:tcW w:w="1260" w:type="dxa"/>
          </w:tcPr>
          <w:p w14:paraId="26477B4B" w14:textId="77777777" w:rsidR="00CC1FDF" w:rsidRDefault="00CC1FDF" w:rsidP="00CF3A74"/>
        </w:tc>
        <w:tc>
          <w:tcPr>
            <w:tcW w:w="1080" w:type="dxa"/>
          </w:tcPr>
          <w:p w14:paraId="1F51A57E" w14:textId="77777777" w:rsidR="00CC1FDF" w:rsidRDefault="00CC1FDF" w:rsidP="00CF3A74"/>
        </w:tc>
        <w:tc>
          <w:tcPr>
            <w:tcW w:w="900" w:type="dxa"/>
          </w:tcPr>
          <w:p w14:paraId="1A46A3EC" w14:textId="77777777" w:rsidR="00CC1FDF" w:rsidRDefault="00CC1FDF" w:rsidP="00CF3A74"/>
        </w:tc>
        <w:tc>
          <w:tcPr>
            <w:tcW w:w="735" w:type="dxa"/>
          </w:tcPr>
          <w:p w14:paraId="230B63B6" w14:textId="77777777" w:rsidR="00CC1FDF" w:rsidRDefault="00CC1FDF" w:rsidP="00CF3A74"/>
        </w:tc>
        <w:tc>
          <w:tcPr>
            <w:tcW w:w="1065" w:type="dxa"/>
          </w:tcPr>
          <w:p w14:paraId="06FD01D5" w14:textId="77777777" w:rsidR="00CC1FDF" w:rsidRDefault="00CC1FDF" w:rsidP="00CF3A74"/>
        </w:tc>
        <w:tc>
          <w:tcPr>
            <w:tcW w:w="3559" w:type="dxa"/>
          </w:tcPr>
          <w:p w14:paraId="333BEB26" w14:textId="77777777" w:rsidR="00CC1FDF" w:rsidRDefault="00CC1FDF" w:rsidP="00CF3A74"/>
        </w:tc>
      </w:tr>
      <w:tr w:rsidR="00CC1FDF" w14:paraId="55903B3D" w14:textId="77777777" w:rsidTr="00CF3A74">
        <w:trPr>
          <w:trHeight w:val="264"/>
        </w:trPr>
        <w:tc>
          <w:tcPr>
            <w:tcW w:w="1800" w:type="dxa"/>
          </w:tcPr>
          <w:p w14:paraId="78ECBD34" w14:textId="77777777" w:rsidR="00CC1FDF" w:rsidRDefault="00CC1FDF" w:rsidP="00CF3A74"/>
        </w:tc>
        <w:tc>
          <w:tcPr>
            <w:tcW w:w="1260" w:type="dxa"/>
          </w:tcPr>
          <w:p w14:paraId="2D2361A9" w14:textId="77777777" w:rsidR="00CC1FDF" w:rsidRDefault="00CC1FDF" w:rsidP="00CF3A74"/>
        </w:tc>
        <w:tc>
          <w:tcPr>
            <w:tcW w:w="1080" w:type="dxa"/>
          </w:tcPr>
          <w:p w14:paraId="41666E48" w14:textId="77777777" w:rsidR="00CC1FDF" w:rsidRDefault="00CC1FDF" w:rsidP="00CF3A74"/>
        </w:tc>
        <w:tc>
          <w:tcPr>
            <w:tcW w:w="900" w:type="dxa"/>
          </w:tcPr>
          <w:p w14:paraId="11A18A7D" w14:textId="77777777" w:rsidR="00CC1FDF" w:rsidRDefault="00CC1FDF" w:rsidP="00CF3A74"/>
        </w:tc>
        <w:tc>
          <w:tcPr>
            <w:tcW w:w="735" w:type="dxa"/>
          </w:tcPr>
          <w:p w14:paraId="7D4A9813" w14:textId="77777777" w:rsidR="00CC1FDF" w:rsidRDefault="00CC1FDF" w:rsidP="00CF3A74"/>
        </w:tc>
        <w:tc>
          <w:tcPr>
            <w:tcW w:w="1065" w:type="dxa"/>
          </w:tcPr>
          <w:p w14:paraId="31B919B9" w14:textId="77777777" w:rsidR="00CC1FDF" w:rsidRDefault="00CC1FDF" w:rsidP="00CF3A74"/>
        </w:tc>
        <w:tc>
          <w:tcPr>
            <w:tcW w:w="3559" w:type="dxa"/>
          </w:tcPr>
          <w:p w14:paraId="251C9BC3" w14:textId="77777777" w:rsidR="00CC1FDF" w:rsidRDefault="00CC1FDF" w:rsidP="00CF3A74"/>
        </w:tc>
      </w:tr>
    </w:tbl>
    <w:p w14:paraId="193D843B" w14:textId="77777777" w:rsidR="00CC1FDF" w:rsidRDefault="00CC1FDF" w:rsidP="00CC1FDF"/>
    <w:p w14:paraId="68068294" w14:textId="77777777" w:rsidR="00CC1FDF" w:rsidRDefault="00CC1FDF" w:rsidP="00CC1FD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59379397" w14:textId="6D260751" w:rsidR="0020366D" w:rsidRDefault="0020366D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425F82C" w14:textId="5325C29F" w:rsidR="0020366D" w:rsidRDefault="0020366D" w:rsidP="0020366D">
      <w:pPr>
        <w:pStyle w:val="Heading1"/>
      </w:pPr>
      <w:bookmarkStart w:id="16" w:name="_Toc19181241"/>
      <w:bookmarkStart w:id="17" w:name="_Toc20998327"/>
      <w:r>
        <w:lastRenderedPageBreak/>
        <w:t>Loan</w:t>
      </w:r>
      <w:bookmarkEnd w:id="16"/>
      <w:bookmarkEnd w:id="17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990"/>
        <w:gridCol w:w="810"/>
        <w:gridCol w:w="735"/>
        <w:gridCol w:w="1065"/>
        <w:gridCol w:w="3559"/>
      </w:tblGrid>
      <w:tr w:rsidR="0020366D" w14:paraId="1A7173B4" w14:textId="77777777" w:rsidTr="00C84140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7FAE9489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678542D4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990" w:type="dxa"/>
            <w:shd w:val="clear" w:color="auto" w:fill="DEEAF6" w:themeFill="accent1" w:themeFillTint="33"/>
          </w:tcPr>
          <w:p w14:paraId="7E61B0FA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04CF7197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2545709E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73FE312A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79B11B4E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20366D" w14:paraId="602D3F83" w14:textId="77777777" w:rsidTr="00C84140">
        <w:trPr>
          <w:trHeight w:val="264"/>
        </w:trPr>
        <w:tc>
          <w:tcPr>
            <w:tcW w:w="1800" w:type="dxa"/>
          </w:tcPr>
          <w:p w14:paraId="0D707751" w14:textId="79C24C95" w:rsidR="0020366D" w:rsidRDefault="007257A0" w:rsidP="00B37493">
            <w:proofErr w:type="spellStart"/>
            <w:r>
              <w:t>L</w:t>
            </w:r>
            <w:r w:rsidR="00440742">
              <w:t>oa</w:t>
            </w:r>
            <w:r>
              <w:t>nID</w:t>
            </w:r>
            <w:proofErr w:type="spellEnd"/>
          </w:p>
        </w:tc>
        <w:tc>
          <w:tcPr>
            <w:tcW w:w="1440" w:type="dxa"/>
          </w:tcPr>
          <w:p w14:paraId="2E9E175F" w14:textId="3BB54A40" w:rsidR="0020366D" w:rsidRDefault="007257A0" w:rsidP="00B37493">
            <w:r>
              <w:t>PK</w:t>
            </w:r>
          </w:p>
        </w:tc>
        <w:tc>
          <w:tcPr>
            <w:tcW w:w="990" w:type="dxa"/>
          </w:tcPr>
          <w:p w14:paraId="01F37327" w14:textId="030AE0ED" w:rsidR="0020366D" w:rsidRDefault="007257A0" w:rsidP="00B37493">
            <w:r>
              <w:t>INT</w:t>
            </w:r>
          </w:p>
        </w:tc>
        <w:tc>
          <w:tcPr>
            <w:tcW w:w="810" w:type="dxa"/>
          </w:tcPr>
          <w:p w14:paraId="73955843" w14:textId="77777777" w:rsidR="0020366D" w:rsidRDefault="0020366D" w:rsidP="00B37493"/>
        </w:tc>
        <w:tc>
          <w:tcPr>
            <w:tcW w:w="735" w:type="dxa"/>
          </w:tcPr>
          <w:p w14:paraId="4367EBEB" w14:textId="53639F24" w:rsidR="0020366D" w:rsidRDefault="007257A0" w:rsidP="00B37493">
            <w:r>
              <w:t>Y</w:t>
            </w:r>
          </w:p>
        </w:tc>
        <w:tc>
          <w:tcPr>
            <w:tcW w:w="1065" w:type="dxa"/>
          </w:tcPr>
          <w:p w14:paraId="04D25E3B" w14:textId="77777777" w:rsidR="0020366D" w:rsidRDefault="0020366D" w:rsidP="00B37493"/>
        </w:tc>
        <w:tc>
          <w:tcPr>
            <w:tcW w:w="3559" w:type="dxa"/>
          </w:tcPr>
          <w:p w14:paraId="1575B855" w14:textId="21255B7C" w:rsidR="0020366D" w:rsidRDefault="007257A0" w:rsidP="00B37493">
            <w:proofErr w:type="spellStart"/>
            <w:r>
              <w:t>LoanID</w:t>
            </w:r>
            <w:proofErr w:type="spellEnd"/>
          </w:p>
        </w:tc>
      </w:tr>
      <w:tr w:rsidR="0020366D" w14:paraId="14AF71B7" w14:textId="77777777" w:rsidTr="00C84140">
        <w:trPr>
          <w:trHeight w:val="276"/>
        </w:trPr>
        <w:tc>
          <w:tcPr>
            <w:tcW w:w="1800" w:type="dxa"/>
          </w:tcPr>
          <w:p w14:paraId="42EA6BFE" w14:textId="3F3F6241" w:rsidR="0020366D" w:rsidRDefault="007257A0" w:rsidP="00B37493">
            <w:proofErr w:type="spellStart"/>
            <w:r w:rsidRPr="007257A0">
              <w:rPr>
                <w:color w:val="FF0000"/>
              </w:rPr>
              <w:t>PerID</w:t>
            </w:r>
            <w:proofErr w:type="spellEnd"/>
          </w:p>
        </w:tc>
        <w:tc>
          <w:tcPr>
            <w:tcW w:w="1440" w:type="dxa"/>
          </w:tcPr>
          <w:p w14:paraId="363DBC3A" w14:textId="5588C1B6" w:rsidR="0020366D" w:rsidRDefault="007257A0" w:rsidP="00B37493">
            <w:proofErr w:type="spellStart"/>
            <w:proofErr w:type="gramStart"/>
            <w:r>
              <w:t>FK:Person</w:t>
            </w:r>
            <w:proofErr w:type="spellEnd"/>
            <w:proofErr w:type="gramEnd"/>
          </w:p>
        </w:tc>
        <w:tc>
          <w:tcPr>
            <w:tcW w:w="990" w:type="dxa"/>
          </w:tcPr>
          <w:p w14:paraId="796AC573" w14:textId="77777777" w:rsidR="0020366D" w:rsidRDefault="0020366D" w:rsidP="00B37493"/>
        </w:tc>
        <w:tc>
          <w:tcPr>
            <w:tcW w:w="810" w:type="dxa"/>
          </w:tcPr>
          <w:p w14:paraId="1025B874" w14:textId="77777777" w:rsidR="0020366D" w:rsidRDefault="0020366D" w:rsidP="00B37493"/>
        </w:tc>
        <w:tc>
          <w:tcPr>
            <w:tcW w:w="735" w:type="dxa"/>
          </w:tcPr>
          <w:p w14:paraId="1221EE5E" w14:textId="41B4E82F" w:rsidR="0020366D" w:rsidRDefault="00720245" w:rsidP="00B37493">
            <w:r>
              <w:t>Y</w:t>
            </w:r>
          </w:p>
        </w:tc>
        <w:tc>
          <w:tcPr>
            <w:tcW w:w="1065" w:type="dxa"/>
          </w:tcPr>
          <w:p w14:paraId="3AC256C7" w14:textId="77777777" w:rsidR="0020366D" w:rsidRDefault="0020366D" w:rsidP="00B37493"/>
        </w:tc>
        <w:tc>
          <w:tcPr>
            <w:tcW w:w="3559" w:type="dxa"/>
          </w:tcPr>
          <w:p w14:paraId="4C87E6D6" w14:textId="77777777" w:rsidR="0020366D" w:rsidRDefault="0020366D" w:rsidP="00B37493"/>
        </w:tc>
      </w:tr>
      <w:tr w:rsidR="0020366D" w14:paraId="50AEB25C" w14:textId="77777777" w:rsidTr="00C84140">
        <w:trPr>
          <w:trHeight w:val="264"/>
        </w:trPr>
        <w:tc>
          <w:tcPr>
            <w:tcW w:w="1800" w:type="dxa"/>
          </w:tcPr>
          <w:p w14:paraId="29AA4862" w14:textId="75066665" w:rsidR="0020366D" w:rsidRDefault="00D02165" w:rsidP="00B37493">
            <w:proofErr w:type="spellStart"/>
            <w:r>
              <w:t>ColID</w:t>
            </w:r>
            <w:proofErr w:type="spellEnd"/>
          </w:p>
        </w:tc>
        <w:tc>
          <w:tcPr>
            <w:tcW w:w="1440" w:type="dxa"/>
          </w:tcPr>
          <w:p w14:paraId="04A79559" w14:textId="1A6EE353" w:rsidR="0020366D" w:rsidRDefault="00D02165" w:rsidP="00B37493">
            <w:proofErr w:type="spellStart"/>
            <w:proofErr w:type="gramStart"/>
            <w:r>
              <w:t>FK:Collection</w:t>
            </w:r>
            <w:proofErr w:type="spellEnd"/>
            <w:proofErr w:type="gramEnd"/>
          </w:p>
        </w:tc>
        <w:tc>
          <w:tcPr>
            <w:tcW w:w="990" w:type="dxa"/>
          </w:tcPr>
          <w:p w14:paraId="2C191E39" w14:textId="77777777" w:rsidR="0020366D" w:rsidRDefault="0020366D" w:rsidP="00B37493"/>
        </w:tc>
        <w:tc>
          <w:tcPr>
            <w:tcW w:w="810" w:type="dxa"/>
          </w:tcPr>
          <w:p w14:paraId="5AA92E99" w14:textId="77777777" w:rsidR="0020366D" w:rsidRDefault="0020366D" w:rsidP="00B37493"/>
        </w:tc>
        <w:tc>
          <w:tcPr>
            <w:tcW w:w="735" w:type="dxa"/>
          </w:tcPr>
          <w:p w14:paraId="276D7EC6" w14:textId="147AAFBF" w:rsidR="0020366D" w:rsidRDefault="00720245" w:rsidP="00B37493">
            <w:r>
              <w:t>Y</w:t>
            </w:r>
          </w:p>
        </w:tc>
        <w:tc>
          <w:tcPr>
            <w:tcW w:w="1065" w:type="dxa"/>
          </w:tcPr>
          <w:p w14:paraId="2EA52794" w14:textId="77777777" w:rsidR="0020366D" w:rsidRDefault="0020366D" w:rsidP="00B37493"/>
        </w:tc>
        <w:tc>
          <w:tcPr>
            <w:tcW w:w="3559" w:type="dxa"/>
          </w:tcPr>
          <w:p w14:paraId="10EC34B5" w14:textId="77777777" w:rsidR="0020366D" w:rsidRDefault="0020366D" w:rsidP="00B37493"/>
        </w:tc>
      </w:tr>
      <w:tr w:rsidR="0020366D" w14:paraId="3F727B49" w14:textId="77777777" w:rsidTr="00C84140">
        <w:trPr>
          <w:trHeight w:val="264"/>
        </w:trPr>
        <w:tc>
          <w:tcPr>
            <w:tcW w:w="1800" w:type="dxa"/>
          </w:tcPr>
          <w:p w14:paraId="58FD4C83" w14:textId="1BA94164" w:rsidR="0020366D" w:rsidRDefault="00720245" w:rsidP="00B37493">
            <w:proofErr w:type="spellStart"/>
            <w:r>
              <w:t>L</w:t>
            </w:r>
            <w:r w:rsidR="00795774">
              <w:t>oa</w:t>
            </w:r>
            <w:r>
              <w:t>nDate</w:t>
            </w:r>
            <w:proofErr w:type="spellEnd"/>
          </w:p>
        </w:tc>
        <w:tc>
          <w:tcPr>
            <w:tcW w:w="1440" w:type="dxa"/>
          </w:tcPr>
          <w:p w14:paraId="086D164F" w14:textId="77777777" w:rsidR="0020366D" w:rsidRDefault="0020366D" w:rsidP="00B37493"/>
        </w:tc>
        <w:tc>
          <w:tcPr>
            <w:tcW w:w="990" w:type="dxa"/>
          </w:tcPr>
          <w:p w14:paraId="5BFD8A92" w14:textId="198BEAD6" w:rsidR="0020366D" w:rsidRDefault="00720245" w:rsidP="00B37493">
            <w:r>
              <w:t>DATE</w:t>
            </w:r>
          </w:p>
        </w:tc>
        <w:tc>
          <w:tcPr>
            <w:tcW w:w="810" w:type="dxa"/>
          </w:tcPr>
          <w:p w14:paraId="28B9F3E2" w14:textId="77777777" w:rsidR="0020366D" w:rsidRDefault="0020366D" w:rsidP="00B37493"/>
        </w:tc>
        <w:tc>
          <w:tcPr>
            <w:tcW w:w="735" w:type="dxa"/>
          </w:tcPr>
          <w:p w14:paraId="00CDEDB6" w14:textId="27BCE3C4" w:rsidR="0020366D" w:rsidRDefault="00720245" w:rsidP="00B37493">
            <w:r>
              <w:t>Y</w:t>
            </w:r>
          </w:p>
        </w:tc>
        <w:tc>
          <w:tcPr>
            <w:tcW w:w="1065" w:type="dxa"/>
          </w:tcPr>
          <w:p w14:paraId="772512F7" w14:textId="77777777" w:rsidR="0020366D" w:rsidRDefault="0020366D" w:rsidP="00B37493"/>
        </w:tc>
        <w:tc>
          <w:tcPr>
            <w:tcW w:w="3559" w:type="dxa"/>
          </w:tcPr>
          <w:p w14:paraId="6455823E" w14:textId="77FD2075" w:rsidR="0020366D" w:rsidRDefault="00720245" w:rsidP="00B37493">
            <w:r>
              <w:t>Date of Loan</w:t>
            </w:r>
          </w:p>
        </w:tc>
      </w:tr>
      <w:tr w:rsidR="0020366D" w14:paraId="21FE29E0" w14:textId="77777777" w:rsidTr="00C84140">
        <w:trPr>
          <w:trHeight w:val="60"/>
        </w:trPr>
        <w:tc>
          <w:tcPr>
            <w:tcW w:w="1800" w:type="dxa"/>
          </w:tcPr>
          <w:p w14:paraId="25F0758A" w14:textId="3ED2ACF4" w:rsidR="0020366D" w:rsidRDefault="00EB2C2C" w:rsidP="00B37493">
            <w:proofErr w:type="spellStart"/>
            <w:r>
              <w:t>L</w:t>
            </w:r>
            <w:r w:rsidR="00795774">
              <w:t>oa</w:t>
            </w:r>
            <w:r>
              <w:t>nDue</w:t>
            </w:r>
            <w:proofErr w:type="spellEnd"/>
          </w:p>
        </w:tc>
        <w:tc>
          <w:tcPr>
            <w:tcW w:w="1440" w:type="dxa"/>
          </w:tcPr>
          <w:p w14:paraId="14D9F6B1" w14:textId="77777777" w:rsidR="0020366D" w:rsidRDefault="0020366D" w:rsidP="00B37493"/>
        </w:tc>
        <w:tc>
          <w:tcPr>
            <w:tcW w:w="990" w:type="dxa"/>
          </w:tcPr>
          <w:p w14:paraId="08D9A9B0" w14:textId="4475E5BB" w:rsidR="0020366D" w:rsidRDefault="00EB2C2C" w:rsidP="00B37493">
            <w:r>
              <w:t>Date</w:t>
            </w:r>
          </w:p>
        </w:tc>
        <w:tc>
          <w:tcPr>
            <w:tcW w:w="810" w:type="dxa"/>
          </w:tcPr>
          <w:p w14:paraId="214F800F" w14:textId="77777777" w:rsidR="0020366D" w:rsidRDefault="0020366D" w:rsidP="00B37493"/>
        </w:tc>
        <w:tc>
          <w:tcPr>
            <w:tcW w:w="735" w:type="dxa"/>
          </w:tcPr>
          <w:p w14:paraId="01F07EFE" w14:textId="79FB08FA" w:rsidR="0020366D" w:rsidRDefault="00EB2C2C" w:rsidP="00B37493">
            <w:r>
              <w:t>Y</w:t>
            </w:r>
          </w:p>
        </w:tc>
        <w:tc>
          <w:tcPr>
            <w:tcW w:w="1065" w:type="dxa"/>
          </w:tcPr>
          <w:p w14:paraId="02448AF4" w14:textId="77777777" w:rsidR="0020366D" w:rsidRDefault="0020366D" w:rsidP="00B37493"/>
        </w:tc>
        <w:tc>
          <w:tcPr>
            <w:tcW w:w="3559" w:type="dxa"/>
          </w:tcPr>
          <w:p w14:paraId="1A935A5C" w14:textId="5A5C6627" w:rsidR="0020366D" w:rsidRDefault="00EB2C2C" w:rsidP="00B37493">
            <w:r>
              <w:t>Date Due</w:t>
            </w:r>
          </w:p>
        </w:tc>
      </w:tr>
      <w:tr w:rsidR="0020366D" w14:paraId="5A842B06" w14:textId="77777777" w:rsidTr="00C84140">
        <w:trPr>
          <w:trHeight w:val="60"/>
        </w:trPr>
        <w:tc>
          <w:tcPr>
            <w:tcW w:w="1800" w:type="dxa"/>
          </w:tcPr>
          <w:p w14:paraId="2E9939E8" w14:textId="00EC1D1A" w:rsidR="0020366D" w:rsidRDefault="00AF3338" w:rsidP="00B37493">
            <w:proofErr w:type="spellStart"/>
            <w:r>
              <w:t>L</w:t>
            </w:r>
            <w:r w:rsidR="00795774">
              <w:t>oa</w:t>
            </w:r>
            <w:r>
              <w:t>nReturn</w:t>
            </w:r>
            <w:proofErr w:type="spellEnd"/>
          </w:p>
        </w:tc>
        <w:tc>
          <w:tcPr>
            <w:tcW w:w="1440" w:type="dxa"/>
          </w:tcPr>
          <w:p w14:paraId="474F3E24" w14:textId="77777777" w:rsidR="0020366D" w:rsidRDefault="0020366D" w:rsidP="00B37493"/>
        </w:tc>
        <w:tc>
          <w:tcPr>
            <w:tcW w:w="990" w:type="dxa"/>
          </w:tcPr>
          <w:p w14:paraId="460FC225" w14:textId="28CD6126" w:rsidR="0020366D" w:rsidRDefault="00AF3338" w:rsidP="00B37493">
            <w:r>
              <w:t>Date</w:t>
            </w:r>
          </w:p>
        </w:tc>
        <w:tc>
          <w:tcPr>
            <w:tcW w:w="810" w:type="dxa"/>
          </w:tcPr>
          <w:p w14:paraId="6597E1D3" w14:textId="77777777" w:rsidR="0020366D" w:rsidRDefault="0020366D" w:rsidP="00B37493"/>
        </w:tc>
        <w:tc>
          <w:tcPr>
            <w:tcW w:w="735" w:type="dxa"/>
          </w:tcPr>
          <w:p w14:paraId="0EBF5A6F" w14:textId="6A14C678" w:rsidR="0020366D" w:rsidRDefault="00AF3338" w:rsidP="00B37493">
            <w:r>
              <w:t>N</w:t>
            </w:r>
          </w:p>
        </w:tc>
        <w:tc>
          <w:tcPr>
            <w:tcW w:w="1065" w:type="dxa"/>
          </w:tcPr>
          <w:p w14:paraId="5DFD14B0" w14:textId="77777777" w:rsidR="0020366D" w:rsidRDefault="0020366D" w:rsidP="00B37493"/>
        </w:tc>
        <w:tc>
          <w:tcPr>
            <w:tcW w:w="3559" w:type="dxa"/>
          </w:tcPr>
          <w:p w14:paraId="510F7EE6" w14:textId="4E764BFF" w:rsidR="0020366D" w:rsidRDefault="00AF3338" w:rsidP="00B37493">
            <w:r>
              <w:t>Return Date</w:t>
            </w:r>
          </w:p>
        </w:tc>
      </w:tr>
      <w:tr w:rsidR="0020366D" w14:paraId="1B0AE221" w14:textId="77777777" w:rsidTr="00C84140">
        <w:trPr>
          <w:trHeight w:val="60"/>
        </w:trPr>
        <w:tc>
          <w:tcPr>
            <w:tcW w:w="1800" w:type="dxa"/>
          </w:tcPr>
          <w:p w14:paraId="1B736D7C" w14:textId="15EC1CE4" w:rsidR="0020366D" w:rsidRDefault="00AF3338" w:rsidP="00B37493">
            <w:proofErr w:type="spellStart"/>
            <w:r>
              <w:t>L</w:t>
            </w:r>
            <w:r w:rsidR="00795774">
              <w:t>oa</w:t>
            </w:r>
            <w:r>
              <w:t>nFee</w:t>
            </w:r>
            <w:proofErr w:type="spellEnd"/>
          </w:p>
        </w:tc>
        <w:tc>
          <w:tcPr>
            <w:tcW w:w="1440" w:type="dxa"/>
          </w:tcPr>
          <w:p w14:paraId="363BDB87" w14:textId="77777777" w:rsidR="0020366D" w:rsidRDefault="0020366D" w:rsidP="00B37493"/>
        </w:tc>
        <w:tc>
          <w:tcPr>
            <w:tcW w:w="990" w:type="dxa"/>
          </w:tcPr>
          <w:p w14:paraId="3161ADB3" w14:textId="2F05C2F1" w:rsidR="0020366D" w:rsidRDefault="00AF3338" w:rsidP="00B37493">
            <w:r>
              <w:t>INT</w:t>
            </w:r>
          </w:p>
        </w:tc>
        <w:tc>
          <w:tcPr>
            <w:tcW w:w="810" w:type="dxa"/>
          </w:tcPr>
          <w:p w14:paraId="0B5175D6" w14:textId="77777777" w:rsidR="0020366D" w:rsidRDefault="0020366D" w:rsidP="00B37493"/>
        </w:tc>
        <w:tc>
          <w:tcPr>
            <w:tcW w:w="735" w:type="dxa"/>
          </w:tcPr>
          <w:p w14:paraId="4F2242FF" w14:textId="77777777" w:rsidR="0020366D" w:rsidRDefault="0020366D" w:rsidP="00B37493"/>
        </w:tc>
        <w:tc>
          <w:tcPr>
            <w:tcW w:w="1065" w:type="dxa"/>
          </w:tcPr>
          <w:p w14:paraId="70710993" w14:textId="77777777" w:rsidR="0020366D" w:rsidRDefault="0020366D" w:rsidP="00B37493"/>
        </w:tc>
        <w:tc>
          <w:tcPr>
            <w:tcW w:w="3559" w:type="dxa"/>
          </w:tcPr>
          <w:p w14:paraId="3B893D8B" w14:textId="3D3205BD" w:rsidR="0020366D" w:rsidRDefault="00AF3338" w:rsidP="00B37493">
            <w:r>
              <w:t>Late Fee</w:t>
            </w:r>
            <w:r w:rsidR="00A84074">
              <w:t xml:space="preserve"> / replacement fee</w:t>
            </w:r>
          </w:p>
        </w:tc>
      </w:tr>
      <w:tr w:rsidR="0020366D" w14:paraId="6D40D82D" w14:textId="77777777" w:rsidTr="00C84140">
        <w:trPr>
          <w:trHeight w:val="60"/>
        </w:trPr>
        <w:tc>
          <w:tcPr>
            <w:tcW w:w="1800" w:type="dxa"/>
          </w:tcPr>
          <w:p w14:paraId="0B91BD4B" w14:textId="7E9BE990" w:rsidR="0020366D" w:rsidRDefault="00C84140" w:rsidP="00B37493">
            <w:proofErr w:type="spellStart"/>
            <w:r>
              <w:t>LoanPaid</w:t>
            </w:r>
            <w:proofErr w:type="spellEnd"/>
          </w:p>
        </w:tc>
        <w:tc>
          <w:tcPr>
            <w:tcW w:w="1440" w:type="dxa"/>
          </w:tcPr>
          <w:p w14:paraId="7117ADA6" w14:textId="77777777" w:rsidR="0020366D" w:rsidRDefault="0020366D" w:rsidP="00B37493"/>
        </w:tc>
        <w:tc>
          <w:tcPr>
            <w:tcW w:w="990" w:type="dxa"/>
          </w:tcPr>
          <w:p w14:paraId="346DBD7B" w14:textId="23734D45" w:rsidR="0020366D" w:rsidRDefault="00C84140" w:rsidP="00B37493">
            <w:r>
              <w:t>Number</w:t>
            </w:r>
          </w:p>
        </w:tc>
        <w:tc>
          <w:tcPr>
            <w:tcW w:w="810" w:type="dxa"/>
          </w:tcPr>
          <w:p w14:paraId="710ADB0B" w14:textId="77777777" w:rsidR="0020366D" w:rsidRDefault="0020366D" w:rsidP="00B37493"/>
        </w:tc>
        <w:tc>
          <w:tcPr>
            <w:tcW w:w="735" w:type="dxa"/>
          </w:tcPr>
          <w:p w14:paraId="48821A26" w14:textId="77777777" w:rsidR="0020366D" w:rsidRDefault="0020366D" w:rsidP="00B37493"/>
        </w:tc>
        <w:tc>
          <w:tcPr>
            <w:tcW w:w="1065" w:type="dxa"/>
          </w:tcPr>
          <w:p w14:paraId="42320609" w14:textId="77777777" w:rsidR="0020366D" w:rsidRDefault="0020366D" w:rsidP="00B37493"/>
        </w:tc>
        <w:tc>
          <w:tcPr>
            <w:tcW w:w="3559" w:type="dxa"/>
          </w:tcPr>
          <w:p w14:paraId="141E6622" w14:textId="482B4F5B" w:rsidR="0020366D" w:rsidRDefault="00C84140" w:rsidP="00B37493">
            <w:r>
              <w:t>Fee Paid</w:t>
            </w:r>
          </w:p>
        </w:tc>
      </w:tr>
      <w:tr w:rsidR="0020366D" w14:paraId="72BD261B" w14:textId="77777777" w:rsidTr="00C84140">
        <w:trPr>
          <w:trHeight w:val="60"/>
        </w:trPr>
        <w:tc>
          <w:tcPr>
            <w:tcW w:w="1800" w:type="dxa"/>
          </w:tcPr>
          <w:p w14:paraId="6BB22E88" w14:textId="77777777" w:rsidR="0020366D" w:rsidRDefault="0020366D" w:rsidP="00B37493"/>
        </w:tc>
        <w:tc>
          <w:tcPr>
            <w:tcW w:w="1440" w:type="dxa"/>
          </w:tcPr>
          <w:p w14:paraId="2DAFFEBC" w14:textId="77777777" w:rsidR="0020366D" w:rsidRDefault="0020366D" w:rsidP="00B37493"/>
        </w:tc>
        <w:tc>
          <w:tcPr>
            <w:tcW w:w="990" w:type="dxa"/>
          </w:tcPr>
          <w:p w14:paraId="53CC385B" w14:textId="77777777" w:rsidR="0020366D" w:rsidRDefault="0020366D" w:rsidP="00B37493"/>
        </w:tc>
        <w:tc>
          <w:tcPr>
            <w:tcW w:w="810" w:type="dxa"/>
          </w:tcPr>
          <w:p w14:paraId="5C9ACE87" w14:textId="77777777" w:rsidR="0020366D" w:rsidRDefault="0020366D" w:rsidP="00B37493"/>
        </w:tc>
        <w:tc>
          <w:tcPr>
            <w:tcW w:w="735" w:type="dxa"/>
          </w:tcPr>
          <w:p w14:paraId="39F1F838" w14:textId="77777777" w:rsidR="0020366D" w:rsidRDefault="0020366D" w:rsidP="00B37493"/>
        </w:tc>
        <w:tc>
          <w:tcPr>
            <w:tcW w:w="1065" w:type="dxa"/>
          </w:tcPr>
          <w:p w14:paraId="12CC5AC2" w14:textId="77777777" w:rsidR="0020366D" w:rsidRDefault="0020366D" w:rsidP="00B37493"/>
        </w:tc>
        <w:tc>
          <w:tcPr>
            <w:tcW w:w="3559" w:type="dxa"/>
          </w:tcPr>
          <w:p w14:paraId="44C272DB" w14:textId="77777777" w:rsidR="0020366D" w:rsidRDefault="0020366D" w:rsidP="00B37493"/>
        </w:tc>
      </w:tr>
      <w:tr w:rsidR="0020366D" w14:paraId="1F7D1684" w14:textId="77777777" w:rsidTr="00C84140">
        <w:trPr>
          <w:trHeight w:val="60"/>
        </w:trPr>
        <w:tc>
          <w:tcPr>
            <w:tcW w:w="1800" w:type="dxa"/>
          </w:tcPr>
          <w:p w14:paraId="5D6BBEE3" w14:textId="77777777" w:rsidR="0020366D" w:rsidRDefault="0020366D" w:rsidP="00B37493"/>
        </w:tc>
        <w:tc>
          <w:tcPr>
            <w:tcW w:w="1440" w:type="dxa"/>
          </w:tcPr>
          <w:p w14:paraId="0986E5A8" w14:textId="77777777" w:rsidR="0020366D" w:rsidRDefault="0020366D" w:rsidP="00B37493"/>
        </w:tc>
        <w:tc>
          <w:tcPr>
            <w:tcW w:w="990" w:type="dxa"/>
          </w:tcPr>
          <w:p w14:paraId="172513AF" w14:textId="77777777" w:rsidR="0020366D" w:rsidRDefault="0020366D" w:rsidP="00B37493"/>
        </w:tc>
        <w:tc>
          <w:tcPr>
            <w:tcW w:w="810" w:type="dxa"/>
          </w:tcPr>
          <w:p w14:paraId="0470D627" w14:textId="77777777" w:rsidR="0020366D" w:rsidRDefault="0020366D" w:rsidP="00B37493"/>
        </w:tc>
        <w:tc>
          <w:tcPr>
            <w:tcW w:w="735" w:type="dxa"/>
          </w:tcPr>
          <w:p w14:paraId="77D444C5" w14:textId="77777777" w:rsidR="0020366D" w:rsidRDefault="0020366D" w:rsidP="00B37493"/>
        </w:tc>
        <w:tc>
          <w:tcPr>
            <w:tcW w:w="1065" w:type="dxa"/>
          </w:tcPr>
          <w:p w14:paraId="255F3905" w14:textId="77777777" w:rsidR="0020366D" w:rsidRDefault="0020366D" w:rsidP="00B37493"/>
        </w:tc>
        <w:tc>
          <w:tcPr>
            <w:tcW w:w="3559" w:type="dxa"/>
          </w:tcPr>
          <w:p w14:paraId="511B4D9B" w14:textId="77777777" w:rsidR="0020366D" w:rsidRDefault="0020366D" w:rsidP="00B37493"/>
        </w:tc>
      </w:tr>
      <w:tr w:rsidR="0020366D" w14:paraId="505A4E0D" w14:textId="77777777" w:rsidTr="00C84140">
        <w:trPr>
          <w:trHeight w:val="60"/>
        </w:trPr>
        <w:tc>
          <w:tcPr>
            <w:tcW w:w="1800" w:type="dxa"/>
          </w:tcPr>
          <w:p w14:paraId="1CD58C50" w14:textId="77777777" w:rsidR="0020366D" w:rsidRDefault="0020366D" w:rsidP="00B37493"/>
        </w:tc>
        <w:tc>
          <w:tcPr>
            <w:tcW w:w="1440" w:type="dxa"/>
          </w:tcPr>
          <w:p w14:paraId="4774A20B" w14:textId="77777777" w:rsidR="0020366D" w:rsidRDefault="0020366D" w:rsidP="00B37493"/>
        </w:tc>
        <w:tc>
          <w:tcPr>
            <w:tcW w:w="990" w:type="dxa"/>
          </w:tcPr>
          <w:p w14:paraId="607956B0" w14:textId="77777777" w:rsidR="0020366D" w:rsidRDefault="0020366D" w:rsidP="00B37493"/>
        </w:tc>
        <w:tc>
          <w:tcPr>
            <w:tcW w:w="810" w:type="dxa"/>
          </w:tcPr>
          <w:p w14:paraId="29FF7DD9" w14:textId="77777777" w:rsidR="0020366D" w:rsidRDefault="0020366D" w:rsidP="00B37493"/>
        </w:tc>
        <w:tc>
          <w:tcPr>
            <w:tcW w:w="735" w:type="dxa"/>
          </w:tcPr>
          <w:p w14:paraId="498BB47D" w14:textId="77777777" w:rsidR="0020366D" w:rsidRDefault="0020366D" w:rsidP="00B37493"/>
        </w:tc>
        <w:tc>
          <w:tcPr>
            <w:tcW w:w="1065" w:type="dxa"/>
          </w:tcPr>
          <w:p w14:paraId="0F980444" w14:textId="77777777" w:rsidR="0020366D" w:rsidRDefault="0020366D" w:rsidP="00B37493"/>
        </w:tc>
        <w:tc>
          <w:tcPr>
            <w:tcW w:w="3559" w:type="dxa"/>
          </w:tcPr>
          <w:p w14:paraId="55E86AE9" w14:textId="77777777" w:rsidR="0020366D" w:rsidRDefault="0020366D" w:rsidP="00B37493"/>
        </w:tc>
      </w:tr>
      <w:tr w:rsidR="0020366D" w14:paraId="440C6D74" w14:textId="77777777" w:rsidTr="00C84140">
        <w:trPr>
          <w:trHeight w:val="60"/>
        </w:trPr>
        <w:tc>
          <w:tcPr>
            <w:tcW w:w="1800" w:type="dxa"/>
          </w:tcPr>
          <w:p w14:paraId="337127A8" w14:textId="77777777" w:rsidR="0020366D" w:rsidRDefault="0020366D" w:rsidP="00B37493"/>
        </w:tc>
        <w:tc>
          <w:tcPr>
            <w:tcW w:w="1440" w:type="dxa"/>
          </w:tcPr>
          <w:p w14:paraId="170B3731" w14:textId="77777777" w:rsidR="0020366D" w:rsidRDefault="0020366D" w:rsidP="00B37493"/>
        </w:tc>
        <w:tc>
          <w:tcPr>
            <w:tcW w:w="990" w:type="dxa"/>
          </w:tcPr>
          <w:p w14:paraId="24512081" w14:textId="77777777" w:rsidR="0020366D" w:rsidRDefault="0020366D" w:rsidP="00B37493"/>
        </w:tc>
        <w:tc>
          <w:tcPr>
            <w:tcW w:w="810" w:type="dxa"/>
          </w:tcPr>
          <w:p w14:paraId="5758B633" w14:textId="77777777" w:rsidR="0020366D" w:rsidRDefault="0020366D" w:rsidP="00B37493"/>
        </w:tc>
        <w:tc>
          <w:tcPr>
            <w:tcW w:w="735" w:type="dxa"/>
          </w:tcPr>
          <w:p w14:paraId="0152AB5B" w14:textId="77777777" w:rsidR="0020366D" w:rsidRDefault="0020366D" w:rsidP="00B37493"/>
        </w:tc>
        <w:tc>
          <w:tcPr>
            <w:tcW w:w="1065" w:type="dxa"/>
          </w:tcPr>
          <w:p w14:paraId="5B8479F4" w14:textId="77777777" w:rsidR="0020366D" w:rsidRDefault="0020366D" w:rsidP="00B37493"/>
        </w:tc>
        <w:tc>
          <w:tcPr>
            <w:tcW w:w="3559" w:type="dxa"/>
          </w:tcPr>
          <w:p w14:paraId="044772D1" w14:textId="77777777" w:rsidR="0020366D" w:rsidRDefault="0020366D" w:rsidP="00B37493"/>
        </w:tc>
      </w:tr>
      <w:tr w:rsidR="0020366D" w14:paraId="723B7C75" w14:textId="77777777" w:rsidTr="00C84140">
        <w:trPr>
          <w:trHeight w:val="60"/>
        </w:trPr>
        <w:tc>
          <w:tcPr>
            <w:tcW w:w="1800" w:type="dxa"/>
          </w:tcPr>
          <w:p w14:paraId="2BCFD774" w14:textId="77777777" w:rsidR="0020366D" w:rsidRDefault="0020366D" w:rsidP="00B37493"/>
        </w:tc>
        <w:tc>
          <w:tcPr>
            <w:tcW w:w="1440" w:type="dxa"/>
          </w:tcPr>
          <w:p w14:paraId="5F894E96" w14:textId="77777777" w:rsidR="0020366D" w:rsidRDefault="0020366D" w:rsidP="00B37493"/>
        </w:tc>
        <w:tc>
          <w:tcPr>
            <w:tcW w:w="990" w:type="dxa"/>
          </w:tcPr>
          <w:p w14:paraId="3198BB57" w14:textId="77777777" w:rsidR="0020366D" w:rsidRDefault="0020366D" w:rsidP="00B37493"/>
        </w:tc>
        <w:tc>
          <w:tcPr>
            <w:tcW w:w="810" w:type="dxa"/>
          </w:tcPr>
          <w:p w14:paraId="4B57D332" w14:textId="77777777" w:rsidR="0020366D" w:rsidRDefault="0020366D" w:rsidP="00B37493"/>
        </w:tc>
        <w:tc>
          <w:tcPr>
            <w:tcW w:w="735" w:type="dxa"/>
          </w:tcPr>
          <w:p w14:paraId="034DEFCC" w14:textId="77777777" w:rsidR="0020366D" w:rsidRDefault="0020366D" w:rsidP="00B37493"/>
        </w:tc>
        <w:tc>
          <w:tcPr>
            <w:tcW w:w="1065" w:type="dxa"/>
          </w:tcPr>
          <w:p w14:paraId="5FF51549" w14:textId="77777777" w:rsidR="0020366D" w:rsidRDefault="0020366D" w:rsidP="00B37493"/>
        </w:tc>
        <w:tc>
          <w:tcPr>
            <w:tcW w:w="3559" w:type="dxa"/>
          </w:tcPr>
          <w:p w14:paraId="583E89DB" w14:textId="77777777" w:rsidR="0020366D" w:rsidRDefault="0020366D" w:rsidP="00B37493"/>
        </w:tc>
      </w:tr>
      <w:tr w:rsidR="0020366D" w14:paraId="246F7818" w14:textId="77777777" w:rsidTr="00C84140">
        <w:trPr>
          <w:trHeight w:val="276"/>
        </w:trPr>
        <w:tc>
          <w:tcPr>
            <w:tcW w:w="1800" w:type="dxa"/>
          </w:tcPr>
          <w:p w14:paraId="6F2295E7" w14:textId="77777777" w:rsidR="0020366D" w:rsidRDefault="0020366D" w:rsidP="00B37493"/>
        </w:tc>
        <w:tc>
          <w:tcPr>
            <w:tcW w:w="1440" w:type="dxa"/>
          </w:tcPr>
          <w:p w14:paraId="1CDDB36F" w14:textId="77777777" w:rsidR="0020366D" w:rsidRDefault="0020366D" w:rsidP="00B37493"/>
        </w:tc>
        <w:tc>
          <w:tcPr>
            <w:tcW w:w="990" w:type="dxa"/>
          </w:tcPr>
          <w:p w14:paraId="00396E30" w14:textId="77777777" w:rsidR="0020366D" w:rsidRDefault="0020366D" w:rsidP="00B37493"/>
        </w:tc>
        <w:tc>
          <w:tcPr>
            <w:tcW w:w="810" w:type="dxa"/>
          </w:tcPr>
          <w:p w14:paraId="3644D824" w14:textId="77777777" w:rsidR="0020366D" w:rsidRDefault="0020366D" w:rsidP="00B37493"/>
        </w:tc>
        <w:tc>
          <w:tcPr>
            <w:tcW w:w="735" w:type="dxa"/>
          </w:tcPr>
          <w:p w14:paraId="0A24B978" w14:textId="77777777" w:rsidR="0020366D" w:rsidRDefault="0020366D" w:rsidP="00B37493"/>
        </w:tc>
        <w:tc>
          <w:tcPr>
            <w:tcW w:w="1065" w:type="dxa"/>
          </w:tcPr>
          <w:p w14:paraId="3DEBF108" w14:textId="77777777" w:rsidR="0020366D" w:rsidRDefault="0020366D" w:rsidP="00B37493"/>
        </w:tc>
        <w:tc>
          <w:tcPr>
            <w:tcW w:w="3559" w:type="dxa"/>
          </w:tcPr>
          <w:p w14:paraId="1F8AA1D7" w14:textId="77777777" w:rsidR="0020366D" w:rsidRDefault="0020366D" w:rsidP="00B37493"/>
        </w:tc>
      </w:tr>
      <w:tr w:rsidR="0020366D" w14:paraId="78DCB2AF" w14:textId="77777777" w:rsidTr="00C84140">
        <w:trPr>
          <w:trHeight w:val="264"/>
        </w:trPr>
        <w:tc>
          <w:tcPr>
            <w:tcW w:w="1800" w:type="dxa"/>
          </w:tcPr>
          <w:p w14:paraId="635EF307" w14:textId="77777777" w:rsidR="0020366D" w:rsidRDefault="0020366D" w:rsidP="00B37493"/>
        </w:tc>
        <w:tc>
          <w:tcPr>
            <w:tcW w:w="1440" w:type="dxa"/>
          </w:tcPr>
          <w:p w14:paraId="4C9E4A3B" w14:textId="77777777" w:rsidR="0020366D" w:rsidRDefault="0020366D" w:rsidP="00B37493"/>
        </w:tc>
        <w:tc>
          <w:tcPr>
            <w:tcW w:w="990" w:type="dxa"/>
          </w:tcPr>
          <w:p w14:paraId="6F92887B" w14:textId="77777777" w:rsidR="0020366D" w:rsidRDefault="0020366D" w:rsidP="00B37493"/>
        </w:tc>
        <w:tc>
          <w:tcPr>
            <w:tcW w:w="810" w:type="dxa"/>
          </w:tcPr>
          <w:p w14:paraId="638AC8B9" w14:textId="77777777" w:rsidR="0020366D" w:rsidRDefault="0020366D" w:rsidP="00B37493"/>
        </w:tc>
        <w:tc>
          <w:tcPr>
            <w:tcW w:w="735" w:type="dxa"/>
          </w:tcPr>
          <w:p w14:paraId="5E434CBA" w14:textId="77777777" w:rsidR="0020366D" w:rsidRDefault="0020366D" w:rsidP="00B37493"/>
        </w:tc>
        <w:tc>
          <w:tcPr>
            <w:tcW w:w="1065" w:type="dxa"/>
          </w:tcPr>
          <w:p w14:paraId="56E36E82" w14:textId="77777777" w:rsidR="0020366D" w:rsidRDefault="0020366D" w:rsidP="00B37493"/>
        </w:tc>
        <w:tc>
          <w:tcPr>
            <w:tcW w:w="3559" w:type="dxa"/>
          </w:tcPr>
          <w:p w14:paraId="6E13637D" w14:textId="77777777" w:rsidR="0020366D" w:rsidRDefault="0020366D" w:rsidP="00B37493"/>
        </w:tc>
      </w:tr>
    </w:tbl>
    <w:p w14:paraId="45BFE294" w14:textId="77777777" w:rsidR="0020366D" w:rsidRDefault="0020366D" w:rsidP="0020366D"/>
    <w:p w14:paraId="6D641D1B" w14:textId="77777777" w:rsidR="0020366D" w:rsidRDefault="0020366D" w:rsidP="0020366D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71EA7904" w14:textId="77777777" w:rsidR="00172BDF" w:rsidRDefault="00172BDF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B3178C7" w14:textId="6768B949" w:rsidR="00172BDF" w:rsidRDefault="00172BDF" w:rsidP="00172BDF">
      <w:pPr>
        <w:pStyle w:val="Heading1"/>
      </w:pPr>
      <w:bookmarkStart w:id="18" w:name="_Toc19181242"/>
      <w:bookmarkStart w:id="19" w:name="_Toc20998328"/>
      <w:r>
        <w:lastRenderedPageBreak/>
        <w:t>Media</w:t>
      </w:r>
      <w:bookmarkEnd w:id="18"/>
      <w:bookmarkEnd w:id="19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172BDF" w14:paraId="7A1A8BC7" w14:textId="77777777" w:rsidTr="00B37493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43F33A8B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6519AE93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254B3391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5106064F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6F2CED39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29958C75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693A3BF1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72BDF" w14:paraId="2BF63696" w14:textId="77777777" w:rsidTr="00B37493">
        <w:trPr>
          <w:trHeight w:val="264"/>
        </w:trPr>
        <w:tc>
          <w:tcPr>
            <w:tcW w:w="1800" w:type="dxa"/>
          </w:tcPr>
          <w:p w14:paraId="67713B77" w14:textId="7C59C3E1" w:rsidR="00172BDF" w:rsidRDefault="008B63E4" w:rsidP="00B37493">
            <w:proofErr w:type="spellStart"/>
            <w:r>
              <w:t>MediaCode</w:t>
            </w:r>
            <w:proofErr w:type="spellEnd"/>
          </w:p>
        </w:tc>
        <w:tc>
          <w:tcPr>
            <w:tcW w:w="1260" w:type="dxa"/>
          </w:tcPr>
          <w:p w14:paraId="7E032CE7" w14:textId="77777777" w:rsidR="00172BDF" w:rsidRDefault="00172BDF" w:rsidP="00B37493"/>
        </w:tc>
        <w:tc>
          <w:tcPr>
            <w:tcW w:w="1080" w:type="dxa"/>
          </w:tcPr>
          <w:p w14:paraId="5ADE909A" w14:textId="526B1AF6" w:rsidR="00172BDF" w:rsidRDefault="008B63E4" w:rsidP="00B37493">
            <w:r>
              <w:t>Char</w:t>
            </w:r>
          </w:p>
        </w:tc>
        <w:tc>
          <w:tcPr>
            <w:tcW w:w="900" w:type="dxa"/>
          </w:tcPr>
          <w:p w14:paraId="275E595C" w14:textId="71F63737" w:rsidR="00172BDF" w:rsidRDefault="008B63E4" w:rsidP="00B37493">
            <w:r>
              <w:t>5</w:t>
            </w:r>
          </w:p>
        </w:tc>
        <w:tc>
          <w:tcPr>
            <w:tcW w:w="735" w:type="dxa"/>
          </w:tcPr>
          <w:p w14:paraId="6996EA19" w14:textId="0DB12FBF" w:rsidR="00172BDF" w:rsidRDefault="008B63E4" w:rsidP="00B37493">
            <w:r>
              <w:t>Y</w:t>
            </w:r>
          </w:p>
        </w:tc>
        <w:tc>
          <w:tcPr>
            <w:tcW w:w="1065" w:type="dxa"/>
          </w:tcPr>
          <w:p w14:paraId="5D9FAC74" w14:textId="77777777" w:rsidR="00172BDF" w:rsidRDefault="00172BDF" w:rsidP="00B37493"/>
        </w:tc>
        <w:tc>
          <w:tcPr>
            <w:tcW w:w="3559" w:type="dxa"/>
          </w:tcPr>
          <w:p w14:paraId="51A7C325" w14:textId="77777777" w:rsidR="00172BDF" w:rsidRDefault="00172BDF" w:rsidP="00B37493"/>
        </w:tc>
      </w:tr>
      <w:tr w:rsidR="00172BDF" w14:paraId="48373512" w14:textId="77777777" w:rsidTr="00B37493">
        <w:trPr>
          <w:trHeight w:val="276"/>
        </w:trPr>
        <w:tc>
          <w:tcPr>
            <w:tcW w:w="1800" w:type="dxa"/>
          </w:tcPr>
          <w:p w14:paraId="1F98F1A9" w14:textId="018836C8" w:rsidR="00172BDF" w:rsidRDefault="008B63E4" w:rsidP="00B37493">
            <w:proofErr w:type="spellStart"/>
            <w:r>
              <w:t>MediaDesc</w:t>
            </w:r>
            <w:proofErr w:type="spellEnd"/>
          </w:p>
        </w:tc>
        <w:tc>
          <w:tcPr>
            <w:tcW w:w="1260" w:type="dxa"/>
          </w:tcPr>
          <w:p w14:paraId="497B99B7" w14:textId="77777777" w:rsidR="00172BDF" w:rsidRDefault="00172BDF" w:rsidP="00B37493"/>
        </w:tc>
        <w:tc>
          <w:tcPr>
            <w:tcW w:w="1080" w:type="dxa"/>
          </w:tcPr>
          <w:p w14:paraId="25C4D999" w14:textId="086E7AFA" w:rsidR="00172BDF" w:rsidRDefault="008B63E4" w:rsidP="00B37493">
            <w:proofErr w:type="spellStart"/>
            <w:r>
              <w:t>VarChar</w:t>
            </w:r>
            <w:proofErr w:type="spellEnd"/>
          </w:p>
        </w:tc>
        <w:tc>
          <w:tcPr>
            <w:tcW w:w="900" w:type="dxa"/>
          </w:tcPr>
          <w:p w14:paraId="0BDC8D70" w14:textId="24547629" w:rsidR="00172BDF" w:rsidRDefault="008B63E4" w:rsidP="00B37493">
            <w:r>
              <w:t>20</w:t>
            </w:r>
          </w:p>
        </w:tc>
        <w:tc>
          <w:tcPr>
            <w:tcW w:w="735" w:type="dxa"/>
          </w:tcPr>
          <w:p w14:paraId="272AC6C6" w14:textId="5745D324" w:rsidR="00172BDF" w:rsidRDefault="008B63E4" w:rsidP="00B37493">
            <w:r>
              <w:t>Y</w:t>
            </w:r>
          </w:p>
        </w:tc>
        <w:tc>
          <w:tcPr>
            <w:tcW w:w="1065" w:type="dxa"/>
          </w:tcPr>
          <w:p w14:paraId="2F185F8A" w14:textId="77777777" w:rsidR="00172BDF" w:rsidRDefault="00172BDF" w:rsidP="00B37493"/>
        </w:tc>
        <w:tc>
          <w:tcPr>
            <w:tcW w:w="3559" w:type="dxa"/>
          </w:tcPr>
          <w:p w14:paraId="55160128" w14:textId="77777777" w:rsidR="00172BDF" w:rsidRDefault="00172BDF" w:rsidP="00B37493"/>
        </w:tc>
      </w:tr>
      <w:tr w:rsidR="00172BDF" w14:paraId="77EBB9C2" w14:textId="77777777" w:rsidTr="00B37493">
        <w:trPr>
          <w:trHeight w:val="264"/>
        </w:trPr>
        <w:tc>
          <w:tcPr>
            <w:tcW w:w="1800" w:type="dxa"/>
          </w:tcPr>
          <w:p w14:paraId="08FBCFB4" w14:textId="152E35BF" w:rsidR="00172BDF" w:rsidRDefault="006E2A6E" w:rsidP="00B37493">
            <w:proofErr w:type="spellStart"/>
            <w:r w:rsidRPr="006E2A6E">
              <w:rPr>
                <w:color w:val="FF0000"/>
              </w:rPr>
              <w:t>TermID</w:t>
            </w:r>
            <w:proofErr w:type="spellEnd"/>
          </w:p>
        </w:tc>
        <w:tc>
          <w:tcPr>
            <w:tcW w:w="1260" w:type="dxa"/>
          </w:tcPr>
          <w:p w14:paraId="3F5BEFE7" w14:textId="787746EA" w:rsidR="00172BDF" w:rsidRDefault="006E2A6E" w:rsidP="00B37493">
            <w:proofErr w:type="spellStart"/>
            <w:proofErr w:type="gramStart"/>
            <w:r>
              <w:t>FK:Term</w:t>
            </w:r>
            <w:proofErr w:type="spellEnd"/>
            <w:proofErr w:type="gramEnd"/>
          </w:p>
        </w:tc>
        <w:tc>
          <w:tcPr>
            <w:tcW w:w="1080" w:type="dxa"/>
          </w:tcPr>
          <w:p w14:paraId="450F3DA5" w14:textId="77777777" w:rsidR="00172BDF" w:rsidRDefault="00172BDF" w:rsidP="00B37493"/>
        </w:tc>
        <w:tc>
          <w:tcPr>
            <w:tcW w:w="900" w:type="dxa"/>
          </w:tcPr>
          <w:p w14:paraId="74BCBCC7" w14:textId="77777777" w:rsidR="00172BDF" w:rsidRDefault="00172BDF" w:rsidP="00B37493"/>
        </w:tc>
        <w:tc>
          <w:tcPr>
            <w:tcW w:w="735" w:type="dxa"/>
          </w:tcPr>
          <w:p w14:paraId="07A31655" w14:textId="77777777" w:rsidR="00172BDF" w:rsidRDefault="00172BDF" w:rsidP="00B37493"/>
        </w:tc>
        <w:tc>
          <w:tcPr>
            <w:tcW w:w="1065" w:type="dxa"/>
          </w:tcPr>
          <w:p w14:paraId="169C6E0F" w14:textId="77777777" w:rsidR="00172BDF" w:rsidRDefault="00172BDF" w:rsidP="00B37493"/>
        </w:tc>
        <w:tc>
          <w:tcPr>
            <w:tcW w:w="3559" w:type="dxa"/>
          </w:tcPr>
          <w:p w14:paraId="0A36EB40" w14:textId="77777777" w:rsidR="00172BDF" w:rsidRDefault="00172BDF" w:rsidP="00B37493"/>
        </w:tc>
      </w:tr>
      <w:tr w:rsidR="00172BDF" w14:paraId="230939E1" w14:textId="77777777" w:rsidTr="00B37493">
        <w:trPr>
          <w:trHeight w:val="264"/>
        </w:trPr>
        <w:tc>
          <w:tcPr>
            <w:tcW w:w="1800" w:type="dxa"/>
          </w:tcPr>
          <w:p w14:paraId="29423A91" w14:textId="77777777" w:rsidR="00172BDF" w:rsidRDefault="00172BDF" w:rsidP="00B37493"/>
        </w:tc>
        <w:tc>
          <w:tcPr>
            <w:tcW w:w="1260" w:type="dxa"/>
          </w:tcPr>
          <w:p w14:paraId="6CCDA683" w14:textId="77777777" w:rsidR="00172BDF" w:rsidRDefault="00172BDF" w:rsidP="00B37493"/>
        </w:tc>
        <w:tc>
          <w:tcPr>
            <w:tcW w:w="1080" w:type="dxa"/>
          </w:tcPr>
          <w:p w14:paraId="2879E7A0" w14:textId="77777777" w:rsidR="00172BDF" w:rsidRDefault="00172BDF" w:rsidP="00B37493"/>
        </w:tc>
        <w:tc>
          <w:tcPr>
            <w:tcW w:w="900" w:type="dxa"/>
          </w:tcPr>
          <w:p w14:paraId="67B7BEAA" w14:textId="77777777" w:rsidR="00172BDF" w:rsidRDefault="00172BDF" w:rsidP="00B37493"/>
        </w:tc>
        <w:tc>
          <w:tcPr>
            <w:tcW w:w="735" w:type="dxa"/>
          </w:tcPr>
          <w:p w14:paraId="0F1A5BEC" w14:textId="77777777" w:rsidR="00172BDF" w:rsidRDefault="00172BDF" w:rsidP="00B37493"/>
        </w:tc>
        <w:tc>
          <w:tcPr>
            <w:tcW w:w="1065" w:type="dxa"/>
          </w:tcPr>
          <w:p w14:paraId="01453040" w14:textId="77777777" w:rsidR="00172BDF" w:rsidRDefault="00172BDF" w:rsidP="00B37493"/>
        </w:tc>
        <w:tc>
          <w:tcPr>
            <w:tcW w:w="3559" w:type="dxa"/>
          </w:tcPr>
          <w:p w14:paraId="5658AD9D" w14:textId="77777777" w:rsidR="00172BDF" w:rsidRDefault="00172BDF" w:rsidP="00B37493"/>
        </w:tc>
      </w:tr>
      <w:tr w:rsidR="00172BDF" w14:paraId="5AEB839C" w14:textId="77777777" w:rsidTr="00B37493">
        <w:trPr>
          <w:trHeight w:val="60"/>
        </w:trPr>
        <w:tc>
          <w:tcPr>
            <w:tcW w:w="1800" w:type="dxa"/>
          </w:tcPr>
          <w:p w14:paraId="33FE2383" w14:textId="77777777" w:rsidR="00172BDF" w:rsidRDefault="00172BDF" w:rsidP="00B37493"/>
        </w:tc>
        <w:tc>
          <w:tcPr>
            <w:tcW w:w="1260" w:type="dxa"/>
          </w:tcPr>
          <w:p w14:paraId="37A529F6" w14:textId="77777777" w:rsidR="00172BDF" w:rsidRDefault="00172BDF" w:rsidP="00B37493"/>
        </w:tc>
        <w:tc>
          <w:tcPr>
            <w:tcW w:w="1080" w:type="dxa"/>
          </w:tcPr>
          <w:p w14:paraId="5647A63F" w14:textId="77777777" w:rsidR="00172BDF" w:rsidRDefault="00172BDF" w:rsidP="00B37493"/>
        </w:tc>
        <w:tc>
          <w:tcPr>
            <w:tcW w:w="900" w:type="dxa"/>
          </w:tcPr>
          <w:p w14:paraId="15C19D99" w14:textId="77777777" w:rsidR="00172BDF" w:rsidRDefault="00172BDF" w:rsidP="00B37493"/>
        </w:tc>
        <w:tc>
          <w:tcPr>
            <w:tcW w:w="735" w:type="dxa"/>
          </w:tcPr>
          <w:p w14:paraId="3FC7C0D6" w14:textId="77777777" w:rsidR="00172BDF" w:rsidRDefault="00172BDF" w:rsidP="00B37493"/>
        </w:tc>
        <w:tc>
          <w:tcPr>
            <w:tcW w:w="1065" w:type="dxa"/>
          </w:tcPr>
          <w:p w14:paraId="6D3DABCE" w14:textId="77777777" w:rsidR="00172BDF" w:rsidRDefault="00172BDF" w:rsidP="00B37493"/>
        </w:tc>
        <w:tc>
          <w:tcPr>
            <w:tcW w:w="3559" w:type="dxa"/>
          </w:tcPr>
          <w:p w14:paraId="71F4E469" w14:textId="77777777" w:rsidR="00172BDF" w:rsidRDefault="00172BDF" w:rsidP="00B37493"/>
        </w:tc>
      </w:tr>
      <w:tr w:rsidR="00172BDF" w14:paraId="714BB7B0" w14:textId="77777777" w:rsidTr="00B37493">
        <w:trPr>
          <w:trHeight w:val="60"/>
        </w:trPr>
        <w:tc>
          <w:tcPr>
            <w:tcW w:w="1800" w:type="dxa"/>
          </w:tcPr>
          <w:p w14:paraId="1824CE11" w14:textId="77777777" w:rsidR="00172BDF" w:rsidRDefault="00172BDF" w:rsidP="00B37493"/>
        </w:tc>
        <w:tc>
          <w:tcPr>
            <w:tcW w:w="1260" w:type="dxa"/>
          </w:tcPr>
          <w:p w14:paraId="57022636" w14:textId="77777777" w:rsidR="00172BDF" w:rsidRDefault="00172BDF" w:rsidP="00B37493"/>
        </w:tc>
        <w:tc>
          <w:tcPr>
            <w:tcW w:w="1080" w:type="dxa"/>
          </w:tcPr>
          <w:p w14:paraId="0880BCC3" w14:textId="77777777" w:rsidR="00172BDF" w:rsidRDefault="00172BDF" w:rsidP="00B37493"/>
        </w:tc>
        <w:tc>
          <w:tcPr>
            <w:tcW w:w="900" w:type="dxa"/>
          </w:tcPr>
          <w:p w14:paraId="4DD641D5" w14:textId="77777777" w:rsidR="00172BDF" w:rsidRDefault="00172BDF" w:rsidP="00B37493"/>
        </w:tc>
        <w:tc>
          <w:tcPr>
            <w:tcW w:w="735" w:type="dxa"/>
          </w:tcPr>
          <w:p w14:paraId="2FA85CAD" w14:textId="77777777" w:rsidR="00172BDF" w:rsidRDefault="00172BDF" w:rsidP="00B37493"/>
        </w:tc>
        <w:tc>
          <w:tcPr>
            <w:tcW w:w="1065" w:type="dxa"/>
          </w:tcPr>
          <w:p w14:paraId="68F81995" w14:textId="77777777" w:rsidR="00172BDF" w:rsidRDefault="00172BDF" w:rsidP="00B37493"/>
        </w:tc>
        <w:tc>
          <w:tcPr>
            <w:tcW w:w="3559" w:type="dxa"/>
          </w:tcPr>
          <w:p w14:paraId="10FA66F0" w14:textId="77777777" w:rsidR="00172BDF" w:rsidRDefault="00172BDF" w:rsidP="00B37493"/>
        </w:tc>
      </w:tr>
      <w:tr w:rsidR="00172BDF" w14:paraId="5507B75D" w14:textId="77777777" w:rsidTr="00B37493">
        <w:trPr>
          <w:trHeight w:val="60"/>
        </w:trPr>
        <w:tc>
          <w:tcPr>
            <w:tcW w:w="1800" w:type="dxa"/>
          </w:tcPr>
          <w:p w14:paraId="00D2C51D" w14:textId="77777777" w:rsidR="00172BDF" w:rsidRDefault="00172BDF" w:rsidP="00B37493"/>
        </w:tc>
        <w:tc>
          <w:tcPr>
            <w:tcW w:w="1260" w:type="dxa"/>
          </w:tcPr>
          <w:p w14:paraId="30E0ABD9" w14:textId="77777777" w:rsidR="00172BDF" w:rsidRDefault="00172BDF" w:rsidP="00B37493"/>
        </w:tc>
        <w:tc>
          <w:tcPr>
            <w:tcW w:w="1080" w:type="dxa"/>
          </w:tcPr>
          <w:p w14:paraId="362D7428" w14:textId="77777777" w:rsidR="00172BDF" w:rsidRDefault="00172BDF" w:rsidP="00B37493"/>
        </w:tc>
        <w:tc>
          <w:tcPr>
            <w:tcW w:w="900" w:type="dxa"/>
          </w:tcPr>
          <w:p w14:paraId="08CDFD16" w14:textId="77777777" w:rsidR="00172BDF" w:rsidRDefault="00172BDF" w:rsidP="00B37493"/>
        </w:tc>
        <w:tc>
          <w:tcPr>
            <w:tcW w:w="735" w:type="dxa"/>
          </w:tcPr>
          <w:p w14:paraId="6172E8FE" w14:textId="77777777" w:rsidR="00172BDF" w:rsidRDefault="00172BDF" w:rsidP="00B37493"/>
        </w:tc>
        <w:tc>
          <w:tcPr>
            <w:tcW w:w="1065" w:type="dxa"/>
          </w:tcPr>
          <w:p w14:paraId="1061345D" w14:textId="77777777" w:rsidR="00172BDF" w:rsidRDefault="00172BDF" w:rsidP="00B37493"/>
        </w:tc>
        <w:tc>
          <w:tcPr>
            <w:tcW w:w="3559" w:type="dxa"/>
          </w:tcPr>
          <w:p w14:paraId="7C229053" w14:textId="77777777" w:rsidR="00172BDF" w:rsidRDefault="00172BDF" w:rsidP="00B37493"/>
        </w:tc>
      </w:tr>
      <w:tr w:rsidR="00172BDF" w14:paraId="3CFF5235" w14:textId="77777777" w:rsidTr="00B37493">
        <w:trPr>
          <w:trHeight w:val="60"/>
        </w:trPr>
        <w:tc>
          <w:tcPr>
            <w:tcW w:w="1800" w:type="dxa"/>
          </w:tcPr>
          <w:p w14:paraId="24124454" w14:textId="77777777" w:rsidR="00172BDF" w:rsidRDefault="00172BDF" w:rsidP="00B37493"/>
        </w:tc>
        <w:tc>
          <w:tcPr>
            <w:tcW w:w="1260" w:type="dxa"/>
          </w:tcPr>
          <w:p w14:paraId="6BD40050" w14:textId="77777777" w:rsidR="00172BDF" w:rsidRDefault="00172BDF" w:rsidP="00B37493"/>
        </w:tc>
        <w:tc>
          <w:tcPr>
            <w:tcW w:w="1080" w:type="dxa"/>
          </w:tcPr>
          <w:p w14:paraId="3F1CE6F0" w14:textId="77777777" w:rsidR="00172BDF" w:rsidRDefault="00172BDF" w:rsidP="00B37493"/>
        </w:tc>
        <w:tc>
          <w:tcPr>
            <w:tcW w:w="900" w:type="dxa"/>
          </w:tcPr>
          <w:p w14:paraId="52D451FD" w14:textId="77777777" w:rsidR="00172BDF" w:rsidRDefault="00172BDF" w:rsidP="00B37493"/>
        </w:tc>
        <w:tc>
          <w:tcPr>
            <w:tcW w:w="735" w:type="dxa"/>
          </w:tcPr>
          <w:p w14:paraId="365A37B8" w14:textId="77777777" w:rsidR="00172BDF" w:rsidRDefault="00172BDF" w:rsidP="00B37493"/>
        </w:tc>
        <w:tc>
          <w:tcPr>
            <w:tcW w:w="1065" w:type="dxa"/>
          </w:tcPr>
          <w:p w14:paraId="3E185B65" w14:textId="77777777" w:rsidR="00172BDF" w:rsidRDefault="00172BDF" w:rsidP="00B37493"/>
        </w:tc>
        <w:tc>
          <w:tcPr>
            <w:tcW w:w="3559" w:type="dxa"/>
          </w:tcPr>
          <w:p w14:paraId="47770B75" w14:textId="77777777" w:rsidR="00172BDF" w:rsidRDefault="00172BDF" w:rsidP="00B37493"/>
        </w:tc>
      </w:tr>
      <w:tr w:rsidR="00172BDF" w14:paraId="0B13E99C" w14:textId="77777777" w:rsidTr="00B37493">
        <w:trPr>
          <w:trHeight w:val="60"/>
        </w:trPr>
        <w:tc>
          <w:tcPr>
            <w:tcW w:w="1800" w:type="dxa"/>
          </w:tcPr>
          <w:p w14:paraId="2A0198C4" w14:textId="77777777" w:rsidR="00172BDF" w:rsidRDefault="00172BDF" w:rsidP="00B37493"/>
        </w:tc>
        <w:tc>
          <w:tcPr>
            <w:tcW w:w="1260" w:type="dxa"/>
          </w:tcPr>
          <w:p w14:paraId="1A4E650E" w14:textId="77777777" w:rsidR="00172BDF" w:rsidRDefault="00172BDF" w:rsidP="00B37493"/>
        </w:tc>
        <w:tc>
          <w:tcPr>
            <w:tcW w:w="1080" w:type="dxa"/>
          </w:tcPr>
          <w:p w14:paraId="4C87995C" w14:textId="77777777" w:rsidR="00172BDF" w:rsidRDefault="00172BDF" w:rsidP="00B37493"/>
        </w:tc>
        <w:tc>
          <w:tcPr>
            <w:tcW w:w="900" w:type="dxa"/>
          </w:tcPr>
          <w:p w14:paraId="09133F02" w14:textId="77777777" w:rsidR="00172BDF" w:rsidRDefault="00172BDF" w:rsidP="00B37493"/>
        </w:tc>
        <w:tc>
          <w:tcPr>
            <w:tcW w:w="735" w:type="dxa"/>
          </w:tcPr>
          <w:p w14:paraId="4264E85F" w14:textId="77777777" w:rsidR="00172BDF" w:rsidRDefault="00172BDF" w:rsidP="00B37493"/>
        </w:tc>
        <w:tc>
          <w:tcPr>
            <w:tcW w:w="1065" w:type="dxa"/>
          </w:tcPr>
          <w:p w14:paraId="34336AA4" w14:textId="77777777" w:rsidR="00172BDF" w:rsidRDefault="00172BDF" w:rsidP="00B37493"/>
        </w:tc>
        <w:tc>
          <w:tcPr>
            <w:tcW w:w="3559" w:type="dxa"/>
          </w:tcPr>
          <w:p w14:paraId="338EDF29" w14:textId="77777777" w:rsidR="00172BDF" w:rsidRDefault="00172BDF" w:rsidP="00B37493"/>
        </w:tc>
      </w:tr>
      <w:tr w:rsidR="00172BDF" w14:paraId="009970C3" w14:textId="77777777" w:rsidTr="00B37493">
        <w:trPr>
          <w:trHeight w:val="60"/>
        </w:trPr>
        <w:tc>
          <w:tcPr>
            <w:tcW w:w="1800" w:type="dxa"/>
          </w:tcPr>
          <w:p w14:paraId="15F5C49D" w14:textId="77777777" w:rsidR="00172BDF" w:rsidRDefault="00172BDF" w:rsidP="00B37493"/>
        </w:tc>
        <w:tc>
          <w:tcPr>
            <w:tcW w:w="1260" w:type="dxa"/>
          </w:tcPr>
          <w:p w14:paraId="108484B1" w14:textId="77777777" w:rsidR="00172BDF" w:rsidRDefault="00172BDF" w:rsidP="00B37493"/>
        </w:tc>
        <w:tc>
          <w:tcPr>
            <w:tcW w:w="1080" w:type="dxa"/>
          </w:tcPr>
          <w:p w14:paraId="46E342FB" w14:textId="77777777" w:rsidR="00172BDF" w:rsidRDefault="00172BDF" w:rsidP="00B37493"/>
        </w:tc>
        <w:tc>
          <w:tcPr>
            <w:tcW w:w="900" w:type="dxa"/>
          </w:tcPr>
          <w:p w14:paraId="178D785E" w14:textId="77777777" w:rsidR="00172BDF" w:rsidRDefault="00172BDF" w:rsidP="00B37493"/>
        </w:tc>
        <w:tc>
          <w:tcPr>
            <w:tcW w:w="735" w:type="dxa"/>
          </w:tcPr>
          <w:p w14:paraId="294F782E" w14:textId="77777777" w:rsidR="00172BDF" w:rsidRDefault="00172BDF" w:rsidP="00B37493"/>
        </w:tc>
        <w:tc>
          <w:tcPr>
            <w:tcW w:w="1065" w:type="dxa"/>
          </w:tcPr>
          <w:p w14:paraId="68C241DE" w14:textId="77777777" w:rsidR="00172BDF" w:rsidRDefault="00172BDF" w:rsidP="00B37493"/>
        </w:tc>
        <w:tc>
          <w:tcPr>
            <w:tcW w:w="3559" w:type="dxa"/>
          </w:tcPr>
          <w:p w14:paraId="7F65D496" w14:textId="77777777" w:rsidR="00172BDF" w:rsidRDefault="00172BDF" w:rsidP="00B37493"/>
        </w:tc>
      </w:tr>
      <w:tr w:rsidR="00172BDF" w14:paraId="17E7BA1A" w14:textId="77777777" w:rsidTr="00B37493">
        <w:trPr>
          <w:trHeight w:val="60"/>
        </w:trPr>
        <w:tc>
          <w:tcPr>
            <w:tcW w:w="1800" w:type="dxa"/>
          </w:tcPr>
          <w:p w14:paraId="19879C78" w14:textId="77777777" w:rsidR="00172BDF" w:rsidRDefault="00172BDF" w:rsidP="00B37493"/>
        </w:tc>
        <w:tc>
          <w:tcPr>
            <w:tcW w:w="1260" w:type="dxa"/>
          </w:tcPr>
          <w:p w14:paraId="028A60D8" w14:textId="77777777" w:rsidR="00172BDF" w:rsidRDefault="00172BDF" w:rsidP="00B37493"/>
        </w:tc>
        <w:tc>
          <w:tcPr>
            <w:tcW w:w="1080" w:type="dxa"/>
          </w:tcPr>
          <w:p w14:paraId="11B1F4C2" w14:textId="77777777" w:rsidR="00172BDF" w:rsidRDefault="00172BDF" w:rsidP="00B37493"/>
        </w:tc>
        <w:tc>
          <w:tcPr>
            <w:tcW w:w="900" w:type="dxa"/>
          </w:tcPr>
          <w:p w14:paraId="73076DBC" w14:textId="77777777" w:rsidR="00172BDF" w:rsidRDefault="00172BDF" w:rsidP="00B37493"/>
        </w:tc>
        <w:tc>
          <w:tcPr>
            <w:tcW w:w="735" w:type="dxa"/>
          </w:tcPr>
          <w:p w14:paraId="7F09C7C8" w14:textId="77777777" w:rsidR="00172BDF" w:rsidRDefault="00172BDF" w:rsidP="00B37493"/>
        </w:tc>
        <w:tc>
          <w:tcPr>
            <w:tcW w:w="1065" w:type="dxa"/>
          </w:tcPr>
          <w:p w14:paraId="35423D44" w14:textId="77777777" w:rsidR="00172BDF" w:rsidRDefault="00172BDF" w:rsidP="00B37493"/>
        </w:tc>
        <w:tc>
          <w:tcPr>
            <w:tcW w:w="3559" w:type="dxa"/>
          </w:tcPr>
          <w:p w14:paraId="49352C0D" w14:textId="77777777" w:rsidR="00172BDF" w:rsidRDefault="00172BDF" w:rsidP="00B37493"/>
        </w:tc>
      </w:tr>
      <w:tr w:rsidR="00172BDF" w14:paraId="5AA8DF6A" w14:textId="77777777" w:rsidTr="00B37493">
        <w:trPr>
          <w:trHeight w:val="60"/>
        </w:trPr>
        <w:tc>
          <w:tcPr>
            <w:tcW w:w="1800" w:type="dxa"/>
          </w:tcPr>
          <w:p w14:paraId="2FDB46F2" w14:textId="77777777" w:rsidR="00172BDF" w:rsidRDefault="00172BDF" w:rsidP="00B37493"/>
        </w:tc>
        <w:tc>
          <w:tcPr>
            <w:tcW w:w="1260" w:type="dxa"/>
          </w:tcPr>
          <w:p w14:paraId="0A3D810B" w14:textId="77777777" w:rsidR="00172BDF" w:rsidRDefault="00172BDF" w:rsidP="00B37493"/>
        </w:tc>
        <w:tc>
          <w:tcPr>
            <w:tcW w:w="1080" w:type="dxa"/>
          </w:tcPr>
          <w:p w14:paraId="748C2F47" w14:textId="77777777" w:rsidR="00172BDF" w:rsidRDefault="00172BDF" w:rsidP="00B37493"/>
        </w:tc>
        <w:tc>
          <w:tcPr>
            <w:tcW w:w="900" w:type="dxa"/>
          </w:tcPr>
          <w:p w14:paraId="40FE9E0B" w14:textId="77777777" w:rsidR="00172BDF" w:rsidRDefault="00172BDF" w:rsidP="00B37493"/>
        </w:tc>
        <w:tc>
          <w:tcPr>
            <w:tcW w:w="735" w:type="dxa"/>
          </w:tcPr>
          <w:p w14:paraId="0301F187" w14:textId="77777777" w:rsidR="00172BDF" w:rsidRDefault="00172BDF" w:rsidP="00B37493"/>
        </w:tc>
        <w:tc>
          <w:tcPr>
            <w:tcW w:w="1065" w:type="dxa"/>
          </w:tcPr>
          <w:p w14:paraId="7C9B803C" w14:textId="77777777" w:rsidR="00172BDF" w:rsidRDefault="00172BDF" w:rsidP="00B37493"/>
        </w:tc>
        <w:tc>
          <w:tcPr>
            <w:tcW w:w="3559" w:type="dxa"/>
          </w:tcPr>
          <w:p w14:paraId="749386D7" w14:textId="77777777" w:rsidR="00172BDF" w:rsidRDefault="00172BDF" w:rsidP="00B37493"/>
        </w:tc>
      </w:tr>
      <w:tr w:rsidR="00172BDF" w14:paraId="275E12DF" w14:textId="77777777" w:rsidTr="00B37493">
        <w:trPr>
          <w:trHeight w:val="60"/>
        </w:trPr>
        <w:tc>
          <w:tcPr>
            <w:tcW w:w="1800" w:type="dxa"/>
          </w:tcPr>
          <w:p w14:paraId="1B8FC259" w14:textId="77777777" w:rsidR="00172BDF" w:rsidRDefault="00172BDF" w:rsidP="00B37493"/>
        </w:tc>
        <w:tc>
          <w:tcPr>
            <w:tcW w:w="1260" w:type="dxa"/>
          </w:tcPr>
          <w:p w14:paraId="751F85D4" w14:textId="77777777" w:rsidR="00172BDF" w:rsidRDefault="00172BDF" w:rsidP="00B37493"/>
        </w:tc>
        <w:tc>
          <w:tcPr>
            <w:tcW w:w="1080" w:type="dxa"/>
          </w:tcPr>
          <w:p w14:paraId="555E0A61" w14:textId="77777777" w:rsidR="00172BDF" w:rsidRDefault="00172BDF" w:rsidP="00B37493"/>
        </w:tc>
        <w:tc>
          <w:tcPr>
            <w:tcW w:w="900" w:type="dxa"/>
          </w:tcPr>
          <w:p w14:paraId="13C10887" w14:textId="77777777" w:rsidR="00172BDF" w:rsidRDefault="00172BDF" w:rsidP="00B37493"/>
        </w:tc>
        <w:tc>
          <w:tcPr>
            <w:tcW w:w="735" w:type="dxa"/>
          </w:tcPr>
          <w:p w14:paraId="6F70DBFC" w14:textId="77777777" w:rsidR="00172BDF" w:rsidRDefault="00172BDF" w:rsidP="00B37493"/>
        </w:tc>
        <w:tc>
          <w:tcPr>
            <w:tcW w:w="1065" w:type="dxa"/>
          </w:tcPr>
          <w:p w14:paraId="57B4548C" w14:textId="77777777" w:rsidR="00172BDF" w:rsidRDefault="00172BDF" w:rsidP="00B37493"/>
        </w:tc>
        <w:tc>
          <w:tcPr>
            <w:tcW w:w="3559" w:type="dxa"/>
          </w:tcPr>
          <w:p w14:paraId="3C1C5E65" w14:textId="77777777" w:rsidR="00172BDF" w:rsidRDefault="00172BDF" w:rsidP="00B37493"/>
        </w:tc>
      </w:tr>
      <w:tr w:rsidR="00172BDF" w14:paraId="32D1A036" w14:textId="77777777" w:rsidTr="00B37493">
        <w:trPr>
          <w:trHeight w:val="276"/>
        </w:trPr>
        <w:tc>
          <w:tcPr>
            <w:tcW w:w="1800" w:type="dxa"/>
          </w:tcPr>
          <w:p w14:paraId="5F06C81B" w14:textId="77777777" w:rsidR="00172BDF" w:rsidRDefault="00172BDF" w:rsidP="00B37493"/>
        </w:tc>
        <w:tc>
          <w:tcPr>
            <w:tcW w:w="1260" w:type="dxa"/>
          </w:tcPr>
          <w:p w14:paraId="22379E82" w14:textId="77777777" w:rsidR="00172BDF" w:rsidRDefault="00172BDF" w:rsidP="00B37493"/>
        </w:tc>
        <w:tc>
          <w:tcPr>
            <w:tcW w:w="1080" w:type="dxa"/>
          </w:tcPr>
          <w:p w14:paraId="4AC8ADE1" w14:textId="77777777" w:rsidR="00172BDF" w:rsidRDefault="00172BDF" w:rsidP="00B37493"/>
        </w:tc>
        <w:tc>
          <w:tcPr>
            <w:tcW w:w="900" w:type="dxa"/>
          </w:tcPr>
          <w:p w14:paraId="0FC3639D" w14:textId="77777777" w:rsidR="00172BDF" w:rsidRDefault="00172BDF" w:rsidP="00B37493"/>
        </w:tc>
        <w:tc>
          <w:tcPr>
            <w:tcW w:w="735" w:type="dxa"/>
          </w:tcPr>
          <w:p w14:paraId="55D12D77" w14:textId="77777777" w:rsidR="00172BDF" w:rsidRDefault="00172BDF" w:rsidP="00B37493"/>
        </w:tc>
        <w:tc>
          <w:tcPr>
            <w:tcW w:w="1065" w:type="dxa"/>
          </w:tcPr>
          <w:p w14:paraId="54CA073F" w14:textId="77777777" w:rsidR="00172BDF" w:rsidRDefault="00172BDF" w:rsidP="00B37493"/>
        </w:tc>
        <w:tc>
          <w:tcPr>
            <w:tcW w:w="3559" w:type="dxa"/>
          </w:tcPr>
          <w:p w14:paraId="6584CDA2" w14:textId="77777777" w:rsidR="00172BDF" w:rsidRDefault="00172BDF" w:rsidP="00B37493"/>
        </w:tc>
      </w:tr>
      <w:tr w:rsidR="00172BDF" w14:paraId="62A4DD26" w14:textId="77777777" w:rsidTr="00B37493">
        <w:trPr>
          <w:trHeight w:val="264"/>
        </w:trPr>
        <w:tc>
          <w:tcPr>
            <w:tcW w:w="1800" w:type="dxa"/>
          </w:tcPr>
          <w:p w14:paraId="2EFC01B9" w14:textId="77777777" w:rsidR="00172BDF" w:rsidRDefault="00172BDF" w:rsidP="00B37493"/>
        </w:tc>
        <w:tc>
          <w:tcPr>
            <w:tcW w:w="1260" w:type="dxa"/>
          </w:tcPr>
          <w:p w14:paraId="14DAE256" w14:textId="77777777" w:rsidR="00172BDF" w:rsidRDefault="00172BDF" w:rsidP="00B37493"/>
        </w:tc>
        <w:tc>
          <w:tcPr>
            <w:tcW w:w="1080" w:type="dxa"/>
          </w:tcPr>
          <w:p w14:paraId="2C29C5B3" w14:textId="77777777" w:rsidR="00172BDF" w:rsidRDefault="00172BDF" w:rsidP="00B37493"/>
        </w:tc>
        <w:tc>
          <w:tcPr>
            <w:tcW w:w="900" w:type="dxa"/>
          </w:tcPr>
          <w:p w14:paraId="5992304E" w14:textId="77777777" w:rsidR="00172BDF" w:rsidRDefault="00172BDF" w:rsidP="00B37493"/>
        </w:tc>
        <w:tc>
          <w:tcPr>
            <w:tcW w:w="735" w:type="dxa"/>
          </w:tcPr>
          <w:p w14:paraId="5853F6BA" w14:textId="77777777" w:rsidR="00172BDF" w:rsidRDefault="00172BDF" w:rsidP="00B37493"/>
        </w:tc>
        <w:tc>
          <w:tcPr>
            <w:tcW w:w="1065" w:type="dxa"/>
          </w:tcPr>
          <w:p w14:paraId="282D27F8" w14:textId="77777777" w:rsidR="00172BDF" w:rsidRDefault="00172BDF" w:rsidP="00B37493"/>
        </w:tc>
        <w:tc>
          <w:tcPr>
            <w:tcW w:w="3559" w:type="dxa"/>
          </w:tcPr>
          <w:p w14:paraId="67632C3C" w14:textId="77777777" w:rsidR="00172BDF" w:rsidRDefault="00172BDF" w:rsidP="00B37493"/>
        </w:tc>
      </w:tr>
    </w:tbl>
    <w:p w14:paraId="69C4F576" w14:textId="77777777" w:rsidR="00172BDF" w:rsidRDefault="00172BDF" w:rsidP="00172BDF"/>
    <w:p w14:paraId="440996F8" w14:textId="77777777" w:rsidR="00172BDF" w:rsidRDefault="00172BDF" w:rsidP="00172BD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2E88643C" w14:textId="7BBBE26D" w:rsidR="005C6E4F" w:rsidRDefault="005C6E4F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17A208C" w14:textId="506AE580" w:rsidR="005C6E4F" w:rsidRDefault="001B7FB4" w:rsidP="005C6E4F">
      <w:pPr>
        <w:pStyle w:val="Heading1"/>
      </w:pPr>
      <w:bookmarkStart w:id="20" w:name="_Toc20998329"/>
      <w:r>
        <w:lastRenderedPageBreak/>
        <w:t>Person</w:t>
      </w:r>
      <w:bookmarkEnd w:id="20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810"/>
        <w:gridCol w:w="735"/>
        <w:gridCol w:w="1065"/>
        <w:gridCol w:w="3559"/>
      </w:tblGrid>
      <w:tr w:rsidR="005C6E4F" w14:paraId="6034B7A3" w14:textId="77777777" w:rsidTr="004429C5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053F7108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6DDFEF09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42E20FC6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75840128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642D60C0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3BE5A474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73E2D5E5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5C6E4F" w14:paraId="162FF005" w14:textId="77777777" w:rsidTr="004429C5">
        <w:trPr>
          <w:trHeight w:val="264"/>
        </w:trPr>
        <w:tc>
          <w:tcPr>
            <w:tcW w:w="1800" w:type="dxa"/>
          </w:tcPr>
          <w:p w14:paraId="6175D562" w14:textId="499B1B51" w:rsidR="005C6E4F" w:rsidRPr="008A793B" w:rsidRDefault="004429C5" w:rsidP="00B37493">
            <w:pPr>
              <w:rPr>
                <w:b/>
                <w:bCs/>
                <w:u w:val="single"/>
              </w:rPr>
            </w:pPr>
            <w:proofErr w:type="spellStart"/>
            <w:r w:rsidRPr="008A793B">
              <w:rPr>
                <w:b/>
                <w:bCs/>
                <w:sz w:val="24"/>
                <w:szCs w:val="24"/>
                <w:u w:val="single"/>
              </w:rPr>
              <w:t>PerID</w:t>
            </w:r>
            <w:proofErr w:type="spellEnd"/>
          </w:p>
        </w:tc>
        <w:tc>
          <w:tcPr>
            <w:tcW w:w="1260" w:type="dxa"/>
          </w:tcPr>
          <w:p w14:paraId="00880365" w14:textId="60217648" w:rsidR="005C6E4F" w:rsidRDefault="004429C5" w:rsidP="00B37493">
            <w:r>
              <w:t>PK</w:t>
            </w:r>
          </w:p>
        </w:tc>
        <w:tc>
          <w:tcPr>
            <w:tcW w:w="1170" w:type="dxa"/>
          </w:tcPr>
          <w:p w14:paraId="7CF6F7A7" w14:textId="45E50787" w:rsidR="005C6E4F" w:rsidRDefault="004429C5" w:rsidP="00B37493">
            <w:r>
              <w:t>INT</w:t>
            </w:r>
          </w:p>
        </w:tc>
        <w:tc>
          <w:tcPr>
            <w:tcW w:w="810" w:type="dxa"/>
          </w:tcPr>
          <w:p w14:paraId="2987CA31" w14:textId="77777777" w:rsidR="005C6E4F" w:rsidRDefault="005C6E4F" w:rsidP="00B37493"/>
        </w:tc>
        <w:tc>
          <w:tcPr>
            <w:tcW w:w="735" w:type="dxa"/>
          </w:tcPr>
          <w:p w14:paraId="596476DE" w14:textId="7E5EAA72" w:rsidR="005C6E4F" w:rsidRDefault="004429C5" w:rsidP="00B37493">
            <w:r>
              <w:t>Y</w:t>
            </w:r>
          </w:p>
        </w:tc>
        <w:tc>
          <w:tcPr>
            <w:tcW w:w="1065" w:type="dxa"/>
          </w:tcPr>
          <w:p w14:paraId="7E30FDE8" w14:textId="77777777" w:rsidR="005C6E4F" w:rsidRDefault="005C6E4F" w:rsidP="00B37493"/>
        </w:tc>
        <w:tc>
          <w:tcPr>
            <w:tcW w:w="3559" w:type="dxa"/>
          </w:tcPr>
          <w:p w14:paraId="3889B6A0" w14:textId="77777777" w:rsidR="005C6E4F" w:rsidRDefault="005C6E4F" w:rsidP="00B37493"/>
        </w:tc>
      </w:tr>
      <w:tr w:rsidR="004429C5" w14:paraId="799F9471" w14:textId="77777777" w:rsidTr="004429C5">
        <w:trPr>
          <w:trHeight w:val="264"/>
        </w:trPr>
        <w:tc>
          <w:tcPr>
            <w:tcW w:w="1800" w:type="dxa"/>
          </w:tcPr>
          <w:p w14:paraId="1B7181A1" w14:textId="085FAE6C" w:rsidR="004429C5" w:rsidRDefault="004429C5" w:rsidP="00B37493">
            <w:proofErr w:type="spellStart"/>
            <w:r>
              <w:t>PerLname</w:t>
            </w:r>
            <w:proofErr w:type="spellEnd"/>
          </w:p>
        </w:tc>
        <w:tc>
          <w:tcPr>
            <w:tcW w:w="1260" w:type="dxa"/>
          </w:tcPr>
          <w:p w14:paraId="6C86BAB4" w14:textId="77777777" w:rsidR="004429C5" w:rsidRDefault="004429C5" w:rsidP="00B37493"/>
        </w:tc>
        <w:tc>
          <w:tcPr>
            <w:tcW w:w="1170" w:type="dxa"/>
          </w:tcPr>
          <w:p w14:paraId="07B57498" w14:textId="55F915E1" w:rsidR="004429C5" w:rsidRDefault="004429C5" w:rsidP="00B37493">
            <w:r>
              <w:t>VARCHAR</w:t>
            </w:r>
          </w:p>
        </w:tc>
        <w:tc>
          <w:tcPr>
            <w:tcW w:w="810" w:type="dxa"/>
          </w:tcPr>
          <w:p w14:paraId="57469F98" w14:textId="342A0DF8" w:rsidR="004429C5" w:rsidRDefault="004429C5" w:rsidP="00B37493">
            <w:r>
              <w:t>25</w:t>
            </w:r>
          </w:p>
        </w:tc>
        <w:tc>
          <w:tcPr>
            <w:tcW w:w="735" w:type="dxa"/>
          </w:tcPr>
          <w:p w14:paraId="4B6562C9" w14:textId="77777777" w:rsidR="004429C5" w:rsidRDefault="004429C5" w:rsidP="00B37493"/>
        </w:tc>
        <w:tc>
          <w:tcPr>
            <w:tcW w:w="1065" w:type="dxa"/>
          </w:tcPr>
          <w:p w14:paraId="0B8B8753" w14:textId="77777777" w:rsidR="004429C5" w:rsidRDefault="004429C5" w:rsidP="00B37493"/>
        </w:tc>
        <w:tc>
          <w:tcPr>
            <w:tcW w:w="3559" w:type="dxa"/>
          </w:tcPr>
          <w:p w14:paraId="02D32784" w14:textId="77777777" w:rsidR="004429C5" w:rsidRDefault="004429C5" w:rsidP="00B37493"/>
        </w:tc>
      </w:tr>
      <w:tr w:rsidR="004429C5" w14:paraId="084A93AF" w14:textId="77777777" w:rsidTr="004429C5">
        <w:trPr>
          <w:trHeight w:val="264"/>
        </w:trPr>
        <w:tc>
          <w:tcPr>
            <w:tcW w:w="1800" w:type="dxa"/>
          </w:tcPr>
          <w:p w14:paraId="34A85525" w14:textId="3F903AFB" w:rsidR="004429C5" w:rsidRDefault="004429C5" w:rsidP="00B37493">
            <w:proofErr w:type="spellStart"/>
            <w:r>
              <w:t>PerFname</w:t>
            </w:r>
            <w:proofErr w:type="spellEnd"/>
          </w:p>
        </w:tc>
        <w:tc>
          <w:tcPr>
            <w:tcW w:w="1260" w:type="dxa"/>
          </w:tcPr>
          <w:p w14:paraId="38D73426" w14:textId="77777777" w:rsidR="004429C5" w:rsidRDefault="004429C5" w:rsidP="00B37493"/>
        </w:tc>
        <w:tc>
          <w:tcPr>
            <w:tcW w:w="1170" w:type="dxa"/>
          </w:tcPr>
          <w:p w14:paraId="32F86920" w14:textId="283C3A5B" w:rsidR="004429C5" w:rsidRDefault="004429C5" w:rsidP="00B37493">
            <w:r>
              <w:t>VARCHAR</w:t>
            </w:r>
          </w:p>
        </w:tc>
        <w:tc>
          <w:tcPr>
            <w:tcW w:w="810" w:type="dxa"/>
          </w:tcPr>
          <w:p w14:paraId="7EE5C9DC" w14:textId="2C874EC0" w:rsidR="004429C5" w:rsidRDefault="004429C5" w:rsidP="00B37493">
            <w:r>
              <w:t>25</w:t>
            </w:r>
          </w:p>
        </w:tc>
        <w:tc>
          <w:tcPr>
            <w:tcW w:w="735" w:type="dxa"/>
          </w:tcPr>
          <w:p w14:paraId="507E09F0" w14:textId="77777777" w:rsidR="004429C5" w:rsidRDefault="004429C5" w:rsidP="00B37493"/>
        </w:tc>
        <w:tc>
          <w:tcPr>
            <w:tcW w:w="1065" w:type="dxa"/>
          </w:tcPr>
          <w:p w14:paraId="0E501056" w14:textId="77777777" w:rsidR="004429C5" w:rsidRDefault="004429C5" w:rsidP="00B37493"/>
        </w:tc>
        <w:tc>
          <w:tcPr>
            <w:tcW w:w="3559" w:type="dxa"/>
          </w:tcPr>
          <w:p w14:paraId="308F660B" w14:textId="77777777" w:rsidR="004429C5" w:rsidRDefault="004429C5" w:rsidP="00B37493"/>
        </w:tc>
      </w:tr>
      <w:tr w:rsidR="005C6E4F" w14:paraId="64CCE1E4" w14:textId="77777777" w:rsidTr="004429C5">
        <w:trPr>
          <w:trHeight w:val="276"/>
        </w:trPr>
        <w:tc>
          <w:tcPr>
            <w:tcW w:w="1800" w:type="dxa"/>
          </w:tcPr>
          <w:p w14:paraId="4817A5C4" w14:textId="7B4DD87C" w:rsidR="005C6E4F" w:rsidRDefault="00621F20" w:rsidP="00B37493">
            <w:proofErr w:type="spellStart"/>
            <w:r>
              <w:t>PerStatus</w:t>
            </w:r>
            <w:proofErr w:type="spellEnd"/>
          </w:p>
        </w:tc>
        <w:tc>
          <w:tcPr>
            <w:tcW w:w="1260" w:type="dxa"/>
          </w:tcPr>
          <w:p w14:paraId="4E3F21A6" w14:textId="77777777" w:rsidR="005C6E4F" w:rsidRDefault="005C6E4F" w:rsidP="00B37493"/>
        </w:tc>
        <w:tc>
          <w:tcPr>
            <w:tcW w:w="1170" w:type="dxa"/>
          </w:tcPr>
          <w:p w14:paraId="66FAC826" w14:textId="0F1477D9" w:rsidR="005C6E4F" w:rsidRDefault="00621F20" w:rsidP="00B37493">
            <w:r>
              <w:t>CHAR</w:t>
            </w:r>
          </w:p>
        </w:tc>
        <w:tc>
          <w:tcPr>
            <w:tcW w:w="810" w:type="dxa"/>
          </w:tcPr>
          <w:p w14:paraId="3DDD5AC2" w14:textId="1F467C9A" w:rsidR="005C6E4F" w:rsidRDefault="00621F20" w:rsidP="00B37493">
            <w:r>
              <w:t>1</w:t>
            </w:r>
          </w:p>
        </w:tc>
        <w:tc>
          <w:tcPr>
            <w:tcW w:w="735" w:type="dxa"/>
          </w:tcPr>
          <w:p w14:paraId="6FEF8F1A" w14:textId="77777777" w:rsidR="005C6E4F" w:rsidRDefault="005C6E4F" w:rsidP="00B37493"/>
        </w:tc>
        <w:tc>
          <w:tcPr>
            <w:tcW w:w="1065" w:type="dxa"/>
          </w:tcPr>
          <w:p w14:paraId="5451D55A" w14:textId="77777777" w:rsidR="005C6E4F" w:rsidRDefault="005C6E4F" w:rsidP="00B37493"/>
        </w:tc>
        <w:tc>
          <w:tcPr>
            <w:tcW w:w="3559" w:type="dxa"/>
          </w:tcPr>
          <w:p w14:paraId="6272AFBD" w14:textId="1BEADDAC" w:rsidR="005C6E4F" w:rsidRDefault="00621F20" w:rsidP="00B37493">
            <w:r>
              <w:t>Person Standing</w:t>
            </w:r>
          </w:p>
        </w:tc>
      </w:tr>
      <w:tr w:rsidR="005C6E4F" w14:paraId="56733920" w14:textId="77777777" w:rsidTr="004429C5">
        <w:trPr>
          <w:trHeight w:val="264"/>
        </w:trPr>
        <w:tc>
          <w:tcPr>
            <w:tcW w:w="1800" w:type="dxa"/>
          </w:tcPr>
          <w:p w14:paraId="2302C7D0" w14:textId="01F5451D" w:rsidR="005C6E4F" w:rsidRDefault="004429C5" w:rsidP="00B37493">
            <w:proofErr w:type="spellStart"/>
            <w:r>
              <w:t>PerPhone</w:t>
            </w:r>
            <w:proofErr w:type="spellEnd"/>
          </w:p>
        </w:tc>
        <w:tc>
          <w:tcPr>
            <w:tcW w:w="1260" w:type="dxa"/>
          </w:tcPr>
          <w:p w14:paraId="3CB84430" w14:textId="77777777" w:rsidR="005C6E4F" w:rsidRDefault="005C6E4F" w:rsidP="00B37493"/>
        </w:tc>
        <w:tc>
          <w:tcPr>
            <w:tcW w:w="1170" w:type="dxa"/>
          </w:tcPr>
          <w:p w14:paraId="041CC62D" w14:textId="77777777" w:rsidR="005C6E4F" w:rsidRDefault="005C6E4F" w:rsidP="00B37493"/>
        </w:tc>
        <w:tc>
          <w:tcPr>
            <w:tcW w:w="810" w:type="dxa"/>
          </w:tcPr>
          <w:p w14:paraId="5EEB4C91" w14:textId="77777777" w:rsidR="005C6E4F" w:rsidRDefault="005C6E4F" w:rsidP="00B37493"/>
        </w:tc>
        <w:tc>
          <w:tcPr>
            <w:tcW w:w="735" w:type="dxa"/>
          </w:tcPr>
          <w:p w14:paraId="03E53491" w14:textId="77777777" w:rsidR="005C6E4F" w:rsidRDefault="005C6E4F" w:rsidP="00B37493"/>
        </w:tc>
        <w:tc>
          <w:tcPr>
            <w:tcW w:w="1065" w:type="dxa"/>
          </w:tcPr>
          <w:p w14:paraId="0B1E42A5" w14:textId="77777777" w:rsidR="005C6E4F" w:rsidRDefault="005C6E4F" w:rsidP="00B37493"/>
        </w:tc>
        <w:tc>
          <w:tcPr>
            <w:tcW w:w="3559" w:type="dxa"/>
          </w:tcPr>
          <w:p w14:paraId="22EF6E9D" w14:textId="14DBB6B3" w:rsidR="005C6E4F" w:rsidRDefault="004429C5" w:rsidP="00B37493">
            <w:r>
              <w:t>Telephone number</w:t>
            </w:r>
          </w:p>
        </w:tc>
      </w:tr>
      <w:tr w:rsidR="005C6E4F" w14:paraId="29B10990" w14:textId="77777777" w:rsidTr="004429C5">
        <w:trPr>
          <w:trHeight w:val="264"/>
        </w:trPr>
        <w:tc>
          <w:tcPr>
            <w:tcW w:w="1800" w:type="dxa"/>
          </w:tcPr>
          <w:p w14:paraId="1D637464" w14:textId="57996E6E" w:rsidR="005C6E4F" w:rsidRDefault="00691DC0" w:rsidP="00B37493">
            <w:proofErr w:type="spellStart"/>
            <w:r>
              <w:t>Per</w:t>
            </w:r>
            <w:r w:rsidR="00D331D4">
              <w:t>DOB</w:t>
            </w:r>
            <w:proofErr w:type="spellEnd"/>
          </w:p>
        </w:tc>
        <w:tc>
          <w:tcPr>
            <w:tcW w:w="1260" w:type="dxa"/>
          </w:tcPr>
          <w:p w14:paraId="0B74EC29" w14:textId="77777777" w:rsidR="005C6E4F" w:rsidRDefault="005C6E4F" w:rsidP="00B37493"/>
        </w:tc>
        <w:tc>
          <w:tcPr>
            <w:tcW w:w="1170" w:type="dxa"/>
          </w:tcPr>
          <w:p w14:paraId="1F948D7B" w14:textId="597A123D" w:rsidR="005C6E4F" w:rsidRDefault="00D331D4" w:rsidP="00B37493">
            <w:r>
              <w:t>Date</w:t>
            </w:r>
          </w:p>
        </w:tc>
        <w:tc>
          <w:tcPr>
            <w:tcW w:w="810" w:type="dxa"/>
          </w:tcPr>
          <w:p w14:paraId="21045E15" w14:textId="77777777" w:rsidR="005C6E4F" w:rsidRDefault="005C6E4F" w:rsidP="00B37493"/>
        </w:tc>
        <w:tc>
          <w:tcPr>
            <w:tcW w:w="735" w:type="dxa"/>
          </w:tcPr>
          <w:p w14:paraId="3F9A2086" w14:textId="3B1A8587" w:rsidR="005C6E4F" w:rsidRDefault="00D331D4" w:rsidP="00B37493">
            <w:r>
              <w:t>Y</w:t>
            </w:r>
          </w:p>
        </w:tc>
        <w:tc>
          <w:tcPr>
            <w:tcW w:w="1065" w:type="dxa"/>
          </w:tcPr>
          <w:p w14:paraId="16DE86CE" w14:textId="77777777" w:rsidR="005C6E4F" w:rsidRDefault="005C6E4F" w:rsidP="00B37493"/>
        </w:tc>
        <w:tc>
          <w:tcPr>
            <w:tcW w:w="3559" w:type="dxa"/>
          </w:tcPr>
          <w:p w14:paraId="71E6434E" w14:textId="3B5B08A1" w:rsidR="005C6E4F" w:rsidRDefault="00E8291E" w:rsidP="00B37493">
            <w:r>
              <w:t>Date of Birth</w:t>
            </w:r>
          </w:p>
        </w:tc>
      </w:tr>
      <w:tr w:rsidR="005C6E4F" w14:paraId="01A2889B" w14:textId="77777777" w:rsidTr="004429C5">
        <w:trPr>
          <w:trHeight w:val="60"/>
        </w:trPr>
        <w:tc>
          <w:tcPr>
            <w:tcW w:w="1800" w:type="dxa"/>
          </w:tcPr>
          <w:p w14:paraId="07C8A777" w14:textId="7D73FB99" w:rsidR="005C6E4F" w:rsidRDefault="004429C5" w:rsidP="00B37493">
            <w:proofErr w:type="spellStart"/>
            <w:r>
              <w:t>PerMid</w:t>
            </w:r>
            <w:proofErr w:type="spellEnd"/>
          </w:p>
        </w:tc>
        <w:tc>
          <w:tcPr>
            <w:tcW w:w="1260" w:type="dxa"/>
          </w:tcPr>
          <w:p w14:paraId="37CD4504" w14:textId="77777777" w:rsidR="005C6E4F" w:rsidRDefault="005C6E4F" w:rsidP="00B37493"/>
        </w:tc>
        <w:tc>
          <w:tcPr>
            <w:tcW w:w="1170" w:type="dxa"/>
          </w:tcPr>
          <w:p w14:paraId="58DD7A8D" w14:textId="2BF4D370" w:rsidR="005C6E4F" w:rsidRDefault="004429C5" w:rsidP="00B37493">
            <w:r>
              <w:t>VARCHAR</w:t>
            </w:r>
          </w:p>
        </w:tc>
        <w:tc>
          <w:tcPr>
            <w:tcW w:w="810" w:type="dxa"/>
          </w:tcPr>
          <w:p w14:paraId="43B353BB" w14:textId="0898CCBF" w:rsidR="005C6E4F" w:rsidRDefault="004429C5" w:rsidP="00B37493">
            <w:r>
              <w:t>25</w:t>
            </w:r>
          </w:p>
        </w:tc>
        <w:tc>
          <w:tcPr>
            <w:tcW w:w="735" w:type="dxa"/>
          </w:tcPr>
          <w:p w14:paraId="51A004F9" w14:textId="77777777" w:rsidR="005C6E4F" w:rsidRDefault="005C6E4F" w:rsidP="00B37493"/>
        </w:tc>
        <w:tc>
          <w:tcPr>
            <w:tcW w:w="1065" w:type="dxa"/>
          </w:tcPr>
          <w:p w14:paraId="02EBAEB6" w14:textId="77777777" w:rsidR="005C6E4F" w:rsidRDefault="005C6E4F" w:rsidP="00B37493"/>
        </w:tc>
        <w:tc>
          <w:tcPr>
            <w:tcW w:w="3559" w:type="dxa"/>
          </w:tcPr>
          <w:p w14:paraId="269A1EF6" w14:textId="77777777" w:rsidR="005C6E4F" w:rsidRDefault="005C6E4F" w:rsidP="00B37493"/>
        </w:tc>
      </w:tr>
      <w:tr w:rsidR="005C6E4F" w14:paraId="47C74679" w14:textId="77777777" w:rsidTr="004429C5">
        <w:trPr>
          <w:trHeight w:val="60"/>
        </w:trPr>
        <w:tc>
          <w:tcPr>
            <w:tcW w:w="1800" w:type="dxa"/>
          </w:tcPr>
          <w:p w14:paraId="535F667E" w14:textId="3D10C4DD" w:rsidR="005C6E4F" w:rsidRDefault="004429C5" w:rsidP="00B37493">
            <w:proofErr w:type="spellStart"/>
            <w:r w:rsidRPr="008A793B">
              <w:rPr>
                <w:color w:val="FF0000"/>
              </w:rPr>
              <w:t>AddID</w:t>
            </w:r>
            <w:proofErr w:type="spellEnd"/>
          </w:p>
        </w:tc>
        <w:tc>
          <w:tcPr>
            <w:tcW w:w="1260" w:type="dxa"/>
          </w:tcPr>
          <w:p w14:paraId="0DEBD4DB" w14:textId="72F78C52" w:rsidR="005C6E4F" w:rsidRDefault="004429C5" w:rsidP="00B37493">
            <w:proofErr w:type="spellStart"/>
            <w:proofErr w:type="gramStart"/>
            <w:r>
              <w:t>FK:Address</w:t>
            </w:r>
            <w:proofErr w:type="spellEnd"/>
            <w:proofErr w:type="gramEnd"/>
          </w:p>
        </w:tc>
        <w:tc>
          <w:tcPr>
            <w:tcW w:w="1170" w:type="dxa"/>
          </w:tcPr>
          <w:p w14:paraId="2B5195C6" w14:textId="77777777" w:rsidR="005C6E4F" w:rsidRDefault="005C6E4F" w:rsidP="00B37493"/>
        </w:tc>
        <w:tc>
          <w:tcPr>
            <w:tcW w:w="810" w:type="dxa"/>
          </w:tcPr>
          <w:p w14:paraId="73EB99F4" w14:textId="77777777" w:rsidR="005C6E4F" w:rsidRDefault="005C6E4F" w:rsidP="00B37493"/>
        </w:tc>
        <w:tc>
          <w:tcPr>
            <w:tcW w:w="735" w:type="dxa"/>
          </w:tcPr>
          <w:p w14:paraId="307E1B5B" w14:textId="77777777" w:rsidR="005C6E4F" w:rsidRDefault="005C6E4F" w:rsidP="00B37493"/>
        </w:tc>
        <w:tc>
          <w:tcPr>
            <w:tcW w:w="1065" w:type="dxa"/>
          </w:tcPr>
          <w:p w14:paraId="70EC3352" w14:textId="77777777" w:rsidR="005C6E4F" w:rsidRDefault="005C6E4F" w:rsidP="00B37493"/>
        </w:tc>
        <w:tc>
          <w:tcPr>
            <w:tcW w:w="3559" w:type="dxa"/>
          </w:tcPr>
          <w:p w14:paraId="3079B2A6" w14:textId="77777777" w:rsidR="005C6E4F" w:rsidRDefault="005C6E4F" w:rsidP="00B37493"/>
        </w:tc>
      </w:tr>
      <w:tr w:rsidR="005C6E4F" w14:paraId="6B197FC0" w14:textId="77777777" w:rsidTr="004429C5">
        <w:trPr>
          <w:trHeight w:val="60"/>
        </w:trPr>
        <w:tc>
          <w:tcPr>
            <w:tcW w:w="1800" w:type="dxa"/>
          </w:tcPr>
          <w:p w14:paraId="42E76454" w14:textId="2C04911B" w:rsidR="005C6E4F" w:rsidRDefault="004B3A43" w:rsidP="00B37493">
            <w:proofErr w:type="spellStart"/>
            <w:r>
              <w:t>PerExpire</w:t>
            </w:r>
            <w:proofErr w:type="spellEnd"/>
          </w:p>
        </w:tc>
        <w:tc>
          <w:tcPr>
            <w:tcW w:w="1260" w:type="dxa"/>
          </w:tcPr>
          <w:p w14:paraId="4200B239" w14:textId="77777777" w:rsidR="005C6E4F" w:rsidRDefault="005C6E4F" w:rsidP="00B37493"/>
        </w:tc>
        <w:tc>
          <w:tcPr>
            <w:tcW w:w="1170" w:type="dxa"/>
          </w:tcPr>
          <w:p w14:paraId="2FC20807" w14:textId="749BC8C4" w:rsidR="005C6E4F" w:rsidRDefault="004B3A43" w:rsidP="00B37493">
            <w:r>
              <w:t>Date</w:t>
            </w:r>
          </w:p>
        </w:tc>
        <w:tc>
          <w:tcPr>
            <w:tcW w:w="810" w:type="dxa"/>
          </w:tcPr>
          <w:p w14:paraId="41BACDC8" w14:textId="77777777" w:rsidR="005C6E4F" w:rsidRDefault="005C6E4F" w:rsidP="00B37493"/>
        </w:tc>
        <w:tc>
          <w:tcPr>
            <w:tcW w:w="735" w:type="dxa"/>
          </w:tcPr>
          <w:p w14:paraId="3675584F" w14:textId="77777777" w:rsidR="005C6E4F" w:rsidRDefault="005C6E4F" w:rsidP="00B37493"/>
        </w:tc>
        <w:tc>
          <w:tcPr>
            <w:tcW w:w="1065" w:type="dxa"/>
          </w:tcPr>
          <w:p w14:paraId="4EC9A2B1" w14:textId="77777777" w:rsidR="005C6E4F" w:rsidRDefault="005C6E4F" w:rsidP="00B37493"/>
        </w:tc>
        <w:tc>
          <w:tcPr>
            <w:tcW w:w="3559" w:type="dxa"/>
          </w:tcPr>
          <w:p w14:paraId="287351E5" w14:textId="68103247" w:rsidR="005C6E4F" w:rsidRDefault="004B3A43" w:rsidP="00B37493">
            <w:r>
              <w:t>Expiration Date</w:t>
            </w:r>
          </w:p>
        </w:tc>
      </w:tr>
      <w:tr w:rsidR="005C6E4F" w14:paraId="58151B78" w14:textId="77777777" w:rsidTr="004429C5">
        <w:trPr>
          <w:trHeight w:val="60"/>
        </w:trPr>
        <w:tc>
          <w:tcPr>
            <w:tcW w:w="1800" w:type="dxa"/>
          </w:tcPr>
          <w:p w14:paraId="4C46E67B" w14:textId="7B2866C1" w:rsidR="005C6E4F" w:rsidRDefault="004B3A43" w:rsidP="00B37493">
            <w:proofErr w:type="spellStart"/>
            <w:r>
              <w:t>PerEnroll</w:t>
            </w:r>
            <w:proofErr w:type="spellEnd"/>
          </w:p>
        </w:tc>
        <w:tc>
          <w:tcPr>
            <w:tcW w:w="1260" w:type="dxa"/>
          </w:tcPr>
          <w:p w14:paraId="5704CEBB" w14:textId="77777777" w:rsidR="005C6E4F" w:rsidRDefault="005C6E4F" w:rsidP="00B37493"/>
        </w:tc>
        <w:tc>
          <w:tcPr>
            <w:tcW w:w="1170" w:type="dxa"/>
          </w:tcPr>
          <w:p w14:paraId="6E7BB1CD" w14:textId="28C048F7" w:rsidR="005C6E4F" w:rsidRDefault="004B3A43" w:rsidP="00B37493">
            <w:r>
              <w:t>Date</w:t>
            </w:r>
          </w:p>
        </w:tc>
        <w:tc>
          <w:tcPr>
            <w:tcW w:w="810" w:type="dxa"/>
          </w:tcPr>
          <w:p w14:paraId="1A60E575" w14:textId="77777777" w:rsidR="005C6E4F" w:rsidRDefault="005C6E4F" w:rsidP="00B37493"/>
        </w:tc>
        <w:tc>
          <w:tcPr>
            <w:tcW w:w="735" w:type="dxa"/>
          </w:tcPr>
          <w:p w14:paraId="124F8735" w14:textId="77777777" w:rsidR="005C6E4F" w:rsidRDefault="005C6E4F" w:rsidP="00B37493"/>
        </w:tc>
        <w:tc>
          <w:tcPr>
            <w:tcW w:w="1065" w:type="dxa"/>
          </w:tcPr>
          <w:p w14:paraId="1002BD98" w14:textId="77777777" w:rsidR="005C6E4F" w:rsidRDefault="005C6E4F" w:rsidP="00B37493"/>
        </w:tc>
        <w:tc>
          <w:tcPr>
            <w:tcW w:w="3559" w:type="dxa"/>
          </w:tcPr>
          <w:p w14:paraId="543032AE" w14:textId="5E321865" w:rsidR="005C6E4F" w:rsidRDefault="004B3A43" w:rsidP="00B37493">
            <w:r>
              <w:t>Patron join date</w:t>
            </w:r>
          </w:p>
        </w:tc>
      </w:tr>
      <w:tr w:rsidR="005C6E4F" w14:paraId="5950090A" w14:textId="77777777" w:rsidTr="004429C5">
        <w:trPr>
          <w:trHeight w:val="60"/>
        </w:trPr>
        <w:tc>
          <w:tcPr>
            <w:tcW w:w="1800" w:type="dxa"/>
          </w:tcPr>
          <w:p w14:paraId="3CCBB7C4" w14:textId="4F7D2733" w:rsidR="005C6E4F" w:rsidRDefault="00FD582D" w:rsidP="00B37493">
            <w:proofErr w:type="spellStart"/>
            <w:r>
              <w:t>PerGender</w:t>
            </w:r>
            <w:proofErr w:type="spellEnd"/>
          </w:p>
        </w:tc>
        <w:tc>
          <w:tcPr>
            <w:tcW w:w="1260" w:type="dxa"/>
          </w:tcPr>
          <w:p w14:paraId="6E55A6A1" w14:textId="77777777" w:rsidR="005C6E4F" w:rsidRDefault="005C6E4F" w:rsidP="00B37493"/>
        </w:tc>
        <w:tc>
          <w:tcPr>
            <w:tcW w:w="1170" w:type="dxa"/>
          </w:tcPr>
          <w:p w14:paraId="66E652D1" w14:textId="261AF3F3" w:rsidR="005C6E4F" w:rsidRDefault="00FD582D" w:rsidP="00B37493">
            <w:r>
              <w:t>Char</w:t>
            </w:r>
          </w:p>
        </w:tc>
        <w:tc>
          <w:tcPr>
            <w:tcW w:w="810" w:type="dxa"/>
          </w:tcPr>
          <w:p w14:paraId="2D03FE29" w14:textId="730D7AA1" w:rsidR="005C6E4F" w:rsidRDefault="00FD582D" w:rsidP="00B37493">
            <w:r>
              <w:t>1</w:t>
            </w:r>
          </w:p>
        </w:tc>
        <w:tc>
          <w:tcPr>
            <w:tcW w:w="735" w:type="dxa"/>
          </w:tcPr>
          <w:p w14:paraId="0D3A2365" w14:textId="67266C05" w:rsidR="005C6E4F" w:rsidRDefault="00FD582D" w:rsidP="00B37493">
            <w:r>
              <w:t>Y</w:t>
            </w:r>
          </w:p>
        </w:tc>
        <w:tc>
          <w:tcPr>
            <w:tcW w:w="1065" w:type="dxa"/>
          </w:tcPr>
          <w:p w14:paraId="0A6C8B86" w14:textId="77777777" w:rsidR="005C6E4F" w:rsidRDefault="005C6E4F" w:rsidP="00B37493"/>
        </w:tc>
        <w:tc>
          <w:tcPr>
            <w:tcW w:w="3559" w:type="dxa"/>
          </w:tcPr>
          <w:p w14:paraId="01313F24" w14:textId="25B33D92" w:rsidR="005C6E4F" w:rsidRDefault="00322B7F" w:rsidP="00B37493">
            <w:r>
              <w:t>M or F</w:t>
            </w:r>
          </w:p>
        </w:tc>
      </w:tr>
      <w:tr w:rsidR="005C6E4F" w14:paraId="7616A8CE" w14:textId="77777777" w:rsidTr="004429C5">
        <w:trPr>
          <w:trHeight w:val="60"/>
        </w:trPr>
        <w:tc>
          <w:tcPr>
            <w:tcW w:w="1800" w:type="dxa"/>
          </w:tcPr>
          <w:p w14:paraId="6E77B0FA" w14:textId="114019E1" w:rsidR="005C6E4F" w:rsidRDefault="002458E2" w:rsidP="00B37493">
            <w:proofErr w:type="spellStart"/>
            <w:r w:rsidRPr="000D106B">
              <w:rPr>
                <w:color w:val="FF0000"/>
              </w:rPr>
              <w:t>PerResID</w:t>
            </w:r>
            <w:proofErr w:type="spellEnd"/>
          </w:p>
        </w:tc>
        <w:tc>
          <w:tcPr>
            <w:tcW w:w="1260" w:type="dxa"/>
          </w:tcPr>
          <w:p w14:paraId="00CD6527" w14:textId="58C22116" w:rsidR="005C6E4F" w:rsidRDefault="000D106B" w:rsidP="00B37493">
            <w:proofErr w:type="spellStart"/>
            <w:proofErr w:type="gramStart"/>
            <w:r>
              <w:t>FK:Person</w:t>
            </w:r>
            <w:proofErr w:type="spellEnd"/>
            <w:proofErr w:type="gramEnd"/>
          </w:p>
        </w:tc>
        <w:tc>
          <w:tcPr>
            <w:tcW w:w="1170" w:type="dxa"/>
          </w:tcPr>
          <w:p w14:paraId="62AE463C" w14:textId="77777777" w:rsidR="005C6E4F" w:rsidRDefault="005C6E4F" w:rsidP="00B37493"/>
        </w:tc>
        <w:tc>
          <w:tcPr>
            <w:tcW w:w="810" w:type="dxa"/>
          </w:tcPr>
          <w:p w14:paraId="52C9470F" w14:textId="77777777" w:rsidR="005C6E4F" w:rsidRDefault="005C6E4F" w:rsidP="00B37493"/>
        </w:tc>
        <w:tc>
          <w:tcPr>
            <w:tcW w:w="735" w:type="dxa"/>
          </w:tcPr>
          <w:p w14:paraId="0EB7F8E6" w14:textId="77777777" w:rsidR="005C6E4F" w:rsidRDefault="005C6E4F" w:rsidP="00B37493"/>
        </w:tc>
        <w:tc>
          <w:tcPr>
            <w:tcW w:w="1065" w:type="dxa"/>
          </w:tcPr>
          <w:p w14:paraId="42D438FD" w14:textId="77777777" w:rsidR="005C6E4F" w:rsidRDefault="005C6E4F" w:rsidP="00B37493"/>
        </w:tc>
        <w:tc>
          <w:tcPr>
            <w:tcW w:w="3559" w:type="dxa"/>
          </w:tcPr>
          <w:p w14:paraId="629B2CE8" w14:textId="217D37F5" w:rsidR="005C6E4F" w:rsidRDefault="002458E2" w:rsidP="00B37493">
            <w:r>
              <w:t>Responsible Person</w:t>
            </w:r>
          </w:p>
        </w:tc>
      </w:tr>
      <w:tr w:rsidR="005C6E4F" w14:paraId="375C4A9B" w14:textId="77777777" w:rsidTr="004429C5">
        <w:trPr>
          <w:trHeight w:val="60"/>
        </w:trPr>
        <w:tc>
          <w:tcPr>
            <w:tcW w:w="1800" w:type="dxa"/>
          </w:tcPr>
          <w:p w14:paraId="5E56CF96" w14:textId="77777777" w:rsidR="005C6E4F" w:rsidRDefault="005C6E4F" w:rsidP="00B37493"/>
        </w:tc>
        <w:tc>
          <w:tcPr>
            <w:tcW w:w="1260" w:type="dxa"/>
          </w:tcPr>
          <w:p w14:paraId="436684EF" w14:textId="77777777" w:rsidR="005C6E4F" w:rsidRDefault="005C6E4F" w:rsidP="00B37493"/>
        </w:tc>
        <w:tc>
          <w:tcPr>
            <w:tcW w:w="1170" w:type="dxa"/>
          </w:tcPr>
          <w:p w14:paraId="4F069DB0" w14:textId="77777777" w:rsidR="005C6E4F" w:rsidRDefault="005C6E4F" w:rsidP="00B37493"/>
        </w:tc>
        <w:tc>
          <w:tcPr>
            <w:tcW w:w="810" w:type="dxa"/>
          </w:tcPr>
          <w:p w14:paraId="4BDC531C" w14:textId="77777777" w:rsidR="005C6E4F" w:rsidRDefault="005C6E4F" w:rsidP="00B37493"/>
        </w:tc>
        <w:tc>
          <w:tcPr>
            <w:tcW w:w="735" w:type="dxa"/>
          </w:tcPr>
          <w:p w14:paraId="5E6D41C5" w14:textId="77777777" w:rsidR="005C6E4F" w:rsidRDefault="005C6E4F" w:rsidP="00B37493"/>
        </w:tc>
        <w:tc>
          <w:tcPr>
            <w:tcW w:w="1065" w:type="dxa"/>
          </w:tcPr>
          <w:p w14:paraId="20811249" w14:textId="77777777" w:rsidR="005C6E4F" w:rsidRDefault="005C6E4F" w:rsidP="00B37493"/>
        </w:tc>
        <w:tc>
          <w:tcPr>
            <w:tcW w:w="3559" w:type="dxa"/>
          </w:tcPr>
          <w:p w14:paraId="12A74DB1" w14:textId="77777777" w:rsidR="005C6E4F" w:rsidRDefault="005C6E4F" w:rsidP="00B37493"/>
        </w:tc>
      </w:tr>
      <w:tr w:rsidR="005C6E4F" w14:paraId="0D730F4A" w14:textId="77777777" w:rsidTr="004429C5">
        <w:trPr>
          <w:trHeight w:val="60"/>
        </w:trPr>
        <w:tc>
          <w:tcPr>
            <w:tcW w:w="1800" w:type="dxa"/>
          </w:tcPr>
          <w:p w14:paraId="6AA6E4D6" w14:textId="77777777" w:rsidR="005C6E4F" w:rsidRDefault="005C6E4F" w:rsidP="00B37493"/>
        </w:tc>
        <w:tc>
          <w:tcPr>
            <w:tcW w:w="1260" w:type="dxa"/>
          </w:tcPr>
          <w:p w14:paraId="1FA5DF5A" w14:textId="77777777" w:rsidR="005C6E4F" w:rsidRDefault="005C6E4F" w:rsidP="00B37493"/>
        </w:tc>
        <w:tc>
          <w:tcPr>
            <w:tcW w:w="1170" w:type="dxa"/>
          </w:tcPr>
          <w:p w14:paraId="397651F8" w14:textId="77777777" w:rsidR="005C6E4F" w:rsidRDefault="005C6E4F" w:rsidP="00B37493"/>
        </w:tc>
        <w:tc>
          <w:tcPr>
            <w:tcW w:w="810" w:type="dxa"/>
          </w:tcPr>
          <w:p w14:paraId="0B335B82" w14:textId="77777777" w:rsidR="005C6E4F" w:rsidRDefault="005C6E4F" w:rsidP="00B37493"/>
        </w:tc>
        <w:tc>
          <w:tcPr>
            <w:tcW w:w="735" w:type="dxa"/>
          </w:tcPr>
          <w:p w14:paraId="4C4A377C" w14:textId="77777777" w:rsidR="005C6E4F" w:rsidRDefault="005C6E4F" w:rsidP="00B37493"/>
        </w:tc>
        <w:tc>
          <w:tcPr>
            <w:tcW w:w="1065" w:type="dxa"/>
          </w:tcPr>
          <w:p w14:paraId="563F5ECC" w14:textId="77777777" w:rsidR="005C6E4F" w:rsidRDefault="005C6E4F" w:rsidP="00B37493"/>
        </w:tc>
        <w:tc>
          <w:tcPr>
            <w:tcW w:w="3559" w:type="dxa"/>
          </w:tcPr>
          <w:p w14:paraId="58248E47" w14:textId="77777777" w:rsidR="005C6E4F" w:rsidRDefault="005C6E4F" w:rsidP="00B37493"/>
        </w:tc>
      </w:tr>
      <w:tr w:rsidR="005C6E4F" w14:paraId="6840BD08" w14:textId="77777777" w:rsidTr="004429C5">
        <w:trPr>
          <w:trHeight w:val="60"/>
        </w:trPr>
        <w:tc>
          <w:tcPr>
            <w:tcW w:w="1800" w:type="dxa"/>
          </w:tcPr>
          <w:p w14:paraId="121E4707" w14:textId="77777777" w:rsidR="005C6E4F" w:rsidRDefault="005C6E4F" w:rsidP="00B37493"/>
        </w:tc>
        <w:tc>
          <w:tcPr>
            <w:tcW w:w="1260" w:type="dxa"/>
          </w:tcPr>
          <w:p w14:paraId="2E979369" w14:textId="77777777" w:rsidR="005C6E4F" w:rsidRDefault="005C6E4F" w:rsidP="00B37493"/>
        </w:tc>
        <w:tc>
          <w:tcPr>
            <w:tcW w:w="1170" w:type="dxa"/>
          </w:tcPr>
          <w:p w14:paraId="07FF0202" w14:textId="77777777" w:rsidR="005C6E4F" w:rsidRDefault="005C6E4F" w:rsidP="00B37493"/>
        </w:tc>
        <w:tc>
          <w:tcPr>
            <w:tcW w:w="810" w:type="dxa"/>
          </w:tcPr>
          <w:p w14:paraId="5CFCB88D" w14:textId="77777777" w:rsidR="005C6E4F" w:rsidRDefault="005C6E4F" w:rsidP="00B37493"/>
        </w:tc>
        <w:tc>
          <w:tcPr>
            <w:tcW w:w="735" w:type="dxa"/>
          </w:tcPr>
          <w:p w14:paraId="6640F168" w14:textId="77777777" w:rsidR="005C6E4F" w:rsidRDefault="005C6E4F" w:rsidP="00B37493"/>
        </w:tc>
        <w:tc>
          <w:tcPr>
            <w:tcW w:w="1065" w:type="dxa"/>
          </w:tcPr>
          <w:p w14:paraId="647A0A1B" w14:textId="77777777" w:rsidR="005C6E4F" w:rsidRDefault="005C6E4F" w:rsidP="00B37493"/>
        </w:tc>
        <w:tc>
          <w:tcPr>
            <w:tcW w:w="3559" w:type="dxa"/>
          </w:tcPr>
          <w:p w14:paraId="38E29A28" w14:textId="77777777" w:rsidR="005C6E4F" w:rsidRDefault="005C6E4F" w:rsidP="00B37493"/>
        </w:tc>
      </w:tr>
    </w:tbl>
    <w:p w14:paraId="50F5A0E4" w14:textId="77777777" w:rsidR="005C6E4F" w:rsidRDefault="005C6E4F" w:rsidP="005C6E4F"/>
    <w:p w14:paraId="7A2A1DEC" w14:textId="77777777" w:rsidR="005C6E4F" w:rsidRDefault="005C6E4F" w:rsidP="005C6E4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10676FBC" w14:textId="7CEAE584" w:rsidR="00172BDF" w:rsidRDefault="005F3649">
      <w:pPr>
        <w:rPr>
          <w:b/>
          <w:bCs/>
          <w:smallCaps/>
          <w:color w:val="5B9BD5" w:themeColor="accent1"/>
          <w:spacing w:val="5"/>
        </w:rPr>
      </w:pPr>
      <w:proofErr w:type="spellStart"/>
      <w:r>
        <w:rPr>
          <w:b/>
          <w:bCs/>
          <w:smallCaps/>
          <w:color w:val="5B9BD5" w:themeColor="accent1"/>
          <w:spacing w:val="5"/>
        </w:rPr>
        <w:t>PerStatus</w:t>
      </w:r>
      <w:proofErr w:type="spellEnd"/>
      <w:r>
        <w:rPr>
          <w:b/>
          <w:bCs/>
          <w:smallCaps/>
          <w:color w:val="5B9BD5" w:themeColor="accent1"/>
          <w:spacing w:val="5"/>
        </w:rPr>
        <w:t xml:space="preserve"> Values: 0 – Good Standing, 1 – Overdue Loans, 2 – Unpaid Fines, 3 – </w:t>
      </w:r>
      <w:proofErr w:type="gramStart"/>
      <w:r>
        <w:rPr>
          <w:b/>
          <w:bCs/>
          <w:smallCaps/>
          <w:color w:val="5B9BD5" w:themeColor="accent1"/>
          <w:spacing w:val="5"/>
        </w:rPr>
        <w:t>Non Patron</w:t>
      </w:r>
      <w:proofErr w:type="gramEnd"/>
      <w:r w:rsidR="00A01277">
        <w:rPr>
          <w:b/>
          <w:bCs/>
          <w:smallCaps/>
          <w:color w:val="5B9BD5" w:themeColor="accent1"/>
          <w:spacing w:val="5"/>
        </w:rPr>
        <w:t>, 4- Expired Card</w:t>
      </w:r>
      <w:r w:rsidR="00172BDF">
        <w:rPr>
          <w:b/>
          <w:bCs/>
          <w:smallCaps/>
          <w:color w:val="5B9BD5" w:themeColor="accent1"/>
          <w:spacing w:val="5"/>
        </w:rPr>
        <w:br w:type="page"/>
      </w:r>
    </w:p>
    <w:p w14:paraId="6B364042" w14:textId="01A6EC17" w:rsidR="00172BDF" w:rsidRDefault="00172BDF" w:rsidP="00172BDF">
      <w:pPr>
        <w:pStyle w:val="Heading1"/>
      </w:pPr>
      <w:bookmarkStart w:id="21" w:name="_Toc19181244"/>
      <w:bookmarkStart w:id="22" w:name="_Toc20998330"/>
      <w:r>
        <w:lastRenderedPageBreak/>
        <w:t>Publisher</w:t>
      </w:r>
      <w:bookmarkEnd w:id="21"/>
      <w:bookmarkEnd w:id="22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810"/>
        <w:gridCol w:w="735"/>
        <w:gridCol w:w="1065"/>
        <w:gridCol w:w="3559"/>
      </w:tblGrid>
      <w:tr w:rsidR="00172BDF" w14:paraId="4E48D704" w14:textId="77777777" w:rsidTr="00DC0C0C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1B4C1053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01B0CCE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38C70DB5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4765AE8C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22E609E0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6E15A81F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4FDF8D9E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72BDF" w14:paraId="35D15588" w14:textId="77777777" w:rsidTr="00DC0C0C">
        <w:trPr>
          <w:trHeight w:val="264"/>
        </w:trPr>
        <w:tc>
          <w:tcPr>
            <w:tcW w:w="1800" w:type="dxa"/>
          </w:tcPr>
          <w:p w14:paraId="5B6D8E84" w14:textId="0FE058A4" w:rsidR="00172BDF" w:rsidRDefault="002D77F5" w:rsidP="00B37493">
            <w:proofErr w:type="spellStart"/>
            <w:r>
              <w:t>PubID</w:t>
            </w:r>
            <w:proofErr w:type="spellEnd"/>
          </w:p>
        </w:tc>
        <w:tc>
          <w:tcPr>
            <w:tcW w:w="1260" w:type="dxa"/>
          </w:tcPr>
          <w:p w14:paraId="15014488" w14:textId="43432B19" w:rsidR="00172BDF" w:rsidRDefault="002D77F5" w:rsidP="00B37493">
            <w:r>
              <w:t>PK</w:t>
            </w:r>
          </w:p>
        </w:tc>
        <w:tc>
          <w:tcPr>
            <w:tcW w:w="1170" w:type="dxa"/>
          </w:tcPr>
          <w:p w14:paraId="6CAEE26E" w14:textId="3B24C434" w:rsidR="00172BDF" w:rsidRDefault="002D77F5" w:rsidP="00B37493">
            <w:r>
              <w:t>Number</w:t>
            </w:r>
          </w:p>
        </w:tc>
        <w:tc>
          <w:tcPr>
            <w:tcW w:w="810" w:type="dxa"/>
          </w:tcPr>
          <w:p w14:paraId="0C318BAD" w14:textId="77777777" w:rsidR="00172BDF" w:rsidRDefault="00172BDF" w:rsidP="00B37493"/>
        </w:tc>
        <w:tc>
          <w:tcPr>
            <w:tcW w:w="735" w:type="dxa"/>
          </w:tcPr>
          <w:p w14:paraId="63C82D1C" w14:textId="0C87DB81" w:rsidR="00172BDF" w:rsidRDefault="002D77F5" w:rsidP="00B37493">
            <w:r>
              <w:t>Y</w:t>
            </w:r>
          </w:p>
        </w:tc>
        <w:tc>
          <w:tcPr>
            <w:tcW w:w="1065" w:type="dxa"/>
          </w:tcPr>
          <w:p w14:paraId="11776D08" w14:textId="77777777" w:rsidR="00172BDF" w:rsidRDefault="00172BDF" w:rsidP="00B37493"/>
        </w:tc>
        <w:tc>
          <w:tcPr>
            <w:tcW w:w="3559" w:type="dxa"/>
          </w:tcPr>
          <w:p w14:paraId="2D9E87ED" w14:textId="5133B417" w:rsidR="00172BDF" w:rsidRDefault="002D77F5" w:rsidP="00B37493">
            <w:proofErr w:type="spellStart"/>
            <w:r>
              <w:t>Autnumber</w:t>
            </w:r>
            <w:proofErr w:type="spellEnd"/>
            <w:r>
              <w:t xml:space="preserve"> surrogate</w:t>
            </w:r>
          </w:p>
        </w:tc>
      </w:tr>
      <w:tr w:rsidR="00172BDF" w14:paraId="5CC18577" w14:textId="77777777" w:rsidTr="00DC0C0C">
        <w:trPr>
          <w:trHeight w:val="276"/>
        </w:trPr>
        <w:tc>
          <w:tcPr>
            <w:tcW w:w="1800" w:type="dxa"/>
          </w:tcPr>
          <w:p w14:paraId="3ACB125B" w14:textId="6E76B69C" w:rsidR="00172BDF" w:rsidRDefault="002D77F5" w:rsidP="00B37493">
            <w:proofErr w:type="spellStart"/>
            <w:r>
              <w:t>PubName</w:t>
            </w:r>
            <w:proofErr w:type="spellEnd"/>
          </w:p>
        </w:tc>
        <w:tc>
          <w:tcPr>
            <w:tcW w:w="1260" w:type="dxa"/>
          </w:tcPr>
          <w:p w14:paraId="1B8BFFA2" w14:textId="77777777" w:rsidR="00172BDF" w:rsidRDefault="00172BDF" w:rsidP="00B37493"/>
        </w:tc>
        <w:tc>
          <w:tcPr>
            <w:tcW w:w="1170" w:type="dxa"/>
          </w:tcPr>
          <w:p w14:paraId="64DAA3C5" w14:textId="01520638" w:rsidR="00172BDF" w:rsidRDefault="002D77F5" w:rsidP="00B37493">
            <w:r>
              <w:t>Varchar</w:t>
            </w:r>
          </w:p>
        </w:tc>
        <w:tc>
          <w:tcPr>
            <w:tcW w:w="810" w:type="dxa"/>
          </w:tcPr>
          <w:p w14:paraId="32C9A611" w14:textId="6287F060" w:rsidR="00172BDF" w:rsidRDefault="002D77F5" w:rsidP="00B37493">
            <w:r>
              <w:t>50</w:t>
            </w:r>
          </w:p>
        </w:tc>
        <w:tc>
          <w:tcPr>
            <w:tcW w:w="735" w:type="dxa"/>
          </w:tcPr>
          <w:p w14:paraId="7CF4AA6C" w14:textId="6C99ED22" w:rsidR="00172BDF" w:rsidRDefault="00B34D0B" w:rsidP="00B37493">
            <w:r>
              <w:t>Y</w:t>
            </w:r>
          </w:p>
        </w:tc>
        <w:tc>
          <w:tcPr>
            <w:tcW w:w="1065" w:type="dxa"/>
          </w:tcPr>
          <w:p w14:paraId="513ADFAE" w14:textId="77777777" w:rsidR="00172BDF" w:rsidRDefault="00172BDF" w:rsidP="00B37493"/>
        </w:tc>
        <w:tc>
          <w:tcPr>
            <w:tcW w:w="3559" w:type="dxa"/>
          </w:tcPr>
          <w:p w14:paraId="5AA3E628" w14:textId="77777777" w:rsidR="00172BDF" w:rsidRDefault="00172BDF" w:rsidP="00B37493"/>
        </w:tc>
      </w:tr>
      <w:tr w:rsidR="00172BDF" w14:paraId="1298FBD8" w14:textId="77777777" w:rsidTr="00DC0C0C">
        <w:trPr>
          <w:trHeight w:val="264"/>
        </w:trPr>
        <w:tc>
          <w:tcPr>
            <w:tcW w:w="1800" w:type="dxa"/>
          </w:tcPr>
          <w:p w14:paraId="072A0684" w14:textId="6C496159" w:rsidR="00172BDF" w:rsidRDefault="00B34D0B" w:rsidP="00B37493">
            <w:proofErr w:type="spellStart"/>
            <w:r>
              <w:t>PubPhone</w:t>
            </w:r>
            <w:proofErr w:type="spellEnd"/>
          </w:p>
        </w:tc>
        <w:tc>
          <w:tcPr>
            <w:tcW w:w="1260" w:type="dxa"/>
          </w:tcPr>
          <w:p w14:paraId="7248B916" w14:textId="77777777" w:rsidR="00172BDF" w:rsidRDefault="00172BDF" w:rsidP="00B37493"/>
        </w:tc>
        <w:tc>
          <w:tcPr>
            <w:tcW w:w="1170" w:type="dxa"/>
          </w:tcPr>
          <w:p w14:paraId="6AF1779A" w14:textId="77777777" w:rsidR="00172BDF" w:rsidRDefault="00172BDF" w:rsidP="00B37493"/>
        </w:tc>
        <w:tc>
          <w:tcPr>
            <w:tcW w:w="810" w:type="dxa"/>
          </w:tcPr>
          <w:p w14:paraId="4C863D77" w14:textId="77777777" w:rsidR="00172BDF" w:rsidRDefault="00172BDF" w:rsidP="00B37493"/>
        </w:tc>
        <w:tc>
          <w:tcPr>
            <w:tcW w:w="735" w:type="dxa"/>
          </w:tcPr>
          <w:p w14:paraId="54F0D512" w14:textId="56288C44" w:rsidR="00172BDF" w:rsidRDefault="00B34D0B" w:rsidP="00B37493">
            <w:r>
              <w:t>Y</w:t>
            </w:r>
          </w:p>
        </w:tc>
        <w:tc>
          <w:tcPr>
            <w:tcW w:w="1065" w:type="dxa"/>
          </w:tcPr>
          <w:p w14:paraId="362B0163" w14:textId="77777777" w:rsidR="00172BDF" w:rsidRDefault="00172BDF" w:rsidP="00B37493"/>
        </w:tc>
        <w:tc>
          <w:tcPr>
            <w:tcW w:w="3559" w:type="dxa"/>
          </w:tcPr>
          <w:p w14:paraId="2AE0F162" w14:textId="77777777" w:rsidR="00172BDF" w:rsidRDefault="00172BDF" w:rsidP="00B37493"/>
        </w:tc>
      </w:tr>
      <w:tr w:rsidR="00172BDF" w14:paraId="055866A2" w14:textId="77777777" w:rsidTr="00DC0C0C">
        <w:trPr>
          <w:trHeight w:val="264"/>
        </w:trPr>
        <w:tc>
          <w:tcPr>
            <w:tcW w:w="1800" w:type="dxa"/>
          </w:tcPr>
          <w:p w14:paraId="12024CA3" w14:textId="545E17DC" w:rsidR="00172BDF" w:rsidRDefault="00B34D0B" w:rsidP="00B37493">
            <w:proofErr w:type="spellStart"/>
            <w:r w:rsidRPr="00B34D0B">
              <w:rPr>
                <w:color w:val="FF0000"/>
              </w:rPr>
              <w:t>AddID</w:t>
            </w:r>
            <w:proofErr w:type="spellEnd"/>
          </w:p>
        </w:tc>
        <w:tc>
          <w:tcPr>
            <w:tcW w:w="1260" w:type="dxa"/>
          </w:tcPr>
          <w:p w14:paraId="7D42C168" w14:textId="45986027" w:rsidR="00172BDF" w:rsidRDefault="00B34D0B" w:rsidP="00B37493">
            <w:proofErr w:type="spellStart"/>
            <w:proofErr w:type="gramStart"/>
            <w:r>
              <w:t>FK:Address</w:t>
            </w:r>
            <w:proofErr w:type="spellEnd"/>
            <w:proofErr w:type="gramEnd"/>
          </w:p>
        </w:tc>
        <w:tc>
          <w:tcPr>
            <w:tcW w:w="1170" w:type="dxa"/>
          </w:tcPr>
          <w:p w14:paraId="0502BBD4" w14:textId="77777777" w:rsidR="00172BDF" w:rsidRDefault="00172BDF" w:rsidP="00B37493"/>
        </w:tc>
        <w:tc>
          <w:tcPr>
            <w:tcW w:w="810" w:type="dxa"/>
          </w:tcPr>
          <w:p w14:paraId="54EC7008" w14:textId="77777777" w:rsidR="00172BDF" w:rsidRDefault="00172BDF" w:rsidP="00B37493"/>
        </w:tc>
        <w:tc>
          <w:tcPr>
            <w:tcW w:w="735" w:type="dxa"/>
          </w:tcPr>
          <w:p w14:paraId="0D92CFB5" w14:textId="7F6B26E6" w:rsidR="00172BDF" w:rsidRDefault="00B34D0B" w:rsidP="00B37493">
            <w:r>
              <w:t>Y</w:t>
            </w:r>
          </w:p>
        </w:tc>
        <w:tc>
          <w:tcPr>
            <w:tcW w:w="1065" w:type="dxa"/>
          </w:tcPr>
          <w:p w14:paraId="5436FC57" w14:textId="77777777" w:rsidR="00172BDF" w:rsidRDefault="00172BDF" w:rsidP="00B37493"/>
        </w:tc>
        <w:tc>
          <w:tcPr>
            <w:tcW w:w="3559" w:type="dxa"/>
          </w:tcPr>
          <w:p w14:paraId="5C7B682D" w14:textId="77777777" w:rsidR="00172BDF" w:rsidRDefault="00172BDF" w:rsidP="00B37493"/>
        </w:tc>
      </w:tr>
      <w:tr w:rsidR="00172BDF" w14:paraId="4BACF53A" w14:textId="77777777" w:rsidTr="00DC0C0C">
        <w:trPr>
          <w:trHeight w:val="60"/>
        </w:trPr>
        <w:tc>
          <w:tcPr>
            <w:tcW w:w="1800" w:type="dxa"/>
          </w:tcPr>
          <w:p w14:paraId="2B6617FD" w14:textId="21F4A31C" w:rsidR="00172BDF" w:rsidRDefault="006E2A6E" w:rsidP="00B37493">
            <w:proofErr w:type="spellStart"/>
            <w:r>
              <w:t>PubEmail</w:t>
            </w:r>
            <w:proofErr w:type="spellEnd"/>
          </w:p>
        </w:tc>
        <w:tc>
          <w:tcPr>
            <w:tcW w:w="1260" w:type="dxa"/>
          </w:tcPr>
          <w:p w14:paraId="06B3152A" w14:textId="77777777" w:rsidR="00172BDF" w:rsidRDefault="00172BDF" w:rsidP="00B37493"/>
        </w:tc>
        <w:tc>
          <w:tcPr>
            <w:tcW w:w="1170" w:type="dxa"/>
          </w:tcPr>
          <w:p w14:paraId="1F3F8DFA" w14:textId="6AA45899" w:rsidR="00172BDF" w:rsidRDefault="006E2A6E" w:rsidP="00B37493">
            <w:r>
              <w:t>VARCHAR</w:t>
            </w:r>
          </w:p>
        </w:tc>
        <w:tc>
          <w:tcPr>
            <w:tcW w:w="810" w:type="dxa"/>
          </w:tcPr>
          <w:p w14:paraId="64367F9E" w14:textId="014AFC86" w:rsidR="00172BDF" w:rsidRDefault="006E2A6E" w:rsidP="00B37493">
            <w:r>
              <w:t>15</w:t>
            </w:r>
          </w:p>
        </w:tc>
        <w:tc>
          <w:tcPr>
            <w:tcW w:w="735" w:type="dxa"/>
          </w:tcPr>
          <w:p w14:paraId="19CABB66" w14:textId="77777777" w:rsidR="00172BDF" w:rsidRDefault="00172BDF" w:rsidP="00B37493"/>
        </w:tc>
        <w:tc>
          <w:tcPr>
            <w:tcW w:w="1065" w:type="dxa"/>
          </w:tcPr>
          <w:p w14:paraId="1183FA38" w14:textId="77777777" w:rsidR="00172BDF" w:rsidRDefault="00172BDF" w:rsidP="00B37493"/>
        </w:tc>
        <w:tc>
          <w:tcPr>
            <w:tcW w:w="3559" w:type="dxa"/>
          </w:tcPr>
          <w:p w14:paraId="0F22F8BC" w14:textId="49B32D28" w:rsidR="00172BDF" w:rsidRDefault="006E2A6E" w:rsidP="00B37493">
            <w:r>
              <w:t>Publisher Email</w:t>
            </w:r>
          </w:p>
        </w:tc>
      </w:tr>
      <w:tr w:rsidR="00172BDF" w14:paraId="09095208" w14:textId="77777777" w:rsidTr="00DC0C0C">
        <w:trPr>
          <w:trHeight w:val="60"/>
        </w:trPr>
        <w:tc>
          <w:tcPr>
            <w:tcW w:w="1800" w:type="dxa"/>
          </w:tcPr>
          <w:p w14:paraId="45487D00" w14:textId="7EE8E02E" w:rsidR="00172BDF" w:rsidRPr="006E2A6E" w:rsidRDefault="006E2A6E" w:rsidP="00B37493">
            <w:pPr>
              <w:rPr>
                <w:color w:val="FF0000"/>
              </w:rPr>
            </w:pPr>
            <w:proofErr w:type="spellStart"/>
            <w:r w:rsidRPr="006E2A6E">
              <w:rPr>
                <w:color w:val="FF0000"/>
              </w:rPr>
              <w:t>PerContact</w:t>
            </w:r>
            <w:proofErr w:type="spellEnd"/>
          </w:p>
        </w:tc>
        <w:tc>
          <w:tcPr>
            <w:tcW w:w="1260" w:type="dxa"/>
          </w:tcPr>
          <w:p w14:paraId="08F0350E" w14:textId="72A586DE" w:rsidR="00172BDF" w:rsidRDefault="006E2A6E" w:rsidP="00B37493">
            <w:proofErr w:type="spellStart"/>
            <w:proofErr w:type="gramStart"/>
            <w:r>
              <w:t>FK:Person</w:t>
            </w:r>
            <w:proofErr w:type="spellEnd"/>
            <w:proofErr w:type="gramEnd"/>
          </w:p>
        </w:tc>
        <w:tc>
          <w:tcPr>
            <w:tcW w:w="1170" w:type="dxa"/>
          </w:tcPr>
          <w:p w14:paraId="02301B94" w14:textId="77777777" w:rsidR="00172BDF" w:rsidRDefault="00172BDF" w:rsidP="00B37493"/>
        </w:tc>
        <w:tc>
          <w:tcPr>
            <w:tcW w:w="810" w:type="dxa"/>
          </w:tcPr>
          <w:p w14:paraId="0A9EA6CE" w14:textId="77777777" w:rsidR="00172BDF" w:rsidRDefault="00172BDF" w:rsidP="00B37493"/>
        </w:tc>
        <w:tc>
          <w:tcPr>
            <w:tcW w:w="735" w:type="dxa"/>
          </w:tcPr>
          <w:p w14:paraId="0371DC7F" w14:textId="77777777" w:rsidR="00172BDF" w:rsidRDefault="00172BDF" w:rsidP="00B37493"/>
        </w:tc>
        <w:tc>
          <w:tcPr>
            <w:tcW w:w="1065" w:type="dxa"/>
          </w:tcPr>
          <w:p w14:paraId="4224AC53" w14:textId="77777777" w:rsidR="00172BDF" w:rsidRDefault="00172BDF" w:rsidP="00B37493"/>
        </w:tc>
        <w:tc>
          <w:tcPr>
            <w:tcW w:w="3559" w:type="dxa"/>
          </w:tcPr>
          <w:p w14:paraId="13F3BF94" w14:textId="20872A74" w:rsidR="00172BDF" w:rsidRDefault="006E2A6E" w:rsidP="00B37493">
            <w:r>
              <w:t>Contact Person</w:t>
            </w:r>
          </w:p>
        </w:tc>
      </w:tr>
      <w:tr w:rsidR="00172BDF" w14:paraId="0952FE00" w14:textId="77777777" w:rsidTr="00DC0C0C">
        <w:trPr>
          <w:trHeight w:val="60"/>
        </w:trPr>
        <w:tc>
          <w:tcPr>
            <w:tcW w:w="1800" w:type="dxa"/>
          </w:tcPr>
          <w:p w14:paraId="459CB866" w14:textId="4F5C2CEA" w:rsidR="00172BDF" w:rsidRPr="006E2A6E" w:rsidRDefault="006E2A6E" w:rsidP="00B37493">
            <w:pPr>
              <w:rPr>
                <w:color w:val="FF0000"/>
              </w:rPr>
            </w:pPr>
            <w:proofErr w:type="spellStart"/>
            <w:r w:rsidRPr="006E2A6E">
              <w:rPr>
                <w:color w:val="FF0000"/>
              </w:rPr>
              <w:t>PerSales</w:t>
            </w:r>
            <w:proofErr w:type="spellEnd"/>
          </w:p>
        </w:tc>
        <w:tc>
          <w:tcPr>
            <w:tcW w:w="1260" w:type="dxa"/>
          </w:tcPr>
          <w:p w14:paraId="285B0370" w14:textId="0ABFD095" w:rsidR="00172BDF" w:rsidRDefault="006E2A6E" w:rsidP="00B37493">
            <w:proofErr w:type="spellStart"/>
            <w:proofErr w:type="gramStart"/>
            <w:r>
              <w:t>FK:Person</w:t>
            </w:r>
            <w:proofErr w:type="spellEnd"/>
            <w:proofErr w:type="gramEnd"/>
          </w:p>
        </w:tc>
        <w:tc>
          <w:tcPr>
            <w:tcW w:w="1170" w:type="dxa"/>
          </w:tcPr>
          <w:p w14:paraId="469FA61F" w14:textId="77777777" w:rsidR="00172BDF" w:rsidRDefault="00172BDF" w:rsidP="00B37493"/>
        </w:tc>
        <w:tc>
          <w:tcPr>
            <w:tcW w:w="810" w:type="dxa"/>
          </w:tcPr>
          <w:p w14:paraId="75B4C335" w14:textId="77777777" w:rsidR="00172BDF" w:rsidRDefault="00172BDF" w:rsidP="00B37493"/>
        </w:tc>
        <w:tc>
          <w:tcPr>
            <w:tcW w:w="735" w:type="dxa"/>
          </w:tcPr>
          <w:p w14:paraId="32B1C130" w14:textId="77777777" w:rsidR="00172BDF" w:rsidRDefault="00172BDF" w:rsidP="00B37493"/>
        </w:tc>
        <w:tc>
          <w:tcPr>
            <w:tcW w:w="1065" w:type="dxa"/>
          </w:tcPr>
          <w:p w14:paraId="684D2EDE" w14:textId="77777777" w:rsidR="00172BDF" w:rsidRDefault="00172BDF" w:rsidP="00B37493"/>
        </w:tc>
        <w:tc>
          <w:tcPr>
            <w:tcW w:w="3559" w:type="dxa"/>
          </w:tcPr>
          <w:p w14:paraId="740BF215" w14:textId="600E3155" w:rsidR="00172BDF" w:rsidRDefault="006E2A6E" w:rsidP="00B37493">
            <w:proofErr w:type="gramStart"/>
            <w:r>
              <w:t>Sales Person</w:t>
            </w:r>
            <w:proofErr w:type="gramEnd"/>
          </w:p>
        </w:tc>
      </w:tr>
      <w:tr w:rsidR="00172BDF" w14:paraId="580351CA" w14:textId="77777777" w:rsidTr="00DC0C0C">
        <w:trPr>
          <w:trHeight w:val="60"/>
        </w:trPr>
        <w:tc>
          <w:tcPr>
            <w:tcW w:w="1800" w:type="dxa"/>
          </w:tcPr>
          <w:p w14:paraId="4FE70EE8" w14:textId="77777777" w:rsidR="00172BDF" w:rsidRDefault="00172BDF" w:rsidP="00B37493"/>
        </w:tc>
        <w:tc>
          <w:tcPr>
            <w:tcW w:w="1260" w:type="dxa"/>
          </w:tcPr>
          <w:p w14:paraId="6E33AA01" w14:textId="77777777" w:rsidR="00172BDF" w:rsidRDefault="00172BDF" w:rsidP="00B37493"/>
        </w:tc>
        <w:tc>
          <w:tcPr>
            <w:tcW w:w="1170" w:type="dxa"/>
          </w:tcPr>
          <w:p w14:paraId="4F0DCC64" w14:textId="77777777" w:rsidR="00172BDF" w:rsidRDefault="00172BDF" w:rsidP="00B37493"/>
        </w:tc>
        <w:tc>
          <w:tcPr>
            <w:tcW w:w="810" w:type="dxa"/>
          </w:tcPr>
          <w:p w14:paraId="5F67050C" w14:textId="77777777" w:rsidR="00172BDF" w:rsidRDefault="00172BDF" w:rsidP="00B37493"/>
        </w:tc>
        <w:tc>
          <w:tcPr>
            <w:tcW w:w="735" w:type="dxa"/>
          </w:tcPr>
          <w:p w14:paraId="0E398CB5" w14:textId="77777777" w:rsidR="00172BDF" w:rsidRDefault="00172BDF" w:rsidP="00B37493"/>
        </w:tc>
        <w:tc>
          <w:tcPr>
            <w:tcW w:w="1065" w:type="dxa"/>
          </w:tcPr>
          <w:p w14:paraId="50D7AC15" w14:textId="77777777" w:rsidR="00172BDF" w:rsidRDefault="00172BDF" w:rsidP="00B37493"/>
        </w:tc>
        <w:tc>
          <w:tcPr>
            <w:tcW w:w="3559" w:type="dxa"/>
          </w:tcPr>
          <w:p w14:paraId="7CF18189" w14:textId="77777777" w:rsidR="00172BDF" w:rsidRDefault="00172BDF" w:rsidP="00B37493"/>
        </w:tc>
      </w:tr>
      <w:tr w:rsidR="00172BDF" w14:paraId="551A3DB3" w14:textId="77777777" w:rsidTr="00DC0C0C">
        <w:trPr>
          <w:trHeight w:val="60"/>
        </w:trPr>
        <w:tc>
          <w:tcPr>
            <w:tcW w:w="1800" w:type="dxa"/>
          </w:tcPr>
          <w:p w14:paraId="12659750" w14:textId="77777777" w:rsidR="00172BDF" w:rsidRDefault="00172BDF" w:rsidP="00B37493"/>
        </w:tc>
        <w:tc>
          <w:tcPr>
            <w:tcW w:w="1260" w:type="dxa"/>
          </w:tcPr>
          <w:p w14:paraId="5E6AA53D" w14:textId="77777777" w:rsidR="00172BDF" w:rsidRDefault="00172BDF" w:rsidP="00B37493"/>
        </w:tc>
        <w:tc>
          <w:tcPr>
            <w:tcW w:w="1170" w:type="dxa"/>
          </w:tcPr>
          <w:p w14:paraId="3C51F272" w14:textId="77777777" w:rsidR="00172BDF" w:rsidRDefault="00172BDF" w:rsidP="00B37493"/>
        </w:tc>
        <w:tc>
          <w:tcPr>
            <w:tcW w:w="810" w:type="dxa"/>
          </w:tcPr>
          <w:p w14:paraId="2ECEDEB9" w14:textId="77777777" w:rsidR="00172BDF" w:rsidRDefault="00172BDF" w:rsidP="00B37493"/>
        </w:tc>
        <w:tc>
          <w:tcPr>
            <w:tcW w:w="735" w:type="dxa"/>
          </w:tcPr>
          <w:p w14:paraId="51433AD8" w14:textId="77777777" w:rsidR="00172BDF" w:rsidRDefault="00172BDF" w:rsidP="00B37493"/>
        </w:tc>
        <w:tc>
          <w:tcPr>
            <w:tcW w:w="1065" w:type="dxa"/>
          </w:tcPr>
          <w:p w14:paraId="1B354FEE" w14:textId="77777777" w:rsidR="00172BDF" w:rsidRDefault="00172BDF" w:rsidP="00B37493"/>
        </w:tc>
        <w:tc>
          <w:tcPr>
            <w:tcW w:w="3559" w:type="dxa"/>
          </w:tcPr>
          <w:p w14:paraId="674820AB" w14:textId="77777777" w:rsidR="00172BDF" w:rsidRDefault="00172BDF" w:rsidP="00B37493"/>
        </w:tc>
      </w:tr>
      <w:tr w:rsidR="00172BDF" w14:paraId="2EFAD5B3" w14:textId="77777777" w:rsidTr="00DC0C0C">
        <w:trPr>
          <w:trHeight w:val="60"/>
        </w:trPr>
        <w:tc>
          <w:tcPr>
            <w:tcW w:w="1800" w:type="dxa"/>
          </w:tcPr>
          <w:p w14:paraId="6ABDE659" w14:textId="77777777" w:rsidR="00172BDF" w:rsidRDefault="00172BDF" w:rsidP="00B37493"/>
        </w:tc>
        <w:tc>
          <w:tcPr>
            <w:tcW w:w="1260" w:type="dxa"/>
          </w:tcPr>
          <w:p w14:paraId="123ADADF" w14:textId="77777777" w:rsidR="00172BDF" w:rsidRDefault="00172BDF" w:rsidP="00B37493"/>
        </w:tc>
        <w:tc>
          <w:tcPr>
            <w:tcW w:w="1170" w:type="dxa"/>
          </w:tcPr>
          <w:p w14:paraId="76EB5E1F" w14:textId="77777777" w:rsidR="00172BDF" w:rsidRDefault="00172BDF" w:rsidP="00B37493"/>
        </w:tc>
        <w:tc>
          <w:tcPr>
            <w:tcW w:w="810" w:type="dxa"/>
          </w:tcPr>
          <w:p w14:paraId="3E86C58C" w14:textId="77777777" w:rsidR="00172BDF" w:rsidRDefault="00172BDF" w:rsidP="00B37493"/>
        </w:tc>
        <w:tc>
          <w:tcPr>
            <w:tcW w:w="735" w:type="dxa"/>
          </w:tcPr>
          <w:p w14:paraId="5355501E" w14:textId="77777777" w:rsidR="00172BDF" w:rsidRDefault="00172BDF" w:rsidP="00B37493"/>
        </w:tc>
        <w:tc>
          <w:tcPr>
            <w:tcW w:w="1065" w:type="dxa"/>
          </w:tcPr>
          <w:p w14:paraId="0AEF7AF3" w14:textId="77777777" w:rsidR="00172BDF" w:rsidRDefault="00172BDF" w:rsidP="00B37493"/>
        </w:tc>
        <w:tc>
          <w:tcPr>
            <w:tcW w:w="3559" w:type="dxa"/>
          </w:tcPr>
          <w:p w14:paraId="204C6CE8" w14:textId="77777777" w:rsidR="00172BDF" w:rsidRDefault="00172BDF" w:rsidP="00B37493"/>
        </w:tc>
      </w:tr>
      <w:tr w:rsidR="00172BDF" w14:paraId="1A3623DA" w14:textId="77777777" w:rsidTr="00DC0C0C">
        <w:trPr>
          <w:trHeight w:val="60"/>
        </w:trPr>
        <w:tc>
          <w:tcPr>
            <w:tcW w:w="1800" w:type="dxa"/>
          </w:tcPr>
          <w:p w14:paraId="67E51090" w14:textId="77777777" w:rsidR="00172BDF" w:rsidRDefault="00172BDF" w:rsidP="00B37493"/>
        </w:tc>
        <w:tc>
          <w:tcPr>
            <w:tcW w:w="1260" w:type="dxa"/>
          </w:tcPr>
          <w:p w14:paraId="59B94AAA" w14:textId="77777777" w:rsidR="00172BDF" w:rsidRDefault="00172BDF" w:rsidP="00B37493"/>
        </w:tc>
        <w:tc>
          <w:tcPr>
            <w:tcW w:w="1170" w:type="dxa"/>
          </w:tcPr>
          <w:p w14:paraId="34723A3E" w14:textId="77777777" w:rsidR="00172BDF" w:rsidRDefault="00172BDF" w:rsidP="00B37493"/>
        </w:tc>
        <w:tc>
          <w:tcPr>
            <w:tcW w:w="810" w:type="dxa"/>
          </w:tcPr>
          <w:p w14:paraId="1D31383D" w14:textId="77777777" w:rsidR="00172BDF" w:rsidRDefault="00172BDF" w:rsidP="00B37493"/>
        </w:tc>
        <w:tc>
          <w:tcPr>
            <w:tcW w:w="735" w:type="dxa"/>
          </w:tcPr>
          <w:p w14:paraId="04473C3A" w14:textId="77777777" w:rsidR="00172BDF" w:rsidRDefault="00172BDF" w:rsidP="00B37493"/>
        </w:tc>
        <w:tc>
          <w:tcPr>
            <w:tcW w:w="1065" w:type="dxa"/>
          </w:tcPr>
          <w:p w14:paraId="3BDE3C29" w14:textId="77777777" w:rsidR="00172BDF" w:rsidRDefault="00172BDF" w:rsidP="00B37493"/>
        </w:tc>
        <w:tc>
          <w:tcPr>
            <w:tcW w:w="3559" w:type="dxa"/>
          </w:tcPr>
          <w:p w14:paraId="57B6C87C" w14:textId="77777777" w:rsidR="00172BDF" w:rsidRDefault="00172BDF" w:rsidP="00B37493"/>
        </w:tc>
      </w:tr>
      <w:tr w:rsidR="00172BDF" w14:paraId="7616BBF3" w14:textId="77777777" w:rsidTr="00DC0C0C">
        <w:trPr>
          <w:trHeight w:val="60"/>
        </w:trPr>
        <w:tc>
          <w:tcPr>
            <w:tcW w:w="1800" w:type="dxa"/>
          </w:tcPr>
          <w:p w14:paraId="2A0A1DC4" w14:textId="77777777" w:rsidR="00172BDF" w:rsidRDefault="00172BDF" w:rsidP="00B37493"/>
        </w:tc>
        <w:tc>
          <w:tcPr>
            <w:tcW w:w="1260" w:type="dxa"/>
          </w:tcPr>
          <w:p w14:paraId="6124AB30" w14:textId="77777777" w:rsidR="00172BDF" w:rsidRDefault="00172BDF" w:rsidP="00B37493"/>
        </w:tc>
        <w:tc>
          <w:tcPr>
            <w:tcW w:w="1170" w:type="dxa"/>
          </w:tcPr>
          <w:p w14:paraId="56C8391C" w14:textId="77777777" w:rsidR="00172BDF" w:rsidRDefault="00172BDF" w:rsidP="00B37493"/>
        </w:tc>
        <w:tc>
          <w:tcPr>
            <w:tcW w:w="810" w:type="dxa"/>
          </w:tcPr>
          <w:p w14:paraId="5A43DDDB" w14:textId="77777777" w:rsidR="00172BDF" w:rsidRDefault="00172BDF" w:rsidP="00B37493"/>
        </w:tc>
        <w:tc>
          <w:tcPr>
            <w:tcW w:w="735" w:type="dxa"/>
          </w:tcPr>
          <w:p w14:paraId="78A30FF8" w14:textId="77777777" w:rsidR="00172BDF" w:rsidRDefault="00172BDF" w:rsidP="00B37493"/>
        </w:tc>
        <w:tc>
          <w:tcPr>
            <w:tcW w:w="1065" w:type="dxa"/>
          </w:tcPr>
          <w:p w14:paraId="22A88F23" w14:textId="77777777" w:rsidR="00172BDF" w:rsidRDefault="00172BDF" w:rsidP="00B37493"/>
        </w:tc>
        <w:tc>
          <w:tcPr>
            <w:tcW w:w="3559" w:type="dxa"/>
          </w:tcPr>
          <w:p w14:paraId="3787F6E0" w14:textId="77777777" w:rsidR="00172BDF" w:rsidRDefault="00172BDF" w:rsidP="00B37493"/>
        </w:tc>
      </w:tr>
      <w:tr w:rsidR="00172BDF" w14:paraId="08AB69BE" w14:textId="77777777" w:rsidTr="00DC0C0C">
        <w:trPr>
          <w:trHeight w:val="60"/>
        </w:trPr>
        <w:tc>
          <w:tcPr>
            <w:tcW w:w="1800" w:type="dxa"/>
          </w:tcPr>
          <w:p w14:paraId="61354B8B" w14:textId="77777777" w:rsidR="00172BDF" w:rsidRDefault="00172BDF" w:rsidP="00B37493"/>
        </w:tc>
        <w:tc>
          <w:tcPr>
            <w:tcW w:w="1260" w:type="dxa"/>
          </w:tcPr>
          <w:p w14:paraId="549FED7C" w14:textId="77777777" w:rsidR="00172BDF" w:rsidRDefault="00172BDF" w:rsidP="00B37493"/>
        </w:tc>
        <w:tc>
          <w:tcPr>
            <w:tcW w:w="1170" w:type="dxa"/>
          </w:tcPr>
          <w:p w14:paraId="16668DA9" w14:textId="77777777" w:rsidR="00172BDF" w:rsidRDefault="00172BDF" w:rsidP="00B37493"/>
        </w:tc>
        <w:tc>
          <w:tcPr>
            <w:tcW w:w="810" w:type="dxa"/>
          </w:tcPr>
          <w:p w14:paraId="7755372D" w14:textId="77777777" w:rsidR="00172BDF" w:rsidRDefault="00172BDF" w:rsidP="00B37493"/>
        </w:tc>
        <w:tc>
          <w:tcPr>
            <w:tcW w:w="735" w:type="dxa"/>
          </w:tcPr>
          <w:p w14:paraId="1B32AEB0" w14:textId="77777777" w:rsidR="00172BDF" w:rsidRDefault="00172BDF" w:rsidP="00B37493"/>
        </w:tc>
        <w:tc>
          <w:tcPr>
            <w:tcW w:w="1065" w:type="dxa"/>
          </w:tcPr>
          <w:p w14:paraId="02645ACD" w14:textId="77777777" w:rsidR="00172BDF" w:rsidRDefault="00172BDF" w:rsidP="00B37493"/>
        </w:tc>
        <w:tc>
          <w:tcPr>
            <w:tcW w:w="3559" w:type="dxa"/>
          </w:tcPr>
          <w:p w14:paraId="5EFC1B2D" w14:textId="77777777" w:rsidR="00172BDF" w:rsidRDefault="00172BDF" w:rsidP="00B37493"/>
        </w:tc>
      </w:tr>
      <w:tr w:rsidR="00172BDF" w14:paraId="5F007805" w14:textId="77777777" w:rsidTr="00DC0C0C">
        <w:trPr>
          <w:trHeight w:val="276"/>
        </w:trPr>
        <w:tc>
          <w:tcPr>
            <w:tcW w:w="1800" w:type="dxa"/>
          </w:tcPr>
          <w:p w14:paraId="330440B7" w14:textId="77777777" w:rsidR="00172BDF" w:rsidRDefault="00172BDF" w:rsidP="00B37493"/>
        </w:tc>
        <w:tc>
          <w:tcPr>
            <w:tcW w:w="1260" w:type="dxa"/>
          </w:tcPr>
          <w:p w14:paraId="45338A24" w14:textId="77777777" w:rsidR="00172BDF" w:rsidRDefault="00172BDF" w:rsidP="00B37493"/>
        </w:tc>
        <w:tc>
          <w:tcPr>
            <w:tcW w:w="1170" w:type="dxa"/>
          </w:tcPr>
          <w:p w14:paraId="654762DD" w14:textId="77777777" w:rsidR="00172BDF" w:rsidRDefault="00172BDF" w:rsidP="00B37493"/>
        </w:tc>
        <w:tc>
          <w:tcPr>
            <w:tcW w:w="810" w:type="dxa"/>
          </w:tcPr>
          <w:p w14:paraId="7EA8A5AD" w14:textId="77777777" w:rsidR="00172BDF" w:rsidRDefault="00172BDF" w:rsidP="00B37493"/>
        </w:tc>
        <w:tc>
          <w:tcPr>
            <w:tcW w:w="735" w:type="dxa"/>
          </w:tcPr>
          <w:p w14:paraId="26E8E58B" w14:textId="77777777" w:rsidR="00172BDF" w:rsidRDefault="00172BDF" w:rsidP="00B37493"/>
        </w:tc>
        <w:tc>
          <w:tcPr>
            <w:tcW w:w="1065" w:type="dxa"/>
          </w:tcPr>
          <w:p w14:paraId="4FBADD89" w14:textId="77777777" w:rsidR="00172BDF" w:rsidRDefault="00172BDF" w:rsidP="00B37493"/>
        </w:tc>
        <w:tc>
          <w:tcPr>
            <w:tcW w:w="3559" w:type="dxa"/>
          </w:tcPr>
          <w:p w14:paraId="4ED1BB04" w14:textId="77777777" w:rsidR="00172BDF" w:rsidRDefault="00172BDF" w:rsidP="00B37493"/>
        </w:tc>
      </w:tr>
      <w:tr w:rsidR="00172BDF" w14:paraId="67CBBD92" w14:textId="77777777" w:rsidTr="00DC0C0C">
        <w:trPr>
          <w:trHeight w:val="264"/>
        </w:trPr>
        <w:tc>
          <w:tcPr>
            <w:tcW w:w="1800" w:type="dxa"/>
          </w:tcPr>
          <w:p w14:paraId="3009436A" w14:textId="77777777" w:rsidR="00172BDF" w:rsidRDefault="00172BDF" w:rsidP="00B37493"/>
        </w:tc>
        <w:tc>
          <w:tcPr>
            <w:tcW w:w="1260" w:type="dxa"/>
          </w:tcPr>
          <w:p w14:paraId="6E6C0D0D" w14:textId="77777777" w:rsidR="00172BDF" w:rsidRDefault="00172BDF" w:rsidP="00B37493"/>
        </w:tc>
        <w:tc>
          <w:tcPr>
            <w:tcW w:w="1170" w:type="dxa"/>
          </w:tcPr>
          <w:p w14:paraId="423D99DE" w14:textId="77777777" w:rsidR="00172BDF" w:rsidRDefault="00172BDF" w:rsidP="00B37493"/>
        </w:tc>
        <w:tc>
          <w:tcPr>
            <w:tcW w:w="810" w:type="dxa"/>
          </w:tcPr>
          <w:p w14:paraId="5044B416" w14:textId="77777777" w:rsidR="00172BDF" w:rsidRDefault="00172BDF" w:rsidP="00B37493"/>
        </w:tc>
        <w:tc>
          <w:tcPr>
            <w:tcW w:w="735" w:type="dxa"/>
          </w:tcPr>
          <w:p w14:paraId="76BD930B" w14:textId="77777777" w:rsidR="00172BDF" w:rsidRDefault="00172BDF" w:rsidP="00B37493"/>
        </w:tc>
        <w:tc>
          <w:tcPr>
            <w:tcW w:w="1065" w:type="dxa"/>
          </w:tcPr>
          <w:p w14:paraId="61BF1224" w14:textId="77777777" w:rsidR="00172BDF" w:rsidRDefault="00172BDF" w:rsidP="00B37493"/>
        </w:tc>
        <w:tc>
          <w:tcPr>
            <w:tcW w:w="3559" w:type="dxa"/>
          </w:tcPr>
          <w:p w14:paraId="7A27E6BC" w14:textId="77777777" w:rsidR="00172BDF" w:rsidRDefault="00172BDF" w:rsidP="00B37493"/>
        </w:tc>
      </w:tr>
    </w:tbl>
    <w:p w14:paraId="0E346CDF" w14:textId="77777777" w:rsidR="00172BDF" w:rsidRDefault="00172BDF" w:rsidP="00172BDF"/>
    <w:p w14:paraId="0C4170E5" w14:textId="77777777" w:rsidR="00172BDF" w:rsidRDefault="00172BDF" w:rsidP="00172BD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28C1C3C6" w14:textId="77777777" w:rsidR="005452C5" w:rsidRDefault="005452C5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2C8049AA" w14:textId="0A76C30E" w:rsidR="005452C5" w:rsidRDefault="005452C5" w:rsidP="005452C5">
      <w:pPr>
        <w:pStyle w:val="Heading1"/>
      </w:pPr>
      <w:bookmarkStart w:id="23" w:name="_Toc20998331"/>
      <w:r>
        <w:lastRenderedPageBreak/>
        <w:t>Rating</w:t>
      </w:r>
      <w:bookmarkEnd w:id="23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260"/>
        <w:gridCol w:w="720"/>
        <w:gridCol w:w="735"/>
        <w:gridCol w:w="1065"/>
        <w:gridCol w:w="3559"/>
      </w:tblGrid>
      <w:tr w:rsidR="005452C5" w14:paraId="7E45D7C2" w14:textId="77777777" w:rsidTr="005452C5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5096C437" w14:textId="77777777" w:rsidR="005452C5" w:rsidRPr="00F02F47" w:rsidRDefault="005452C5" w:rsidP="00A33986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42F25A6E" w14:textId="77777777" w:rsidR="005452C5" w:rsidRPr="00F02F47" w:rsidRDefault="005452C5" w:rsidP="00A33986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66840FBE" w14:textId="77777777" w:rsidR="005452C5" w:rsidRPr="00F02F47" w:rsidRDefault="005452C5" w:rsidP="00A33986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14:paraId="735CC76F" w14:textId="77777777" w:rsidR="005452C5" w:rsidRPr="00F02F47" w:rsidRDefault="005452C5" w:rsidP="00A33986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495BDE3E" w14:textId="77777777" w:rsidR="005452C5" w:rsidRPr="00F02F47" w:rsidRDefault="005452C5" w:rsidP="00A33986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6469C02C" w14:textId="77777777" w:rsidR="005452C5" w:rsidRPr="00F02F47" w:rsidRDefault="005452C5" w:rsidP="00A33986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47FE350C" w14:textId="77777777" w:rsidR="005452C5" w:rsidRPr="00F02F47" w:rsidRDefault="005452C5" w:rsidP="00A33986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5452C5" w14:paraId="46112905" w14:textId="77777777" w:rsidTr="005452C5">
        <w:trPr>
          <w:trHeight w:val="264"/>
        </w:trPr>
        <w:tc>
          <w:tcPr>
            <w:tcW w:w="1800" w:type="dxa"/>
          </w:tcPr>
          <w:p w14:paraId="58733BD7" w14:textId="08B4DC6D" w:rsidR="005452C5" w:rsidRDefault="005452C5" w:rsidP="00A33986">
            <w:proofErr w:type="spellStart"/>
            <w:r>
              <w:t>RatCode</w:t>
            </w:r>
            <w:proofErr w:type="spellEnd"/>
          </w:p>
        </w:tc>
        <w:tc>
          <w:tcPr>
            <w:tcW w:w="1260" w:type="dxa"/>
          </w:tcPr>
          <w:p w14:paraId="57CB8570" w14:textId="4780A77E" w:rsidR="005452C5" w:rsidRDefault="005452C5" w:rsidP="00A33986">
            <w:r>
              <w:t>OK</w:t>
            </w:r>
          </w:p>
        </w:tc>
        <w:tc>
          <w:tcPr>
            <w:tcW w:w="1260" w:type="dxa"/>
          </w:tcPr>
          <w:p w14:paraId="35CB0DD4" w14:textId="77777777" w:rsidR="005452C5" w:rsidRDefault="005452C5" w:rsidP="00A33986"/>
        </w:tc>
        <w:tc>
          <w:tcPr>
            <w:tcW w:w="720" w:type="dxa"/>
          </w:tcPr>
          <w:p w14:paraId="49DE4652" w14:textId="77777777" w:rsidR="005452C5" w:rsidRDefault="005452C5" w:rsidP="00A33986"/>
        </w:tc>
        <w:tc>
          <w:tcPr>
            <w:tcW w:w="735" w:type="dxa"/>
          </w:tcPr>
          <w:p w14:paraId="6F3C9C7D" w14:textId="77777777" w:rsidR="005452C5" w:rsidRDefault="005452C5" w:rsidP="00A33986"/>
        </w:tc>
        <w:tc>
          <w:tcPr>
            <w:tcW w:w="1065" w:type="dxa"/>
          </w:tcPr>
          <w:p w14:paraId="034C6C69" w14:textId="77777777" w:rsidR="005452C5" w:rsidRDefault="005452C5" w:rsidP="00A33986"/>
        </w:tc>
        <w:tc>
          <w:tcPr>
            <w:tcW w:w="3559" w:type="dxa"/>
          </w:tcPr>
          <w:p w14:paraId="25E7BB82" w14:textId="77777777" w:rsidR="005452C5" w:rsidRDefault="005452C5" w:rsidP="00A33986"/>
        </w:tc>
      </w:tr>
      <w:tr w:rsidR="005452C5" w14:paraId="720A3D7D" w14:textId="77777777" w:rsidTr="005452C5">
        <w:trPr>
          <w:trHeight w:val="276"/>
        </w:trPr>
        <w:tc>
          <w:tcPr>
            <w:tcW w:w="1800" w:type="dxa"/>
          </w:tcPr>
          <w:p w14:paraId="1B5F778A" w14:textId="13BE5F0C" w:rsidR="005452C5" w:rsidRDefault="005452C5" w:rsidP="00A33986">
            <w:proofErr w:type="spellStart"/>
            <w:r>
              <w:t>RatDesc</w:t>
            </w:r>
            <w:proofErr w:type="spellEnd"/>
          </w:p>
        </w:tc>
        <w:tc>
          <w:tcPr>
            <w:tcW w:w="1260" w:type="dxa"/>
          </w:tcPr>
          <w:p w14:paraId="3879B0FD" w14:textId="77777777" w:rsidR="005452C5" w:rsidRDefault="005452C5" w:rsidP="00A33986"/>
        </w:tc>
        <w:tc>
          <w:tcPr>
            <w:tcW w:w="1260" w:type="dxa"/>
          </w:tcPr>
          <w:p w14:paraId="2F87BB2B" w14:textId="40A72859" w:rsidR="005452C5" w:rsidRDefault="005452C5" w:rsidP="00A33986">
            <w:r>
              <w:t>VARCHAR</w:t>
            </w:r>
          </w:p>
        </w:tc>
        <w:tc>
          <w:tcPr>
            <w:tcW w:w="720" w:type="dxa"/>
          </w:tcPr>
          <w:p w14:paraId="0524319F" w14:textId="77777777" w:rsidR="005452C5" w:rsidRDefault="005452C5" w:rsidP="00A33986"/>
        </w:tc>
        <w:tc>
          <w:tcPr>
            <w:tcW w:w="735" w:type="dxa"/>
          </w:tcPr>
          <w:p w14:paraId="589061CC" w14:textId="77777777" w:rsidR="005452C5" w:rsidRDefault="005452C5" w:rsidP="00A33986"/>
        </w:tc>
        <w:tc>
          <w:tcPr>
            <w:tcW w:w="1065" w:type="dxa"/>
          </w:tcPr>
          <w:p w14:paraId="3604C26D" w14:textId="77777777" w:rsidR="005452C5" w:rsidRDefault="005452C5" w:rsidP="00A33986"/>
        </w:tc>
        <w:tc>
          <w:tcPr>
            <w:tcW w:w="3559" w:type="dxa"/>
          </w:tcPr>
          <w:p w14:paraId="6FA397FA" w14:textId="77777777" w:rsidR="005452C5" w:rsidRDefault="005452C5" w:rsidP="00A33986"/>
        </w:tc>
      </w:tr>
      <w:tr w:rsidR="005452C5" w14:paraId="4C89E2AB" w14:textId="77777777" w:rsidTr="005452C5">
        <w:trPr>
          <w:trHeight w:val="264"/>
        </w:trPr>
        <w:tc>
          <w:tcPr>
            <w:tcW w:w="1800" w:type="dxa"/>
          </w:tcPr>
          <w:p w14:paraId="0DE5E55D" w14:textId="56F4C5F6" w:rsidR="005452C5" w:rsidRDefault="009E3A6A" w:rsidP="00A33986">
            <w:proofErr w:type="spellStart"/>
            <w:r>
              <w:t>RatMinAge</w:t>
            </w:r>
            <w:proofErr w:type="spellEnd"/>
          </w:p>
        </w:tc>
        <w:tc>
          <w:tcPr>
            <w:tcW w:w="1260" w:type="dxa"/>
          </w:tcPr>
          <w:p w14:paraId="479CEB7D" w14:textId="77777777" w:rsidR="005452C5" w:rsidRDefault="005452C5" w:rsidP="00A33986"/>
        </w:tc>
        <w:tc>
          <w:tcPr>
            <w:tcW w:w="1260" w:type="dxa"/>
          </w:tcPr>
          <w:p w14:paraId="6A02F7EB" w14:textId="794C2EA3" w:rsidR="005452C5" w:rsidRDefault="009E3A6A" w:rsidP="00A33986">
            <w:r>
              <w:t>INT</w:t>
            </w:r>
          </w:p>
        </w:tc>
        <w:tc>
          <w:tcPr>
            <w:tcW w:w="720" w:type="dxa"/>
          </w:tcPr>
          <w:p w14:paraId="0EEDE697" w14:textId="589EFFBC" w:rsidR="005452C5" w:rsidRDefault="005452C5" w:rsidP="00A33986"/>
        </w:tc>
        <w:tc>
          <w:tcPr>
            <w:tcW w:w="735" w:type="dxa"/>
          </w:tcPr>
          <w:p w14:paraId="57B3D7C4" w14:textId="66C5AF21" w:rsidR="005452C5" w:rsidRDefault="005452C5" w:rsidP="00A33986"/>
        </w:tc>
        <w:tc>
          <w:tcPr>
            <w:tcW w:w="1065" w:type="dxa"/>
          </w:tcPr>
          <w:p w14:paraId="29695ACA" w14:textId="77777777" w:rsidR="005452C5" w:rsidRDefault="005452C5" w:rsidP="00A33986"/>
        </w:tc>
        <w:tc>
          <w:tcPr>
            <w:tcW w:w="3559" w:type="dxa"/>
          </w:tcPr>
          <w:p w14:paraId="49CCB007" w14:textId="77777777" w:rsidR="005452C5" w:rsidRDefault="005452C5" w:rsidP="00A33986"/>
        </w:tc>
      </w:tr>
      <w:tr w:rsidR="005452C5" w14:paraId="50C818F0" w14:textId="77777777" w:rsidTr="005452C5">
        <w:trPr>
          <w:trHeight w:val="264"/>
        </w:trPr>
        <w:tc>
          <w:tcPr>
            <w:tcW w:w="1800" w:type="dxa"/>
          </w:tcPr>
          <w:p w14:paraId="60C9AA10" w14:textId="77777777" w:rsidR="005452C5" w:rsidRDefault="005452C5" w:rsidP="00A33986"/>
        </w:tc>
        <w:tc>
          <w:tcPr>
            <w:tcW w:w="1260" w:type="dxa"/>
          </w:tcPr>
          <w:p w14:paraId="338E0FE4" w14:textId="77777777" w:rsidR="005452C5" w:rsidRDefault="005452C5" w:rsidP="00A33986"/>
        </w:tc>
        <w:tc>
          <w:tcPr>
            <w:tcW w:w="1260" w:type="dxa"/>
          </w:tcPr>
          <w:p w14:paraId="6C045CC4" w14:textId="77777777" w:rsidR="005452C5" w:rsidRDefault="005452C5" w:rsidP="00A33986"/>
        </w:tc>
        <w:tc>
          <w:tcPr>
            <w:tcW w:w="720" w:type="dxa"/>
          </w:tcPr>
          <w:p w14:paraId="7E67BB38" w14:textId="77777777" w:rsidR="005452C5" w:rsidRDefault="005452C5" w:rsidP="00A33986"/>
        </w:tc>
        <w:tc>
          <w:tcPr>
            <w:tcW w:w="735" w:type="dxa"/>
          </w:tcPr>
          <w:p w14:paraId="6C864276" w14:textId="77777777" w:rsidR="005452C5" w:rsidRDefault="005452C5" w:rsidP="00A33986"/>
        </w:tc>
        <w:tc>
          <w:tcPr>
            <w:tcW w:w="1065" w:type="dxa"/>
          </w:tcPr>
          <w:p w14:paraId="75B09117" w14:textId="77777777" w:rsidR="005452C5" w:rsidRDefault="005452C5" w:rsidP="00A33986"/>
        </w:tc>
        <w:tc>
          <w:tcPr>
            <w:tcW w:w="3559" w:type="dxa"/>
          </w:tcPr>
          <w:p w14:paraId="11BB12AC" w14:textId="77777777" w:rsidR="005452C5" w:rsidRDefault="005452C5" w:rsidP="00A33986"/>
        </w:tc>
      </w:tr>
      <w:tr w:rsidR="005452C5" w14:paraId="4F4E2987" w14:textId="77777777" w:rsidTr="005452C5">
        <w:trPr>
          <w:trHeight w:val="60"/>
        </w:trPr>
        <w:tc>
          <w:tcPr>
            <w:tcW w:w="1800" w:type="dxa"/>
          </w:tcPr>
          <w:p w14:paraId="2771A1D4" w14:textId="77777777" w:rsidR="005452C5" w:rsidRDefault="005452C5" w:rsidP="00A33986"/>
        </w:tc>
        <w:tc>
          <w:tcPr>
            <w:tcW w:w="1260" w:type="dxa"/>
          </w:tcPr>
          <w:p w14:paraId="4D5A1868" w14:textId="77777777" w:rsidR="005452C5" w:rsidRDefault="005452C5" w:rsidP="00A33986"/>
        </w:tc>
        <w:tc>
          <w:tcPr>
            <w:tcW w:w="1260" w:type="dxa"/>
          </w:tcPr>
          <w:p w14:paraId="1467382F" w14:textId="77777777" w:rsidR="005452C5" w:rsidRDefault="005452C5" w:rsidP="00A33986"/>
        </w:tc>
        <w:tc>
          <w:tcPr>
            <w:tcW w:w="720" w:type="dxa"/>
          </w:tcPr>
          <w:p w14:paraId="56E313DA" w14:textId="77777777" w:rsidR="005452C5" w:rsidRDefault="005452C5" w:rsidP="00A33986"/>
        </w:tc>
        <w:tc>
          <w:tcPr>
            <w:tcW w:w="735" w:type="dxa"/>
          </w:tcPr>
          <w:p w14:paraId="607D758C" w14:textId="77777777" w:rsidR="005452C5" w:rsidRDefault="005452C5" w:rsidP="00A33986"/>
        </w:tc>
        <w:tc>
          <w:tcPr>
            <w:tcW w:w="1065" w:type="dxa"/>
          </w:tcPr>
          <w:p w14:paraId="48137684" w14:textId="77777777" w:rsidR="005452C5" w:rsidRDefault="005452C5" w:rsidP="00A33986"/>
        </w:tc>
        <w:tc>
          <w:tcPr>
            <w:tcW w:w="3559" w:type="dxa"/>
          </w:tcPr>
          <w:p w14:paraId="2DB68D0E" w14:textId="77777777" w:rsidR="005452C5" w:rsidRDefault="005452C5" w:rsidP="00A33986"/>
        </w:tc>
      </w:tr>
      <w:tr w:rsidR="005452C5" w14:paraId="300CA2F2" w14:textId="77777777" w:rsidTr="005452C5">
        <w:trPr>
          <w:trHeight w:val="60"/>
        </w:trPr>
        <w:tc>
          <w:tcPr>
            <w:tcW w:w="1800" w:type="dxa"/>
          </w:tcPr>
          <w:p w14:paraId="049BF8E9" w14:textId="77777777" w:rsidR="005452C5" w:rsidRDefault="005452C5" w:rsidP="00A33986"/>
        </w:tc>
        <w:tc>
          <w:tcPr>
            <w:tcW w:w="1260" w:type="dxa"/>
          </w:tcPr>
          <w:p w14:paraId="6EA8C674" w14:textId="77777777" w:rsidR="005452C5" w:rsidRDefault="005452C5" w:rsidP="00A33986"/>
        </w:tc>
        <w:tc>
          <w:tcPr>
            <w:tcW w:w="1260" w:type="dxa"/>
          </w:tcPr>
          <w:p w14:paraId="5BD238BD" w14:textId="77777777" w:rsidR="005452C5" w:rsidRDefault="005452C5" w:rsidP="00A33986"/>
        </w:tc>
        <w:tc>
          <w:tcPr>
            <w:tcW w:w="720" w:type="dxa"/>
          </w:tcPr>
          <w:p w14:paraId="2AD79A61" w14:textId="77777777" w:rsidR="005452C5" w:rsidRDefault="005452C5" w:rsidP="00A33986"/>
        </w:tc>
        <w:tc>
          <w:tcPr>
            <w:tcW w:w="735" w:type="dxa"/>
          </w:tcPr>
          <w:p w14:paraId="2C4A4E69" w14:textId="77777777" w:rsidR="005452C5" w:rsidRDefault="005452C5" w:rsidP="00A33986"/>
        </w:tc>
        <w:tc>
          <w:tcPr>
            <w:tcW w:w="1065" w:type="dxa"/>
          </w:tcPr>
          <w:p w14:paraId="39AEDD73" w14:textId="77777777" w:rsidR="005452C5" w:rsidRDefault="005452C5" w:rsidP="00A33986"/>
        </w:tc>
        <w:tc>
          <w:tcPr>
            <w:tcW w:w="3559" w:type="dxa"/>
          </w:tcPr>
          <w:p w14:paraId="04724D50" w14:textId="77777777" w:rsidR="005452C5" w:rsidRDefault="005452C5" w:rsidP="00A33986"/>
        </w:tc>
      </w:tr>
      <w:tr w:rsidR="005452C5" w14:paraId="6484D8A6" w14:textId="77777777" w:rsidTr="005452C5">
        <w:trPr>
          <w:trHeight w:val="60"/>
        </w:trPr>
        <w:tc>
          <w:tcPr>
            <w:tcW w:w="1800" w:type="dxa"/>
          </w:tcPr>
          <w:p w14:paraId="6FD3F02F" w14:textId="77777777" w:rsidR="005452C5" w:rsidRDefault="005452C5" w:rsidP="00A33986"/>
        </w:tc>
        <w:tc>
          <w:tcPr>
            <w:tcW w:w="1260" w:type="dxa"/>
          </w:tcPr>
          <w:p w14:paraId="30B225D9" w14:textId="77777777" w:rsidR="005452C5" w:rsidRDefault="005452C5" w:rsidP="00A33986"/>
        </w:tc>
        <w:tc>
          <w:tcPr>
            <w:tcW w:w="1260" w:type="dxa"/>
          </w:tcPr>
          <w:p w14:paraId="3D62C987" w14:textId="77777777" w:rsidR="005452C5" w:rsidRDefault="005452C5" w:rsidP="00A33986"/>
        </w:tc>
        <w:tc>
          <w:tcPr>
            <w:tcW w:w="720" w:type="dxa"/>
          </w:tcPr>
          <w:p w14:paraId="11DA15C4" w14:textId="77777777" w:rsidR="005452C5" w:rsidRDefault="005452C5" w:rsidP="00A33986"/>
        </w:tc>
        <w:tc>
          <w:tcPr>
            <w:tcW w:w="735" w:type="dxa"/>
          </w:tcPr>
          <w:p w14:paraId="7681ABE2" w14:textId="77777777" w:rsidR="005452C5" w:rsidRDefault="005452C5" w:rsidP="00A33986"/>
        </w:tc>
        <w:tc>
          <w:tcPr>
            <w:tcW w:w="1065" w:type="dxa"/>
          </w:tcPr>
          <w:p w14:paraId="67ABF955" w14:textId="77777777" w:rsidR="005452C5" w:rsidRDefault="005452C5" w:rsidP="00A33986"/>
        </w:tc>
        <w:tc>
          <w:tcPr>
            <w:tcW w:w="3559" w:type="dxa"/>
          </w:tcPr>
          <w:p w14:paraId="4B891203" w14:textId="77777777" w:rsidR="005452C5" w:rsidRDefault="005452C5" w:rsidP="00A33986"/>
        </w:tc>
      </w:tr>
      <w:tr w:rsidR="005452C5" w14:paraId="76056573" w14:textId="77777777" w:rsidTr="005452C5">
        <w:trPr>
          <w:trHeight w:val="60"/>
        </w:trPr>
        <w:tc>
          <w:tcPr>
            <w:tcW w:w="1800" w:type="dxa"/>
          </w:tcPr>
          <w:p w14:paraId="57785728" w14:textId="77777777" w:rsidR="005452C5" w:rsidRDefault="005452C5" w:rsidP="00A33986"/>
        </w:tc>
        <w:tc>
          <w:tcPr>
            <w:tcW w:w="1260" w:type="dxa"/>
          </w:tcPr>
          <w:p w14:paraId="3EB4873A" w14:textId="77777777" w:rsidR="005452C5" w:rsidRDefault="005452C5" w:rsidP="00A33986"/>
        </w:tc>
        <w:tc>
          <w:tcPr>
            <w:tcW w:w="1260" w:type="dxa"/>
          </w:tcPr>
          <w:p w14:paraId="2EB492EA" w14:textId="77777777" w:rsidR="005452C5" w:rsidRDefault="005452C5" w:rsidP="00A33986"/>
        </w:tc>
        <w:tc>
          <w:tcPr>
            <w:tcW w:w="720" w:type="dxa"/>
          </w:tcPr>
          <w:p w14:paraId="6074E27D" w14:textId="77777777" w:rsidR="005452C5" w:rsidRDefault="005452C5" w:rsidP="00A33986"/>
        </w:tc>
        <w:tc>
          <w:tcPr>
            <w:tcW w:w="735" w:type="dxa"/>
          </w:tcPr>
          <w:p w14:paraId="7F21BA2F" w14:textId="77777777" w:rsidR="005452C5" w:rsidRDefault="005452C5" w:rsidP="00A33986"/>
        </w:tc>
        <w:tc>
          <w:tcPr>
            <w:tcW w:w="1065" w:type="dxa"/>
          </w:tcPr>
          <w:p w14:paraId="4BF0A90A" w14:textId="77777777" w:rsidR="005452C5" w:rsidRDefault="005452C5" w:rsidP="00A33986"/>
        </w:tc>
        <w:tc>
          <w:tcPr>
            <w:tcW w:w="3559" w:type="dxa"/>
          </w:tcPr>
          <w:p w14:paraId="6A91CA29" w14:textId="77777777" w:rsidR="005452C5" w:rsidRDefault="005452C5" w:rsidP="00A33986"/>
        </w:tc>
      </w:tr>
      <w:tr w:rsidR="005452C5" w14:paraId="10588814" w14:textId="77777777" w:rsidTr="005452C5">
        <w:trPr>
          <w:trHeight w:val="60"/>
        </w:trPr>
        <w:tc>
          <w:tcPr>
            <w:tcW w:w="1800" w:type="dxa"/>
          </w:tcPr>
          <w:p w14:paraId="4811F5D2" w14:textId="77777777" w:rsidR="005452C5" w:rsidRDefault="005452C5" w:rsidP="00A33986"/>
        </w:tc>
        <w:tc>
          <w:tcPr>
            <w:tcW w:w="1260" w:type="dxa"/>
          </w:tcPr>
          <w:p w14:paraId="74105BAB" w14:textId="77777777" w:rsidR="005452C5" w:rsidRDefault="005452C5" w:rsidP="00A33986"/>
        </w:tc>
        <w:tc>
          <w:tcPr>
            <w:tcW w:w="1260" w:type="dxa"/>
          </w:tcPr>
          <w:p w14:paraId="32999BEB" w14:textId="77777777" w:rsidR="005452C5" w:rsidRDefault="005452C5" w:rsidP="00A33986"/>
        </w:tc>
        <w:tc>
          <w:tcPr>
            <w:tcW w:w="720" w:type="dxa"/>
          </w:tcPr>
          <w:p w14:paraId="49FF5652" w14:textId="77777777" w:rsidR="005452C5" w:rsidRDefault="005452C5" w:rsidP="00A33986"/>
        </w:tc>
        <w:tc>
          <w:tcPr>
            <w:tcW w:w="735" w:type="dxa"/>
          </w:tcPr>
          <w:p w14:paraId="639F5A5C" w14:textId="77777777" w:rsidR="005452C5" w:rsidRDefault="005452C5" w:rsidP="00A33986"/>
        </w:tc>
        <w:tc>
          <w:tcPr>
            <w:tcW w:w="1065" w:type="dxa"/>
          </w:tcPr>
          <w:p w14:paraId="735A5BB4" w14:textId="77777777" w:rsidR="005452C5" w:rsidRDefault="005452C5" w:rsidP="00A33986"/>
        </w:tc>
        <w:tc>
          <w:tcPr>
            <w:tcW w:w="3559" w:type="dxa"/>
          </w:tcPr>
          <w:p w14:paraId="6C7CF1E3" w14:textId="77777777" w:rsidR="005452C5" w:rsidRDefault="005452C5" w:rsidP="00A33986"/>
        </w:tc>
      </w:tr>
      <w:tr w:rsidR="005452C5" w14:paraId="6D574723" w14:textId="77777777" w:rsidTr="005452C5">
        <w:trPr>
          <w:trHeight w:val="60"/>
        </w:trPr>
        <w:tc>
          <w:tcPr>
            <w:tcW w:w="1800" w:type="dxa"/>
          </w:tcPr>
          <w:p w14:paraId="2F692F6C" w14:textId="77777777" w:rsidR="005452C5" w:rsidRDefault="005452C5" w:rsidP="00A33986"/>
        </w:tc>
        <w:tc>
          <w:tcPr>
            <w:tcW w:w="1260" w:type="dxa"/>
          </w:tcPr>
          <w:p w14:paraId="714D1900" w14:textId="77777777" w:rsidR="005452C5" w:rsidRDefault="005452C5" w:rsidP="00A33986"/>
        </w:tc>
        <w:tc>
          <w:tcPr>
            <w:tcW w:w="1260" w:type="dxa"/>
          </w:tcPr>
          <w:p w14:paraId="35C4FBE1" w14:textId="77777777" w:rsidR="005452C5" w:rsidRDefault="005452C5" w:rsidP="00A33986"/>
        </w:tc>
        <w:tc>
          <w:tcPr>
            <w:tcW w:w="720" w:type="dxa"/>
          </w:tcPr>
          <w:p w14:paraId="60FFA959" w14:textId="77777777" w:rsidR="005452C5" w:rsidRDefault="005452C5" w:rsidP="00A33986"/>
        </w:tc>
        <w:tc>
          <w:tcPr>
            <w:tcW w:w="735" w:type="dxa"/>
          </w:tcPr>
          <w:p w14:paraId="4B10A787" w14:textId="77777777" w:rsidR="005452C5" w:rsidRDefault="005452C5" w:rsidP="00A33986"/>
        </w:tc>
        <w:tc>
          <w:tcPr>
            <w:tcW w:w="1065" w:type="dxa"/>
          </w:tcPr>
          <w:p w14:paraId="58F7CAF8" w14:textId="77777777" w:rsidR="005452C5" w:rsidRDefault="005452C5" w:rsidP="00A33986"/>
        </w:tc>
        <w:tc>
          <w:tcPr>
            <w:tcW w:w="3559" w:type="dxa"/>
          </w:tcPr>
          <w:p w14:paraId="35327FA2" w14:textId="77777777" w:rsidR="005452C5" w:rsidRDefault="005452C5" w:rsidP="00A33986"/>
        </w:tc>
      </w:tr>
      <w:tr w:rsidR="005452C5" w14:paraId="2B43F971" w14:textId="77777777" w:rsidTr="005452C5">
        <w:trPr>
          <w:trHeight w:val="60"/>
        </w:trPr>
        <w:tc>
          <w:tcPr>
            <w:tcW w:w="1800" w:type="dxa"/>
          </w:tcPr>
          <w:p w14:paraId="4850E906" w14:textId="77777777" w:rsidR="005452C5" w:rsidRDefault="005452C5" w:rsidP="00A33986"/>
        </w:tc>
        <w:tc>
          <w:tcPr>
            <w:tcW w:w="1260" w:type="dxa"/>
          </w:tcPr>
          <w:p w14:paraId="630866D1" w14:textId="77777777" w:rsidR="005452C5" w:rsidRDefault="005452C5" w:rsidP="00A33986"/>
        </w:tc>
        <w:tc>
          <w:tcPr>
            <w:tcW w:w="1260" w:type="dxa"/>
          </w:tcPr>
          <w:p w14:paraId="545D3F62" w14:textId="77777777" w:rsidR="005452C5" w:rsidRDefault="005452C5" w:rsidP="00A33986"/>
        </w:tc>
        <w:tc>
          <w:tcPr>
            <w:tcW w:w="720" w:type="dxa"/>
          </w:tcPr>
          <w:p w14:paraId="18557C2E" w14:textId="77777777" w:rsidR="005452C5" w:rsidRDefault="005452C5" w:rsidP="00A33986"/>
        </w:tc>
        <w:tc>
          <w:tcPr>
            <w:tcW w:w="735" w:type="dxa"/>
          </w:tcPr>
          <w:p w14:paraId="2289A191" w14:textId="77777777" w:rsidR="005452C5" w:rsidRDefault="005452C5" w:rsidP="00A33986"/>
        </w:tc>
        <w:tc>
          <w:tcPr>
            <w:tcW w:w="1065" w:type="dxa"/>
          </w:tcPr>
          <w:p w14:paraId="1507FBA4" w14:textId="77777777" w:rsidR="005452C5" w:rsidRDefault="005452C5" w:rsidP="00A33986"/>
        </w:tc>
        <w:tc>
          <w:tcPr>
            <w:tcW w:w="3559" w:type="dxa"/>
          </w:tcPr>
          <w:p w14:paraId="6E4D6C63" w14:textId="77777777" w:rsidR="005452C5" w:rsidRDefault="005452C5" w:rsidP="00A33986"/>
        </w:tc>
      </w:tr>
      <w:tr w:rsidR="005452C5" w14:paraId="7C70ED1B" w14:textId="77777777" w:rsidTr="005452C5">
        <w:trPr>
          <w:trHeight w:val="60"/>
        </w:trPr>
        <w:tc>
          <w:tcPr>
            <w:tcW w:w="1800" w:type="dxa"/>
          </w:tcPr>
          <w:p w14:paraId="69C5380B" w14:textId="77777777" w:rsidR="005452C5" w:rsidRDefault="005452C5" w:rsidP="00A33986"/>
        </w:tc>
        <w:tc>
          <w:tcPr>
            <w:tcW w:w="1260" w:type="dxa"/>
          </w:tcPr>
          <w:p w14:paraId="4E03EF96" w14:textId="77777777" w:rsidR="005452C5" w:rsidRDefault="005452C5" w:rsidP="00A33986"/>
        </w:tc>
        <w:tc>
          <w:tcPr>
            <w:tcW w:w="1260" w:type="dxa"/>
          </w:tcPr>
          <w:p w14:paraId="080B356C" w14:textId="77777777" w:rsidR="005452C5" w:rsidRDefault="005452C5" w:rsidP="00A33986"/>
        </w:tc>
        <w:tc>
          <w:tcPr>
            <w:tcW w:w="720" w:type="dxa"/>
          </w:tcPr>
          <w:p w14:paraId="310D213D" w14:textId="77777777" w:rsidR="005452C5" w:rsidRDefault="005452C5" w:rsidP="00A33986"/>
        </w:tc>
        <w:tc>
          <w:tcPr>
            <w:tcW w:w="735" w:type="dxa"/>
          </w:tcPr>
          <w:p w14:paraId="5FC0F30E" w14:textId="77777777" w:rsidR="005452C5" w:rsidRDefault="005452C5" w:rsidP="00A33986"/>
        </w:tc>
        <w:tc>
          <w:tcPr>
            <w:tcW w:w="1065" w:type="dxa"/>
          </w:tcPr>
          <w:p w14:paraId="08394E62" w14:textId="77777777" w:rsidR="005452C5" w:rsidRDefault="005452C5" w:rsidP="00A33986"/>
        </w:tc>
        <w:tc>
          <w:tcPr>
            <w:tcW w:w="3559" w:type="dxa"/>
          </w:tcPr>
          <w:p w14:paraId="1980C777" w14:textId="77777777" w:rsidR="005452C5" w:rsidRDefault="005452C5" w:rsidP="00A33986"/>
        </w:tc>
      </w:tr>
      <w:tr w:rsidR="005452C5" w14:paraId="26A6AEE0" w14:textId="77777777" w:rsidTr="005452C5">
        <w:trPr>
          <w:trHeight w:val="60"/>
        </w:trPr>
        <w:tc>
          <w:tcPr>
            <w:tcW w:w="1800" w:type="dxa"/>
          </w:tcPr>
          <w:p w14:paraId="13450C96" w14:textId="77777777" w:rsidR="005452C5" w:rsidRDefault="005452C5" w:rsidP="00A33986"/>
        </w:tc>
        <w:tc>
          <w:tcPr>
            <w:tcW w:w="1260" w:type="dxa"/>
          </w:tcPr>
          <w:p w14:paraId="5B009FFF" w14:textId="77777777" w:rsidR="005452C5" w:rsidRDefault="005452C5" w:rsidP="00A33986"/>
        </w:tc>
        <w:tc>
          <w:tcPr>
            <w:tcW w:w="1260" w:type="dxa"/>
          </w:tcPr>
          <w:p w14:paraId="4206DABE" w14:textId="77777777" w:rsidR="005452C5" w:rsidRDefault="005452C5" w:rsidP="00A33986"/>
        </w:tc>
        <w:tc>
          <w:tcPr>
            <w:tcW w:w="720" w:type="dxa"/>
          </w:tcPr>
          <w:p w14:paraId="1C029473" w14:textId="77777777" w:rsidR="005452C5" w:rsidRDefault="005452C5" w:rsidP="00A33986"/>
        </w:tc>
        <w:tc>
          <w:tcPr>
            <w:tcW w:w="735" w:type="dxa"/>
          </w:tcPr>
          <w:p w14:paraId="2A05C90F" w14:textId="77777777" w:rsidR="005452C5" w:rsidRDefault="005452C5" w:rsidP="00A33986"/>
        </w:tc>
        <w:tc>
          <w:tcPr>
            <w:tcW w:w="1065" w:type="dxa"/>
          </w:tcPr>
          <w:p w14:paraId="3AFF10A7" w14:textId="77777777" w:rsidR="005452C5" w:rsidRDefault="005452C5" w:rsidP="00A33986"/>
        </w:tc>
        <w:tc>
          <w:tcPr>
            <w:tcW w:w="3559" w:type="dxa"/>
          </w:tcPr>
          <w:p w14:paraId="662EA617" w14:textId="77777777" w:rsidR="005452C5" w:rsidRDefault="005452C5" w:rsidP="00A33986"/>
        </w:tc>
      </w:tr>
      <w:tr w:rsidR="005452C5" w14:paraId="19028201" w14:textId="77777777" w:rsidTr="005452C5">
        <w:trPr>
          <w:trHeight w:val="276"/>
        </w:trPr>
        <w:tc>
          <w:tcPr>
            <w:tcW w:w="1800" w:type="dxa"/>
          </w:tcPr>
          <w:p w14:paraId="638F9E24" w14:textId="77777777" w:rsidR="005452C5" w:rsidRDefault="005452C5" w:rsidP="00A33986"/>
        </w:tc>
        <w:tc>
          <w:tcPr>
            <w:tcW w:w="1260" w:type="dxa"/>
          </w:tcPr>
          <w:p w14:paraId="17B2B1F5" w14:textId="77777777" w:rsidR="005452C5" w:rsidRDefault="005452C5" w:rsidP="00A33986"/>
        </w:tc>
        <w:tc>
          <w:tcPr>
            <w:tcW w:w="1260" w:type="dxa"/>
          </w:tcPr>
          <w:p w14:paraId="3D61C68A" w14:textId="77777777" w:rsidR="005452C5" w:rsidRDefault="005452C5" w:rsidP="00A33986"/>
        </w:tc>
        <w:tc>
          <w:tcPr>
            <w:tcW w:w="720" w:type="dxa"/>
          </w:tcPr>
          <w:p w14:paraId="6B0A815C" w14:textId="77777777" w:rsidR="005452C5" w:rsidRDefault="005452C5" w:rsidP="00A33986"/>
        </w:tc>
        <w:tc>
          <w:tcPr>
            <w:tcW w:w="735" w:type="dxa"/>
          </w:tcPr>
          <w:p w14:paraId="0D118F7A" w14:textId="77777777" w:rsidR="005452C5" w:rsidRDefault="005452C5" w:rsidP="00A33986"/>
        </w:tc>
        <w:tc>
          <w:tcPr>
            <w:tcW w:w="1065" w:type="dxa"/>
          </w:tcPr>
          <w:p w14:paraId="75B9E1E8" w14:textId="77777777" w:rsidR="005452C5" w:rsidRDefault="005452C5" w:rsidP="00A33986"/>
        </w:tc>
        <w:tc>
          <w:tcPr>
            <w:tcW w:w="3559" w:type="dxa"/>
          </w:tcPr>
          <w:p w14:paraId="771C7006" w14:textId="77777777" w:rsidR="005452C5" w:rsidRDefault="005452C5" w:rsidP="00A33986"/>
        </w:tc>
      </w:tr>
      <w:tr w:rsidR="005452C5" w14:paraId="65FB8C0B" w14:textId="77777777" w:rsidTr="005452C5">
        <w:trPr>
          <w:trHeight w:val="264"/>
        </w:trPr>
        <w:tc>
          <w:tcPr>
            <w:tcW w:w="1800" w:type="dxa"/>
          </w:tcPr>
          <w:p w14:paraId="10422287" w14:textId="77777777" w:rsidR="005452C5" w:rsidRDefault="005452C5" w:rsidP="00A33986"/>
        </w:tc>
        <w:tc>
          <w:tcPr>
            <w:tcW w:w="1260" w:type="dxa"/>
          </w:tcPr>
          <w:p w14:paraId="5433576E" w14:textId="77777777" w:rsidR="005452C5" w:rsidRDefault="005452C5" w:rsidP="00A33986"/>
        </w:tc>
        <w:tc>
          <w:tcPr>
            <w:tcW w:w="1260" w:type="dxa"/>
          </w:tcPr>
          <w:p w14:paraId="50ADEE40" w14:textId="77777777" w:rsidR="005452C5" w:rsidRDefault="005452C5" w:rsidP="00A33986"/>
        </w:tc>
        <w:tc>
          <w:tcPr>
            <w:tcW w:w="720" w:type="dxa"/>
          </w:tcPr>
          <w:p w14:paraId="3B99FE8B" w14:textId="77777777" w:rsidR="005452C5" w:rsidRDefault="005452C5" w:rsidP="00A33986"/>
        </w:tc>
        <w:tc>
          <w:tcPr>
            <w:tcW w:w="735" w:type="dxa"/>
          </w:tcPr>
          <w:p w14:paraId="1DC6E68D" w14:textId="77777777" w:rsidR="005452C5" w:rsidRDefault="005452C5" w:rsidP="00A33986"/>
        </w:tc>
        <w:tc>
          <w:tcPr>
            <w:tcW w:w="1065" w:type="dxa"/>
          </w:tcPr>
          <w:p w14:paraId="728770B5" w14:textId="77777777" w:rsidR="005452C5" w:rsidRDefault="005452C5" w:rsidP="00A33986"/>
        </w:tc>
        <w:tc>
          <w:tcPr>
            <w:tcW w:w="3559" w:type="dxa"/>
          </w:tcPr>
          <w:p w14:paraId="50FBC684" w14:textId="77777777" w:rsidR="005452C5" w:rsidRDefault="005452C5" w:rsidP="00A33986"/>
        </w:tc>
      </w:tr>
    </w:tbl>
    <w:p w14:paraId="7E3876E1" w14:textId="77777777" w:rsidR="005452C5" w:rsidRDefault="005452C5" w:rsidP="005452C5"/>
    <w:p w14:paraId="5735A3BA" w14:textId="77777777" w:rsidR="005452C5" w:rsidRDefault="005452C5" w:rsidP="005452C5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5F4BF4C8" w14:textId="563ACC70" w:rsidR="00C86CD6" w:rsidRDefault="00C86CD6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1C1EFA8" w14:textId="760EAF1F" w:rsidR="007414C4" w:rsidRDefault="007414C4" w:rsidP="007414C4">
      <w:pPr>
        <w:pStyle w:val="Heading1"/>
      </w:pPr>
      <w:bookmarkStart w:id="24" w:name="_Toc19181245"/>
      <w:bookmarkStart w:id="25" w:name="_Toc20998332"/>
      <w:r>
        <w:lastRenderedPageBreak/>
        <w:t>State</w:t>
      </w:r>
      <w:bookmarkEnd w:id="24"/>
      <w:bookmarkEnd w:id="25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7414C4" w14:paraId="1D6BC48F" w14:textId="77777777" w:rsidTr="00B37493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4813D201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3B6C3F43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42C3D172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6D46CFAA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50999103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2E5CFB6E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40266E8C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7414C4" w14:paraId="46975A51" w14:textId="77777777" w:rsidTr="00B37493">
        <w:trPr>
          <w:trHeight w:val="264"/>
        </w:trPr>
        <w:tc>
          <w:tcPr>
            <w:tcW w:w="1800" w:type="dxa"/>
          </w:tcPr>
          <w:p w14:paraId="4A60514E" w14:textId="0C6D9B43" w:rsidR="007414C4" w:rsidRDefault="000457E7" w:rsidP="00B37493">
            <w:proofErr w:type="spellStart"/>
            <w:r>
              <w:t>StateID</w:t>
            </w:r>
            <w:proofErr w:type="spellEnd"/>
          </w:p>
        </w:tc>
        <w:tc>
          <w:tcPr>
            <w:tcW w:w="1260" w:type="dxa"/>
          </w:tcPr>
          <w:p w14:paraId="6C1BEF61" w14:textId="266D4EEB" w:rsidR="007414C4" w:rsidRDefault="000457E7" w:rsidP="00B37493">
            <w:r>
              <w:t>PK</w:t>
            </w:r>
          </w:p>
        </w:tc>
        <w:tc>
          <w:tcPr>
            <w:tcW w:w="1080" w:type="dxa"/>
          </w:tcPr>
          <w:p w14:paraId="06BB5879" w14:textId="77777777" w:rsidR="007414C4" w:rsidRDefault="007414C4" w:rsidP="00B37493"/>
        </w:tc>
        <w:tc>
          <w:tcPr>
            <w:tcW w:w="900" w:type="dxa"/>
          </w:tcPr>
          <w:p w14:paraId="5C3DD3BA" w14:textId="77777777" w:rsidR="007414C4" w:rsidRDefault="007414C4" w:rsidP="00B37493"/>
        </w:tc>
        <w:tc>
          <w:tcPr>
            <w:tcW w:w="735" w:type="dxa"/>
          </w:tcPr>
          <w:p w14:paraId="4AF06222" w14:textId="77777777" w:rsidR="007414C4" w:rsidRDefault="007414C4" w:rsidP="00B37493"/>
        </w:tc>
        <w:tc>
          <w:tcPr>
            <w:tcW w:w="1065" w:type="dxa"/>
          </w:tcPr>
          <w:p w14:paraId="02F18AD9" w14:textId="77777777" w:rsidR="007414C4" w:rsidRDefault="007414C4" w:rsidP="00B37493"/>
        </w:tc>
        <w:tc>
          <w:tcPr>
            <w:tcW w:w="3559" w:type="dxa"/>
          </w:tcPr>
          <w:p w14:paraId="076847CE" w14:textId="77777777" w:rsidR="007414C4" w:rsidRDefault="007414C4" w:rsidP="00B37493"/>
        </w:tc>
      </w:tr>
      <w:tr w:rsidR="007414C4" w14:paraId="5BB73890" w14:textId="77777777" w:rsidTr="00B37493">
        <w:trPr>
          <w:trHeight w:val="276"/>
        </w:trPr>
        <w:tc>
          <w:tcPr>
            <w:tcW w:w="1800" w:type="dxa"/>
          </w:tcPr>
          <w:p w14:paraId="3770B3E7" w14:textId="297A2DD7" w:rsidR="007414C4" w:rsidRDefault="00BA2238" w:rsidP="00B37493">
            <w:proofErr w:type="spellStart"/>
            <w:r>
              <w:t>Sta</w:t>
            </w:r>
            <w:r w:rsidR="000457E7">
              <w:t>N</w:t>
            </w:r>
            <w:r>
              <w:t>ane</w:t>
            </w:r>
            <w:proofErr w:type="spellEnd"/>
          </w:p>
        </w:tc>
        <w:tc>
          <w:tcPr>
            <w:tcW w:w="1260" w:type="dxa"/>
          </w:tcPr>
          <w:p w14:paraId="79B27157" w14:textId="77777777" w:rsidR="007414C4" w:rsidRDefault="007414C4" w:rsidP="00B37493"/>
        </w:tc>
        <w:tc>
          <w:tcPr>
            <w:tcW w:w="1080" w:type="dxa"/>
          </w:tcPr>
          <w:p w14:paraId="4DB3214C" w14:textId="113501EE" w:rsidR="007414C4" w:rsidRDefault="00BA2238" w:rsidP="00B37493">
            <w:r>
              <w:t>Varchar</w:t>
            </w:r>
          </w:p>
        </w:tc>
        <w:tc>
          <w:tcPr>
            <w:tcW w:w="900" w:type="dxa"/>
          </w:tcPr>
          <w:p w14:paraId="6C1142D7" w14:textId="300CF3E3" w:rsidR="007414C4" w:rsidRDefault="00BA2238" w:rsidP="00B37493">
            <w:r>
              <w:t>30</w:t>
            </w:r>
          </w:p>
        </w:tc>
        <w:tc>
          <w:tcPr>
            <w:tcW w:w="735" w:type="dxa"/>
          </w:tcPr>
          <w:p w14:paraId="6D3E10F6" w14:textId="7BF5253A" w:rsidR="007414C4" w:rsidRDefault="00BA2238" w:rsidP="00B37493">
            <w:r>
              <w:t>Y</w:t>
            </w:r>
          </w:p>
        </w:tc>
        <w:tc>
          <w:tcPr>
            <w:tcW w:w="1065" w:type="dxa"/>
          </w:tcPr>
          <w:p w14:paraId="011DAC13" w14:textId="77777777" w:rsidR="007414C4" w:rsidRDefault="007414C4" w:rsidP="00B37493"/>
        </w:tc>
        <w:tc>
          <w:tcPr>
            <w:tcW w:w="3559" w:type="dxa"/>
          </w:tcPr>
          <w:p w14:paraId="6A5F0E5F" w14:textId="77777777" w:rsidR="007414C4" w:rsidRDefault="007414C4" w:rsidP="00B37493"/>
        </w:tc>
      </w:tr>
      <w:tr w:rsidR="007414C4" w14:paraId="0B1F5E8E" w14:textId="77777777" w:rsidTr="00B37493">
        <w:trPr>
          <w:trHeight w:val="264"/>
        </w:trPr>
        <w:tc>
          <w:tcPr>
            <w:tcW w:w="1800" w:type="dxa"/>
          </w:tcPr>
          <w:p w14:paraId="1F01E0C1" w14:textId="4DEBA487" w:rsidR="007414C4" w:rsidRDefault="00BA2238" w:rsidP="00B37493">
            <w:proofErr w:type="spellStart"/>
            <w:r>
              <w:t>StaAbbr</w:t>
            </w:r>
            <w:proofErr w:type="spellEnd"/>
          </w:p>
        </w:tc>
        <w:tc>
          <w:tcPr>
            <w:tcW w:w="1260" w:type="dxa"/>
          </w:tcPr>
          <w:p w14:paraId="261809EE" w14:textId="07E928C1" w:rsidR="007414C4" w:rsidRDefault="007414C4" w:rsidP="00B37493"/>
        </w:tc>
        <w:tc>
          <w:tcPr>
            <w:tcW w:w="1080" w:type="dxa"/>
          </w:tcPr>
          <w:p w14:paraId="0341C3AF" w14:textId="3DB372EC" w:rsidR="007414C4" w:rsidRDefault="00BE7E41" w:rsidP="00B37493">
            <w:r>
              <w:t>CHAR</w:t>
            </w:r>
          </w:p>
        </w:tc>
        <w:tc>
          <w:tcPr>
            <w:tcW w:w="900" w:type="dxa"/>
          </w:tcPr>
          <w:p w14:paraId="0CFCCA59" w14:textId="1BE53C56" w:rsidR="007414C4" w:rsidRDefault="00BE7E41" w:rsidP="00B37493">
            <w:r>
              <w:t>2</w:t>
            </w:r>
          </w:p>
        </w:tc>
        <w:tc>
          <w:tcPr>
            <w:tcW w:w="735" w:type="dxa"/>
          </w:tcPr>
          <w:p w14:paraId="58EB6D88" w14:textId="44487214" w:rsidR="007414C4" w:rsidRDefault="00BE7E41" w:rsidP="00B37493">
            <w:r>
              <w:t>Y</w:t>
            </w:r>
          </w:p>
        </w:tc>
        <w:tc>
          <w:tcPr>
            <w:tcW w:w="1065" w:type="dxa"/>
          </w:tcPr>
          <w:p w14:paraId="5AD5E9E4" w14:textId="77777777" w:rsidR="007414C4" w:rsidRDefault="007414C4" w:rsidP="00B37493"/>
        </w:tc>
        <w:tc>
          <w:tcPr>
            <w:tcW w:w="3559" w:type="dxa"/>
          </w:tcPr>
          <w:p w14:paraId="5B7AA52C" w14:textId="77777777" w:rsidR="007414C4" w:rsidRDefault="007414C4" w:rsidP="00B37493"/>
        </w:tc>
      </w:tr>
      <w:tr w:rsidR="007414C4" w14:paraId="63D5C8A5" w14:textId="77777777" w:rsidTr="00B37493">
        <w:trPr>
          <w:trHeight w:val="264"/>
        </w:trPr>
        <w:tc>
          <w:tcPr>
            <w:tcW w:w="1800" w:type="dxa"/>
          </w:tcPr>
          <w:p w14:paraId="4D7B31B2" w14:textId="77777777" w:rsidR="007414C4" w:rsidRDefault="007414C4" w:rsidP="00B37493"/>
        </w:tc>
        <w:tc>
          <w:tcPr>
            <w:tcW w:w="1260" w:type="dxa"/>
          </w:tcPr>
          <w:p w14:paraId="0A2E57C7" w14:textId="77777777" w:rsidR="007414C4" w:rsidRDefault="007414C4" w:rsidP="00B37493"/>
        </w:tc>
        <w:tc>
          <w:tcPr>
            <w:tcW w:w="1080" w:type="dxa"/>
          </w:tcPr>
          <w:p w14:paraId="2EEA262A" w14:textId="77777777" w:rsidR="007414C4" w:rsidRDefault="007414C4" w:rsidP="00B37493"/>
        </w:tc>
        <w:tc>
          <w:tcPr>
            <w:tcW w:w="900" w:type="dxa"/>
          </w:tcPr>
          <w:p w14:paraId="67C6EDED" w14:textId="77777777" w:rsidR="007414C4" w:rsidRDefault="007414C4" w:rsidP="00B37493"/>
        </w:tc>
        <w:tc>
          <w:tcPr>
            <w:tcW w:w="735" w:type="dxa"/>
          </w:tcPr>
          <w:p w14:paraId="55A280AD" w14:textId="77777777" w:rsidR="007414C4" w:rsidRDefault="007414C4" w:rsidP="00B37493"/>
        </w:tc>
        <w:tc>
          <w:tcPr>
            <w:tcW w:w="1065" w:type="dxa"/>
          </w:tcPr>
          <w:p w14:paraId="562F560C" w14:textId="77777777" w:rsidR="007414C4" w:rsidRDefault="007414C4" w:rsidP="00B37493"/>
        </w:tc>
        <w:tc>
          <w:tcPr>
            <w:tcW w:w="3559" w:type="dxa"/>
          </w:tcPr>
          <w:p w14:paraId="7104E518" w14:textId="77777777" w:rsidR="007414C4" w:rsidRDefault="007414C4" w:rsidP="00B37493"/>
        </w:tc>
      </w:tr>
      <w:tr w:rsidR="007414C4" w14:paraId="62CB20B3" w14:textId="77777777" w:rsidTr="00B37493">
        <w:trPr>
          <w:trHeight w:val="60"/>
        </w:trPr>
        <w:tc>
          <w:tcPr>
            <w:tcW w:w="1800" w:type="dxa"/>
          </w:tcPr>
          <w:p w14:paraId="1B7F56C2" w14:textId="77777777" w:rsidR="007414C4" w:rsidRDefault="007414C4" w:rsidP="00B37493"/>
        </w:tc>
        <w:tc>
          <w:tcPr>
            <w:tcW w:w="1260" w:type="dxa"/>
          </w:tcPr>
          <w:p w14:paraId="7F300AC4" w14:textId="77777777" w:rsidR="007414C4" w:rsidRDefault="007414C4" w:rsidP="00B37493"/>
        </w:tc>
        <w:tc>
          <w:tcPr>
            <w:tcW w:w="1080" w:type="dxa"/>
          </w:tcPr>
          <w:p w14:paraId="711A0D8B" w14:textId="77777777" w:rsidR="007414C4" w:rsidRDefault="007414C4" w:rsidP="00B37493"/>
        </w:tc>
        <w:tc>
          <w:tcPr>
            <w:tcW w:w="900" w:type="dxa"/>
          </w:tcPr>
          <w:p w14:paraId="0F866F95" w14:textId="77777777" w:rsidR="007414C4" w:rsidRDefault="007414C4" w:rsidP="00B37493"/>
        </w:tc>
        <w:tc>
          <w:tcPr>
            <w:tcW w:w="735" w:type="dxa"/>
          </w:tcPr>
          <w:p w14:paraId="337351C4" w14:textId="77777777" w:rsidR="007414C4" w:rsidRDefault="007414C4" w:rsidP="00B37493"/>
        </w:tc>
        <w:tc>
          <w:tcPr>
            <w:tcW w:w="1065" w:type="dxa"/>
          </w:tcPr>
          <w:p w14:paraId="6A148D3D" w14:textId="77777777" w:rsidR="007414C4" w:rsidRDefault="007414C4" w:rsidP="00B37493"/>
        </w:tc>
        <w:tc>
          <w:tcPr>
            <w:tcW w:w="3559" w:type="dxa"/>
          </w:tcPr>
          <w:p w14:paraId="317B507A" w14:textId="77777777" w:rsidR="007414C4" w:rsidRDefault="007414C4" w:rsidP="00B37493"/>
        </w:tc>
      </w:tr>
      <w:tr w:rsidR="007414C4" w14:paraId="3CDBC151" w14:textId="77777777" w:rsidTr="00B37493">
        <w:trPr>
          <w:trHeight w:val="60"/>
        </w:trPr>
        <w:tc>
          <w:tcPr>
            <w:tcW w:w="1800" w:type="dxa"/>
          </w:tcPr>
          <w:p w14:paraId="25B25EB4" w14:textId="77777777" w:rsidR="007414C4" w:rsidRDefault="007414C4" w:rsidP="00B37493"/>
        </w:tc>
        <w:tc>
          <w:tcPr>
            <w:tcW w:w="1260" w:type="dxa"/>
          </w:tcPr>
          <w:p w14:paraId="46E7D38A" w14:textId="77777777" w:rsidR="007414C4" w:rsidRDefault="007414C4" w:rsidP="00B37493"/>
        </w:tc>
        <w:tc>
          <w:tcPr>
            <w:tcW w:w="1080" w:type="dxa"/>
          </w:tcPr>
          <w:p w14:paraId="46AB3F28" w14:textId="77777777" w:rsidR="007414C4" w:rsidRDefault="007414C4" w:rsidP="00B37493"/>
        </w:tc>
        <w:tc>
          <w:tcPr>
            <w:tcW w:w="900" w:type="dxa"/>
          </w:tcPr>
          <w:p w14:paraId="32A2BC32" w14:textId="77777777" w:rsidR="007414C4" w:rsidRDefault="007414C4" w:rsidP="00B37493"/>
        </w:tc>
        <w:tc>
          <w:tcPr>
            <w:tcW w:w="735" w:type="dxa"/>
          </w:tcPr>
          <w:p w14:paraId="281A9BC3" w14:textId="77777777" w:rsidR="007414C4" w:rsidRDefault="007414C4" w:rsidP="00B37493"/>
        </w:tc>
        <w:tc>
          <w:tcPr>
            <w:tcW w:w="1065" w:type="dxa"/>
          </w:tcPr>
          <w:p w14:paraId="1FD65A43" w14:textId="77777777" w:rsidR="007414C4" w:rsidRDefault="007414C4" w:rsidP="00B37493"/>
        </w:tc>
        <w:tc>
          <w:tcPr>
            <w:tcW w:w="3559" w:type="dxa"/>
          </w:tcPr>
          <w:p w14:paraId="7D518EAF" w14:textId="77777777" w:rsidR="007414C4" w:rsidRDefault="007414C4" w:rsidP="00B37493"/>
        </w:tc>
      </w:tr>
      <w:tr w:rsidR="007414C4" w14:paraId="38DD7372" w14:textId="77777777" w:rsidTr="00B37493">
        <w:trPr>
          <w:trHeight w:val="60"/>
        </w:trPr>
        <w:tc>
          <w:tcPr>
            <w:tcW w:w="1800" w:type="dxa"/>
          </w:tcPr>
          <w:p w14:paraId="55941013" w14:textId="77777777" w:rsidR="007414C4" w:rsidRDefault="007414C4" w:rsidP="00B37493"/>
        </w:tc>
        <w:tc>
          <w:tcPr>
            <w:tcW w:w="1260" w:type="dxa"/>
          </w:tcPr>
          <w:p w14:paraId="2C3985F7" w14:textId="77777777" w:rsidR="007414C4" w:rsidRDefault="007414C4" w:rsidP="00B37493"/>
        </w:tc>
        <w:tc>
          <w:tcPr>
            <w:tcW w:w="1080" w:type="dxa"/>
          </w:tcPr>
          <w:p w14:paraId="35D51F23" w14:textId="77777777" w:rsidR="007414C4" w:rsidRDefault="007414C4" w:rsidP="00B37493"/>
        </w:tc>
        <w:tc>
          <w:tcPr>
            <w:tcW w:w="900" w:type="dxa"/>
          </w:tcPr>
          <w:p w14:paraId="4C18435A" w14:textId="77777777" w:rsidR="007414C4" w:rsidRDefault="007414C4" w:rsidP="00B37493"/>
        </w:tc>
        <w:tc>
          <w:tcPr>
            <w:tcW w:w="735" w:type="dxa"/>
          </w:tcPr>
          <w:p w14:paraId="59DCB207" w14:textId="77777777" w:rsidR="007414C4" w:rsidRDefault="007414C4" w:rsidP="00B37493"/>
        </w:tc>
        <w:tc>
          <w:tcPr>
            <w:tcW w:w="1065" w:type="dxa"/>
          </w:tcPr>
          <w:p w14:paraId="02A6AAB0" w14:textId="77777777" w:rsidR="007414C4" w:rsidRDefault="007414C4" w:rsidP="00B37493"/>
        </w:tc>
        <w:tc>
          <w:tcPr>
            <w:tcW w:w="3559" w:type="dxa"/>
          </w:tcPr>
          <w:p w14:paraId="4EEEC3E1" w14:textId="77777777" w:rsidR="007414C4" w:rsidRDefault="007414C4" w:rsidP="00B37493"/>
        </w:tc>
      </w:tr>
      <w:tr w:rsidR="007414C4" w14:paraId="1964F195" w14:textId="77777777" w:rsidTr="00B37493">
        <w:trPr>
          <w:trHeight w:val="60"/>
        </w:trPr>
        <w:tc>
          <w:tcPr>
            <w:tcW w:w="1800" w:type="dxa"/>
          </w:tcPr>
          <w:p w14:paraId="22A2ABB1" w14:textId="77777777" w:rsidR="007414C4" w:rsidRDefault="007414C4" w:rsidP="00B37493"/>
        </w:tc>
        <w:tc>
          <w:tcPr>
            <w:tcW w:w="1260" w:type="dxa"/>
          </w:tcPr>
          <w:p w14:paraId="55A15F85" w14:textId="77777777" w:rsidR="007414C4" w:rsidRDefault="007414C4" w:rsidP="00B37493"/>
        </w:tc>
        <w:tc>
          <w:tcPr>
            <w:tcW w:w="1080" w:type="dxa"/>
          </w:tcPr>
          <w:p w14:paraId="2ADA5054" w14:textId="77777777" w:rsidR="007414C4" w:rsidRDefault="007414C4" w:rsidP="00B37493"/>
        </w:tc>
        <w:tc>
          <w:tcPr>
            <w:tcW w:w="900" w:type="dxa"/>
          </w:tcPr>
          <w:p w14:paraId="14486648" w14:textId="77777777" w:rsidR="007414C4" w:rsidRDefault="007414C4" w:rsidP="00B37493"/>
        </w:tc>
        <w:tc>
          <w:tcPr>
            <w:tcW w:w="735" w:type="dxa"/>
          </w:tcPr>
          <w:p w14:paraId="3888A1BD" w14:textId="77777777" w:rsidR="007414C4" w:rsidRDefault="007414C4" w:rsidP="00B37493"/>
        </w:tc>
        <w:tc>
          <w:tcPr>
            <w:tcW w:w="1065" w:type="dxa"/>
          </w:tcPr>
          <w:p w14:paraId="6CB1915F" w14:textId="77777777" w:rsidR="007414C4" w:rsidRDefault="007414C4" w:rsidP="00B37493"/>
        </w:tc>
        <w:tc>
          <w:tcPr>
            <w:tcW w:w="3559" w:type="dxa"/>
          </w:tcPr>
          <w:p w14:paraId="7322CED0" w14:textId="77777777" w:rsidR="007414C4" w:rsidRDefault="007414C4" w:rsidP="00B37493"/>
        </w:tc>
      </w:tr>
      <w:tr w:rsidR="007414C4" w14:paraId="3C83C086" w14:textId="77777777" w:rsidTr="00B37493">
        <w:trPr>
          <w:trHeight w:val="60"/>
        </w:trPr>
        <w:tc>
          <w:tcPr>
            <w:tcW w:w="1800" w:type="dxa"/>
          </w:tcPr>
          <w:p w14:paraId="5094A9E2" w14:textId="77777777" w:rsidR="007414C4" w:rsidRDefault="007414C4" w:rsidP="00B37493"/>
        </w:tc>
        <w:tc>
          <w:tcPr>
            <w:tcW w:w="1260" w:type="dxa"/>
          </w:tcPr>
          <w:p w14:paraId="72462B40" w14:textId="77777777" w:rsidR="007414C4" w:rsidRDefault="007414C4" w:rsidP="00B37493"/>
        </w:tc>
        <w:tc>
          <w:tcPr>
            <w:tcW w:w="1080" w:type="dxa"/>
          </w:tcPr>
          <w:p w14:paraId="08F62286" w14:textId="77777777" w:rsidR="007414C4" w:rsidRDefault="007414C4" w:rsidP="00B37493"/>
        </w:tc>
        <w:tc>
          <w:tcPr>
            <w:tcW w:w="900" w:type="dxa"/>
          </w:tcPr>
          <w:p w14:paraId="65973449" w14:textId="77777777" w:rsidR="007414C4" w:rsidRDefault="007414C4" w:rsidP="00B37493"/>
        </w:tc>
        <w:tc>
          <w:tcPr>
            <w:tcW w:w="735" w:type="dxa"/>
          </w:tcPr>
          <w:p w14:paraId="74BDCAE7" w14:textId="77777777" w:rsidR="007414C4" w:rsidRDefault="007414C4" w:rsidP="00B37493"/>
        </w:tc>
        <w:tc>
          <w:tcPr>
            <w:tcW w:w="1065" w:type="dxa"/>
          </w:tcPr>
          <w:p w14:paraId="301DFFD2" w14:textId="77777777" w:rsidR="007414C4" w:rsidRDefault="007414C4" w:rsidP="00B37493"/>
        </w:tc>
        <w:tc>
          <w:tcPr>
            <w:tcW w:w="3559" w:type="dxa"/>
          </w:tcPr>
          <w:p w14:paraId="09EBF788" w14:textId="77777777" w:rsidR="007414C4" w:rsidRDefault="007414C4" w:rsidP="00B37493"/>
        </w:tc>
      </w:tr>
      <w:tr w:rsidR="007414C4" w14:paraId="55852D00" w14:textId="77777777" w:rsidTr="00B37493">
        <w:trPr>
          <w:trHeight w:val="60"/>
        </w:trPr>
        <w:tc>
          <w:tcPr>
            <w:tcW w:w="1800" w:type="dxa"/>
          </w:tcPr>
          <w:p w14:paraId="257D9D4A" w14:textId="77777777" w:rsidR="007414C4" w:rsidRDefault="007414C4" w:rsidP="00B37493"/>
        </w:tc>
        <w:tc>
          <w:tcPr>
            <w:tcW w:w="1260" w:type="dxa"/>
          </w:tcPr>
          <w:p w14:paraId="5F07D3BB" w14:textId="77777777" w:rsidR="007414C4" w:rsidRDefault="007414C4" w:rsidP="00B37493"/>
        </w:tc>
        <w:tc>
          <w:tcPr>
            <w:tcW w:w="1080" w:type="dxa"/>
          </w:tcPr>
          <w:p w14:paraId="4A52A172" w14:textId="77777777" w:rsidR="007414C4" w:rsidRDefault="007414C4" w:rsidP="00B37493"/>
        </w:tc>
        <w:tc>
          <w:tcPr>
            <w:tcW w:w="900" w:type="dxa"/>
          </w:tcPr>
          <w:p w14:paraId="5F087D8F" w14:textId="77777777" w:rsidR="007414C4" w:rsidRDefault="007414C4" w:rsidP="00B37493"/>
        </w:tc>
        <w:tc>
          <w:tcPr>
            <w:tcW w:w="735" w:type="dxa"/>
          </w:tcPr>
          <w:p w14:paraId="63C5CD69" w14:textId="77777777" w:rsidR="007414C4" w:rsidRDefault="007414C4" w:rsidP="00B37493"/>
        </w:tc>
        <w:tc>
          <w:tcPr>
            <w:tcW w:w="1065" w:type="dxa"/>
          </w:tcPr>
          <w:p w14:paraId="366615A7" w14:textId="77777777" w:rsidR="007414C4" w:rsidRDefault="007414C4" w:rsidP="00B37493"/>
        </w:tc>
        <w:tc>
          <w:tcPr>
            <w:tcW w:w="3559" w:type="dxa"/>
          </w:tcPr>
          <w:p w14:paraId="05597FB6" w14:textId="77777777" w:rsidR="007414C4" w:rsidRDefault="007414C4" w:rsidP="00B37493"/>
        </w:tc>
      </w:tr>
      <w:tr w:rsidR="007414C4" w14:paraId="373295D1" w14:textId="77777777" w:rsidTr="00B37493">
        <w:trPr>
          <w:trHeight w:val="60"/>
        </w:trPr>
        <w:tc>
          <w:tcPr>
            <w:tcW w:w="1800" w:type="dxa"/>
          </w:tcPr>
          <w:p w14:paraId="711C4891" w14:textId="77777777" w:rsidR="007414C4" w:rsidRDefault="007414C4" w:rsidP="00B37493"/>
        </w:tc>
        <w:tc>
          <w:tcPr>
            <w:tcW w:w="1260" w:type="dxa"/>
          </w:tcPr>
          <w:p w14:paraId="6518CE45" w14:textId="77777777" w:rsidR="007414C4" w:rsidRDefault="007414C4" w:rsidP="00B37493"/>
        </w:tc>
        <w:tc>
          <w:tcPr>
            <w:tcW w:w="1080" w:type="dxa"/>
          </w:tcPr>
          <w:p w14:paraId="03AE26FB" w14:textId="77777777" w:rsidR="007414C4" w:rsidRDefault="007414C4" w:rsidP="00B37493"/>
        </w:tc>
        <w:tc>
          <w:tcPr>
            <w:tcW w:w="900" w:type="dxa"/>
          </w:tcPr>
          <w:p w14:paraId="4B1A0C9A" w14:textId="77777777" w:rsidR="007414C4" w:rsidRDefault="007414C4" w:rsidP="00B37493"/>
        </w:tc>
        <w:tc>
          <w:tcPr>
            <w:tcW w:w="735" w:type="dxa"/>
          </w:tcPr>
          <w:p w14:paraId="41624A3C" w14:textId="77777777" w:rsidR="007414C4" w:rsidRDefault="007414C4" w:rsidP="00B37493"/>
        </w:tc>
        <w:tc>
          <w:tcPr>
            <w:tcW w:w="1065" w:type="dxa"/>
          </w:tcPr>
          <w:p w14:paraId="72C6B4EA" w14:textId="77777777" w:rsidR="007414C4" w:rsidRDefault="007414C4" w:rsidP="00B37493"/>
        </w:tc>
        <w:tc>
          <w:tcPr>
            <w:tcW w:w="3559" w:type="dxa"/>
          </w:tcPr>
          <w:p w14:paraId="4C175C09" w14:textId="77777777" w:rsidR="007414C4" w:rsidRDefault="007414C4" w:rsidP="00B37493"/>
        </w:tc>
      </w:tr>
      <w:tr w:rsidR="007414C4" w14:paraId="42DD261A" w14:textId="77777777" w:rsidTr="00B37493">
        <w:trPr>
          <w:trHeight w:val="60"/>
        </w:trPr>
        <w:tc>
          <w:tcPr>
            <w:tcW w:w="1800" w:type="dxa"/>
          </w:tcPr>
          <w:p w14:paraId="2AAA56E2" w14:textId="77777777" w:rsidR="007414C4" w:rsidRDefault="007414C4" w:rsidP="00B37493"/>
        </w:tc>
        <w:tc>
          <w:tcPr>
            <w:tcW w:w="1260" w:type="dxa"/>
          </w:tcPr>
          <w:p w14:paraId="63D3DB6A" w14:textId="77777777" w:rsidR="007414C4" w:rsidRDefault="007414C4" w:rsidP="00B37493"/>
        </w:tc>
        <w:tc>
          <w:tcPr>
            <w:tcW w:w="1080" w:type="dxa"/>
          </w:tcPr>
          <w:p w14:paraId="51955E01" w14:textId="77777777" w:rsidR="007414C4" w:rsidRDefault="007414C4" w:rsidP="00B37493"/>
        </w:tc>
        <w:tc>
          <w:tcPr>
            <w:tcW w:w="900" w:type="dxa"/>
          </w:tcPr>
          <w:p w14:paraId="6A4426CD" w14:textId="77777777" w:rsidR="007414C4" w:rsidRDefault="007414C4" w:rsidP="00B37493"/>
        </w:tc>
        <w:tc>
          <w:tcPr>
            <w:tcW w:w="735" w:type="dxa"/>
          </w:tcPr>
          <w:p w14:paraId="53916987" w14:textId="77777777" w:rsidR="007414C4" w:rsidRDefault="007414C4" w:rsidP="00B37493"/>
        </w:tc>
        <w:tc>
          <w:tcPr>
            <w:tcW w:w="1065" w:type="dxa"/>
          </w:tcPr>
          <w:p w14:paraId="0C8A3ED5" w14:textId="77777777" w:rsidR="007414C4" w:rsidRDefault="007414C4" w:rsidP="00B37493"/>
        </w:tc>
        <w:tc>
          <w:tcPr>
            <w:tcW w:w="3559" w:type="dxa"/>
          </w:tcPr>
          <w:p w14:paraId="2E991C3D" w14:textId="77777777" w:rsidR="007414C4" w:rsidRDefault="007414C4" w:rsidP="00B37493"/>
        </w:tc>
      </w:tr>
      <w:tr w:rsidR="007414C4" w14:paraId="3DB380F0" w14:textId="77777777" w:rsidTr="00B37493">
        <w:trPr>
          <w:trHeight w:val="60"/>
        </w:trPr>
        <w:tc>
          <w:tcPr>
            <w:tcW w:w="1800" w:type="dxa"/>
          </w:tcPr>
          <w:p w14:paraId="390B9A66" w14:textId="77777777" w:rsidR="007414C4" w:rsidRDefault="007414C4" w:rsidP="00B37493"/>
        </w:tc>
        <w:tc>
          <w:tcPr>
            <w:tcW w:w="1260" w:type="dxa"/>
          </w:tcPr>
          <w:p w14:paraId="0D2F0490" w14:textId="77777777" w:rsidR="007414C4" w:rsidRDefault="007414C4" w:rsidP="00B37493"/>
        </w:tc>
        <w:tc>
          <w:tcPr>
            <w:tcW w:w="1080" w:type="dxa"/>
          </w:tcPr>
          <w:p w14:paraId="5FCEC30E" w14:textId="77777777" w:rsidR="007414C4" w:rsidRDefault="007414C4" w:rsidP="00B37493"/>
        </w:tc>
        <w:tc>
          <w:tcPr>
            <w:tcW w:w="900" w:type="dxa"/>
          </w:tcPr>
          <w:p w14:paraId="1A1DD983" w14:textId="77777777" w:rsidR="007414C4" w:rsidRDefault="007414C4" w:rsidP="00B37493"/>
        </w:tc>
        <w:tc>
          <w:tcPr>
            <w:tcW w:w="735" w:type="dxa"/>
          </w:tcPr>
          <w:p w14:paraId="062E3FE0" w14:textId="77777777" w:rsidR="007414C4" w:rsidRDefault="007414C4" w:rsidP="00B37493"/>
        </w:tc>
        <w:tc>
          <w:tcPr>
            <w:tcW w:w="1065" w:type="dxa"/>
          </w:tcPr>
          <w:p w14:paraId="37551A37" w14:textId="77777777" w:rsidR="007414C4" w:rsidRDefault="007414C4" w:rsidP="00B37493"/>
        </w:tc>
        <w:tc>
          <w:tcPr>
            <w:tcW w:w="3559" w:type="dxa"/>
          </w:tcPr>
          <w:p w14:paraId="56DB7F67" w14:textId="77777777" w:rsidR="007414C4" w:rsidRDefault="007414C4" w:rsidP="00B37493"/>
        </w:tc>
      </w:tr>
      <w:tr w:rsidR="007414C4" w14:paraId="04534A24" w14:textId="77777777" w:rsidTr="00B37493">
        <w:trPr>
          <w:trHeight w:val="276"/>
        </w:trPr>
        <w:tc>
          <w:tcPr>
            <w:tcW w:w="1800" w:type="dxa"/>
          </w:tcPr>
          <w:p w14:paraId="2A664DF5" w14:textId="77777777" w:rsidR="007414C4" w:rsidRDefault="007414C4" w:rsidP="00B37493"/>
        </w:tc>
        <w:tc>
          <w:tcPr>
            <w:tcW w:w="1260" w:type="dxa"/>
          </w:tcPr>
          <w:p w14:paraId="31C97085" w14:textId="77777777" w:rsidR="007414C4" w:rsidRDefault="007414C4" w:rsidP="00B37493"/>
        </w:tc>
        <w:tc>
          <w:tcPr>
            <w:tcW w:w="1080" w:type="dxa"/>
          </w:tcPr>
          <w:p w14:paraId="17EE60DB" w14:textId="77777777" w:rsidR="007414C4" w:rsidRDefault="007414C4" w:rsidP="00B37493"/>
        </w:tc>
        <w:tc>
          <w:tcPr>
            <w:tcW w:w="900" w:type="dxa"/>
          </w:tcPr>
          <w:p w14:paraId="2F06706D" w14:textId="77777777" w:rsidR="007414C4" w:rsidRDefault="007414C4" w:rsidP="00B37493"/>
        </w:tc>
        <w:tc>
          <w:tcPr>
            <w:tcW w:w="735" w:type="dxa"/>
          </w:tcPr>
          <w:p w14:paraId="2513C849" w14:textId="77777777" w:rsidR="007414C4" w:rsidRDefault="007414C4" w:rsidP="00B37493"/>
        </w:tc>
        <w:tc>
          <w:tcPr>
            <w:tcW w:w="1065" w:type="dxa"/>
          </w:tcPr>
          <w:p w14:paraId="02F76553" w14:textId="77777777" w:rsidR="007414C4" w:rsidRDefault="007414C4" w:rsidP="00B37493"/>
        </w:tc>
        <w:tc>
          <w:tcPr>
            <w:tcW w:w="3559" w:type="dxa"/>
          </w:tcPr>
          <w:p w14:paraId="67F6DB98" w14:textId="77777777" w:rsidR="007414C4" w:rsidRDefault="007414C4" w:rsidP="00B37493"/>
        </w:tc>
      </w:tr>
      <w:tr w:rsidR="007414C4" w14:paraId="05CD074E" w14:textId="77777777" w:rsidTr="00B37493">
        <w:trPr>
          <w:trHeight w:val="264"/>
        </w:trPr>
        <w:tc>
          <w:tcPr>
            <w:tcW w:w="1800" w:type="dxa"/>
          </w:tcPr>
          <w:p w14:paraId="0A4FEB1F" w14:textId="77777777" w:rsidR="007414C4" w:rsidRDefault="007414C4" w:rsidP="00B37493"/>
        </w:tc>
        <w:tc>
          <w:tcPr>
            <w:tcW w:w="1260" w:type="dxa"/>
          </w:tcPr>
          <w:p w14:paraId="36FBC5E6" w14:textId="77777777" w:rsidR="007414C4" w:rsidRDefault="007414C4" w:rsidP="00B37493"/>
        </w:tc>
        <w:tc>
          <w:tcPr>
            <w:tcW w:w="1080" w:type="dxa"/>
          </w:tcPr>
          <w:p w14:paraId="73E3E6E3" w14:textId="77777777" w:rsidR="007414C4" w:rsidRDefault="007414C4" w:rsidP="00B37493"/>
        </w:tc>
        <w:tc>
          <w:tcPr>
            <w:tcW w:w="900" w:type="dxa"/>
          </w:tcPr>
          <w:p w14:paraId="091D869B" w14:textId="77777777" w:rsidR="007414C4" w:rsidRDefault="007414C4" w:rsidP="00B37493"/>
        </w:tc>
        <w:tc>
          <w:tcPr>
            <w:tcW w:w="735" w:type="dxa"/>
          </w:tcPr>
          <w:p w14:paraId="4CC1B0C4" w14:textId="77777777" w:rsidR="007414C4" w:rsidRDefault="007414C4" w:rsidP="00B37493"/>
        </w:tc>
        <w:tc>
          <w:tcPr>
            <w:tcW w:w="1065" w:type="dxa"/>
          </w:tcPr>
          <w:p w14:paraId="3DA71B7B" w14:textId="77777777" w:rsidR="007414C4" w:rsidRDefault="007414C4" w:rsidP="00B37493"/>
        </w:tc>
        <w:tc>
          <w:tcPr>
            <w:tcW w:w="3559" w:type="dxa"/>
          </w:tcPr>
          <w:p w14:paraId="4ED61413" w14:textId="77777777" w:rsidR="007414C4" w:rsidRDefault="007414C4" w:rsidP="00B37493"/>
        </w:tc>
      </w:tr>
    </w:tbl>
    <w:p w14:paraId="259DEC1E" w14:textId="77777777" w:rsidR="007414C4" w:rsidRDefault="007414C4" w:rsidP="007414C4"/>
    <w:p w14:paraId="3677F7E4" w14:textId="77777777" w:rsidR="007414C4" w:rsidRDefault="007414C4" w:rsidP="007414C4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0E7A4D78" w14:textId="77777777" w:rsidR="007A40F0" w:rsidRDefault="007A40F0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04FABA22" w14:textId="03CFDCF6" w:rsidR="007A40F0" w:rsidRDefault="007A40F0" w:rsidP="007A40F0">
      <w:pPr>
        <w:pStyle w:val="Heading1"/>
      </w:pPr>
      <w:bookmarkStart w:id="26" w:name="_Toc20998333"/>
      <w:r>
        <w:lastRenderedPageBreak/>
        <w:t>Term</w:t>
      </w:r>
      <w:bookmarkEnd w:id="26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7A40F0" w14:paraId="1CA6194F" w14:textId="77777777" w:rsidTr="00A33986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21C34D0C" w14:textId="77777777" w:rsidR="007A40F0" w:rsidRPr="00F02F47" w:rsidRDefault="007A40F0" w:rsidP="00A33986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C6F7CA8" w14:textId="77777777" w:rsidR="007A40F0" w:rsidRPr="00F02F47" w:rsidRDefault="007A40F0" w:rsidP="00A33986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3C0E14D2" w14:textId="77777777" w:rsidR="007A40F0" w:rsidRPr="00F02F47" w:rsidRDefault="007A40F0" w:rsidP="00A33986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03418353" w14:textId="77777777" w:rsidR="007A40F0" w:rsidRPr="00F02F47" w:rsidRDefault="007A40F0" w:rsidP="00A33986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0357C220" w14:textId="77777777" w:rsidR="007A40F0" w:rsidRPr="00F02F47" w:rsidRDefault="007A40F0" w:rsidP="00A33986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58BEF73B" w14:textId="77777777" w:rsidR="007A40F0" w:rsidRPr="00F02F47" w:rsidRDefault="007A40F0" w:rsidP="00A33986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311F6658" w14:textId="77777777" w:rsidR="007A40F0" w:rsidRPr="00F02F47" w:rsidRDefault="007A40F0" w:rsidP="00A33986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7A40F0" w14:paraId="55CF5990" w14:textId="77777777" w:rsidTr="00A33986">
        <w:trPr>
          <w:trHeight w:val="264"/>
        </w:trPr>
        <w:tc>
          <w:tcPr>
            <w:tcW w:w="1800" w:type="dxa"/>
          </w:tcPr>
          <w:p w14:paraId="2B25AF49" w14:textId="77777777" w:rsidR="007A40F0" w:rsidRDefault="007A40F0" w:rsidP="00A33986"/>
        </w:tc>
        <w:tc>
          <w:tcPr>
            <w:tcW w:w="1260" w:type="dxa"/>
          </w:tcPr>
          <w:p w14:paraId="5FC25736" w14:textId="77777777" w:rsidR="007A40F0" w:rsidRDefault="007A40F0" w:rsidP="00A33986"/>
        </w:tc>
        <w:tc>
          <w:tcPr>
            <w:tcW w:w="1080" w:type="dxa"/>
          </w:tcPr>
          <w:p w14:paraId="3D98AEB3" w14:textId="77777777" w:rsidR="007A40F0" w:rsidRDefault="007A40F0" w:rsidP="00A33986"/>
        </w:tc>
        <w:tc>
          <w:tcPr>
            <w:tcW w:w="900" w:type="dxa"/>
          </w:tcPr>
          <w:p w14:paraId="2572DB13" w14:textId="77777777" w:rsidR="007A40F0" w:rsidRDefault="007A40F0" w:rsidP="00A33986"/>
        </w:tc>
        <w:tc>
          <w:tcPr>
            <w:tcW w:w="735" w:type="dxa"/>
          </w:tcPr>
          <w:p w14:paraId="424B3DC5" w14:textId="77777777" w:rsidR="007A40F0" w:rsidRDefault="007A40F0" w:rsidP="00A33986"/>
        </w:tc>
        <w:tc>
          <w:tcPr>
            <w:tcW w:w="1065" w:type="dxa"/>
          </w:tcPr>
          <w:p w14:paraId="5B8D8E8C" w14:textId="77777777" w:rsidR="007A40F0" w:rsidRDefault="007A40F0" w:rsidP="00A33986"/>
        </w:tc>
        <w:tc>
          <w:tcPr>
            <w:tcW w:w="3559" w:type="dxa"/>
          </w:tcPr>
          <w:p w14:paraId="60A284D9" w14:textId="77777777" w:rsidR="007A40F0" w:rsidRDefault="007A40F0" w:rsidP="00A33986"/>
        </w:tc>
      </w:tr>
      <w:tr w:rsidR="007A40F0" w14:paraId="266057DE" w14:textId="77777777" w:rsidTr="00A33986">
        <w:trPr>
          <w:trHeight w:val="276"/>
        </w:trPr>
        <w:tc>
          <w:tcPr>
            <w:tcW w:w="1800" w:type="dxa"/>
          </w:tcPr>
          <w:p w14:paraId="0EABD643" w14:textId="77777777" w:rsidR="007A40F0" w:rsidRDefault="007A40F0" w:rsidP="00A33986"/>
        </w:tc>
        <w:tc>
          <w:tcPr>
            <w:tcW w:w="1260" w:type="dxa"/>
          </w:tcPr>
          <w:p w14:paraId="71477FDC" w14:textId="77777777" w:rsidR="007A40F0" w:rsidRDefault="007A40F0" w:rsidP="00A33986"/>
        </w:tc>
        <w:tc>
          <w:tcPr>
            <w:tcW w:w="1080" w:type="dxa"/>
          </w:tcPr>
          <w:p w14:paraId="5F010B9D" w14:textId="77777777" w:rsidR="007A40F0" w:rsidRDefault="007A40F0" w:rsidP="00A33986"/>
        </w:tc>
        <w:tc>
          <w:tcPr>
            <w:tcW w:w="900" w:type="dxa"/>
          </w:tcPr>
          <w:p w14:paraId="46276711" w14:textId="77777777" w:rsidR="007A40F0" w:rsidRDefault="007A40F0" w:rsidP="00A33986"/>
        </w:tc>
        <w:tc>
          <w:tcPr>
            <w:tcW w:w="735" w:type="dxa"/>
          </w:tcPr>
          <w:p w14:paraId="70A9D9A1" w14:textId="77777777" w:rsidR="007A40F0" w:rsidRDefault="007A40F0" w:rsidP="00A33986"/>
        </w:tc>
        <w:tc>
          <w:tcPr>
            <w:tcW w:w="1065" w:type="dxa"/>
          </w:tcPr>
          <w:p w14:paraId="3F0EE941" w14:textId="77777777" w:rsidR="007A40F0" w:rsidRDefault="007A40F0" w:rsidP="00A33986"/>
        </w:tc>
        <w:tc>
          <w:tcPr>
            <w:tcW w:w="3559" w:type="dxa"/>
          </w:tcPr>
          <w:p w14:paraId="3A172E84" w14:textId="77777777" w:rsidR="007A40F0" w:rsidRDefault="007A40F0" w:rsidP="00A33986"/>
        </w:tc>
      </w:tr>
      <w:tr w:rsidR="007A40F0" w14:paraId="14460069" w14:textId="77777777" w:rsidTr="00A33986">
        <w:trPr>
          <w:trHeight w:val="264"/>
        </w:trPr>
        <w:tc>
          <w:tcPr>
            <w:tcW w:w="1800" w:type="dxa"/>
          </w:tcPr>
          <w:p w14:paraId="5917B84A" w14:textId="063DE733" w:rsidR="007A40F0" w:rsidRDefault="007A40F0" w:rsidP="00A33986">
            <w:proofErr w:type="spellStart"/>
            <w:r>
              <w:t>TermLength</w:t>
            </w:r>
            <w:proofErr w:type="spellEnd"/>
          </w:p>
        </w:tc>
        <w:tc>
          <w:tcPr>
            <w:tcW w:w="1260" w:type="dxa"/>
          </w:tcPr>
          <w:p w14:paraId="7E05C426" w14:textId="77777777" w:rsidR="007A40F0" w:rsidRDefault="007A40F0" w:rsidP="00A33986"/>
        </w:tc>
        <w:tc>
          <w:tcPr>
            <w:tcW w:w="1080" w:type="dxa"/>
          </w:tcPr>
          <w:p w14:paraId="3E42DAC5" w14:textId="6CB61F56" w:rsidR="007A40F0" w:rsidRDefault="007A40F0" w:rsidP="00A33986">
            <w:r>
              <w:t>Number</w:t>
            </w:r>
          </w:p>
        </w:tc>
        <w:tc>
          <w:tcPr>
            <w:tcW w:w="900" w:type="dxa"/>
          </w:tcPr>
          <w:p w14:paraId="25CF7FE0" w14:textId="77777777" w:rsidR="007A40F0" w:rsidRDefault="007A40F0" w:rsidP="00A33986"/>
        </w:tc>
        <w:tc>
          <w:tcPr>
            <w:tcW w:w="735" w:type="dxa"/>
          </w:tcPr>
          <w:p w14:paraId="246972B8" w14:textId="77777777" w:rsidR="007A40F0" w:rsidRDefault="007A40F0" w:rsidP="00A33986"/>
        </w:tc>
        <w:tc>
          <w:tcPr>
            <w:tcW w:w="1065" w:type="dxa"/>
          </w:tcPr>
          <w:p w14:paraId="7C62B51D" w14:textId="77777777" w:rsidR="007A40F0" w:rsidRDefault="007A40F0" w:rsidP="00A33986"/>
        </w:tc>
        <w:tc>
          <w:tcPr>
            <w:tcW w:w="3559" w:type="dxa"/>
          </w:tcPr>
          <w:p w14:paraId="71CB032E" w14:textId="187B2A20" w:rsidR="007A40F0" w:rsidRDefault="007A40F0" w:rsidP="00A33986">
            <w:r>
              <w:t>Number of days</w:t>
            </w:r>
          </w:p>
        </w:tc>
      </w:tr>
      <w:tr w:rsidR="007A40F0" w14:paraId="25CB2B75" w14:textId="77777777" w:rsidTr="00A33986">
        <w:trPr>
          <w:trHeight w:val="264"/>
        </w:trPr>
        <w:tc>
          <w:tcPr>
            <w:tcW w:w="1800" w:type="dxa"/>
          </w:tcPr>
          <w:p w14:paraId="5C8A89FE" w14:textId="781C1114" w:rsidR="007A40F0" w:rsidRDefault="007A40F0" w:rsidP="00A33986">
            <w:proofErr w:type="spellStart"/>
            <w:r>
              <w:t>TermLateFee</w:t>
            </w:r>
            <w:proofErr w:type="spellEnd"/>
          </w:p>
        </w:tc>
        <w:tc>
          <w:tcPr>
            <w:tcW w:w="1260" w:type="dxa"/>
          </w:tcPr>
          <w:p w14:paraId="49DCCAE9" w14:textId="0A4FFAE6" w:rsidR="007A40F0" w:rsidRDefault="007A40F0" w:rsidP="007A40F0">
            <w:pPr>
              <w:tabs>
                <w:tab w:val="left" w:pos="870"/>
              </w:tabs>
            </w:pPr>
          </w:p>
        </w:tc>
        <w:tc>
          <w:tcPr>
            <w:tcW w:w="1080" w:type="dxa"/>
          </w:tcPr>
          <w:p w14:paraId="36612D3A" w14:textId="7FED5DC7" w:rsidR="007A40F0" w:rsidRDefault="007A40F0" w:rsidP="00A33986">
            <w:r>
              <w:t>Number</w:t>
            </w:r>
          </w:p>
        </w:tc>
        <w:tc>
          <w:tcPr>
            <w:tcW w:w="900" w:type="dxa"/>
          </w:tcPr>
          <w:p w14:paraId="4910E914" w14:textId="77777777" w:rsidR="007A40F0" w:rsidRDefault="007A40F0" w:rsidP="00A33986"/>
        </w:tc>
        <w:tc>
          <w:tcPr>
            <w:tcW w:w="735" w:type="dxa"/>
          </w:tcPr>
          <w:p w14:paraId="28CA8A65" w14:textId="77777777" w:rsidR="007A40F0" w:rsidRDefault="007A40F0" w:rsidP="00A33986"/>
        </w:tc>
        <w:tc>
          <w:tcPr>
            <w:tcW w:w="1065" w:type="dxa"/>
          </w:tcPr>
          <w:p w14:paraId="7D2C0E45" w14:textId="77777777" w:rsidR="007A40F0" w:rsidRDefault="007A40F0" w:rsidP="00A33986"/>
        </w:tc>
        <w:tc>
          <w:tcPr>
            <w:tcW w:w="3559" w:type="dxa"/>
          </w:tcPr>
          <w:p w14:paraId="1E2C5525" w14:textId="36497C06" w:rsidR="007A40F0" w:rsidRDefault="007A40F0" w:rsidP="00A33986">
            <w:r>
              <w:t>Late Fee (per day)</w:t>
            </w:r>
          </w:p>
        </w:tc>
      </w:tr>
      <w:tr w:rsidR="007A40F0" w14:paraId="13B39EFE" w14:textId="77777777" w:rsidTr="00A33986">
        <w:trPr>
          <w:trHeight w:val="60"/>
        </w:trPr>
        <w:tc>
          <w:tcPr>
            <w:tcW w:w="1800" w:type="dxa"/>
          </w:tcPr>
          <w:p w14:paraId="7E4EF820" w14:textId="77777777" w:rsidR="007A40F0" w:rsidRDefault="007A40F0" w:rsidP="00A33986"/>
        </w:tc>
        <w:tc>
          <w:tcPr>
            <w:tcW w:w="1260" w:type="dxa"/>
          </w:tcPr>
          <w:p w14:paraId="3691CE8C" w14:textId="77777777" w:rsidR="007A40F0" w:rsidRDefault="007A40F0" w:rsidP="00A33986"/>
        </w:tc>
        <w:tc>
          <w:tcPr>
            <w:tcW w:w="1080" w:type="dxa"/>
          </w:tcPr>
          <w:p w14:paraId="12ADB27E" w14:textId="77777777" w:rsidR="007A40F0" w:rsidRDefault="007A40F0" w:rsidP="00A33986"/>
        </w:tc>
        <w:tc>
          <w:tcPr>
            <w:tcW w:w="900" w:type="dxa"/>
          </w:tcPr>
          <w:p w14:paraId="2CA55940" w14:textId="77777777" w:rsidR="007A40F0" w:rsidRDefault="007A40F0" w:rsidP="00A33986"/>
        </w:tc>
        <w:tc>
          <w:tcPr>
            <w:tcW w:w="735" w:type="dxa"/>
          </w:tcPr>
          <w:p w14:paraId="5E5DBF0B" w14:textId="77777777" w:rsidR="007A40F0" w:rsidRDefault="007A40F0" w:rsidP="00A33986"/>
        </w:tc>
        <w:tc>
          <w:tcPr>
            <w:tcW w:w="1065" w:type="dxa"/>
          </w:tcPr>
          <w:p w14:paraId="4D76FE2F" w14:textId="77777777" w:rsidR="007A40F0" w:rsidRDefault="007A40F0" w:rsidP="00A33986"/>
        </w:tc>
        <w:tc>
          <w:tcPr>
            <w:tcW w:w="3559" w:type="dxa"/>
          </w:tcPr>
          <w:p w14:paraId="69022E35" w14:textId="77777777" w:rsidR="007A40F0" w:rsidRDefault="007A40F0" w:rsidP="00A33986"/>
        </w:tc>
      </w:tr>
      <w:tr w:rsidR="007A40F0" w14:paraId="0F9E3539" w14:textId="77777777" w:rsidTr="00A33986">
        <w:trPr>
          <w:trHeight w:val="60"/>
        </w:trPr>
        <w:tc>
          <w:tcPr>
            <w:tcW w:w="1800" w:type="dxa"/>
          </w:tcPr>
          <w:p w14:paraId="6CE733CA" w14:textId="77777777" w:rsidR="007A40F0" w:rsidRDefault="007A40F0" w:rsidP="00A33986"/>
        </w:tc>
        <w:tc>
          <w:tcPr>
            <w:tcW w:w="1260" w:type="dxa"/>
          </w:tcPr>
          <w:p w14:paraId="7CBAAB17" w14:textId="77777777" w:rsidR="007A40F0" w:rsidRDefault="007A40F0" w:rsidP="00A33986"/>
        </w:tc>
        <w:tc>
          <w:tcPr>
            <w:tcW w:w="1080" w:type="dxa"/>
          </w:tcPr>
          <w:p w14:paraId="204281FA" w14:textId="77777777" w:rsidR="007A40F0" w:rsidRDefault="007A40F0" w:rsidP="00A33986"/>
        </w:tc>
        <w:tc>
          <w:tcPr>
            <w:tcW w:w="900" w:type="dxa"/>
          </w:tcPr>
          <w:p w14:paraId="32810799" w14:textId="77777777" w:rsidR="007A40F0" w:rsidRDefault="007A40F0" w:rsidP="00A33986"/>
        </w:tc>
        <w:tc>
          <w:tcPr>
            <w:tcW w:w="735" w:type="dxa"/>
          </w:tcPr>
          <w:p w14:paraId="1B0D3FC4" w14:textId="77777777" w:rsidR="007A40F0" w:rsidRDefault="007A40F0" w:rsidP="00A33986"/>
        </w:tc>
        <w:tc>
          <w:tcPr>
            <w:tcW w:w="1065" w:type="dxa"/>
          </w:tcPr>
          <w:p w14:paraId="66540B1B" w14:textId="77777777" w:rsidR="007A40F0" w:rsidRDefault="007A40F0" w:rsidP="00A33986"/>
        </w:tc>
        <w:tc>
          <w:tcPr>
            <w:tcW w:w="3559" w:type="dxa"/>
          </w:tcPr>
          <w:p w14:paraId="413B00E5" w14:textId="77777777" w:rsidR="007A40F0" w:rsidRDefault="007A40F0" w:rsidP="00A33986"/>
        </w:tc>
      </w:tr>
      <w:tr w:rsidR="007A40F0" w14:paraId="13F4A8F7" w14:textId="77777777" w:rsidTr="00A33986">
        <w:trPr>
          <w:trHeight w:val="60"/>
        </w:trPr>
        <w:tc>
          <w:tcPr>
            <w:tcW w:w="1800" w:type="dxa"/>
          </w:tcPr>
          <w:p w14:paraId="436C91FD" w14:textId="77777777" w:rsidR="007A40F0" w:rsidRDefault="007A40F0" w:rsidP="00A33986"/>
        </w:tc>
        <w:tc>
          <w:tcPr>
            <w:tcW w:w="1260" w:type="dxa"/>
          </w:tcPr>
          <w:p w14:paraId="37297F49" w14:textId="77777777" w:rsidR="007A40F0" w:rsidRDefault="007A40F0" w:rsidP="00A33986"/>
        </w:tc>
        <w:tc>
          <w:tcPr>
            <w:tcW w:w="1080" w:type="dxa"/>
          </w:tcPr>
          <w:p w14:paraId="4E04EE55" w14:textId="77777777" w:rsidR="007A40F0" w:rsidRDefault="007A40F0" w:rsidP="00A33986"/>
        </w:tc>
        <w:tc>
          <w:tcPr>
            <w:tcW w:w="900" w:type="dxa"/>
          </w:tcPr>
          <w:p w14:paraId="2E38126A" w14:textId="77777777" w:rsidR="007A40F0" w:rsidRDefault="007A40F0" w:rsidP="00A33986"/>
        </w:tc>
        <w:tc>
          <w:tcPr>
            <w:tcW w:w="735" w:type="dxa"/>
          </w:tcPr>
          <w:p w14:paraId="382736B0" w14:textId="77777777" w:rsidR="007A40F0" w:rsidRDefault="007A40F0" w:rsidP="00A33986"/>
        </w:tc>
        <w:tc>
          <w:tcPr>
            <w:tcW w:w="1065" w:type="dxa"/>
          </w:tcPr>
          <w:p w14:paraId="5369D108" w14:textId="77777777" w:rsidR="007A40F0" w:rsidRDefault="007A40F0" w:rsidP="00A33986"/>
        </w:tc>
        <w:tc>
          <w:tcPr>
            <w:tcW w:w="3559" w:type="dxa"/>
          </w:tcPr>
          <w:p w14:paraId="1D850A9B" w14:textId="77777777" w:rsidR="007A40F0" w:rsidRDefault="007A40F0" w:rsidP="00A33986"/>
        </w:tc>
      </w:tr>
      <w:tr w:rsidR="007A40F0" w14:paraId="21F965E8" w14:textId="77777777" w:rsidTr="00A33986">
        <w:trPr>
          <w:trHeight w:val="60"/>
        </w:trPr>
        <w:tc>
          <w:tcPr>
            <w:tcW w:w="1800" w:type="dxa"/>
          </w:tcPr>
          <w:p w14:paraId="2C02B83D" w14:textId="77777777" w:rsidR="007A40F0" w:rsidRDefault="007A40F0" w:rsidP="00A33986"/>
        </w:tc>
        <w:tc>
          <w:tcPr>
            <w:tcW w:w="1260" w:type="dxa"/>
          </w:tcPr>
          <w:p w14:paraId="7F62D1F3" w14:textId="77777777" w:rsidR="007A40F0" w:rsidRDefault="007A40F0" w:rsidP="00A33986"/>
        </w:tc>
        <w:tc>
          <w:tcPr>
            <w:tcW w:w="1080" w:type="dxa"/>
          </w:tcPr>
          <w:p w14:paraId="0D1D56A9" w14:textId="77777777" w:rsidR="007A40F0" w:rsidRDefault="007A40F0" w:rsidP="00A33986"/>
        </w:tc>
        <w:tc>
          <w:tcPr>
            <w:tcW w:w="900" w:type="dxa"/>
          </w:tcPr>
          <w:p w14:paraId="39923CC7" w14:textId="77777777" w:rsidR="007A40F0" w:rsidRDefault="007A40F0" w:rsidP="00A33986"/>
        </w:tc>
        <w:tc>
          <w:tcPr>
            <w:tcW w:w="735" w:type="dxa"/>
          </w:tcPr>
          <w:p w14:paraId="3A327EA7" w14:textId="77777777" w:rsidR="007A40F0" w:rsidRDefault="007A40F0" w:rsidP="00A33986"/>
        </w:tc>
        <w:tc>
          <w:tcPr>
            <w:tcW w:w="1065" w:type="dxa"/>
          </w:tcPr>
          <w:p w14:paraId="3E3196C6" w14:textId="77777777" w:rsidR="007A40F0" w:rsidRDefault="007A40F0" w:rsidP="00A33986"/>
        </w:tc>
        <w:tc>
          <w:tcPr>
            <w:tcW w:w="3559" w:type="dxa"/>
          </w:tcPr>
          <w:p w14:paraId="0F71F60F" w14:textId="77777777" w:rsidR="007A40F0" w:rsidRDefault="007A40F0" w:rsidP="00A33986"/>
        </w:tc>
      </w:tr>
      <w:tr w:rsidR="007A40F0" w14:paraId="6B853BC5" w14:textId="77777777" w:rsidTr="00A33986">
        <w:trPr>
          <w:trHeight w:val="60"/>
        </w:trPr>
        <w:tc>
          <w:tcPr>
            <w:tcW w:w="1800" w:type="dxa"/>
          </w:tcPr>
          <w:p w14:paraId="77C7418E" w14:textId="77777777" w:rsidR="007A40F0" w:rsidRDefault="007A40F0" w:rsidP="00A33986"/>
        </w:tc>
        <w:tc>
          <w:tcPr>
            <w:tcW w:w="1260" w:type="dxa"/>
          </w:tcPr>
          <w:p w14:paraId="322AE158" w14:textId="77777777" w:rsidR="007A40F0" w:rsidRDefault="007A40F0" w:rsidP="00A33986"/>
        </w:tc>
        <w:tc>
          <w:tcPr>
            <w:tcW w:w="1080" w:type="dxa"/>
          </w:tcPr>
          <w:p w14:paraId="3213B114" w14:textId="77777777" w:rsidR="007A40F0" w:rsidRDefault="007A40F0" w:rsidP="00A33986"/>
        </w:tc>
        <w:tc>
          <w:tcPr>
            <w:tcW w:w="900" w:type="dxa"/>
          </w:tcPr>
          <w:p w14:paraId="387D2A60" w14:textId="77777777" w:rsidR="007A40F0" w:rsidRDefault="007A40F0" w:rsidP="00A33986"/>
        </w:tc>
        <w:tc>
          <w:tcPr>
            <w:tcW w:w="735" w:type="dxa"/>
          </w:tcPr>
          <w:p w14:paraId="34CF841C" w14:textId="77777777" w:rsidR="007A40F0" w:rsidRDefault="007A40F0" w:rsidP="00A33986"/>
        </w:tc>
        <w:tc>
          <w:tcPr>
            <w:tcW w:w="1065" w:type="dxa"/>
          </w:tcPr>
          <w:p w14:paraId="180BFAD8" w14:textId="77777777" w:rsidR="007A40F0" w:rsidRDefault="007A40F0" w:rsidP="00A33986"/>
        </w:tc>
        <w:tc>
          <w:tcPr>
            <w:tcW w:w="3559" w:type="dxa"/>
          </w:tcPr>
          <w:p w14:paraId="1EA2EDB0" w14:textId="77777777" w:rsidR="007A40F0" w:rsidRDefault="007A40F0" w:rsidP="00A33986"/>
        </w:tc>
      </w:tr>
      <w:tr w:rsidR="007A40F0" w14:paraId="65449498" w14:textId="77777777" w:rsidTr="00A33986">
        <w:trPr>
          <w:trHeight w:val="60"/>
        </w:trPr>
        <w:tc>
          <w:tcPr>
            <w:tcW w:w="1800" w:type="dxa"/>
          </w:tcPr>
          <w:p w14:paraId="7152F5AA" w14:textId="77777777" w:rsidR="007A40F0" w:rsidRDefault="007A40F0" w:rsidP="00A33986"/>
        </w:tc>
        <w:tc>
          <w:tcPr>
            <w:tcW w:w="1260" w:type="dxa"/>
          </w:tcPr>
          <w:p w14:paraId="16A779C4" w14:textId="77777777" w:rsidR="007A40F0" w:rsidRDefault="007A40F0" w:rsidP="00A33986"/>
        </w:tc>
        <w:tc>
          <w:tcPr>
            <w:tcW w:w="1080" w:type="dxa"/>
          </w:tcPr>
          <w:p w14:paraId="31F7032F" w14:textId="77777777" w:rsidR="007A40F0" w:rsidRDefault="007A40F0" w:rsidP="00A33986"/>
        </w:tc>
        <w:tc>
          <w:tcPr>
            <w:tcW w:w="900" w:type="dxa"/>
          </w:tcPr>
          <w:p w14:paraId="6C41F7A4" w14:textId="77777777" w:rsidR="007A40F0" w:rsidRDefault="007A40F0" w:rsidP="00A33986"/>
        </w:tc>
        <w:tc>
          <w:tcPr>
            <w:tcW w:w="735" w:type="dxa"/>
          </w:tcPr>
          <w:p w14:paraId="39C6390D" w14:textId="77777777" w:rsidR="007A40F0" w:rsidRDefault="007A40F0" w:rsidP="00A33986"/>
        </w:tc>
        <w:tc>
          <w:tcPr>
            <w:tcW w:w="1065" w:type="dxa"/>
          </w:tcPr>
          <w:p w14:paraId="048785E9" w14:textId="77777777" w:rsidR="007A40F0" w:rsidRDefault="007A40F0" w:rsidP="00A33986"/>
        </w:tc>
        <w:tc>
          <w:tcPr>
            <w:tcW w:w="3559" w:type="dxa"/>
          </w:tcPr>
          <w:p w14:paraId="5E28FB7B" w14:textId="77777777" w:rsidR="007A40F0" w:rsidRDefault="007A40F0" w:rsidP="00A33986"/>
        </w:tc>
      </w:tr>
      <w:tr w:rsidR="007A40F0" w14:paraId="17554942" w14:textId="77777777" w:rsidTr="00A33986">
        <w:trPr>
          <w:trHeight w:val="60"/>
        </w:trPr>
        <w:tc>
          <w:tcPr>
            <w:tcW w:w="1800" w:type="dxa"/>
          </w:tcPr>
          <w:p w14:paraId="13056F2D" w14:textId="77777777" w:rsidR="007A40F0" w:rsidRDefault="007A40F0" w:rsidP="00A33986"/>
        </w:tc>
        <w:tc>
          <w:tcPr>
            <w:tcW w:w="1260" w:type="dxa"/>
          </w:tcPr>
          <w:p w14:paraId="5286D0A9" w14:textId="77777777" w:rsidR="007A40F0" w:rsidRDefault="007A40F0" w:rsidP="00A33986"/>
        </w:tc>
        <w:tc>
          <w:tcPr>
            <w:tcW w:w="1080" w:type="dxa"/>
          </w:tcPr>
          <w:p w14:paraId="18FFCFE5" w14:textId="77777777" w:rsidR="007A40F0" w:rsidRDefault="007A40F0" w:rsidP="00A33986"/>
        </w:tc>
        <w:tc>
          <w:tcPr>
            <w:tcW w:w="900" w:type="dxa"/>
          </w:tcPr>
          <w:p w14:paraId="28D73845" w14:textId="77777777" w:rsidR="007A40F0" w:rsidRDefault="007A40F0" w:rsidP="00A33986"/>
        </w:tc>
        <w:tc>
          <w:tcPr>
            <w:tcW w:w="735" w:type="dxa"/>
          </w:tcPr>
          <w:p w14:paraId="63966BC2" w14:textId="77777777" w:rsidR="007A40F0" w:rsidRDefault="007A40F0" w:rsidP="00A33986"/>
        </w:tc>
        <w:tc>
          <w:tcPr>
            <w:tcW w:w="1065" w:type="dxa"/>
          </w:tcPr>
          <w:p w14:paraId="1CB0D043" w14:textId="77777777" w:rsidR="007A40F0" w:rsidRDefault="007A40F0" w:rsidP="00A33986"/>
        </w:tc>
        <w:tc>
          <w:tcPr>
            <w:tcW w:w="3559" w:type="dxa"/>
          </w:tcPr>
          <w:p w14:paraId="46326B90" w14:textId="77777777" w:rsidR="007A40F0" w:rsidRDefault="007A40F0" w:rsidP="00A33986"/>
        </w:tc>
      </w:tr>
      <w:tr w:rsidR="007A40F0" w14:paraId="2C798477" w14:textId="77777777" w:rsidTr="00A33986">
        <w:trPr>
          <w:trHeight w:val="60"/>
        </w:trPr>
        <w:tc>
          <w:tcPr>
            <w:tcW w:w="1800" w:type="dxa"/>
          </w:tcPr>
          <w:p w14:paraId="3DE82991" w14:textId="77777777" w:rsidR="007A40F0" w:rsidRDefault="007A40F0" w:rsidP="00A33986"/>
        </w:tc>
        <w:tc>
          <w:tcPr>
            <w:tcW w:w="1260" w:type="dxa"/>
          </w:tcPr>
          <w:p w14:paraId="0E8F692F" w14:textId="77777777" w:rsidR="007A40F0" w:rsidRDefault="007A40F0" w:rsidP="00A33986"/>
        </w:tc>
        <w:tc>
          <w:tcPr>
            <w:tcW w:w="1080" w:type="dxa"/>
          </w:tcPr>
          <w:p w14:paraId="2EC2EAD2" w14:textId="77777777" w:rsidR="007A40F0" w:rsidRDefault="007A40F0" w:rsidP="00A33986"/>
        </w:tc>
        <w:tc>
          <w:tcPr>
            <w:tcW w:w="900" w:type="dxa"/>
          </w:tcPr>
          <w:p w14:paraId="06B73D5B" w14:textId="77777777" w:rsidR="007A40F0" w:rsidRDefault="007A40F0" w:rsidP="00A33986"/>
        </w:tc>
        <w:tc>
          <w:tcPr>
            <w:tcW w:w="735" w:type="dxa"/>
          </w:tcPr>
          <w:p w14:paraId="3EB96EFA" w14:textId="77777777" w:rsidR="007A40F0" w:rsidRDefault="007A40F0" w:rsidP="00A33986"/>
        </w:tc>
        <w:tc>
          <w:tcPr>
            <w:tcW w:w="1065" w:type="dxa"/>
          </w:tcPr>
          <w:p w14:paraId="6AE33905" w14:textId="77777777" w:rsidR="007A40F0" w:rsidRDefault="007A40F0" w:rsidP="00A33986"/>
        </w:tc>
        <w:tc>
          <w:tcPr>
            <w:tcW w:w="3559" w:type="dxa"/>
          </w:tcPr>
          <w:p w14:paraId="2A0F6A9B" w14:textId="77777777" w:rsidR="007A40F0" w:rsidRDefault="007A40F0" w:rsidP="00A33986"/>
        </w:tc>
      </w:tr>
      <w:tr w:rsidR="007A40F0" w14:paraId="54C46A09" w14:textId="77777777" w:rsidTr="00A33986">
        <w:trPr>
          <w:trHeight w:val="60"/>
        </w:trPr>
        <w:tc>
          <w:tcPr>
            <w:tcW w:w="1800" w:type="dxa"/>
          </w:tcPr>
          <w:p w14:paraId="4CDB9FFF" w14:textId="77777777" w:rsidR="007A40F0" w:rsidRDefault="007A40F0" w:rsidP="00A33986"/>
        </w:tc>
        <w:tc>
          <w:tcPr>
            <w:tcW w:w="1260" w:type="dxa"/>
          </w:tcPr>
          <w:p w14:paraId="2095E084" w14:textId="77777777" w:rsidR="007A40F0" w:rsidRDefault="007A40F0" w:rsidP="00A33986"/>
        </w:tc>
        <w:tc>
          <w:tcPr>
            <w:tcW w:w="1080" w:type="dxa"/>
          </w:tcPr>
          <w:p w14:paraId="30D2EA7E" w14:textId="77777777" w:rsidR="007A40F0" w:rsidRDefault="007A40F0" w:rsidP="00A33986"/>
        </w:tc>
        <w:tc>
          <w:tcPr>
            <w:tcW w:w="900" w:type="dxa"/>
          </w:tcPr>
          <w:p w14:paraId="267AA2A4" w14:textId="77777777" w:rsidR="007A40F0" w:rsidRDefault="007A40F0" w:rsidP="00A33986"/>
        </w:tc>
        <w:tc>
          <w:tcPr>
            <w:tcW w:w="735" w:type="dxa"/>
          </w:tcPr>
          <w:p w14:paraId="49BE3044" w14:textId="77777777" w:rsidR="007A40F0" w:rsidRDefault="007A40F0" w:rsidP="00A33986"/>
        </w:tc>
        <w:tc>
          <w:tcPr>
            <w:tcW w:w="1065" w:type="dxa"/>
          </w:tcPr>
          <w:p w14:paraId="204E6D82" w14:textId="77777777" w:rsidR="007A40F0" w:rsidRDefault="007A40F0" w:rsidP="00A33986"/>
        </w:tc>
        <w:tc>
          <w:tcPr>
            <w:tcW w:w="3559" w:type="dxa"/>
          </w:tcPr>
          <w:p w14:paraId="7BCBCEAB" w14:textId="77777777" w:rsidR="007A40F0" w:rsidRDefault="007A40F0" w:rsidP="00A33986"/>
        </w:tc>
      </w:tr>
      <w:tr w:rsidR="007A40F0" w14:paraId="60D6ACB3" w14:textId="77777777" w:rsidTr="00A33986">
        <w:trPr>
          <w:trHeight w:val="276"/>
        </w:trPr>
        <w:tc>
          <w:tcPr>
            <w:tcW w:w="1800" w:type="dxa"/>
          </w:tcPr>
          <w:p w14:paraId="0E24B51D" w14:textId="77777777" w:rsidR="007A40F0" w:rsidRDefault="007A40F0" w:rsidP="00A33986"/>
        </w:tc>
        <w:tc>
          <w:tcPr>
            <w:tcW w:w="1260" w:type="dxa"/>
          </w:tcPr>
          <w:p w14:paraId="3144C4D8" w14:textId="77777777" w:rsidR="007A40F0" w:rsidRDefault="007A40F0" w:rsidP="00A33986"/>
        </w:tc>
        <w:tc>
          <w:tcPr>
            <w:tcW w:w="1080" w:type="dxa"/>
          </w:tcPr>
          <w:p w14:paraId="36406BDC" w14:textId="77777777" w:rsidR="007A40F0" w:rsidRDefault="007A40F0" w:rsidP="00A33986"/>
        </w:tc>
        <w:tc>
          <w:tcPr>
            <w:tcW w:w="900" w:type="dxa"/>
          </w:tcPr>
          <w:p w14:paraId="6076A525" w14:textId="77777777" w:rsidR="007A40F0" w:rsidRDefault="007A40F0" w:rsidP="00A33986"/>
        </w:tc>
        <w:tc>
          <w:tcPr>
            <w:tcW w:w="735" w:type="dxa"/>
          </w:tcPr>
          <w:p w14:paraId="42AA6E8F" w14:textId="77777777" w:rsidR="007A40F0" w:rsidRDefault="007A40F0" w:rsidP="00A33986"/>
        </w:tc>
        <w:tc>
          <w:tcPr>
            <w:tcW w:w="1065" w:type="dxa"/>
          </w:tcPr>
          <w:p w14:paraId="1F602FEE" w14:textId="77777777" w:rsidR="007A40F0" w:rsidRDefault="007A40F0" w:rsidP="00A33986"/>
        </w:tc>
        <w:tc>
          <w:tcPr>
            <w:tcW w:w="3559" w:type="dxa"/>
          </w:tcPr>
          <w:p w14:paraId="481B77FB" w14:textId="77777777" w:rsidR="007A40F0" w:rsidRDefault="007A40F0" w:rsidP="00A33986"/>
        </w:tc>
      </w:tr>
      <w:tr w:rsidR="007A40F0" w14:paraId="57980E8D" w14:textId="77777777" w:rsidTr="00A33986">
        <w:trPr>
          <w:trHeight w:val="264"/>
        </w:trPr>
        <w:tc>
          <w:tcPr>
            <w:tcW w:w="1800" w:type="dxa"/>
          </w:tcPr>
          <w:p w14:paraId="26AC4B09" w14:textId="77777777" w:rsidR="007A40F0" w:rsidRDefault="007A40F0" w:rsidP="00A33986"/>
        </w:tc>
        <w:tc>
          <w:tcPr>
            <w:tcW w:w="1260" w:type="dxa"/>
          </w:tcPr>
          <w:p w14:paraId="3AC76359" w14:textId="77777777" w:rsidR="007A40F0" w:rsidRDefault="007A40F0" w:rsidP="00A33986"/>
        </w:tc>
        <w:tc>
          <w:tcPr>
            <w:tcW w:w="1080" w:type="dxa"/>
          </w:tcPr>
          <w:p w14:paraId="0E3B2753" w14:textId="77777777" w:rsidR="007A40F0" w:rsidRDefault="007A40F0" w:rsidP="00A33986"/>
        </w:tc>
        <w:tc>
          <w:tcPr>
            <w:tcW w:w="900" w:type="dxa"/>
          </w:tcPr>
          <w:p w14:paraId="0E605467" w14:textId="77777777" w:rsidR="007A40F0" w:rsidRDefault="007A40F0" w:rsidP="00A33986"/>
        </w:tc>
        <w:tc>
          <w:tcPr>
            <w:tcW w:w="735" w:type="dxa"/>
          </w:tcPr>
          <w:p w14:paraId="20929E34" w14:textId="77777777" w:rsidR="007A40F0" w:rsidRDefault="007A40F0" w:rsidP="00A33986"/>
        </w:tc>
        <w:tc>
          <w:tcPr>
            <w:tcW w:w="1065" w:type="dxa"/>
          </w:tcPr>
          <w:p w14:paraId="33CBFFDE" w14:textId="77777777" w:rsidR="007A40F0" w:rsidRDefault="007A40F0" w:rsidP="00A33986"/>
        </w:tc>
        <w:tc>
          <w:tcPr>
            <w:tcW w:w="3559" w:type="dxa"/>
          </w:tcPr>
          <w:p w14:paraId="3423AC5C" w14:textId="77777777" w:rsidR="007A40F0" w:rsidRDefault="007A40F0" w:rsidP="00A33986"/>
        </w:tc>
      </w:tr>
    </w:tbl>
    <w:p w14:paraId="7F731BD9" w14:textId="77777777" w:rsidR="007A40F0" w:rsidRDefault="007A40F0" w:rsidP="007A40F0"/>
    <w:p w14:paraId="7E0051DC" w14:textId="77777777" w:rsidR="007A40F0" w:rsidRDefault="007A40F0" w:rsidP="007A40F0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62003DA9" w14:textId="07882EDB" w:rsidR="007414C4" w:rsidRDefault="007414C4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5C42FE96" w14:textId="20E66965" w:rsidR="00191188" w:rsidRDefault="00191188" w:rsidP="00191188">
      <w:pPr>
        <w:pStyle w:val="Heading1"/>
      </w:pPr>
      <w:bookmarkStart w:id="27" w:name="_Toc19181247"/>
      <w:bookmarkStart w:id="28" w:name="_Toc20998334"/>
      <w:r>
        <w:lastRenderedPageBreak/>
        <w:t>Title</w:t>
      </w:r>
      <w:bookmarkEnd w:id="27"/>
      <w:bookmarkEnd w:id="28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530"/>
        <w:gridCol w:w="1170"/>
        <w:gridCol w:w="540"/>
        <w:gridCol w:w="735"/>
        <w:gridCol w:w="1335"/>
        <w:gridCol w:w="3289"/>
      </w:tblGrid>
      <w:tr w:rsidR="00191188" w14:paraId="7DF155E5" w14:textId="77777777" w:rsidTr="0039660D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112DB648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14:paraId="21B6B050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7896C3D4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540" w:type="dxa"/>
            <w:shd w:val="clear" w:color="auto" w:fill="DEEAF6" w:themeFill="accent1" w:themeFillTint="33"/>
          </w:tcPr>
          <w:p w14:paraId="4AE382E4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15214DCE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335" w:type="dxa"/>
            <w:shd w:val="clear" w:color="auto" w:fill="DEEAF6" w:themeFill="accent1" w:themeFillTint="33"/>
          </w:tcPr>
          <w:p w14:paraId="39B29DAB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289" w:type="dxa"/>
            <w:shd w:val="clear" w:color="auto" w:fill="DEEAF6" w:themeFill="accent1" w:themeFillTint="33"/>
          </w:tcPr>
          <w:p w14:paraId="14578E0D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91188" w14:paraId="67D72D2D" w14:textId="77777777" w:rsidTr="0039660D">
        <w:trPr>
          <w:trHeight w:val="264"/>
        </w:trPr>
        <w:tc>
          <w:tcPr>
            <w:tcW w:w="1800" w:type="dxa"/>
          </w:tcPr>
          <w:p w14:paraId="2E7935D8" w14:textId="30760C00" w:rsidR="00191188" w:rsidRPr="007045A0" w:rsidRDefault="00EA3BA1" w:rsidP="00B37493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7045A0">
              <w:rPr>
                <w:b/>
                <w:bCs/>
                <w:sz w:val="28"/>
                <w:szCs w:val="28"/>
                <w:u w:val="single"/>
              </w:rPr>
              <w:t>TtlID</w:t>
            </w:r>
            <w:proofErr w:type="spellEnd"/>
          </w:p>
        </w:tc>
        <w:tc>
          <w:tcPr>
            <w:tcW w:w="1530" w:type="dxa"/>
          </w:tcPr>
          <w:p w14:paraId="7B13587C" w14:textId="7C4EE528" w:rsidR="00191188" w:rsidRDefault="00EA3BA1" w:rsidP="00B37493">
            <w:r>
              <w:t>PK</w:t>
            </w:r>
          </w:p>
        </w:tc>
        <w:tc>
          <w:tcPr>
            <w:tcW w:w="1170" w:type="dxa"/>
          </w:tcPr>
          <w:p w14:paraId="30369604" w14:textId="65FD301A" w:rsidR="00191188" w:rsidRDefault="00EA3BA1" w:rsidP="00B37493">
            <w:r>
              <w:t>Number</w:t>
            </w:r>
          </w:p>
        </w:tc>
        <w:tc>
          <w:tcPr>
            <w:tcW w:w="540" w:type="dxa"/>
          </w:tcPr>
          <w:p w14:paraId="3925F2CB" w14:textId="56D1E003" w:rsidR="00191188" w:rsidRDefault="00EA3BA1" w:rsidP="00B37493">
            <w:r>
              <w:t>10</w:t>
            </w:r>
          </w:p>
        </w:tc>
        <w:tc>
          <w:tcPr>
            <w:tcW w:w="735" w:type="dxa"/>
          </w:tcPr>
          <w:p w14:paraId="7FE01954" w14:textId="4C8BC7D4" w:rsidR="00191188" w:rsidRDefault="00EA3BA1" w:rsidP="00B37493">
            <w:r>
              <w:t>Y</w:t>
            </w:r>
          </w:p>
        </w:tc>
        <w:tc>
          <w:tcPr>
            <w:tcW w:w="1335" w:type="dxa"/>
          </w:tcPr>
          <w:p w14:paraId="5338A593" w14:textId="1800E2AF" w:rsidR="00191188" w:rsidRDefault="00EA3BA1" w:rsidP="00B37493">
            <w:r>
              <w:t>9999999999</w:t>
            </w:r>
          </w:p>
        </w:tc>
        <w:tc>
          <w:tcPr>
            <w:tcW w:w="3289" w:type="dxa"/>
          </w:tcPr>
          <w:p w14:paraId="3F34CE32" w14:textId="77777777" w:rsidR="00191188" w:rsidRDefault="00191188" w:rsidP="00B37493"/>
        </w:tc>
      </w:tr>
      <w:tr w:rsidR="00191188" w14:paraId="5C906B04" w14:textId="77777777" w:rsidTr="0039660D">
        <w:trPr>
          <w:trHeight w:val="276"/>
        </w:trPr>
        <w:tc>
          <w:tcPr>
            <w:tcW w:w="1800" w:type="dxa"/>
          </w:tcPr>
          <w:p w14:paraId="44ED0F75" w14:textId="5BEAF7E4" w:rsidR="00191188" w:rsidRDefault="006136AD" w:rsidP="00B37493">
            <w:proofErr w:type="spellStart"/>
            <w:r w:rsidRPr="000457E7">
              <w:rPr>
                <w:color w:val="FF0000"/>
              </w:rPr>
              <w:t>GenreCode</w:t>
            </w:r>
            <w:proofErr w:type="spellEnd"/>
          </w:p>
        </w:tc>
        <w:tc>
          <w:tcPr>
            <w:tcW w:w="1530" w:type="dxa"/>
          </w:tcPr>
          <w:p w14:paraId="5576DBDC" w14:textId="104FB367" w:rsidR="00191188" w:rsidRDefault="000457E7" w:rsidP="00B37493">
            <w:proofErr w:type="spellStart"/>
            <w:proofErr w:type="gramStart"/>
            <w:r>
              <w:t>FK:</w:t>
            </w:r>
            <w:r w:rsidRPr="000457E7">
              <w:rPr>
                <w:color w:val="FF0000"/>
              </w:rPr>
              <w:t>Genre</w:t>
            </w:r>
            <w:proofErr w:type="spellEnd"/>
            <w:proofErr w:type="gramEnd"/>
          </w:p>
        </w:tc>
        <w:tc>
          <w:tcPr>
            <w:tcW w:w="1170" w:type="dxa"/>
          </w:tcPr>
          <w:p w14:paraId="4BDD7764" w14:textId="77777777" w:rsidR="00191188" w:rsidRDefault="00191188" w:rsidP="00B37493"/>
        </w:tc>
        <w:tc>
          <w:tcPr>
            <w:tcW w:w="540" w:type="dxa"/>
          </w:tcPr>
          <w:p w14:paraId="0A3A0375" w14:textId="77777777" w:rsidR="00191188" w:rsidRDefault="00191188" w:rsidP="00B37493"/>
        </w:tc>
        <w:tc>
          <w:tcPr>
            <w:tcW w:w="735" w:type="dxa"/>
          </w:tcPr>
          <w:p w14:paraId="6EA367F5" w14:textId="2DA40D99" w:rsidR="00191188" w:rsidRDefault="000457E7" w:rsidP="00B37493">
            <w:r>
              <w:t>Y</w:t>
            </w:r>
          </w:p>
        </w:tc>
        <w:tc>
          <w:tcPr>
            <w:tcW w:w="1335" w:type="dxa"/>
          </w:tcPr>
          <w:p w14:paraId="0DD814A6" w14:textId="77777777" w:rsidR="00191188" w:rsidRDefault="00191188" w:rsidP="00B37493"/>
        </w:tc>
        <w:tc>
          <w:tcPr>
            <w:tcW w:w="3289" w:type="dxa"/>
          </w:tcPr>
          <w:p w14:paraId="359CD47C" w14:textId="77777777" w:rsidR="00191188" w:rsidRDefault="00191188" w:rsidP="00B37493"/>
        </w:tc>
      </w:tr>
      <w:tr w:rsidR="00191188" w14:paraId="7C3BECD1" w14:textId="77777777" w:rsidTr="0039660D">
        <w:trPr>
          <w:trHeight w:val="264"/>
        </w:trPr>
        <w:tc>
          <w:tcPr>
            <w:tcW w:w="1800" w:type="dxa"/>
          </w:tcPr>
          <w:p w14:paraId="2B666DB8" w14:textId="2B5E3FF4" w:rsidR="00191188" w:rsidRDefault="000457E7" w:rsidP="00B37493">
            <w:proofErr w:type="spellStart"/>
            <w:r>
              <w:t>RatCode</w:t>
            </w:r>
            <w:proofErr w:type="spellEnd"/>
          </w:p>
        </w:tc>
        <w:tc>
          <w:tcPr>
            <w:tcW w:w="1530" w:type="dxa"/>
          </w:tcPr>
          <w:p w14:paraId="138BE996" w14:textId="752BD555" w:rsidR="00191188" w:rsidRDefault="000457E7" w:rsidP="00B37493">
            <w:proofErr w:type="spellStart"/>
            <w:proofErr w:type="gramStart"/>
            <w:r>
              <w:t>FK:</w:t>
            </w:r>
            <w:r w:rsidRPr="000457E7">
              <w:rPr>
                <w:color w:val="FF0000"/>
              </w:rPr>
              <w:t>Rating</w:t>
            </w:r>
            <w:proofErr w:type="spellEnd"/>
            <w:proofErr w:type="gramEnd"/>
          </w:p>
        </w:tc>
        <w:tc>
          <w:tcPr>
            <w:tcW w:w="1170" w:type="dxa"/>
          </w:tcPr>
          <w:p w14:paraId="798CECBD" w14:textId="77777777" w:rsidR="00191188" w:rsidRDefault="00191188" w:rsidP="00B37493"/>
        </w:tc>
        <w:tc>
          <w:tcPr>
            <w:tcW w:w="540" w:type="dxa"/>
          </w:tcPr>
          <w:p w14:paraId="2E631947" w14:textId="77777777" w:rsidR="00191188" w:rsidRDefault="00191188" w:rsidP="00B37493"/>
        </w:tc>
        <w:tc>
          <w:tcPr>
            <w:tcW w:w="735" w:type="dxa"/>
          </w:tcPr>
          <w:p w14:paraId="2ACD9422" w14:textId="09AA79D5" w:rsidR="00191188" w:rsidRDefault="000457E7" w:rsidP="00B37493">
            <w:r>
              <w:t>N</w:t>
            </w:r>
          </w:p>
        </w:tc>
        <w:tc>
          <w:tcPr>
            <w:tcW w:w="1335" w:type="dxa"/>
          </w:tcPr>
          <w:p w14:paraId="2BB89FF0" w14:textId="77777777" w:rsidR="00191188" w:rsidRDefault="00191188" w:rsidP="00B37493"/>
        </w:tc>
        <w:tc>
          <w:tcPr>
            <w:tcW w:w="3289" w:type="dxa"/>
          </w:tcPr>
          <w:p w14:paraId="64DC8DE1" w14:textId="77777777" w:rsidR="00191188" w:rsidRDefault="00191188" w:rsidP="00B37493"/>
        </w:tc>
      </w:tr>
      <w:tr w:rsidR="00191188" w14:paraId="54F10543" w14:textId="77777777" w:rsidTr="0039660D">
        <w:trPr>
          <w:trHeight w:val="264"/>
        </w:trPr>
        <w:tc>
          <w:tcPr>
            <w:tcW w:w="1800" w:type="dxa"/>
          </w:tcPr>
          <w:p w14:paraId="21F90656" w14:textId="3EC2A449" w:rsidR="00191188" w:rsidRDefault="0067662E" w:rsidP="00B37493">
            <w:proofErr w:type="spellStart"/>
            <w:r w:rsidRPr="0067662E">
              <w:rPr>
                <w:color w:val="FF0000"/>
              </w:rPr>
              <w:t>TtlAuthor</w:t>
            </w:r>
            <w:proofErr w:type="spellEnd"/>
          </w:p>
        </w:tc>
        <w:tc>
          <w:tcPr>
            <w:tcW w:w="1530" w:type="dxa"/>
          </w:tcPr>
          <w:p w14:paraId="6974E72F" w14:textId="39ABB02A" w:rsidR="00191188" w:rsidRDefault="0067662E" w:rsidP="00B37493">
            <w:proofErr w:type="spellStart"/>
            <w:proofErr w:type="gramStart"/>
            <w:r>
              <w:t>FK:Person</w:t>
            </w:r>
            <w:proofErr w:type="spellEnd"/>
            <w:proofErr w:type="gramEnd"/>
          </w:p>
        </w:tc>
        <w:tc>
          <w:tcPr>
            <w:tcW w:w="1170" w:type="dxa"/>
          </w:tcPr>
          <w:p w14:paraId="44D5DD07" w14:textId="77777777" w:rsidR="00191188" w:rsidRDefault="00191188" w:rsidP="00B37493"/>
        </w:tc>
        <w:tc>
          <w:tcPr>
            <w:tcW w:w="540" w:type="dxa"/>
          </w:tcPr>
          <w:p w14:paraId="5B8D1F0C" w14:textId="77777777" w:rsidR="00191188" w:rsidRDefault="00191188" w:rsidP="00B37493"/>
        </w:tc>
        <w:tc>
          <w:tcPr>
            <w:tcW w:w="735" w:type="dxa"/>
          </w:tcPr>
          <w:p w14:paraId="4FECF077" w14:textId="77777777" w:rsidR="00191188" w:rsidRDefault="00191188" w:rsidP="00B37493"/>
        </w:tc>
        <w:tc>
          <w:tcPr>
            <w:tcW w:w="1335" w:type="dxa"/>
          </w:tcPr>
          <w:p w14:paraId="4FD1EEA7" w14:textId="77777777" w:rsidR="00191188" w:rsidRDefault="00191188" w:rsidP="00B37493"/>
        </w:tc>
        <w:tc>
          <w:tcPr>
            <w:tcW w:w="3289" w:type="dxa"/>
          </w:tcPr>
          <w:p w14:paraId="43BD6C50" w14:textId="2131ECFD" w:rsidR="00191188" w:rsidRDefault="0067662E" w:rsidP="00B37493">
            <w:r>
              <w:t>Author</w:t>
            </w:r>
          </w:p>
        </w:tc>
      </w:tr>
      <w:tr w:rsidR="00191188" w14:paraId="7ADE307E" w14:textId="77777777" w:rsidTr="0039660D">
        <w:trPr>
          <w:trHeight w:val="60"/>
        </w:trPr>
        <w:tc>
          <w:tcPr>
            <w:tcW w:w="1800" w:type="dxa"/>
          </w:tcPr>
          <w:p w14:paraId="3D63D121" w14:textId="0726216D" w:rsidR="00191188" w:rsidRDefault="0067662E" w:rsidP="00B37493">
            <w:proofErr w:type="spellStart"/>
            <w:r>
              <w:t>TtlTitle</w:t>
            </w:r>
            <w:proofErr w:type="spellEnd"/>
          </w:p>
        </w:tc>
        <w:tc>
          <w:tcPr>
            <w:tcW w:w="1530" w:type="dxa"/>
          </w:tcPr>
          <w:p w14:paraId="395AA725" w14:textId="77777777" w:rsidR="00191188" w:rsidRDefault="00191188" w:rsidP="00B37493"/>
        </w:tc>
        <w:tc>
          <w:tcPr>
            <w:tcW w:w="1170" w:type="dxa"/>
          </w:tcPr>
          <w:p w14:paraId="65CB0D35" w14:textId="68C069E5" w:rsidR="00191188" w:rsidRDefault="0067662E" w:rsidP="00B37493">
            <w:r>
              <w:t>VARCHAR</w:t>
            </w:r>
          </w:p>
        </w:tc>
        <w:tc>
          <w:tcPr>
            <w:tcW w:w="540" w:type="dxa"/>
          </w:tcPr>
          <w:p w14:paraId="39C69122" w14:textId="2060869D" w:rsidR="00191188" w:rsidRDefault="0067662E" w:rsidP="00B37493">
            <w:r>
              <w:t>25</w:t>
            </w:r>
          </w:p>
        </w:tc>
        <w:tc>
          <w:tcPr>
            <w:tcW w:w="735" w:type="dxa"/>
          </w:tcPr>
          <w:p w14:paraId="11BA87E4" w14:textId="3218F759" w:rsidR="00191188" w:rsidRDefault="0067662E" w:rsidP="00B37493">
            <w:r>
              <w:t>Y</w:t>
            </w:r>
          </w:p>
        </w:tc>
        <w:tc>
          <w:tcPr>
            <w:tcW w:w="1335" w:type="dxa"/>
          </w:tcPr>
          <w:p w14:paraId="3BFBF4B2" w14:textId="77777777" w:rsidR="00191188" w:rsidRDefault="00191188" w:rsidP="00B37493"/>
        </w:tc>
        <w:tc>
          <w:tcPr>
            <w:tcW w:w="3289" w:type="dxa"/>
          </w:tcPr>
          <w:p w14:paraId="4BE7135A" w14:textId="77777777" w:rsidR="00191188" w:rsidRDefault="00191188" w:rsidP="00B37493"/>
        </w:tc>
      </w:tr>
      <w:tr w:rsidR="00191188" w14:paraId="2437DEC4" w14:textId="77777777" w:rsidTr="0039660D">
        <w:trPr>
          <w:trHeight w:val="60"/>
        </w:trPr>
        <w:tc>
          <w:tcPr>
            <w:tcW w:w="1800" w:type="dxa"/>
          </w:tcPr>
          <w:p w14:paraId="38F758F2" w14:textId="3F5B0BB3" w:rsidR="00191188" w:rsidRDefault="0067662E" w:rsidP="00B37493">
            <w:proofErr w:type="spellStart"/>
            <w:r>
              <w:t>TtlSubTitle</w:t>
            </w:r>
            <w:proofErr w:type="spellEnd"/>
          </w:p>
        </w:tc>
        <w:tc>
          <w:tcPr>
            <w:tcW w:w="1530" w:type="dxa"/>
          </w:tcPr>
          <w:p w14:paraId="041C0978" w14:textId="77777777" w:rsidR="00191188" w:rsidRDefault="00191188" w:rsidP="00B37493"/>
        </w:tc>
        <w:tc>
          <w:tcPr>
            <w:tcW w:w="1170" w:type="dxa"/>
          </w:tcPr>
          <w:p w14:paraId="42A3F3FF" w14:textId="6C5899D2" w:rsidR="00191188" w:rsidRDefault="0067662E" w:rsidP="00B37493">
            <w:r>
              <w:t>VARCHAR</w:t>
            </w:r>
          </w:p>
        </w:tc>
        <w:tc>
          <w:tcPr>
            <w:tcW w:w="540" w:type="dxa"/>
          </w:tcPr>
          <w:p w14:paraId="26D44858" w14:textId="3212C7BD" w:rsidR="00191188" w:rsidRDefault="0067662E" w:rsidP="00B37493">
            <w:r>
              <w:t>25</w:t>
            </w:r>
          </w:p>
        </w:tc>
        <w:tc>
          <w:tcPr>
            <w:tcW w:w="735" w:type="dxa"/>
          </w:tcPr>
          <w:p w14:paraId="38E80F1E" w14:textId="15855B7B" w:rsidR="00191188" w:rsidRDefault="0067662E" w:rsidP="00B37493">
            <w:r>
              <w:t>n</w:t>
            </w:r>
          </w:p>
        </w:tc>
        <w:tc>
          <w:tcPr>
            <w:tcW w:w="1335" w:type="dxa"/>
          </w:tcPr>
          <w:p w14:paraId="3998BFC0" w14:textId="77777777" w:rsidR="00191188" w:rsidRDefault="00191188" w:rsidP="00B37493"/>
        </w:tc>
        <w:tc>
          <w:tcPr>
            <w:tcW w:w="3289" w:type="dxa"/>
          </w:tcPr>
          <w:p w14:paraId="3400F806" w14:textId="77777777" w:rsidR="00191188" w:rsidRDefault="00191188" w:rsidP="00B37493"/>
        </w:tc>
      </w:tr>
      <w:tr w:rsidR="00191188" w14:paraId="18D6813F" w14:textId="77777777" w:rsidTr="0039660D">
        <w:trPr>
          <w:trHeight w:val="60"/>
        </w:trPr>
        <w:tc>
          <w:tcPr>
            <w:tcW w:w="1800" w:type="dxa"/>
          </w:tcPr>
          <w:p w14:paraId="0E69BDDA" w14:textId="3E4D3F29" w:rsidR="00191188" w:rsidRDefault="0039660D" w:rsidP="00B37493">
            <w:proofErr w:type="spellStart"/>
            <w:r w:rsidRPr="00DB5E09">
              <w:rPr>
                <w:color w:val="FF0000"/>
              </w:rPr>
              <w:t>PubID</w:t>
            </w:r>
            <w:proofErr w:type="spellEnd"/>
          </w:p>
        </w:tc>
        <w:tc>
          <w:tcPr>
            <w:tcW w:w="1530" w:type="dxa"/>
          </w:tcPr>
          <w:p w14:paraId="09A513F7" w14:textId="64C79980" w:rsidR="00191188" w:rsidRDefault="0039660D" w:rsidP="00B37493">
            <w:proofErr w:type="spellStart"/>
            <w:proofErr w:type="gramStart"/>
            <w:r>
              <w:t>FK:</w:t>
            </w:r>
            <w:r w:rsidRPr="00DB5E09">
              <w:rPr>
                <w:color w:val="FF0000"/>
              </w:rPr>
              <w:t>Publisher</w:t>
            </w:r>
            <w:proofErr w:type="spellEnd"/>
            <w:proofErr w:type="gramEnd"/>
          </w:p>
        </w:tc>
        <w:tc>
          <w:tcPr>
            <w:tcW w:w="1170" w:type="dxa"/>
          </w:tcPr>
          <w:p w14:paraId="1CFB8DF3" w14:textId="77777777" w:rsidR="00191188" w:rsidRDefault="00191188" w:rsidP="00B37493"/>
        </w:tc>
        <w:tc>
          <w:tcPr>
            <w:tcW w:w="540" w:type="dxa"/>
          </w:tcPr>
          <w:p w14:paraId="798164FC" w14:textId="77777777" w:rsidR="00191188" w:rsidRDefault="00191188" w:rsidP="00B37493"/>
        </w:tc>
        <w:tc>
          <w:tcPr>
            <w:tcW w:w="735" w:type="dxa"/>
          </w:tcPr>
          <w:p w14:paraId="740C2336" w14:textId="77777777" w:rsidR="00191188" w:rsidRDefault="00191188" w:rsidP="00B37493"/>
        </w:tc>
        <w:tc>
          <w:tcPr>
            <w:tcW w:w="1335" w:type="dxa"/>
          </w:tcPr>
          <w:p w14:paraId="10AFBEA3" w14:textId="77777777" w:rsidR="00191188" w:rsidRDefault="00191188" w:rsidP="00B37493"/>
        </w:tc>
        <w:tc>
          <w:tcPr>
            <w:tcW w:w="3289" w:type="dxa"/>
          </w:tcPr>
          <w:p w14:paraId="41313BF8" w14:textId="77777777" w:rsidR="00191188" w:rsidRDefault="00191188" w:rsidP="00B37493"/>
        </w:tc>
      </w:tr>
      <w:tr w:rsidR="00191188" w14:paraId="1149281F" w14:textId="77777777" w:rsidTr="0039660D">
        <w:trPr>
          <w:trHeight w:val="60"/>
        </w:trPr>
        <w:tc>
          <w:tcPr>
            <w:tcW w:w="1800" w:type="dxa"/>
          </w:tcPr>
          <w:p w14:paraId="782913CB" w14:textId="7F0FBB6B" w:rsidR="00191188" w:rsidRDefault="00BB3520" w:rsidP="00B37493">
            <w:proofErr w:type="spellStart"/>
            <w:r>
              <w:t>TtlDate</w:t>
            </w:r>
            <w:proofErr w:type="spellEnd"/>
          </w:p>
        </w:tc>
        <w:tc>
          <w:tcPr>
            <w:tcW w:w="1530" w:type="dxa"/>
          </w:tcPr>
          <w:p w14:paraId="5AE93EA4" w14:textId="77777777" w:rsidR="00191188" w:rsidRDefault="00191188" w:rsidP="00B37493"/>
        </w:tc>
        <w:tc>
          <w:tcPr>
            <w:tcW w:w="1170" w:type="dxa"/>
          </w:tcPr>
          <w:p w14:paraId="411508FF" w14:textId="4A3431E9" w:rsidR="00191188" w:rsidRDefault="00BB3520" w:rsidP="00B37493">
            <w:r>
              <w:t>DATE</w:t>
            </w:r>
          </w:p>
        </w:tc>
        <w:tc>
          <w:tcPr>
            <w:tcW w:w="540" w:type="dxa"/>
          </w:tcPr>
          <w:p w14:paraId="5F06FC4C" w14:textId="77777777" w:rsidR="00191188" w:rsidRDefault="00191188" w:rsidP="00B37493"/>
        </w:tc>
        <w:tc>
          <w:tcPr>
            <w:tcW w:w="735" w:type="dxa"/>
          </w:tcPr>
          <w:p w14:paraId="2A09CB66" w14:textId="77FA48CD" w:rsidR="00191188" w:rsidRDefault="00BB3520" w:rsidP="00B37493">
            <w:r>
              <w:t>Y</w:t>
            </w:r>
          </w:p>
        </w:tc>
        <w:tc>
          <w:tcPr>
            <w:tcW w:w="1335" w:type="dxa"/>
          </w:tcPr>
          <w:p w14:paraId="54CCCF16" w14:textId="77777777" w:rsidR="00191188" w:rsidRDefault="00191188" w:rsidP="00B37493"/>
        </w:tc>
        <w:tc>
          <w:tcPr>
            <w:tcW w:w="3289" w:type="dxa"/>
          </w:tcPr>
          <w:p w14:paraId="50316053" w14:textId="70F249DE" w:rsidR="00191188" w:rsidRDefault="00BB3520" w:rsidP="00B37493">
            <w:r>
              <w:t>Publication/release date</w:t>
            </w:r>
          </w:p>
        </w:tc>
      </w:tr>
      <w:tr w:rsidR="00191188" w14:paraId="0958E398" w14:textId="77777777" w:rsidTr="0039660D">
        <w:trPr>
          <w:trHeight w:val="60"/>
        </w:trPr>
        <w:tc>
          <w:tcPr>
            <w:tcW w:w="1800" w:type="dxa"/>
          </w:tcPr>
          <w:p w14:paraId="3E94EA2E" w14:textId="70DC272A" w:rsidR="00191188" w:rsidRDefault="00782DC9" w:rsidP="00B37493">
            <w:proofErr w:type="spellStart"/>
            <w:r>
              <w:t>TtlVersion</w:t>
            </w:r>
            <w:proofErr w:type="spellEnd"/>
          </w:p>
        </w:tc>
        <w:tc>
          <w:tcPr>
            <w:tcW w:w="1530" w:type="dxa"/>
          </w:tcPr>
          <w:p w14:paraId="71E8B409" w14:textId="77777777" w:rsidR="00191188" w:rsidRDefault="00191188" w:rsidP="00B37493"/>
        </w:tc>
        <w:tc>
          <w:tcPr>
            <w:tcW w:w="1170" w:type="dxa"/>
          </w:tcPr>
          <w:p w14:paraId="074FA87F" w14:textId="5AFD0F44" w:rsidR="00191188" w:rsidRDefault="00782DC9" w:rsidP="00B37493">
            <w:r>
              <w:t>VARCHAR</w:t>
            </w:r>
          </w:p>
        </w:tc>
        <w:tc>
          <w:tcPr>
            <w:tcW w:w="540" w:type="dxa"/>
          </w:tcPr>
          <w:p w14:paraId="15FFC0EB" w14:textId="393F77D9" w:rsidR="00191188" w:rsidRDefault="00782DC9" w:rsidP="00B37493">
            <w:r>
              <w:t>5</w:t>
            </w:r>
          </w:p>
        </w:tc>
        <w:tc>
          <w:tcPr>
            <w:tcW w:w="735" w:type="dxa"/>
          </w:tcPr>
          <w:p w14:paraId="0F98B45E" w14:textId="77777777" w:rsidR="00191188" w:rsidRDefault="00191188" w:rsidP="00B37493"/>
        </w:tc>
        <w:tc>
          <w:tcPr>
            <w:tcW w:w="1335" w:type="dxa"/>
          </w:tcPr>
          <w:p w14:paraId="704C2814" w14:textId="77777777" w:rsidR="00191188" w:rsidRDefault="00191188" w:rsidP="00B37493"/>
        </w:tc>
        <w:tc>
          <w:tcPr>
            <w:tcW w:w="3289" w:type="dxa"/>
          </w:tcPr>
          <w:p w14:paraId="34AA6E5E" w14:textId="77777777" w:rsidR="00191188" w:rsidRDefault="00191188" w:rsidP="00B37493"/>
        </w:tc>
      </w:tr>
      <w:tr w:rsidR="00191188" w14:paraId="60A57735" w14:textId="77777777" w:rsidTr="0039660D">
        <w:trPr>
          <w:trHeight w:val="60"/>
        </w:trPr>
        <w:tc>
          <w:tcPr>
            <w:tcW w:w="1800" w:type="dxa"/>
          </w:tcPr>
          <w:p w14:paraId="321FF0B9" w14:textId="77777777" w:rsidR="00191188" w:rsidRDefault="00191188" w:rsidP="00B37493"/>
        </w:tc>
        <w:tc>
          <w:tcPr>
            <w:tcW w:w="1530" w:type="dxa"/>
          </w:tcPr>
          <w:p w14:paraId="0E62AD05" w14:textId="77777777" w:rsidR="00191188" w:rsidRDefault="00191188" w:rsidP="00B37493"/>
        </w:tc>
        <w:tc>
          <w:tcPr>
            <w:tcW w:w="1170" w:type="dxa"/>
          </w:tcPr>
          <w:p w14:paraId="7A945B0D" w14:textId="77777777" w:rsidR="00191188" w:rsidRDefault="00191188" w:rsidP="00B37493"/>
        </w:tc>
        <w:tc>
          <w:tcPr>
            <w:tcW w:w="540" w:type="dxa"/>
          </w:tcPr>
          <w:p w14:paraId="2875F171" w14:textId="77777777" w:rsidR="00191188" w:rsidRDefault="00191188" w:rsidP="00B37493"/>
        </w:tc>
        <w:tc>
          <w:tcPr>
            <w:tcW w:w="735" w:type="dxa"/>
          </w:tcPr>
          <w:p w14:paraId="4FBC4F4C" w14:textId="77777777" w:rsidR="00191188" w:rsidRDefault="00191188" w:rsidP="00B37493"/>
        </w:tc>
        <w:tc>
          <w:tcPr>
            <w:tcW w:w="1335" w:type="dxa"/>
          </w:tcPr>
          <w:p w14:paraId="063AE8E2" w14:textId="77777777" w:rsidR="00191188" w:rsidRDefault="00191188" w:rsidP="00B37493"/>
        </w:tc>
        <w:tc>
          <w:tcPr>
            <w:tcW w:w="3289" w:type="dxa"/>
          </w:tcPr>
          <w:p w14:paraId="1D04EA83" w14:textId="77777777" w:rsidR="00191188" w:rsidRDefault="00191188" w:rsidP="00B37493"/>
        </w:tc>
      </w:tr>
      <w:tr w:rsidR="00191188" w14:paraId="5F12F575" w14:textId="77777777" w:rsidTr="0039660D">
        <w:trPr>
          <w:trHeight w:val="60"/>
        </w:trPr>
        <w:tc>
          <w:tcPr>
            <w:tcW w:w="1800" w:type="dxa"/>
          </w:tcPr>
          <w:p w14:paraId="46DB215E" w14:textId="77777777" w:rsidR="00191188" w:rsidRDefault="00191188" w:rsidP="00B37493"/>
        </w:tc>
        <w:tc>
          <w:tcPr>
            <w:tcW w:w="1530" w:type="dxa"/>
          </w:tcPr>
          <w:p w14:paraId="5F9BE950" w14:textId="77777777" w:rsidR="00191188" w:rsidRDefault="00191188" w:rsidP="00B37493"/>
        </w:tc>
        <w:tc>
          <w:tcPr>
            <w:tcW w:w="1170" w:type="dxa"/>
          </w:tcPr>
          <w:p w14:paraId="7B529DEA" w14:textId="77777777" w:rsidR="00191188" w:rsidRDefault="00191188" w:rsidP="00B37493"/>
        </w:tc>
        <w:tc>
          <w:tcPr>
            <w:tcW w:w="540" w:type="dxa"/>
          </w:tcPr>
          <w:p w14:paraId="2B8123E1" w14:textId="77777777" w:rsidR="00191188" w:rsidRDefault="00191188" w:rsidP="00B37493"/>
        </w:tc>
        <w:tc>
          <w:tcPr>
            <w:tcW w:w="735" w:type="dxa"/>
          </w:tcPr>
          <w:p w14:paraId="144A2A9C" w14:textId="77777777" w:rsidR="00191188" w:rsidRDefault="00191188" w:rsidP="00B37493"/>
        </w:tc>
        <w:tc>
          <w:tcPr>
            <w:tcW w:w="1335" w:type="dxa"/>
          </w:tcPr>
          <w:p w14:paraId="7C515B2A" w14:textId="77777777" w:rsidR="00191188" w:rsidRDefault="00191188" w:rsidP="00B37493"/>
        </w:tc>
        <w:tc>
          <w:tcPr>
            <w:tcW w:w="3289" w:type="dxa"/>
          </w:tcPr>
          <w:p w14:paraId="582358D0" w14:textId="77777777" w:rsidR="00191188" w:rsidRDefault="00191188" w:rsidP="00B37493"/>
        </w:tc>
      </w:tr>
      <w:tr w:rsidR="00191188" w14:paraId="0289268B" w14:textId="77777777" w:rsidTr="0039660D">
        <w:trPr>
          <w:trHeight w:val="60"/>
        </w:trPr>
        <w:tc>
          <w:tcPr>
            <w:tcW w:w="1800" w:type="dxa"/>
          </w:tcPr>
          <w:p w14:paraId="755F77CC" w14:textId="77777777" w:rsidR="00191188" w:rsidRDefault="00191188" w:rsidP="00B37493"/>
        </w:tc>
        <w:tc>
          <w:tcPr>
            <w:tcW w:w="1530" w:type="dxa"/>
          </w:tcPr>
          <w:p w14:paraId="6A83B555" w14:textId="77777777" w:rsidR="00191188" w:rsidRDefault="00191188" w:rsidP="00B37493"/>
        </w:tc>
        <w:tc>
          <w:tcPr>
            <w:tcW w:w="1170" w:type="dxa"/>
          </w:tcPr>
          <w:p w14:paraId="59D07131" w14:textId="77777777" w:rsidR="00191188" w:rsidRDefault="00191188" w:rsidP="00B37493"/>
        </w:tc>
        <w:tc>
          <w:tcPr>
            <w:tcW w:w="540" w:type="dxa"/>
          </w:tcPr>
          <w:p w14:paraId="2C93538C" w14:textId="77777777" w:rsidR="00191188" w:rsidRDefault="00191188" w:rsidP="00B37493"/>
        </w:tc>
        <w:tc>
          <w:tcPr>
            <w:tcW w:w="735" w:type="dxa"/>
          </w:tcPr>
          <w:p w14:paraId="2AF8E72B" w14:textId="77777777" w:rsidR="00191188" w:rsidRDefault="00191188" w:rsidP="00B37493"/>
        </w:tc>
        <w:tc>
          <w:tcPr>
            <w:tcW w:w="1335" w:type="dxa"/>
          </w:tcPr>
          <w:p w14:paraId="29C93723" w14:textId="77777777" w:rsidR="00191188" w:rsidRDefault="00191188" w:rsidP="00B37493"/>
        </w:tc>
        <w:tc>
          <w:tcPr>
            <w:tcW w:w="3289" w:type="dxa"/>
          </w:tcPr>
          <w:p w14:paraId="2754FD60" w14:textId="77777777" w:rsidR="00191188" w:rsidRDefault="00191188" w:rsidP="00B37493"/>
        </w:tc>
      </w:tr>
      <w:tr w:rsidR="00191188" w14:paraId="625D0091" w14:textId="77777777" w:rsidTr="0039660D">
        <w:trPr>
          <w:trHeight w:val="60"/>
        </w:trPr>
        <w:tc>
          <w:tcPr>
            <w:tcW w:w="1800" w:type="dxa"/>
          </w:tcPr>
          <w:p w14:paraId="62984DBA" w14:textId="77777777" w:rsidR="00191188" w:rsidRDefault="00191188" w:rsidP="00B37493"/>
        </w:tc>
        <w:tc>
          <w:tcPr>
            <w:tcW w:w="1530" w:type="dxa"/>
          </w:tcPr>
          <w:p w14:paraId="07EAD15C" w14:textId="77777777" w:rsidR="00191188" w:rsidRDefault="00191188" w:rsidP="00B37493"/>
        </w:tc>
        <w:tc>
          <w:tcPr>
            <w:tcW w:w="1170" w:type="dxa"/>
          </w:tcPr>
          <w:p w14:paraId="566E7968" w14:textId="77777777" w:rsidR="00191188" w:rsidRDefault="00191188" w:rsidP="00B37493"/>
        </w:tc>
        <w:tc>
          <w:tcPr>
            <w:tcW w:w="540" w:type="dxa"/>
          </w:tcPr>
          <w:p w14:paraId="67347374" w14:textId="77777777" w:rsidR="00191188" w:rsidRDefault="00191188" w:rsidP="00B37493"/>
        </w:tc>
        <w:tc>
          <w:tcPr>
            <w:tcW w:w="735" w:type="dxa"/>
          </w:tcPr>
          <w:p w14:paraId="623E1FD3" w14:textId="77777777" w:rsidR="00191188" w:rsidRDefault="00191188" w:rsidP="00B37493"/>
        </w:tc>
        <w:tc>
          <w:tcPr>
            <w:tcW w:w="1335" w:type="dxa"/>
          </w:tcPr>
          <w:p w14:paraId="0457D712" w14:textId="77777777" w:rsidR="00191188" w:rsidRDefault="00191188" w:rsidP="00B37493"/>
        </w:tc>
        <w:tc>
          <w:tcPr>
            <w:tcW w:w="3289" w:type="dxa"/>
          </w:tcPr>
          <w:p w14:paraId="38E272DB" w14:textId="77777777" w:rsidR="00191188" w:rsidRDefault="00191188" w:rsidP="00B37493"/>
        </w:tc>
      </w:tr>
      <w:tr w:rsidR="00191188" w14:paraId="37796C84" w14:textId="77777777" w:rsidTr="0039660D">
        <w:trPr>
          <w:trHeight w:val="276"/>
        </w:trPr>
        <w:tc>
          <w:tcPr>
            <w:tcW w:w="1800" w:type="dxa"/>
          </w:tcPr>
          <w:p w14:paraId="24EB9FAE" w14:textId="77777777" w:rsidR="00191188" w:rsidRDefault="00191188" w:rsidP="00B37493"/>
        </w:tc>
        <w:tc>
          <w:tcPr>
            <w:tcW w:w="1530" w:type="dxa"/>
          </w:tcPr>
          <w:p w14:paraId="7E59AA5A" w14:textId="77777777" w:rsidR="00191188" w:rsidRDefault="00191188" w:rsidP="00B37493"/>
        </w:tc>
        <w:tc>
          <w:tcPr>
            <w:tcW w:w="1170" w:type="dxa"/>
          </w:tcPr>
          <w:p w14:paraId="50E93E39" w14:textId="77777777" w:rsidR="00191188" w:rsidRDefault="00191188" w:rsidP="00B37493"/>
        </w:tc>
        <w:tc>
          <w:tcPr>
            <w:tcW w:w="540" w:type="dxa"/>
          </w:tcPr>
          <w:p w14:paraId="1F04F08B" w14:textId="77777777" w:rsidR="00191188" w:rsidRDefault="00191188" w:rsidP="00B37493"/>
        </w:tc>
        <w:tc>
          <w:tcPr>
            <w:tcW w:w="735" w:type="dxa"/>
          </w:tcPr>
          <w:p w14:paraId="1B8CC430" w14:textId="77777777" w:rsidR="00191188" w:rsidRDefault="00191188" w:rsidP="00B37493"/>
        </w:tc>
        <w:tc>
          <w:tcPr>
            <w:tcW w:w="1335" w:type="dxa"/>
          </w:tcPr>
          <w:p w14:paraId="024F280E" w14:textId="77777777" w:rsidR="00191188" w:rsidRDefault="00191188" w:rsidP="00B37493"/>
        </w:tc>
        <w:tc>
          <w:tcPr>
            <w:tcW w:w="3289" w:type="dxa"/>
          </w:tcPr>
          <w:p w14:paraId="31C0408F" w14:textId="77777777" w:rsidR="00191188" w:rsidRDefault="00191188" w:rsidP="00B37493"/>
        </w:tc>
      </w:tr>
      <w:tr w:rsidR="00191188" w14:paraId="66FB3B72" w14:textId="77777777" w:rsidTr="0039660D">
        <w:trPr>
          <w:trHeight w:val="264"/>
        </w:trPr>
        <w:tc>
          <w:tcPr>
            <w:tcW w:w="1800" w:type="dxa"/>
          </w:tcPr>
          <w:p w14:paraId="4844E822" w14:textId="77777777" w:rsidR="00191188" w:rsidRDefault="00191188" w:rsidP="00B37493"/>
        </w:tc>
        <w:tc>
          <w:tcPr>
            <w:tcW w:w="1530" w:type="dxa"/>
          </w:tcPr>
          <w:p w14:paraId="168A3493" w14:textId="77777777" w:rsidR="00191188" w:rsidRDefault="00191188" w:rsidP="00B37493"/>
        </w:tc>
        <w:tc>
          <w:tcPr>
            <w:tcW w:w="1170" w:type="dxa"/>
          </w:tcPr>
          <w:p w14:paraId="4F0FA52C" w14:textId="77777777" w:rsidR="00191188" w:rsidRDefault="00191188" w:rsidP="00B37493"/>
        </w:tc>
        <w:tc>
          <w:tcPr>
            <w:tcW w:w="540" w:type="dxa"/>
          </w:tcPr>
          <w:p w14:paraId="2640648C" w14:textId="77777777" w:rsidR="00191188" w:rsidRDefault="00191188" w:rsidP="00B37493"/>
        </w:tc>
        <w:tc>
          <w:tcPr>
            <w:tcW w:w="735" w:type="dxa"/>
          </w:tcPr>
          <w:p w14:paraId="0F5E275A" w14:textId="77777777" w:rsidR="00191188" w:rsidRDefault="00191188" w:rsidP="00B37493"/>
        </w:tc>
        <w:tc>
          <w:tcPr>
            <w:tcW w:w="1335" w:type="dxa"/>
          </w:tcPr>
          <w:p w14:paraId="2A186F07" w14:textId="77777777" w:rsidR="00191188" w:rsidRDefault="00191188" w:rsidP="00B37493"/>
        </w:tc>
        <w:tc>
          <w:tcPr>
            <w:tcW w:w="3289" w:type="dxa"/>
          </w:tcPr>
          <w:p w14:paraId="06683664" w14:textId="77777777" w:rsidR="00191188" w:rsidRDefault="00191188" w:rsidP="00B37493"/>
        </w:tc>
      </w:tr>
    </w:tbl>
    <w:p w14:paraId="4F246931" w14:textId="77777777" w:rsidR="00191188" w:rsidRDefault="00191188" w:rsidP="00191188"/>
    <w:p w14:paraId="42E46267" w14:textId="77777777" w:rsidR="00191188" w:rsidRDefault="00191188" w:rsidP="00191188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1460AFBF" w14:textId="34314593" w:rsidR="001B145F" w:rsidRDefault="001B145F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D9F10F3" w14:textId="6F98CA4A" w:rsidR="001B145F" w:rsidRDefault="001B145F" w:rsidP="001B145F">
      <w:pPr>
        <w:pStyle w:val="Heading1"/>
      </w:pPr>
      <w:bookmarkStart w:id="29" w:name="_Toc19181248"/>
      <w:bookmarkStart w:id="30" w:name="_Toc20998335"/>
      <w:r>
        <w:lastRenderedPageBreak/>
        <w:t>Waitlist</w:t>
      </w:r>
      <w:bookmarkEnd w:id="29"/>
      <w:bookmarkEnd w:id="30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1B145F" w14:paraId="6BE224A3" w14:textId="77777777" w:rsidTr="00B37493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6A5A1D1B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1E1B850E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20CC214F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5226A884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301BC179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33D9F98D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4C4771B6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B145F" w14:paraId="5431DF1A" w14:textId="77777777" w:rsidTr="00B37493">
        <w:trPr>
          <w:trHeight w:val="264"/>
        </w:trPr>
        <w:tc>
          <w:tcPr>
            <w:tcW w:w="1800" w:type="dxa"/>
          </w:tcPr>
          <w:p w14:paraId="5DA47308" w14:textId="6D63FC1E" w:rsidR="001B145F" w:rsidRDefault="00686FCB" w:rsidP="00B37493">
            <w:proofErr w:type="spellStart"/>
            <w:r>
              <w:t>WaitID</w:t>
            </w:r>
            <w:proofErr w:type="spellEnd"/>
          </w:p>
        </w:tc>
        <w:tc>
          <w:tcPr>
            <w:tcW w:w="1260" w:type="dxa"/>
          </w:tcPr>
          <w:p w14:paraId="08DDD074" w14:textId="3F6E71D0" w:rsidR="001B145F" w:rsidRDefault="00686FCB" w:rsidP="00B37493">
            <w:r>
              <w:t>PK</w:t>
            </w:r>
          </w:p>
        </w:tc>
        <w:tc>
          <w:tcPr>
            <w:tcW w:w="1080" w:type="dxa"/>
          </w:tcPr>
          <w:p w14:paraId="40929DC0" w14:textId="216643BC" w:rsidR="001B145F" w:rsidRDefault="00686FCB" w:rsidP="00B37493">
            <w:r>
              <w:t>INT</w:t>
            </w:r>
          </w:p>
        </w:tc>
        <w:tc>
          <w:tcPr>
            <w:tcW w:w="900" w:type="dxa"/>
          </w:tcPr>
          <w:p w14:paraId="53BA9DA6" w14:textId="77777777" w:rsidR="001B145F" w:rsidRDefault="001B145F" w:rsidP="00B37493"/>
        </w:tc>
        <w:tc>
          <w:tcPr>
            <w:tcW w:w="735" w:type="dxa"/>
          </w:tcPr>
          <w:p w14:paraId="393ECD69" w14:textId="6B4157BD" w:rsidR="001B145F" w:rsidRDefault="00686FCB" w:rsidP="00B37493">
            <w:r>
              <w:t>Y</w:t>
            </w:r>
          </w:p>
        </w:tc>
        <w:tc>
          <w:tcPr>
            <w:tcW w:w="1065" w:type="dxa"/>
          </w:tcPr>
          <w:p w14:paraId="395B0265" w14:textId="77777777" w:rsidR="001B145F" w:rsidRDefault="001B145F" w:rsidP="00B37493"/>
        </w:tc>
        <w:tc>
          <w:tcPr>
            <w:tcW w:w="3559" w:type="dxa"/>
          </w:tcPr>
          <w:p w14:paraId="7377C0F1" w14:textId="0B4B21B5" w:rsidR="001B145F" w:rsidRDefault="00686FCB" w:rsidP="00B37493">
            <w:proofErr w:type="spellStart"/>
            <w:r>
              <w:t>Autonumber</w:t>
            </w:r>
            <w:proofErr w:type="spellEnd"/>
          </w:p>
        </w:tc>
      </w:tr>
      <w:tr w:rsidR="001B145F" w14:paraId="73CB887D" w14:textId="77777777" w:rsidTr="00B37493">
        <w:trPr>
          <w:trHeight w:val="276"/>
        </w:trPr>
        <w:tc>
          <w:tcPr>
            <w:tcW w:w="1800" w:type="dxa"/>
          </w:tcPr>
          <w:p w14:paraId="1848C489" w14:textId="61A172DA" w:rsidR="001B145F" w:rsidRDefault="00686FCB" w:rsidP="00B37493">
            <w:proofErr w:type="spellStart"/>
            <w:r w:rsidRPr="00B770F8">
              <w:rPr>
                <w:color w:val="FF0000"/>
              </w:rPr>
              <w:t>PerID</w:t>
            </w:r>
            <w:proofErr w:type="spellEnd"/>
          </w:p>
        </w:tc>
        <w:tc>
          <w:tcPr>
            <w:tcW w:w="1260" w:type="dxa"/>
          </w:tcPr>
          <w:p w14:paraId="3AA87850" w14:textId="321007B3" w:rsidR="001B145F" w:rsidRDefault="00686FCB" w:rsidP="00B37493">
            <w:proofErr w:type="spellStart"/>
            <w:proofErr w:type="gramStart"/>
            <w:r>
              <w:t>FK:</w:t>
            </w:r>
            <w:r w:rsidRPr="00B770F8">
              <w:rPr>
                <w:color w:val="FF0000"/>
              </w:rPr>
              <w:t>Person</w:t>
            </w:r>
            <w:proofErr w:type="spellEnd"/>
            <w:proofErr w:type="gramEnd"/>
          </w:p>
        </w:tc>
        <w:tc>
          <w:tcPr>
            <w:tcW w:w="1080" w:type="dxa"/>
          </w:tcPr>
          <w:p w14:paraId="6C1C65E8" w14:textId="77777777" w:rsidR="001B145F" w:rsidRDefault="001B145F" w:rsidP="00B37493"/>
        </w:tc>
        <w:tc>
          <w:tcPr>
            <w:tcW w:w="900" w:type="dxa"/>
          </w:tcPr>
          <w:p w14:paraId="187E751D" w14:textId="77777777" w:rsidR="001B145F" w:rsidRDefault="001B145F" w:rsidP="00B37493"/>
        </w:tc>
        <w:tc>
          <w:tcPr>
            <w:tcW w:w="735" w:type="dxa"/>
          </w:tcPr>
          <w:p w14:paraId="465F8884" w14:textId="77777777" w:rsidR="001B145F" w:rsidRDefault="001B145F" w:rsidP="00B37493"/>
        </w:tc>
        <w:tc>
          <w:tcPr>
            <w:tcW w:w="1065" w:type="dxa"/>
          </w:tcPr>
          <w:p w14:paraId="5A050585" w14:textId="77777777" w:rsidR="001B145F" w:rsidRDefault="001B145F" w:rsidP="00B37493"/>
        </w:tc>
        <w:tc>
          <w:tcPr>
            <w:tcW w:w="3559" w:type="dxa"/>
          </w:tcPr>
          <w:p w14:paraId="0DB1A9CB" w14:textId="77777777" w:rsidR="001B145F" w:rsidRDefault="001B145F" w:rsidP="00B37493"/>
        </w:tc>
      </w:tr>
      <w:tr w:rsidR="001B145F" w14:paraId="30C388DE" w14:textId="77777777" w:rsidTr="00B37493">
        <w:trPr>
          <w:trHeight w:val="264"/>
        </w:trPr>
        <w:tc>
          <w:tcPr>
            <w:tcW w:w="1800" w:type="dxa"/>
          </w:tcPr>
          <w:p w14:paraId="62402901" w14:textId="7E14068B" w:rsidR="001B145F" w:rsidRDefault="00B770F8" w:rsidP="00B37493">
            <w:proofErr w:type="spellStart"/>
            <w:r w:rsidRPr="00786892">
              <w:rPr>
                <w:color w:val="FF0000"/>
              </w:rPr>
              <w:t>TtlID</w:t>
            </w:r>
            <w:proofErr w:type="spellEnd"/>
          </w:p>
        </w:tc>
        <w:tc>
          <w:tcPr>
            <w:tcW w:w="1260" w:type="dxa"/>
          </w:tcPr>
          <w:p w14:paraId="52720678" w14:textId="434D1AA0" w:rsidR="001B145F" w:rsidRDefault="00B770F8" w:rsidP="00B37493">
            <w:proofErr w:type="spellStart"/>
            <w:proofErr w:type="gramStart"/>
            <w:r>
              <w:t>FK:</w:t>
            </w:r>
            <w:r w:rsidRPr="00B770F8">
              <w:rPr>
                <w:color w:val="FF0000"/>
              </w:rPr>
              <w:t>Title</w:t>
            </w:r>
            <w:proofErr w:type="spellEnd"/>
            <w:proofErr w:type="gramEnd"/>
          </w:p>
        </w:tc>
        <w:tc>
          <w:tcPr>
            <w:tcW w:w="1080" w:type="dxa"/>
          </w:tcPr>
          <w:p w14:paraId="7B6F1423" w14:textId="77777777" w:rsidR="001B145F" w:rsidRDefault="001B145F" w:rsidP="00B37493"/>
        </w:tc>
        <w:tc>
          <w:tcPr>
            <w:tcW w:w="900" w:type="dxa"/>
          </w:tcPr>
          <w:p w14:paraId="6F648E27" w14:textId="77777777" w:rsidR="001B145F" w:rsidRDefault="001B145F" w:rsidP="00B37493"/>
        </w:tc>
        <w:tc>
          <w:tcPr>
            <w:tcW w:w="735" w:type="dxa"/>
          </w:tcPr>
          <w:p w14:paraId="7FAE6FB7" w14:textId="77777777" w:rsidR="001B145F" w:rsidRDefault="001B145F" w:rsidP="00B37493"/>
        </w:tc>
        <w:tc>
          <w:tcPr>
            <w:tcW w:w="1065" w:type="dxa"/>
          </w:tcPr>
          <w:p w14:paraId="6200C1EE" w14:textId="77777777" w:rsidR="001B145F" w:rsidRDefault="001B145F" w:rsidP="00B37493"/>
        </w:tc>
        <w:tc>
          <w:tcPr>
            <w:tcW w:w="3559" w:type="dxa"/>
          </w:tcPr>
          <w:p w14:paraId="521CAA71" w14:textId="77777777" w:rsidR="001B145F" w:rsidRDefault="001B145F" w:rsidP="00B37493"/>
        </w:tc>
      </w:tr>
      <w:tr w:rsidR="001B145F" w14:paraId="704E18A4" w14:textId="77777777" w:rsidTr="00B37493">
        <w:trPr>
          <w:trHeight w:val="264"/>
        </w:trPr>
        <w:tc>
          <w:tcPr>
            <w:tcW w:w="1800" w:type="dxa"/>
          </w:tcPr>
          <w:p w14:paraId="586681FE" w14:textId="68018FDB" w:rsidR="001B145F" w:rsidRDefault="001976BA" w:rsidP="00B37493">
            <w:proofErr w:type="spellStart"/>
            <w:r>
              <w:t>WaitDate</w:t>
            </w:r>
            <w:proofErr w:type="spellEnd"/>
          </w:p>
        </w:tc>
        <w:tc>
          <w:tcPr>
            <w:tcW w:w="1260" w:type="dxa"/>
          </w:tcPr>
          <w:p w14:paraId="6F95C2D7" w14:textId="77777777" w:rsidR="001B145F" w:rsidRDefault="001B145F" w:rsidP="00B37493"/>
        </w:tc>
        <w:tc>
          <w:tcPr>
            <w:tcW w:w="1080" w:type="dxa"/>
          </w:tcPr>
          <w:p w14:paraId="5F609C94" w14:textId="26F63D29" w:rsidR="001B145F" w:rsidRDefault="001976BA" w:rsidP="00B37493">
            <w:r>
              <w:t>DATE</w:t>
            </w:r>
          </w:p>
        </w:tc>
        <w:tc>
          <w:tcPr>
            <w:tcW w:w="900" w:type="dxa"/>
          </w:tcPr>
          <w:p w14:paraId="1863B7F4" w14:textId="77777777" w:rsidR="001B145F" w:rsidRDefault="001B145F" w:rsidP="00B37493"/>
        </w:tc>
        <w:tc>
          <w:tcPr>
            <w:tcW w:w="735" w:type="dxa"/>
          </w:tcPr>
          <w:p w14:paraId="4494CB7B" w14:textId="4F95209D" w:rsidR="001B145F" w:rsidRDefault="001976BA" w:rsidP="00B37493">
            <w:r>
              <w:t>Y</w:t>
            </w:r>
          </w:p>
        </w:tc>
        <w:tc>
          <w:tcPr>
            <w:tcW w:w="1065" w:type="dxa"/>
          </w:tcPr>
          <w:p w14:paraId="1B4EFE3C" w14:textId="77777777" w:rsidR="001B145F" w:rsidRDefault="001B145F" w:rsidP="00B37493"/>
        </w:tc>
        <w:tc>
          <w:tcPr>
            <w:tcW w:w="3559" w:type="dxa"/>
          </w:tcPr>
          <w:p w14:paraId="407C0163" w14:textId="7D2AF731" w:rsidR="001B145F" w:rsidRDefault="001976BA" w:rsidP="00B37493">
            <w:r>
              <w:t>Date added to list</w:t>
            </w:r>
          </w:p>
        </w:tc>
      </w:tr>
      <w:tr w:rsidR="001B145F" w14:paraId="2148B8F2" w14:textId="77777777" w:rsidTr="00B37493">
        <w:trPr>
          <w:trHeight w:val="60"/>
        </w:trPr>
        <w:tc>
          <w:tcPr>
            <w:tcW w:w="1800" w:type="dxa"/>
          </w:tcPr>
          <w:p w14:paraId="7F143812" w14:textId="6BB470C4" w:rsidR="001B145F" w:rsidRDefault="004A5E2E" w:rsidP="00B37493">
            <w:proofErr w:type="spellStart"/>
            <w:r>
              <w:t>WaitNotify</w:t>
            </w:r>
            <w:proofErr w:type="spellEnd"/>
          </w:p>
        </w:tc>
        <w:tc>
          <w:tcPr>
            <w:tcW w:w="1260" w:type="dxa"/>
          </w:tcPr>
          <w:p w14:paraId="45B80B57" w14:textId="77777777" w:rsidR="001B145F" w:rsidRDefault="001B145F" w:rsidP="00B37493"/>
        </w:tc>
        <w:tc>
          <w:tcPr>
            <w:tcW w:w="1080" w:type="dxa"/>
          </w:tcPr>
          <w:p w14:paraId="4097EBBC" w14:textId="59883A85" w:rsidR="001B145F" w:rsidRDefault="004A5E2E" w:rsidP="00B37493">
            <w:r>
              <w:t>DATE</w:t>
            </w:r>
          </w:p>
        </w:tc>
        <w:tc>
          <w:tcPr>
            <w:tcW w:w="900" w:type="dxa"/>
          </w:tcPr>
          <w:p w14:paraId="1F3B710D" w14:textId="77777777" w:rsidR="001B145F" w:rsidRDefault="001B145F" w:rsidP="00B37493"/>
        </w:tc>
        <w:tc>
          <w:tcPr>
            <w:tcW w:w="735" w:type="dxa"/>
          </w:tcPr>
          <w:p w14:paraId="466CCCD3" w14:textId="77777777" w:rsidR="001B145F" w:rsidRDefault="001B145F" w:rsidP="00B37493"/>
        </w:tc>
        <w:tc>
          <w:tcPr>
            <w:tcW w:w="1065" w:type="dxa"/>
          </w:tcPr>
          <w:p w14:paraId="56FA90F8" w14:textId="77777777" w:rsidR="001B145F" w:rsidRDefault="001B145F" w:rsidP="00B37493"/>
        </w:tc>
        <w:tc>
          <w:tcPr>
            <w:tcW w:w="3559" w:type="dxa"/>
          </w:tcPr>
          <w:p w14:paraId="65985D86" w14:textId="7B4DA8CA" w:rsidR="001B145F" w:rsidRDefault="004A5E2E" w:rsidP="00B37493">
            <w:r>
              <w:t>Date notified</w:t>
            </w:r>
          </w:p>
        </w:tc>
      </w:tr>
      <w:tr w:rsidR="001B145F" w14:paraId="6EC0754D" w14:textId="77777777" w:rsidTr="00B37493">
        <w:trPr>
          <w:trHeight w:val="60"/>
        </w:trPr>
        <w:tc>
          <w:tcPr>
            <w:tcW w:w="1800" w:type="dxa"/>
          </w:tcPr>
          <w:p w14:paraId="7DEBD887" w14:textId="47A5AE4E" w:rsidR="001B145F" w:rsidRDefault="004A5E2E" w:rsidP="00B37493">
            <w:proofErr w:type="spellStart"/>
            <w:r>
              <w:t>WaitActive</w:t>
            </w:r>
            <w:proofErr w:type="spellEnd"/>
          </w:p>
        </w:tc>
        <w:tc>
          <w:tcPr>
            <w:tcW w:w="1260" w:type="dxa"/>
          </w:tcPr>
          <w:p w14:paraId="5BDEB139" w14:textId="77777777" w:rsidR="001B145F" w:rsidRDefault="001B145F" w:rsidP="00B37493"/>
        </w:tc>
        <w:tc>
          <w:tcPr>
            <w:tcW w:w="1080" w:type="dxa"/>
          </w:tcPr>
          <w:p w14:paraId="0941AD0E" w14:textId="43D6A22D" w:rsidR="001B145F" w:rsidRDefault="004A5E2E" w:rsidP="00B37493">
            <w:r>
              <w:t>BOOL</w:t>
            </w:r>
          </w:p>
        </w:tc>
        <w:tc>
          <w:tcPr>
            <w:tcW w:w="900" w:type="dxa"/>
          </w:tcPr>
          <w:p w14:paraId="3798A14B" w14:textId="77777777" w:rsidR="001B145F" w:rsidRDefault="001B145F" w:rsidP="00B37493"/>
        </w:tc>
        <w:tc>
          <w:tcPr>
            <w:tcW w:w="735" w:type="dxa"/>
          </w:tcPr>
          <w:p w14:paraId="75707E5A" w14:textId="1C187F9A" w:rsidR="001B145F" w:rsidRDefault="004A5E2E" w:rsidP="00B37493">
            <w:r>
              <w:t>Y</w:t>
            </w:r>
          </w:p>
        </w:tc>
        <w:tc>
          <w:tcPr>
            <w:tcW w:w="1065" w:type="dxa"/>
          </w:tcPr>
          <w:p w14:paraId="77AC472A" w14:textId="77777777" w:rsidR="001B145F" w:rsidRDefault="001B145F" w:rsidP="00B37493"/>
        </w:tc>
        <w:tc>
          <w:tcPr>
            <w:tcW w:w="3559" w:type="dxa"/>
          </w:tcPr>
          <w:p w14:paraId="27331BDB" w14:textId="77777777" w:rsidR="001B145F" w:rsidRDefault="001B145F" w:rsidP="00B37493"/>
        </w:tc>
      </w:tr>
      <w:tr w:rsidR="001B145F" w14:paraId="615044A1" w14:textId="77777777" w:rsidTr="00B37493">
        <w:trPr>
          <w:trHeight w:val="60"/>
        </w:trPr>
        <w:tc>
          <w:tcPr>
            <w:tcW w:w="1800" w:type="dxa"/>
          </w:tcPr>
          <w:p w14:paraId="6860F585" w14:textId="77777777" w:rsidR="001B145F" w:rsidRDefault="001B145F" w:rsidP="00B37493"/>
        </w:tc>
        <w:tc>
          <w:tcPr>
            <w:tcW w:w="1260" w:type="dxa"/>
          </w:tcPr>
          <w:p w14:paraId="6AB7D48B" w14:textId="77777777" w:rsidR="001B145F" w:rsidRDefault="001B145F" w:rsidP="00B37493"/>
        </w:tc>
        <w:tc>
          <w:tcPr>
            <w:tcW w:w="1080" w:type="dxa"/>
          </w:tcPr>
          <w:p w14:paraId="2961C18C" w14:textId="77777777" w:rsidR="001B145F" w:rsidRDefault="001B145F" w:rsidP="00B37493"/>
        </w:tc>
        <w:tc>
          <w:tcPr>
            <w:tcW w:w="900" w:type="dxa"/>
          </w:tcPr>
          <w:p w14:paraId="264AE4AA" w14:textId="77777777" w:rsidR="001B145F" w:rsidRDefault="001B145F" w:rsidP="00B37493"/>
        </w:tc>
        <w:tc>
          <w:tcPr>
            <w:tcW w:w="735" w:type="dxa"/>
          </w:tcPr>
          <w:p w14:paraId="22330834" w14:textId="77777777" w:rsidR="001B145F" w:rsidRDefault="001B145F" w:rsidP="00B37493"/>
        </w:tc>
        <w:tc>
          <w:tcPr>
            <w:tcW w:w="1065" w:type="dxa"/>
          </w:tcPr>
          <w:p w14:paraId="1ACE8072" w14:textId="77777777" w:rsidR="001B145F" w:rsidRDefault="001B145F" w:rsidP="00B37493"/>
        </w:tc>
        <w:tc>
          <w:tcPr>
            <w:tcW w:w="3559" w:type="dxa"/>
          </w:tcPr>
          <w:p w14:paraId="7F2248D0" w14:textId="77777777" w:rsidR="001B145F" w:rsidRDefault="001B145F" w:rsidP="00B37493"/>
        </w:tc>
      </w:tr>
      <w:tr w:rsidR="001B145F" w14:paraId="55232C73" w14:textId="77777777" w:rsidTr="00B37493">
        <w:trPr>
          <w:trHeight w:val="60"/>
        </w:trPr>
        <w:tc>
          <w:tcPr>
            <w:tcW w:w="1800" w:type="dxa"/>
          </w:tcPr>
          <w:p w14:paraId="5F65B212" w14:textId="77777777" w:rsidR="001B145F" w:rsidRDefault="001B145F" w:rsidP="00B37493"/>
        </w:tc>
        <w:tc>
          <w:tcPr>
            <w:tcW w:w="1260" w:type="dxa"/>
          </w:tcPr>
          <w:p w14:paraId="5B6D57B8" w14:textId="77777777" w:rsidR="001B145F" w:rsidRDefault="001B145F" w:rsidP="00B37493"/>
        </w:tc>
        <w:tc>
          <w:tcPr>
            <w:tcW w:w="1080" w:type="dxa"/>
          </w:tcPr>
          <w:p w14:paraId="0CCB1F5D" w14:textId="77777777" w:rsidR="001B145F" w:rsidRDefault="001B145F" w:rsidP="00B37493"/>
        </w:tc>
        <w:tc>
          <w:tcPr>
            <w:tcW w:w="900" w:type="dxa"/>
          </w:tcPr>
          <w:p w14:paraId="677EED61" w14:textId="77777777" w:rsidR="001B145F" w:rsidRDefault="001B145F" w:rsidP="00B37493"/>
        </w:tc>
        <w:tc>
          <w:tcPr>
            <w:tcW w:w="735" w:type="dxa"/>
          </w:tcPr>
          <w:p w14:paraId="0B657DBB" w14:textId="77777777" w:rsidR="001B145F" w:rsidRDefault="001B145F" w:rsidP="00B37493"/>
        </w:tc>
        <w:tc>
          <w:tcPr>
            <w:tcW w:w="1065" w:type="dxa"/>
          </w:tcPr>
          <w:p w14:paraId="4F951A17" w14:textId="77777777" w:rsidR="001B145F" w:rsidRDefault="001B145F" w:rsidP="00B37493"/>
        </w:tc>
        <w:tc>
          <w:tcPr>
            <w:tcW w:w="3559" w:type="dxa"/>
          </w:tcPr>
          <w:p w14:paraId="2616D62C" w14:textId="77777777" w:rsidR="001B145F" w:rsidRDefault="001B145F" w:rsidP="00B37493"/>
        </w:tc>
      </w:tr>
      <w:tr w:rsidR="001B145F" w14:paraId="0E8C7B4D" w14:textId="77777777" w:rsidTr="00B37493">
        <w:trPr>
          <w:trHeight w:val="60"/>
        </w:trPr>
        <w:tc>
          <w:tcPr>
            <w:tcW w:w="1800" w:type="dxa"/>
          </w:tcPr>
          <w:p w14:paraId="416D2925" w14:textId="77777777" w:rsidR="001B145F" w:rsidRDefault="001B145F" w:rsidP="00B37493"/>
        </w:tc>
        <w:tc>
          <w:tcPr>
            <w:tcW w:w="1260" w:type="dxa"/>
          </w:tcPr>
          <w:p w14:paraId="13D04377" w14:textId="77777777" w:rsidR="001B145F" w:rsidRDefault="001B145F" w:rsidP="00B37493"/>
        </w:tc>
        <w:tc>
          <w:tcPr>
            <w:tcW w:w="1080" w:type="dxa"/>
          </w:tcPr>
          <w:p w14:paraId="37B8E999" w14:textId="77777777" w:rsidR="001B145F" w:rsidRDefault="001B145F" w:rsidP="00B37493"/>
        </w:tc>
        <w:tc>
          <w:tcPr>
            <w:tcW w:w="900" w:type="dxa"/>
          </w:tcPr>
          <w:p w14:paraId="4BE6635B" w14:textId="77777777" w:rsidR="001B145F" w:rsidRDefault="001B145F" w:rsidP="00B37493"/>
        </w:tc>
        <w:tc>
          <w:tcPr>
            <w:tcW w:w="735" w:type="dxa"/>
          </w:tcPr>
          <w:p w14:paraId="607E6C8E" w14:textId="77777777" w:rsidR="001B145F" w:rsidRDefault="001B145F" w:rsidP="00B37493"/>
        </w:tc>
        <w:tc>
          <w:tcPr>
            <w:tcW w:w="1065" w:type="dxa"/>
          </w:tcPr>
          <w:p w14:paraId="6D175CE6" w14:textId="77777777" w:rsidR="001B145F" w:rsidRDefault="001B145F" w:rsidP="00B37493"/>
        </w:tc>
        <w:tc>
          <w:tcPr>
            <w:tcW w:w="3559" w:type="dxa"/>
          </w:tcPr>
          <w:p w14:paraId="3453D12D" w14:textId="77777777" w:rsidR="001B145F" w:rsidRDefault="001B145F" w:rsidP="00B37493"/>
        </w:tc>
      </w:tr>
      <w:tr w:rsidR="001B145F" w14:paraId="32948A4D" w14:textId="77777777" w:rsidTr="00B37493">
        <w:trPr>
          <w:trHeight w:val="60"/>
        </w:trPr>
        <w:tc>
          <w:tcPr>
            <w:tcW w:w="1800" w:type="dxa"/>
          </w:tcPr>
          <w:p w14:paraId="3E62E52E" w14:textId="77777777" w:rsidR="001B145F" w:rsidRDefault="001B145F" w:rsidP="00B37493"/>
        </w:tc>
        <w:tc>
          <w:tcPr>
            <w:tcW w:w="1260" w:type="dxa"/>
          </w:tcPr>
          <w:p w14:paraId="72FEF5FE" w14:textId="77777777" w:rsidR="001B145F" w:rsidRDefault="001B145F" w:rsidP="00B37493"/>
        </w:tc>
        <w:tc>
          <w:tcPr>
            <w:tcW w:w="1080" w:type="dxa"/>
          </w:tcPr>
          <w:p w14:paraId="3A2FFAC6" w14:textId="77777777" w:rsidR="001B145F" w:rsidRDefault="001B145F" w:rsidP="00B37493"/>
        </w:tc>
        <w:tc>
          <w:tcPr>
            <w:tcW w:w="900" w:type="dxa"/>
          </w:tcPr>
          <w:p w14:paraId="5DB44E2D" w14:textId="77777777" w:rsidR="001B145F" w:rsidRDefault="001B145F" w:rsidP="00B37493"/>
        </w:tc>
        <w:tc>
          <w:tcPr>
            <w:tcW w:w="735" w:type="dxa"/>
          </w:tcPr>
          <w:p w14:paraId="692802CA" w14:textId="77777777" w:rsidR="001B145F" w:rsidRDefault="001B145F" w:rsidP="00B37493"/>
        </w:tc>
        <w:tc>
          <w:tcPr>
            <w:tcW w:w="1065" w:type="dxa"/>
          </w:tcPr>
          <w:p w14:paraId="3EFFF58C" w14:textId="77777777" w:rsidR="001B145F" w:rsidRDefault="001B145F" w:rsidP="00B37493"/>
        </w:tc>
        <w:tc>
          <w:tcPr>
            <w:tcW w:w="3559" w:type="dxa"/>
          </w:tcPr>
          <w:p w14:paraId="7C7BC07E" w14:textId="77777777" w:rsidR="001B145F" w:rsidRDefault="001B145F" w:rsidP="00B37493"/>
        </w:tc>
      </w:tr>
      <w:tr w:rsidR="001B145F" w14:paraId="747D9775" w14:textId="77777777" w:rsidTr="00B37493">
        <w:trPr>
          <w:trHeight w:val="60"/>
        </w:trPr>
        <w:tc>
          <w:tcPr>
            <w:tcW w:w="1800" w:type="dxa"/>
          </w:tcPr>
          <w:p w14:paraId="078A6E70" w14:textId="77777777" w:rsidR="001B145F" w:rsidRDefault="001B145F" w:rsidP="00B37493"/>
        </w:tc>
        <w:tc>
          <w:tcPr>
            <w:tcW w:w="1260" w:type="dxa"/>
          </w:tcPr>
          <w:p w14:paraId="64BB7695" w14:textId="77777777" w:rsidR="001B145F" w:rsidRDefault="001B145F" w:rsidP="00B37493"/>
        </w:tc>
        <w:tc>
          <w:tcPr>
            <w:tcW w:w="1080" w:type="dxa"/>
          </w:tcPr>
          <w:p w14:paraId="06C11F4E" w14:textId="77777777" w:rsidR="001B145F" w:rsidRDefault="001B145F" w:rsidP="00B37493"/>
        </w:tc>
        <w:tc>
          <w:tcPr>
            <w:tcW w:w="900" w:type="dxa"/>
          </w:tcPr>
          <w:p w14:paraId="39DA9966" w14:textId="77777777" w:rsidR="001B145F" w:rsidRDefault="001B145F" w:rsidP="00B37493"/>
        </w:tc>
        <w:tc>
          <w:tcPr>
            <w:tcW w:w="735" w:type="dxa"/>
          </w:tcPr>
          <w:p w14:paraId="123BC263" w14:textId="77777777" w:rsidR="001B145F" w:rsidRDefault="001B145F" w:rsidP="00B37493"/>
        </w:tc>
        <w:tc>
          <w:tcPr>
            <w:tcW w:w="1065" w:type="dxa"/>
          </w:tcPr>
          <w:p w14:paraId="199D0BC3" w14:textId="77777777" w:rsidR="001B145F" w:rsidRDefault="001B145F" w:rsidP="00B37493"/>
        </w:tc>
        <w:tc>
          <w:tcPr>
            <w:tcW w:w="3559" w:type="dxa"/>
          </w:tcPr>
          <w:p w14:paraId="38D8E95E" w14:textId="77777777" w:rsidR="001B145F" w:rsidRDefault="001B145F" w:rsidP="00B37493"/>
        </w:tc>
      </w:tr>
      <w:tr w:rsidR="001B145F" w14:paraId="34BE4F2C" w14:textId="77777777" w:rsidTr="00B37493">
        <w:trPr>
          <w:trHeight w:val="60"/>
        </w:trPr>
        <w:tc>
          <w:tcPr>
            <w:tcW w:w="1800" w:type="dxa"/>
          </w:tcPr>
          <w:p w14:paraId="11285B51" w14:textId="77777777" w:rsidR="001B145F" w:rsidRDefault="001B145F" w:rsidP="00B37493"/>
        </w:tc>
        <w:tc>
          <w:tcPr>
            <w:tcW w:w="1260" w:type="dxa"/>
          </w:tcPr>
          <w:p w14:paraId="5443F6FC" w14:textId="77777777" w:rsidR="001B145F" w:rsidRDefault="001B145F" w:rsidP="00B37493"/>
        </w:tc>
        <w:tc>
          <w:tcPr>
            <w:tcW w:w="1080" w:type="dxa"/>
          </w:tcPr>
          <w:p w14:paraId="4E67031A" w14:textId="77777777" w:rsidR="001B145F" w:rsidRDefault="001B145F" w:rsidP="00B37493"/>
        </w:tc>
        <w:tc>
          <w:tcPr>
            <w:tcW w:w="900" w:type="dxa"/>
          </w:tcPr>
          <w:p w14:paraId="60EEE950" w14:textId="77777777" w:rsidR="001B145F" w:rsidRDefault="001B145F" w:rsidP="00B37493"/>
        </w:tc>
        <w:tc>
          <w:tcPr>
            <w:tcW w:w="735" w:type="dxa"/>
          </w:tcPr>
          <w:p w14:paraId="48799F58" w14:textId="77777777" w:rsidR="001B145F" w:rsidRDefault="001B145F" w:rsidP="00B37493"/>
        </w:tc>
        <w:tc>
          <w:tcPr>
            <w:tcW w:w="1065" w:type="dxa"/>
          </w:tcPr>
          <w:p w14:paraId="7CE2C16A" w14:textId="77777777" w:rsidR="001B145F" w:rsidRDefault="001B145F" w:rsidP="00B37493"/>
        </w:tc>
        <w:tc>
          <w:tcPr>
            <w:tcW w:w="3559" w:type="dxa"/>
          </w:tcPr>
          <w:p w14:paraId="22230688" w14:textId="77777777" w:rsidR="001B145F" w:rsidRDefault="001B145F" w:rsidP="00B37493"/>
        </w:tc>
      </w:tr>
      <w:tr w:rsidR="001B145F" w14:paraId="38C38F2F" w14:textId="77777777" w:rsidTr="00B37493">
        <w:trPr>
          <w:trHeight w:val="60"/>
        </w:trPr>
        <w:tc>
          <w:tcPr>
            <w:tcW w:w="1800" w:type="dxa"/>
          </w:tcPr>
          <w:p w14:paraId="03F01491" w14:textId="77777777" w:rsidR="001B145F" w:rsidRDefault="001B145F" w:rsidP="00B37493"/>
        </w:tc>
        <w:tc>
          <w:tcPr>
            <w:tcW w:w="1260" w:type="dxa"/>
          </w:tcPr>
          <w:p w14:paraId="2C51C064" w14:textId="77777777" w:rsidR="001B145F" w:rsidRDefault="001B145F" w:rsidP="00B37493"/>
        </w:tc>
        <w:tc>
          <w:tcPr>
            <w:tcW w:w="1080" w:type="dxa"/>
          </w:tcPr>
          <w:p w14:paraId="574E7B44" w14:textId="77777777" w:rsidR="001B145F" w:rsidRDefault="001B145F" w:rsidP="00B37493"/>
        </w:tc>
        <w:tc>
          <w:tcPr>
            <w:tcW w:w="900" w:type="dxa"/>
          </w:tcPr>
          <w:p w14:paraId="78DBCFB8" w14:textId="77777777" w:rsidR="001B145F" w:rsidRDefault="001B145F" w:rsidP="00B37493"/>
        </w:tc>
        <w:tc>
          <w:tcPr>
            <w:tcW w:w="735" w:type="dxa"/>
          </w:tcPr>
          <w:p w14:paraId="23BCB4E4" w14:textId="77777777" w:rsidR="001B145F" w:rsidRDefault="001B145F" w:rsidP="00B37493"/>
        </w:tc>
        <w:tc>
          <w:tcPr>
            <w:tcW w:w="1065" w:type="dxa"/>
          </w:tcPr>
          <w:p w14:paraId="197449CD" w14:textId="77777777" w:rsidR="001B145F" w:rsidRDefault="001B145F" w:rsidP="00B37493"/>
        </w:tc>
        <w:tc>
          <w:tcPr>
            <w:tcW w:w="3559" w:type="dxa"/>
          </w:tcPr>
          <w:p w14:paraId="1D3FEF14" w14:textId="77777777" w:rsidR="001B145F" w:rsidRDefault="001B145F" w:rsidP="00B37493"/>
        </w:tc>
      </w:tr>
      <w:tr w:rsidR="001B145F" w14:paraId="1BED9BA6" w14:textId="77777777" w:rsidTr="00B37493">
        <w:trPr>
          <w:trHeight w:val="276"/>
        </w:trPr>
        <w:tc>
          <w:tcPr>
            <w:tcW w:w="1800" w:type="dxa"/>
          </w:tcPr>
          <w:p w14:paraId="4158CB67" w14:textId="77777777" w:rsidR="001B145F" w:rsidRDefault="001B145F" w:rsidP="00B37493"/>
        </w:tc>
        <w:tc>
          <w:tcPr>
            <w:tcW w:w="1260" w:type="dxa"/>
          </w:tcPr>
          <w:p w14:paraId="067FF348" w14:textId="77777777" w:rsidR="001B145F" w:rsidRDefault="001B145F" w:rsidP="00B37493"/>
        </w:tc>
        <w:tc>
          <w:tcPr>
            <w:tcW w:w="1080" w:type="dxa"/>
          </w:tcPr>
          <w:p w14:paraId="75A4C1DB" w14:textId="77777777" w:rsidR="001B145F" w:rsidRDefault="001B145F" w:rsidP="00B37493"/>
        </w:tc>
        <w:tc>
          <w:tcPr>
            <w:tcW w:w="900" w:type="dxa"/>
          </w:tcPr>
          <w:p w14:paraId="4CADF14F" w14:textId="77777777" w:rsidR="001B145F" w:rsidRDefault="001B145F" w:rsidP="00B37493"/>
        </w:tc>
        <w:tc>
          <w:tcPr>
            <w:tcW w:w="735" w:type="dxa"/>
          </w:tcPr>
          <w:p w14:paraId="480F3C30" w14:textId="77777777" w:rsidR="001B145F" w:rsidRDefault="001B145F" w:rsidP="00B37493"/>
        </w:tc>
        <w:tc>
          <w:tcPr>
            <w:tcW w:w="1065" w:type="dxa"/>
          </w:tcPr>
          <w:p w14:paraId="0B84EB23" w14:textId="77777777" w:rsidR="001B145F" w:rsidRDefault="001B145F" w:rsidP="00B37493"/>
        </w:tc>
        <w:tc>
          <w:tcPr>
            <w:tcW w:w="3559" w:type="dxa"/>
          </w:tcPr>
          <w:p w14:paraId="053D4E33" w14:textId="77777777" w:rsidR="001B145F" w:rsidRDefault="001B145F" w:rsidP="00B37493"/>
        </w:tc>
      </w:tr>
      <w:tr w:rsidR="001B145F" w14:paraId="55C71EA9" w14:textId="77777777" w:rsidTr="00B37493">
        <w:trPr>
          <w:trHeight w:val="264"/>
        </w:trPr>
        <w:tc>
          <w:tcPr>
            <w:tcW w:w="1800" w:type="dxa"/>
          </w:tcPr>
          <w:p w14:paraId="0578EDB9" w14:textId="77777777" w:rsidR="001B145F" w:rsidRDefault="001B145F" w:rsidP="00B37493"/>
        </w:tc>
        <w:tc>
          <w:tcPr>
            <w:tcW w:w="1260" w:type="dxa"/>
          </w:tcPr>
          <w:p w14:paraId="0B449173" w14:textId="77777777" w:rsidR="001B145F" w:rsidRDefault="001B145F" w:rsidP="00B37493"/>
        </w:tc>
        <w:tc>
          <w:tcPr>
            <w:tcW w:w="1080" w:type="dxa"/>
          </w:tcPr>
          <w:p w14:paraId="608CA7F1" w14:textId="77777777" w:rsidR="001B145F" w:rsidRDefault="001B145F" w:rsidP="00B37493"/>
        </w:tc>
        <w:tc>
          <w:tcPr>
            <w:tcW w:w="900" w:type="dxa"/>
          </w:tcPr>
          <w:p w14:paraId="0F13A71D" w14:textId="77777777" w:rsidR="001B145F" w:rsidRDefault="001B145F" w:rsidP="00B37493"/>
        </w:tc>
        <w:tc>
          <w:tcPr>
            <w:tcW w:w="735" w:type="dxa"/>
          </w:tcPr>
          <w:p w14:paraId="7FFEBFD9" w14:textId="77777777" w:rsidR="001B145F" w:rsidRDefault="001B145F" w:rsidP="00B37493"/>
        </w:tc>
        <w:tc>
          <w:tcPr>
            <w:tcW w:w="1065" w:type="dxa"/>
          </w:tcPr>
          <w:p w14:paraId="6B12F080" w14:textId="77777777" w:rsidR="001B145F" w:rsidRDefault="001B145F" w:rsidP="00B37493"/>
        </w:tc>
        <w:tc>
          <w:tcPr>
            <w:tcW w:w="3559" w:type="dxa"/>
          </w:tcPr>
          <w:p w14:paraId="50A14454" w14:textId="77777777" w:rsidR="001B145F" w:rsidRDefault="001B145F" w:rsidP="00B37493"/>
        </w:tc>
      </w:tr>
    </w:tbl>
    <w:p w14:paraId="52F0128F" w14:textId="77777777" w:rsidR="001B145F" w:rsidRDefault="001B145F" w:rsidP="001B145F"/>
    <w:p w14:paraId="5F04D7A2" w14:textId="77777777" w:rsidR="001B145F" w:rsidRDefault="001B145F" w:rsidP="001B145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6146DE4F" w14:textId="17CCF7DF" w:rsidR="00D93CB5" w:rsidRDefault="00D93CB5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7DC31067" w14:textId="49153435" w:rsidR="00D93CB5" w:rsidRDefault="00D93CB5" w:rsidP="00D93CB5">
      <w:pPr>
        <w:pStyle w:val="Heading1"/>
      </w:pPr>
      <w:bookmarkStart w:id="31" w:name="_Toc19181249"/>
      <w:bookmarkStart w:id="32" w:name="_Toc20998336"/>
      <w:proofErr w:type="spellStart"/>
      <w:r>
        <w:lastRenderedPageBreak/>
        <w:t>ZipCode</w:t>
      </w:r>
      <w:bookmarkEnd w:id="31"/>
      <w:bookmarkEnd w:id="32"/>
      <w:proofErr w:type="spellEnd"/>
    </w:p>
    <w:tbl>
      <w:tblPr>
        <w:tblStyle w:val="TableGrid"/>
        <w:tblW w:w="106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301"/>
        <w:gridCol w:w="3559"/>
      </w:tblGrid>
      <w:tr w:rsidR="00D93CB5" w14:paraId="0B15C560" w14:textId="77777777" w:rsidTr="00C96486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3F593907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CED93E3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214F5D35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7CB789C0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282C803D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301" w:type="dxa"/>
            <w:shd w:val="clear" w:color="auto" w:fill="DEEAF6" w:themeFill="accent1" w:themeFillTint="33"/>
          </w:tcPr>
          <w:p w14:paraId="4E4076CE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1A1AA417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D93CB5" w14:paraId="496F983F" w14:textId="77777777" w:rsidTr="00C96486">
        <w:trPr>
          <w:trHeight w:val="264"/>
        </w:trPr>
        <w:tc>
          <w:tcPr>
            <w:tcW w:w="1800" w:type="dxa"/>
          </w:tcPr>
          <w:p w14:paraId="5D419E22" w14:textId="23BFF870" w:rsidR="00D93CB5" w:rsidRDefault="00C96486" w:rsidP="00B37493">
            <w:proofErr w:type="spellStart"/>
            <w:r>
              <w:t>ZipCode</w:t>
            </w:r>
            <w:proofErr w:type="spellEnd"/>
          </w:p>
        </w:tc>
        <w:tc>
          <w:tcPr>
            <w:tcW w:w="1260" w:type="dxa"/>
          </w:tcPr>
          <w:p w14:paraId="395C6946" w14:textId="2A6750E5" w:rsidR="00D93CB5" w:rsidRDefault="00C96486" w:rsidP="00B37493">
            <w:r>
              <w:t>PK</w:t>
            </w:r>
          </w:p>
        </w:tc>
        <w:tc>
          <w:tcPr>
            <w:tcW w:w="1080" w:type="dxa"/>
          </w:tcPr>
          <w:p w14:paraId="293F83FD" w14:textId="0E2A604A" w:rsidR="00D93CB5" w:rsidRDefault="00C96486" w:rsidP="00B37493">
            <w:r>
              <w:t>char</w:t>
            </w:r>
          </w:p>
        </w:tc>
        <w:tc>
          <w:tcPr>
            <w:tcW w:w="900" w:type="dxa"/>
          </w:tcPr>
          <w:p w14:paraId="04B7476C" w14:textId="3CDFB48C" w:rsidR="00D93CB5" w:rsidRDefault="00C96486" w:rsidP="00B37493">
            <w:r>
              <w:t>10</w:t>
            </w:r>
          </w:p>
        </w:tc>
        <w:tc>
          <w:tcPr>
            <w:tcW w:w="735" w:type="dxa"/>
          </w:tcPr>
          <w:p w14:paraId="063BAACB" w14:textId="6D1E3806" w:rsidR="00D93CB5" w:rsidRDefault="00C96486" w:rsidP="00B37493">
            <w:r>
              <w:t>Y</w:t>
            </w:r>
          </w:p>
        </w:tc>
        <w:tc>
          <w:tcPr>
            <w:tcW w:w="1301" w:type="dxa"/>
          </w:tcPr>
          <w:p w14:paraId="3A13D5D5" w14:textId="7DED0CCA" w:rsidR="00D93CB5" w:rsidRDefault="00C96486" w:rsidP="00B37493">
            <w:proofErr w:type="spellStart"/>
            <w:r>
              <w:t>nnnn-nnnn</w:t>
            </w:r>
            <w:proofErr w:type="spellEnd"/>
          </w:p>
        </w:tc>
        <w:tc>
          <w:tcPr>
            <w:tcW w:w="3559" w:type="dxa"/>
          </w:tcPr>
          <w:p w14:paraId="25FF2D0A" w14:textId="46F3BD09" w:rsidR="00D93CB5" w:rsidRDefault="00C96486" w:rsidP="00B37493">
            <w:r>
              <w:t>Stored in zip+4 format</w:t>
            </w:r>
          </w:p>
        </w:tc>
      </w:tr>
      <w:tr w:rsidR="00D93CB5" w14:paraId="3FF1CD3A" w14:textId="77777777" w:rsidTr="00C96486">
        <w:trPr>
          <w:trHeight w:val="276"/>
        </w:trPr>
        <w:tc>
          <w:tcPr>
            <w:tcW w:w="1800" w:type="dxa"/>
          </w:tcPr>
          <w:p w14:paraId="59308AE4" w14:textId="6DBD9299" w:rsidR="00D93CB5" w:rsidRPr="00C14CB5" w:rsidRDefault="00E02DE7" w:rsidP="00B37493">
            <w:pPr>
              <w:rPr>
                <w:color w:val="FF0000"/>
              </w:rPr>
            </w:pPr>
            <w:proofErr w:type="spellStart"/>
            <w:r w:rsidRPr="00C14CB5">
              <w:rPr>
                <w:color w:val="FF0000"/>
              </w:rPr>
              <w:t>City</w:t>
            </w:r>
            <w:r w:rsidR="004D546E" w:rsidRPr="00C14CB5">
              <w:rPr>
                <w:color w:val="FF0000"/>
              </w:rPr>
              <w:t>ID</w:t>
            </w:r>
            <w:proofErr w:type="spellEnd"/>
          </w:p>
        </w:tc>
        <w:tc>
          <w:tcPr>
            <w:tcW w:w="1260" w:type="dxa"/>
          </w:tcPr>
          <w:p w14:paraId="364D3D26" w14:textId="57875F07" w:rsidR="00D93CB5" w:rsidRDefault="003B3DE9" w:rsidP="00B37493">
            <w:proofErr w:type="spellStart"/>
            <w:proofErr w:type="gramStart"/>
            <w:r>
              <w:t>FK:City</w:t>
            </w:r>
            <w:proofErr w:type="spellEnd"/>
            <w:proofErr w:type="gramEnd"/>
          </w:p>
        </w:tc>
        <w:tc>
          <w:tcPr>
            <w:tcW w:w="1080" w:type="dxa"/>
          </w:tcPr>
          <w:p w14:paraId="4C2F98FF" w14:textId="77777777" w:rsidR="00D93CB5" w:rsidRDefault="00D93CB5" w:rsidP="00B37493"/>
        </w:tc>
        <w:tc>
          <w:tcPr>
            <w:tcW w:w="900" w:type="dxa"/>
          </w:tcPr>
          <w:p w14:paraId="590D3F55" w14:textId="77777777" w:rsidR="00D93CB5" w:rsidRDefault="00D93CB5" w:rsidP="00B37493"/>
        </w:tc>
        <w:tc>
          <w:tcPr>
            <w:tcW w:w="735" w:type="dxa"/>
          </w:tcPr>
          <w:p w14:paraId="6C4391C4" w14:textId="77777777" w:rsidR="00D93CB5" w:rsidRDefault="00D93CB5" w:rsidP="00B37493"/>
        </w:tc>
        <w:tc>
          <w:tcPr>
            <w:tcW w:w="1301" w:type="dxa"/>
          </w:tcPr>
          <w:p w14:paraId="773C1000" w14:textId="77777777" w:rsidR="00D93CB5" w:rsidRDefault="00D93CB5" w:rsidP="00B37493"/>
        </w:tc>
        <w:tc>
          <w:tcPr>
            <w:tcW w:w="3559" w:type="dxa"/>
          </w:tcPr>
          <w:p w14:paraId="563EBD52" w14:textId="77777777" w:rsidR="00D93CB5" w:rsidRDefault="00D93CB5" w:rsidP="00B37493"/>
        </w:tc>
      </w:tr>
      <w:tr w:rsidR="00D93CB5" w14:paraId="0FA47C10" w14:textId="77777777" w:rsidTr="00C96486">
        <w:trPr>
          <w:trHeight w:val="264"/>
        </w:trPr>
        <w:tc>
          <w:tcPr>
            <w:tcW w:w="1800" w:type="dxa"/>
          </w:tcPr>
          <w:p w14:paraId="3A5B0D20" w14:textId="27C238FF" w:rsidR="00D93CB5" w:rsidRPr="00C14CB5" w:rsidRDefault="00E02DE7" w:rsidP="00B37493">
            <w:pPr>
              <w:rPr>
                <w:color w:val="FF0000"/>
              </w:rPr>
            </w:pPr>
            <w:proofErr w:type="spellStart"/>
            <w:r w:rsidRPr="00C14CB5">
              <w:rPr>
                <w:color w:val="FF0000"/>
              </w:rPr>
              <w:t>Sta</w:t>
            </w:r>
            <w:r w:rsidR="00C14CB5" w:rsidRPr="00C14CB5">
              <w:rPr>
                <w:color w:val="FF0000"/>
              </w:rPr>
              <w:t>Abbr</w:t>
            </w:r>
            <w:proofErr w:type="spellEnd"/>
          </w:p>
        </w:tc>
        <w:tc>
          <w:tcPr>
            <w:tcW w:w="1260" w:type="dxa"/>
          </w:tcPr>
          <w:p w14:paraId="52136369" w14:textId="1B98B644" w:rsidR="00D93CB5" w:rsidRDefault="003B3DE9" w:rsidP="00B37493">
            <w:proofErr w:type="spellStart"/>
            <w:proofErr w:type="gramStart"/>
            <w:r>
              <w:t>FK:State</w:t>
            </w:r>
            <w:proofErr w:type="spellEnd"/>
            <w:proofErr w:type="gramEnd"/>
          </w:p>
        </w:tc>
        <w:tc>
          <w:tcPr>
            <w:tcW w:w="1080" w:type="dxa"/>
          </w:tcPr>
          <w:p w14:paraId="4CD9845E" w14:textId="77777777" w:rsidR="00D93CB5" w:rsidRDefault="00D93CB5" w:rsidP="00B37493"/>
        </w:tc>
        <w:tc>
          <w:tcPr>
            <w:tcW w:w="900" w:type="dxa"/>
          </w:tcPr>
          <w:p w14:paraId="4FB7E017" w14:textId="77777777" w:rsidR="00D93CB5" w:rsidRDefault="00D93CB5" w:rsidP="00B37493"/>
        </w:tc>
        <w:tc>
          <w:tcPr>
            <w:tcW w:w="735" w:type="dxa"/>
          </w:tcPr>
          <w:p w14:paraId="5C1CB94E" w14:textId="77777777" w:rsidR="00D93CB5" w:rsidRDefault="00D93CB5" w:rsidP="00B37493"/>
        </w:tc>
        <w:tc>
          <w:tcPr>
            <w:tcW w:w="1301" w:type="dxa"/>
          </w:tcPr>
          <w:p w14:paraId="54FDD534" w14:textId="77777777" w:rsidR="00D93CB5" w:rsidRDefault="00D93CB5" w:rsidP="00B37493"/>
        </w:tc>
        <w:tc>
          <w:tcPr>
            <w:tcW w:w="3559" w:type="dxa"/>
          </w:tcPr>
          <w:p w14:paraId="28E90D00" w14:textId="77777777" w:rsidR="00D93CB5" w:rsidRDefault="00D93CB5" w:rsidP="00B37493"/>
        </w:tc>
      </w:tr>
      <w:tr w:rsidR="00D93CB5" w14:paraId="47DEA319" w14:textId="77777777" w:rsidTr="00C96486">
        <w:trPr>
          <w:trHeight w:val="264"/>
        </w:trPr>
        <w:tc>
          <w:tcPr>
            <w:tcW w:w="1800" w:type="dxa"/>
          </w:tcPr>
          <w:p w14:paraId="34383B18" w14:textId="77777777" w:rsidR="00D93CB5" w:rsidRDefault="00D93CB5" w:rsidP="00B37493"/>
        </w:tc>
        <w:tc>
          <w:tcPr>
            <w:tcW w:w="1260" w:type="dxa"/>
          </w:tcPr>
          <w:p w14:paraId="6C3FD3EB" w14:textId="77777777" w:rsidR="00D93CB5" w:rsidRDefault="00D93CB5" w:rsidP="00B37493"/>
        </w:tc>
        <w:tc>
          <w:tcPr>
            <w:tcW w:w="1080" w:type="dxa"/>
          </w:tcPr>
          <w:p w14:paraId="67B1D428" w14:textId="77777777" w:rsidR="00D93CB5" w:rsidRDefault="00D93CB5" w:rsidP="00B37493"/>
        </w:tc>
        <w:tc>
          <w:tcPr>
            <w:tcW w:w="900" w:type="dxa"/>
          </w:tcPr>
          <w:p w14:paraId="2C24F10D" w14:textId="77777777" w:rsidR="00D93CB5" w:rsidRDefault="00D93CB5" w:rsidP="00B37493"/>
        </w:tc>
        <w:tc>
          <w:tcPr>
            <w:tcW w:w="735" w:type="dxa"/>
          </w:tcPr>
          <w:p w14:paraId="2040567E" w14:textId="77777777" w:rsidR="00D93CB5" w:rsidRDefault="00D93CB5" w:rsidP="00B37493"/>
        </w:tc>
        <w:tc>
          <w:tcPr>
            <w:tcW w:w="1301" w:type="dxa"/>
          </w:tcPr>
          <w:p w14:paraId="5F42E049" w14:textId="77777777" w:rsidR="00D93CB5" w:rsidRDefault="00D93CB5" w:rsidP="00B37493"/>
        </w:tc>
        <w:tc>
          <w:tcPr>
            <w:tcW w:w="3559" w:type="dxa"/>
          </w:tcPr>
          <w:p w14:paraId="23A3396C" w14:textId="77777777" w:rsidR="00D93CB5" w:rsidRDefault="00D93CB5" w:rsidP="00B37493"/>
        </w:tc>
      </w:tr>
      <w:tr w:rsidR="00D93CB5" w14:paraId="30782F28" w14:textId="77777777" w:rsidTr="00C96486">
        <w:trPr>
          <w:trHeight w:val="60"/>
        </w:trPr>
        <w:tc>
          <w:tcPr>
            <w:tcW w:w="1800" w:type="dxa"/>
          </w:tcPr>
          <w:p w14:paraId="4323DF22" w14:textId="77777777" w:rsidR="00D93CB5" w:rsidRDefault="00D93CB5" w:rsidP="00B37493"/>
        </w:tc>
        <w:tc>
          <w:tcPr>
            <w:tcW w:w="1260" w:type="dxa"/>
          </w:tcPr>
          <w:p w14:paraId="5233E827" w14:textId="77777777" w:rsidR="00D93CB5" w:rsidRDefault="00D93CB5" w:rsidP="00B37493"/>
        </w:tc>
        <w:tc>
          <w:tcPr>
            <w:tcW w:w="1080" w:type="dxa"/>
          </w:tcPr>
          <w:p w14:paraId="2C5E00FA" w14:textId="77777777" w:rsidR="00D93CB5" w:rsidRDefault="00D93CB5" w:rsidP="00B37493"/>
        </w:tc>
        <w:tc>
          <w:tcPr>
            <w:tcW w:w="900" w:type="dxa"/>
          </w:tcPr>
          <w:p w14:paraId="2D58445F" w14:textId="77777777" w:rsidR="00D93CB5" w:rsidRDefault="00D93CB5" w:rsidP="00B37493"/>
        </w:tc>
        <w:tc>
          <w:tcPr>
            <w:tcW w:w="735" w:type="dxa"/>
          </w:tcPr>
          <w:p w14:paraId="2E43CA47" w14:textId="77777777" w:rsidR="00D93CB5" w:rsidRDefault="00D93CB5" w:rsidP="00B37493"/>
        </w:tc>
        <w:tc>
          <w:tcPr>
            <w:tcW w:w="1301" w:type="dxa"/>
          </w:tcPr>
          <w:p w14:paraId="79B3D07E" w14:textId="77777777" w:rsidR="00D93CB5" w:rsidRDefault="00D93CB5" w:rsidP="00B37493"/>
        </w:tc>
        <w:tc>
          <w:tcPr>
            <w:tcW w:w="3559" w:type="dxa"/>
          </w:tcPr>
          <w:p w14:paraId="025275A7" w14:textId="77777777" w:rsidR="00D93CB5" w:rsidRDefault="00D93CB5" w:rsidP="00B37493"/>
        </w:tc>
      </w:tr>
      <w:tr w:rsidR="00D93CB5" w14:paraId="463EFE76" w14:textId="77777777" w:rsidTr="00C96486">
        <w:trPr>
          <w:trHeight w:val="60"/>
        </w:trPr>
        <w:tc>
          <w:tcPr>
            <w:tcW w:w="1800" w:type="dxa"/>
          </w:tcPr>
          <w:p w14:paraId="0DB5E0D0" w14:textId="77777777" w:rsidR="00D93CB5" w:rsidRDefault="00D93CB5" w:rsidP="00B37493"/>
        </w:tc>
        <w:tc>
          <w:tcPr>
            <w:tcW w:w="1260" w:type="dxa"/>
          </w:tcPr>
          <w:p w14:paraId="157E366D" w14:textId="77777777" w:rsidR="00D93CB5" w:rsidRDefault="00D93CB5" w:rsidP="00B37493"/>
        </w:tc>
        <w:tc>
          <w:tcPr>
            <w:tcW w:w="1080" w:type="dxa"/>
          </w:tcPr>
          <w:p w14:paraId="25FAA32E" w14:textId="77777777" w:rsidR="00D93CB5" w:rsidRDefault="00D93CB5" w:rsidP="00B37493"/>
        </w:tc>
        <w:tc>
          <w:tcPr>
            <w:tcW w:w="900" w:type="dxa"/>
          </w:tcPr>
          <w:p w14:paraId="1B52DC4D" w14:textId="77777777" w:rsidR="00D93CB5" w:rsidRDefault="00D93CB5" w:rsidP="00B37493"/>
        </w:tc>
        <w:tc>
          <w:tcPr>
            <w:tcW w:w="735" w:type="dxa"/>
          </w:tcPr>
          <w:p w14:paraId="54DA3F7A" w14:textId="77777777" w:rsidR="00D93CB5" w:rsidRDefault="00D93CB5" w:rsidP="00B37493"/>
        </w:tc>
        <w:tc>
          <w:tcPr>
            <w:tcW w:w="1301" w:type="dxa"/>
          </w:tcPr>
          <w:p w14:paraId="53C20C6D" w14:textId="77777777" w:rsidR="00D93CB5" w:rsidRDefault="00D93CB5" w:rsidP="00B37493"/>
        </w:tc>
        <w:tc>
          <w:tcPr>
            <w:tcW w:w="3559" w:type="dxa"/>
          </w:tcPr>
          <w:p w14:paraId="56639B05" w14:textId="77777777" w:rsidR="00D93CB5" w:rsidRDefault="00D93CB5" w:rsidP="00B37493"/>
        </w:tc>
      </w:tr>
      <w:tr w:rsidR="00D93CB5" w14:paraId="0A307725" w14:textId="77777777" w:rsidTr="00C96486">
        <w:trPr>
          <w:trHeight w:val="60"/>
        </w:trPr>
        <w:tc>
          <w:tcPr>
            <w:tcW w:w="1800" w:type="dxa"/>
          </w:tcPr>
          <w:p w14:paraId="79B4C111" w14:textId="77777777" w:rsidR="00D93CB5" w:rsidRDefault="00D93CB5" w:rsidP="00B37493"/>
        </w:tc>
        <w:tc>
          <w:tcPr>
            <w:tcW w:w="1260" w:type="dxa"/>
          </w:tcPr>
          <w:p w14:paraId="265F9EF7" w14:textId="77777777" w:rsidR="00D93CB5" w:rsidRDefault="00D93CB5" w:rsidP="00B37493"/>
        </w:tc>
        <w:tc>
          <w:tcPr>
            <w:tcW w:w="1080" w:type="dxa"/>
          </w:tcPr>
          <w:p w14:paraId="3D6231E3" w14:textId="77777777" w:rsidR="00D93CB5" w:rsidRDefault="00D93CB5" w:rsidP="00B37493"/>
        </w:tc>
        <w:tc>
          <w:tcPr>
            <w:tcW w:w="900" w:type="dxa"/>
          </w:tcPr>
          <w:p w14:paraId="7B20A83B" w14:textId="77777777" w:rsidR="00D93CB5" w:rsidRDefault="00D93CB5" w:rsidP="00B37493"/>
        </w:tc>
        <w:tc>
          <w:tcPr>
            <w:tcW w:w="735" w:type="dxa"/>
          </w:tcPr>
          <w:p w14:paraId="2EE2C650" w14:textId="77777777" w:rsidR="00D93CB5" w:rsidRDefault="00D93CB5" w:rsidP="00B37493"/>
        </w:tc>
        <w:tc>
          <w:tcPr>
            <w:tcW w:w="1301" w:type="dxa"/>
          </w:tcPr>
          <w:p w14:paraId="4CDEADAC" w14:textId="77777777" w:rsidR="00D93CB5" w:rsidRDefault="00D93CB5" w:rsidP="00B37493"/>
        </w:tc>
        <w:tc>
          <w:tcPr>
            <w:tcW w:w="3559" w:type="dxa"/>
          </w:tcPr>
          <w:p w14:paraId="15B98BAF" w14:textId="77777777" w:rsidR="00D93CB5" w:rsidRDefault="00D93CB5" w:rsidP="00B37493"/>
        </w:tc>
      </w:tr>
      <w:tr w:rsidR="00D93CB5" w14:paraId="6A46B9E5" w14:textId="77777777" w:rsidTr="00C96486">
        <w:trPr>
          <w:trHeight w:val="60"/>
        </w:trPr>
        <w:tc>
          <w:tcPr>
            <w:tcW w:w="1800" w:type="dxa"/>
          </w:tcPr>
          <w:p w14:paraId="00576D42" w14:textId="77777777" w:rsidR="00D93CB5" w:rsidRDefault="00D93CB5" w:rsidP="00B37493"/>
        </w:tc>
        <w:tc>
          <w:tcPr>
            <w:tcW w:w="1260" w:type="dxa"/>
          </w:tcPr>
          <w:p w14:paraId="350733E6" w14:textId="77777777" w:rsidR="00D93CB5" w:rsidRDefault="00D93CB5" w:rsidP="00B37493"/>
        </w:tc>
        <w:tc>
          <w:tcPr>
            <w:tcW w:w="1080" w:type="dxa"/>
          </w:tcPr>
          <w:p w14:paraId="705EDDDD" w14:textId="77777777" w:rsidR="00D93CB5" w:rsidRDefault="00D93CB5" w:rsidP="00B37493"/>
        </w:tc>
        <w:tc>
          <w:tcPr>
            <w:tcW w:w="900" w:type="dxa"/>
          </w:tcPr>
          <w:p w14:paraId="02725150" w14:textId="77777777" w:rsidR="00D93CB5" w:rsidRDefault="00D93CB5" w:rsidP="00B37493"/>
        </w:tc>
        <w:tc>
          <w:tcPr>
            <w:tcW w:w="735" w:type="dxa"/>
          </w:tcPr>
          <w:p w14:paraId="76A61E6F" w14:textId="77777777" w:rsidR="00D93CB5" w:rsidRDefault="00D93CB5" w:rsidP="00B37493"/>
        </w:tc>
        <w:tc>
          <w:tcPr>
            <w:tcW w:w="1301" w:type="dxa"/>
          </w:tcPr>
          <w:p w14:paraId="5DEA8741" w14:textId="77777777" w:rsidR="00D93CB5" w:rsidRDefault="00D93CB5" w:rsidP="00B37493"/>
        </w:tc>
        <w:tc>
          <w:tcPr>
            <w:tcW w:w="3559" w:type="dxa"/>
          </w:tcPr>
          <w:p w14:paraId="0953ADFF" w14:textId="77777777" w:rsidR="00D93CB5" w:rsidRDefault="00D93CB5" w:rsidP="00B37493"/>
        </w:tc>
      </w:tr>
      <w:tr w:rsidR="00D93CB5" w14:paraId="1C9E8888" w14:textId="77777777" w:rsidTr="00C96486">
        <w:trPr>
          <w:trHeight w:val="60"/>
        </w:trPr>
        <w:tc>
          <w:tcPr>
            <w:tcW w:w="1800" w:type="dxa"/>
          </w:tcPr>
          <w:p w14:paraId="3656711D" w14:textId="77777777" w:rsidR="00D93CB5" w:rsidRDefault="00D93CB5" w:rsidP="00B37493"/>
        </w:tc>
        <w:tc>
          <w:tcPr>
            <w:tcW w:w="1260" w:type="dxa"/>
          </w:tcPr>
          <w:p w14:paraId="2D3E4718" w14:textId="77777777" w:rsidR="00D93CB5" w:rsidRDefault="00D93CB5" w:rsidP="00B37493"/>
        </w:tc>
        <w:tc>
          <w:tcPr>
            <w:tcW w:w="1080" w:type="dxa"/>
          </w:tcPr>
          <w:p w14:paraId="493A2A3A" w14:textId="77777777" w:rsidR="00D93CB5" w:rsidRDefault="00D93CB5" w:rsidP="00B37493"/>
        </w:tc>
        <w:tc>
          <w:tcPr>
            <w:tcW w:w="900" w:type="dxa"/>
          </w:tcPr>
          <w:p w14:paraId="5772C9FC" w14:textId="77777777" w:rsidR="00D93CB5" w:rsidRDefault="00D93CB5" w:rsidP="00B37493"/>
        </w:tc>
        <w:tc>
          <w:tcPr>
            <w:tcW w:w="735" w:type="dxa"/>
          </w:tcPr>
          <w:p w14:paraId="69BBBD5C" w14:textId="77777777" w:rsidR="00D93CB5" w:rsidRDefault="00D93CB5" w:rsidP="00B37493"/>
        </w:tc>
        <w:tc>
          <w:tcPr>
            <w:tcW w:w="1301" w:type="dxa"/>
          </w:tcPr>
          <w:p w14:paraId="625C5314" w14:textId="77777777" w:rsidR="00D93CB5" w:rsidRDefault="00D93CB5" w:rsidP="00B37493"/>
        </w:tc>
        <w:tc>
          <w:tcPr>
            <w:tcW w:w="3559" w:type="dxa"/>
          </w:tcPr>
          <w:p w14:paraId="0AEC0C3F" w14:textId="77777777" w:rsidR="00D93CB5" w:rsidRDefault="00D93CB5" w:rsidP="00B37493"/>
        </w:tc>
      </w:tr>
      <w:tr w:rsidR="00D93CB5" w14:paraId="6CF08EB1" w14:textId="77777777" w:rsidTr="00C96486">
        <w:trPr>
          <w:trHeight w:val="60"/>
        </w:trPr>
        <w:tc>
          <w:tcPr>
            <w:tcW w:w="1800" w:type="dxa"/>
          </w:tcPr>
          <w:p w14:paraId="08E8935D" w14:textId="77777777" w:rsidR="00D93CB5" w:rsidRDefault="00D93CB5" w:rsidP="00B37493"/>
        </w:tc>
        <w:tc>
          <w:tcPr>
            <w:tcW w:w="1260" w:type="dxa"/>
          </w:tcPr>
          <w:p w14:paraId="5D6A14F9" w14:textId="77777777" w:rsidR="00D93CB5" w:rsidRDefault="00D93CB5" w:rsidP="00B37493"/>
        </w:tc>
        <w:tc>
          <w:tcPr>
            <w:tcW w:w="1080" w:type="dxa"/>
          </w:tcPr>
          <w:p w14:paraId="49B38B85" w14:textId="77777777" w:rsidR="00D93CB5" w:rsidRDefault="00D93CB5" w:rsidP="00B37493"/>
        </w:tc>
        <w:tc>
          <w:tcPr>
            <w:tcW w:w="900" w:type="dxa"/>
          </w:tcPr>
          <w:p w14:paraId="07FC38D9" w14:textId="77777777" w:rsidR="00D93CB5" w:rsidRDefault="00D93CB5" w:rsidP="00B37493"/>
        </w:tc>
        <w:tc>
          <w:tcPr>
            <w:tcW w:w="735" w:type="dxa"/>
          </w:tcPr>
          <w:p w14:paraId="721D93E7" w14:textId="77777777" w:rsidR="00D93CB5" w:rsidRDefault="00D93CB5" w:rsidP="00B37493"/>
        </w:tc>
        <w:tc>
          <w:tcPr>
            <w:tcW w:w="1301" w:type="dxa"/>
          </w:tcPr>
          <w:p w14:paraId="73BFF229" w14:textId="77777777" w:rsidR="00D93CB5" w:rsidRDefault="00D93CB5" w:rsidP="00B37493"/>
        </w:tc>
        <w:tc>
          <w:tcPr>
            <w:tcW w:w="3559" w:type="dxa"/>
          </w:tcPr>
          <w:p w14:paraId="25BA08CE" w14:textId="77777777" w:rsidR="00D93CB5" w:rsidRDefault="00D93CB5" w:rsidP="00B37493"/>
        </w:tc>
      </w:tr>
      <w:tr w:rsidR="00D93CB5" w14:paraId="6728DA0E" w14:textId="77777777" w:rsidTr="00C96486">
        <w:trPr>
          <w:trHeight w:val="60"/>
        </w:trPr>
        <w:tc>
          <w:tcPr>
            <w:tcW w:w="1800" w:type="dxa"/>
          </w:tcPr>
          <w:p w14:paraId="639EFD8E" w14:textId="77777777" w:rsidR="00D93CB5" w:rsidRDefault="00D93CB5" w:rsidP="00B37493"/>
        </w:tc>
        <w:tc>
          <w:tcPr>
            <w:tcW w:w="1260" w:type="dxa"/>
          </w:tcPr>
          <w:p w14:paraId="65722818" w14:textId="77777777" w:rsidR="00D93CB5" w:rsidRDefault="00D93CB5" w:rsidP="00B37493"/>
        </w:tc>
        <w:tc>
          <w:tcPr>
            <w:tcW w:w="1080" w:type="dxa"/>
          </w:tcPr>
          <w:p w14:paraId="6779160E" w14:textId="77777777" w:rsidR="00D93CB5" w:rsidRDefault="00D93CB5" w:rsidP="00B37493"/>
        </w:tc>
        <w:tc>
          <w:tcPr>
            <w:tcW w:w="900" w:type="dxa"/>
          </w:tcPr>
          <w:p w14:paraId="2B500229" w14:textId="77777777" w:rsidR="00D93CB5" w:rsidRDefault="00D93CB5" w:rsidP="00B37493"/>
        </w:tc>
        <w:tc>
          <w:tcPr>
            <w:tcW w:w="735" w:type="dxa"/>
          </w:tcPr>
          <w:p w14:paraId="376FA807" w14:textId="77777777" w:rsidR="00D93CB5" w:rsidRDefault="00D93CB5" w:rsidP="00B37493"/>
        </w:tc>
        <w:tc>
          <w:tcPr>
            <w:tcW w:w="1301" w:type="dxa"/>
          </w:tcPr>
          <w:p w14:paraId="518DD2CF" w14:textId="77777777" w:rsidR="00D93CB5" w:rsidRDefault="00D93CB5" w:rsidP="00B37493"/>
        </w:tc>
        <w:tc>
          <w:tcPr>
            <w:tcW w:w="3559" w:type="dxa"/>
          </w:tcPr>
          <w:p w14:paraId="48DD26DD" w14:textId="77777777" w:rsidR="00D93CB5" w:rsidRDefault="00D93CB5" w:rsidP="00B37493"/>
        </w:tc>
      </w:tr>
      <w:tr w:rsidR="00D93CB5" w14:paraId="46558D9A" w14:textId="77777777" w:rsidTr="00C96486">
        <w:trPr>
          <w:trHeight w:val="60"/>
        </w:trPr>
        <w:tc>
          <w:tcPr>
            <w:tcW w:w="1800" w:type="dxa"/>
          </w:tcPr>
          <w:p w14:paraId="254228E6" w14:textId="77777777" w:rsidR="00D93CB5" w:rsidRDefault="00D93CB5" w:rsidP="00B37493"/>
        </w:tc>
        <w:tc>
          <w:tcPr>
            <w:tcW w:w="1260" w:type="dxa"/>
          </w:tcPr>
          <w:p w14:paraId="7627C2EA" w14:textId="77777777" w:rsidR="00D93CB5" w:rsidRDefault="00D93CB5" w:rsidP="00B37493"/>
        </w:tc>
        <w:tc>
          <w:tcPr>
            <w:tcW w:w="1080" w:type="dxa"/>
          </w:tcPr>
          <w:p w14:paraId="6E6D7029" w14:textId="77777777" w:rsidR="00D93CB5" w:rsidRDefault="00D93CB5" w:rsidP="00B37493"/>
        </w:tc>
        <w:tc>
          <w:tcPr>
            <w:tcW w:w="900" w:type="dxa"/>
          </w:tcPr>
          <w:p w14:paraId="7774B71F" w14:textId="77777777" w:rsidR="00D93CB5" w:rsidRDefault="00D93CB5" w:rsidP="00B37493"/>
        </w:tc>
        <w:tc>
          <w:tcPr>
            <w:tcW w:w="735" w:type="dxa"/>
          </w:tcPr>
          <w:p w14:paraId="53A2258F" w14:textId="77777777" w:rsidR="00D93CB5" w:rsidRDefault="00D93CB5" w:rsidP="00B37493"/>
        </w:tc>
        <w:tc>
          <w:tcPr>
            <w:tcW w:w="1301" w:type="dxa"/>
          </w:tcPr>
          <w:p w14:paraId="0E87BE30" w14:textId="77777777" w:rsidR="00D93CB5" w:rsidRDefault="00D93CB5" w:rsidP="00B37493"/>
        </w:tc>
        <w:tc>
          <w:tcPr>
            <w:tcW w:w="3559" w:type="dxa"/>
          </w:tcPr>
          <w:p w14:paraId="0897E5BF" w14:textId="77777777" w:rsidR="00D93CB5" w:rsidRDefault="00D93CB5" w:rsidP="00B37493"/>
        </w:tc>
      </w:tr>
      <w:tr w:rsidR="00D93CB5" w14:paraId="4B16DC21" w14:textId="77777777" w:rsidTr="00C96486">
        <w:trPr>
          <w:trHeight w:val="60"/>
        </w:trPr>
        <w:tc>
          <w:tcPr>
            <w:tcW w:w="1800" w:type="dxa"/>
          </w:tcPr>
          <w:p w14:paraId="5B263625" w14:textId="77777777" w:rsidR="00D93CB5" w:rsidRDefault="00D93CB5" w:rsidP="00B37493"/>
        </w:tc>
        <w:tc>
          <w:tcPr>
            <w:tcW w:w="1260" w:type="dxa"/>
          </w:tcPr>
          <w:p w14:paraId="63F8042D" w14:textId="77777777" w:rsidR="00D93CB5" w:rsidRDefault="00D93CB5" w:rsidP="00B37493"/>
        </w:tc>
        <w:tc>
          <w:tcPr>
            <w:tcW w:w="1080" w:type="dxa"/>
          </w:tcPr>
          <w:p w14:paraId="3CC53147" w14:textId="77777777" w:rsidR="00D93CB5" w:rsidRDefault="00D93CB5" w:rsidP="00B37493"/>
        </w:tc>
        <w:tc>
          <w:tcPr>
            <w:tcW w:w="900" w:type="dxa"/>
          </w:tcPr>
          <w:p w14:paraId="74003F17" w14:textId="77777777" w:rsidR="00D93CB5" w:rsidRDefault="00D93CB5" w:rsidP="00B37493"/>
        </w:tc>
        <w:tc>
          <w:tcPr>
            <w:tcW w:w="735" w:type="dxa"/>
          </w:tcPr>
          <w:p w14:paraId="48814E70" w14:textId="77777777" w:rsidR="00D93CB5" w:rsidRDefault="00D93CB5" w:rsidP="00B37493"/>
        </w:tc>
        <w:tc>
          <w:tcPr>
            <w:tcW w:w="1301" w:type="dxa"/>
          </w:tcPr>
          <w:p w14:paraId="23AB0CE9" w14:textId="77777777" w:rsidR="00D93CB5" w:rsidRDefault="00D93CB5" w:rsidP="00B37493"/>
        </w:tc>
        <w:tc>
          <w:tcPr>
            <w:tcW w:w="3559" w:type="dxa"/>
          </w:tcPr>
          <w:p w14:paraId="741B0189" w14:textId="77777777" w:rsidR="00D93CB5" w:rsidRDefault="00D93CB5" w:rsidP="00B37493"/>
        </w:tc>
      </w:tr>
      <w:tr w:rsidR="00D93CB5" w14:paraId="510A3E35" w14:textId="77777777" w:rsidTr="00C96486">
        <w:trPr>
          <w:trHeight w:val="276"/>
        </w:trPr>
        <w:tc>
          <w:tcPr>
            <w:tcW w:w="1800" w:type="dxa"/>
          </w:tcPr>
          <w:p w14:paraId="4707C577" w14:textId="77777777" w:rsidR="00D93CB5" w:rsidRDefault="00D93CB5" w:rsidP="00B37493"/>
        </w:tc>
        <w:tc>
          <w:tcPr>
            <w:tcW w:w="1260" w:type="dxa"/>
          </w:tcPr>
          <w:p w14:paraId="102F3A27" w14:textId="77777777" w:rsidR="00D93CB5" w:rsidRDefault="00D93CB5" w:rsidP="00B37493"/>
        </w:tc>
        <w:tc>
          <w:tcPr>
            <w:tcW w:w="1080" w:type="dxa"/>
          </w:tcPr>
          <w:p w14:paraId="7ED6AE6D" w14:textId="77777777" w:rsidR="00D93CB5" w:rsidRDefault="00D93CB5" w:rsidP="00B37493"/>
        </w:tc>
        <w:tc>
          <w:tcPr>
            <w:tcW w:w="900" w:type="dxa"/>
          </w:tcPr>
          <w:p w14:paraId="0CEE77A6" w14:textId="77777777" w:rsidR="00D93CB5" w:rsidRDefault="00D93CB5" w:rsidP="00B37493"/>
        </w:tc>
        <w:tc>
          <w:tcPr>
            <w:tcW w:w="735" w:type="dxa"/>
          </w:tcPr>
          <w:p w14:paraId="3370CC16" w14:textId="77777777" w:rsidR="00D93CB5" w:rsidRDefault="00D93CB5" w:rsidP="00B37493"/>
        </w:tc>
        <w:tc>
          <w:tcPr>
            <w:tcW w:w="1301" w:type="dxa"/>
          </w:tcPr>
          <w:p w14:paraId="095224FD" w14:textId="77777777" w:rsidR="00D93CB5" w:rsidRDefault="00D93CB5" w:rsidP="00B37493"/>
        </w:tc>
        <w:tc>
          <w:tcPr>
            <w:tcW w:w="3559" w:type="dxa"/>
          </w:tcPr>
          <w:p w14:paraId="2F61ABD8" w14:textId="77777777" w:rsidR="00D93CB5" w:rsidRDefault="00D93CB5" w:rsidP="00B37493"/>
        </w:tc>
      </w:tr>
      <w:tr w:rsidR="00D93CB5" w14:paraId="2FBD7635" w14:textId="77777777" w:rsidTr="00C96486">
        <w:trPr>
          <w:trHeight w:val="264"/>
        </w:trPr>
        <w:tc>
          <w:tcPr>
            <w:tcW w:w="1800" w:type="dxa"/>
          </w:tcPr>
          <w:p w14:paraId="11014EB3" w14:textId="77777777" w:rsidR="00D93CB5" w:rsidRDefault="00D93CB5" w:rsidP="00B37493"/>
        </w:tc>
        <w:tc>
          <w:tcPr>
            <w:tcW w:w="1260" w:type="dxa"/>
          </w:tcPr>
          <w:p w14:paraId="7A34DB87" w14:textId="77777777" w:rsidR="00D93CB5" w:rsidRDefault="00D93CB5" w:rsidP="00B37493"/>
        </w:tc>
        <w:tc>
          <w:tcPr>
            <w:tcW w:w="1080" w:type="dxa"/>
          </w:tcPr>
          <w:p w14:paraId="58D6B437" w14:textId="77777777" w:rsidR="00D93CB5" w:rsidRDefault="00D93CB5" w:rsidP="00B37493"/>
        </w:tc>
        <w:tc>
          <w:tcPr>
            <w:tcW w:w="900" w:type="dxa"/>
          </w:tcPr>
          <w:p w14:paraId="3FCC8AA8" w14:textId="77777777" w:rsidR="00D93CB5" w:rsidRDefault="00D93CB5" w:rsidP="00B37493"/>
        </w:tc>
        <w:tc>
          <w:tcPr>
            <w:tcW w:w="735" w:type="dxa"/>
          </w:tcPr>
          <w:p w14:paraId="24F01F5B" w14:textId="77777777" w:rsidR="00D93CB5" w:rsidRDefault="00D93CB5" w:rsidP="00B37493"/>
        </w:tc>
        <w:tc>
          <w:tcPr>
            <w:tcW w:w="1301" w:type="dxa"/>
          </w:tcPr>
          <w:p w14:paraId="2AEFB51C" w14:textId="77777777" w:rsidR="00D93CB5" w:rsidRDefault="00D93CB5" w:rsidP="00B37493"/>
        </w:tc>
        <w:tc>
          <w:tcPr>
            <w:tcW w:w="3559" w:type="dxa"/>
          </w:tcPr>
          <w:p w14:paraId="4903BED9" w14:textId="77777777" w:rsidR="00D93CB5" w:rsidRDefault="00D93CB5" w:rsidP="00B37493"/>
        </w:tc>
      </w:tr>
    </w:tbl>
    <w:p w14:paraId="126C8DE6" w14:textId="77777777" w:rsidR="00D93CB5" w:rsidRDefault="00D93CB5" w:rsidP="00D93CB5"/>
    <w:p w14:paraId="698C5E55" w14:textId="77777777" w:rsidR="00D93CB5" w:rsidRDefault="00D93CB5" w:rsidP="00D93CB5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2D4DD884" w14:textId="77777777" w:rsidR="009A75DC" w:rsidRDefault="009A75DC">
      <w:pPr>
        <w:rPr>
          <w:b/>
          <w:bCs/>
          <w:smallCaps/>
          <w:color w:val="5B9BD5" w:themeColor="accent1"/>
          <w:spacing w:val="5"/>
        </w:rPr>
      </w:pPr>
    </w:p>
    <w:sectPr w:rsidR="009A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FBB6B" w14:textId="77777777" w:rsidR="005C5459" w:rsidRDefault="005C5459" w:rsidP="00CB661A">
      <w:pPr>
        <w:spacing w:after="0" w:line="240" w:lineRule="auto"/>
      </w:pPr>
      <w:r>
        <w:separator/>
      </w:r>
    </w:p>
  </w:endnote>
  <w:endnote w:type="continuationSeparator" w:id="0">
    <w:p w14:paraId="5D478955" w14:textId="77777777" w:rsidR="005C5459" w:rsidRDefault="005C5459" w:rsidP="00CB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F4B02" w14:textId="77777777" w:rsidR="005C5459" w:rsidRDefault="005C5459" w:rsidP="00CB661A">
      <w:pPr>
        <w:spacing w:after="0" w:line="240" w:lineRule="auto"/>
      </w:pPr>
      <w:r>
        <w:separator/>
      </w:r>
    </w:p>
  </w:footnote>
  <w:footnote w:type="continuationSeparator" w:id="0">
    <w:p w14:paraId="66CAEB80" w14:textId="77777777" w:rsidR="005C5459" w:rsidRDefault="005C5459" w:rsidP="00CB6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59"/>
    <w:rsid w:val="000457E7"/>
    <w:rsid w:val="000754D1"/>
    <w:rsid w:val="00080CDB"/>
    <w:rsid w:val="00087621"/>
    <w:rsid w:val="000A1979"/>
    <w:rsid w:val="000D106B"/>
    <w:rsid w:val="000F54B6"/>
    <w:rsid w:val="00172BDF"/>
    <w:rsid w:val="00191188"/>
    <w:rsid w:val="001976BA"/>
    <w:rsid w:val="001A2A36"/>
    <w:rsid w:val="001A32F9"/>
    <w:rsid w:val="001B145F"/>
    <w:rsid w:val="001B7FB4"/>
    <w:rsid w:val="001E0E1B"/>
    <w:rsid w:val="0020366D"/>
    <w:rsid w:val="002115F9"/>
    <w:rsid w:val="00222D46"/>
    <w:rsid w:val="002458E2"/>
    <w:rsid w:val="00246D74"/>
    <w:rsid w:val="00252C0D"/>
    <w:rsid w:val="002620CC"/>
    <w:rsid w:val="002A35F1"/>
    <w:rsid w:val="002A73BE"/>
    <w:rsid w:val="002D77F5"/>
    <w:rsid w:val="002F26D8"/>
    <w:rsid w:val="00312097"/>
    <w:rsid w:val="00322B7F"/>
    <w:rsid w:val="00324F6B"/>
    <w:rsid w:val="00350230"/>
    <w:rsid w:val="00364E7B"/>
    <w:rsid w:val="0039660D"/>
    <w:rsid w:val="003B3DE9"/>
    <w:rsid w:val="004403FF"/>
    <w:rsid w:val="00440742"/>
    <w:rsid w:val="004429C5"/>
    <w:rsid w:val="00454676"/>
    <w:rsid w:val="00484770"/>
    <w:rsid w:val="004A5E2E"/>
    <w:rsid w:val="004B3A43"/>
    <w:rsid w:val="004D1AD0"/>
    <w:rsid w:val="004D546E"/>
    <w:rsid w:val="00537356"/>
    <w:rsid w:val="005377C5"/>
    <w:rsid w:val="005452C5"/>
    <w:rsid w:val="00545D0D"/>
    <w:rsid w:val="005C5459"/>
    <w:rsid w:val="005C6E4F"/>
    <w:rsid w:val="005E0098"/>
    <w:rsid w:val="005E1A3E"/>
    <w:rsid w:val="005F126C"/>
    <w:rsid w:val="005F3649"/>
    <w:rsid w:val="00607573"/>
    <w:rsid w:val="006104A7"/>
    <w:rsid w:val="006136AD"/>
    <w:rsid w:val="00621F20"/>
    <w:rsid w:val="00661019"/>
    <w:rsid w:val="0067662E"/>
    <w:rsid w:val="00686FCB"/>
    <w:rsid w:val="00690CC5"/>
    <w:rsid w:val="00691DC0"/>
    <w:rsid w:val="006A1F78"/>
    <w:rsid w:val="006D1C20"/>
    <w:rsid w:val="006E2A6E"/>
    <w:rsid w:val="006E56D7"/>
    <w:rsid w:val="0070310E"/>
    <w:rsid w:val="007045A0"/>
    <w:rsid w:val="00720245"/>
    <w:rsid w:val="007257A0"/>
    <w:rsid w:val="007264C4"/>
    <w:rsid w:val="00730489"/>
    <w:rsid w:val="007414C4"/>
    <w:rsid w:val="007539A3"/>
    <w:rsid w:val="00782DC9"/>
    <w:rsid w:val="00786892"/>
    <w:rsid w:val="00795774"/>
    <w:rsid w:val="007A40F0"/>
    <w:rsid w:val="007B060C"/>
    <w:rsid w:val="007D4A64"/>
    <w:rsid w:val="007F345D"/>
    <w:rsid w:val="008A2EDB"/>
    <w:rsid w:val="008A793B"/>
    <w:rsid w:val="008B63E4"/>
    <w:rsid w:val="008B6577"/>
    <w:rsid w:val="009A75DC"/>
    <w:rsid w:val="009B7BF7"/>
    <w:rsid w:val="009D4238"/>
    <w:rsid w:val="009E05C4"/>
    <w:rsid w:val="009E3A6A"/>
    <w:rsid w:val="009F53C7"/>
    <w:rsid w:val="00A01277"/>
    <w:rsid w:val="00A150C7"/>
    <w:rsid w:val="00A2785C"/>
    <w:rsid w:val="00A520EE"/>
    <w:rsid w:val="00A7713B"/>
    <w:rsid w:val="00A84074"/>
    <w:rsid w:val="00AC2E53"/>
    <w:rsid w:val="00AF22C9"/>
    <w:rsid w:val="00AF3338"/>
    <w:rsid w:val="00B34D0B"/>
    <w:rsid w:val="00B35C82"/>
    <w:rsid w:val="00B609CB"/>
    <w:rsid w:val="00B770F8"/>
    <w:rsid w:val="00BA2238"/>
    <w:rsid w:val="00BA4643"/>
    <w:rsid w:val="00BB3520"/>
    <w:rsid w:val="00BD6F1C"/>
    <w:rsid w:val="00BE7E41"/>
    <w:rsid w:val="00BF5CE0"/>
    <w:rsid w:val="00C14CB5"/>
    <w:rsid w:val="00C84140"/>
    <w:rsid w:val="00C866B0"/>
    <w:rsid w:val="00C86CD6"/>
    <w:rsid w:val="00C96486"/>
    <w:rsid w:val="00CB661A"/>
    <w:rsid w:val="00CC1FDF"/>
    <w:rsid w:val="00CC62E1"/>
    <w:rsid w:val="00CD0007"/>
    <w:rsid w:val="00D02165"/>
    <w:rsid w:val="00D331D4"/>
    <w:rsid w:val="00D863A2"/>
    <w:rsid w:val="00D93CB5"/>
    <w:rsid w:val="00DB3D10"/>
    <w:rsid w:val="00DB5E09"/>
    <w:rsid w:val="00DC0C0C"/>
    <w:rsid w:val="00DD443A"/>
    <w:rsid w:val="00DE1EE3"/>
    <w:rsid w:val="00E02DE7"/>
    <w:rsid w:val="00E44040"/>
    <w:rsid w:val="00E70DF5"/>
    <w:rsid w:val="00E8291E"/>
    <w:rsid w:val="00EA3BA1"/>
    <w:rsid w:val="00EB2C2C"/>
    <w:rsid w:val="00ED494E"/>
    <w:rsid w:val="00F02F47"/>
    <w:rsid w:val="00FB3036"/>
    <w:rsid w:val="00FC5B3E"/>
    <w:rsid w:val="00FD582D"/>
    <w:rsid w:val="00FD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3E15"/>
  <w15:chartTrackingRefBased/>
  <w15:docId w15:val="{0A9CC40F-9BB0-4842-8243-CCBA425C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40F0"/>
  </w:style>
  <w:style w:type="paragraph" w:styleId="Heading1">
    <w:name w:val="heading 1"/>
    <w:basedOn w:val="Normal"/>
    <w:next w:val="Normal"/>
    <w:link w:val="Heading1Char"/>
    <w:uiPriority w:val="9"/>
    <w:qFormat/>
    <w:rsid w:val="00F02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02F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2F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2F47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F5CE0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1A"/>
  </w:style>
  <w:style w:type="paragraph" w:styleId="Footer">
    <w:name w:val="footer"/>
    <w:basedOn w:val="Normal"/>
    <w:link w:val="FooterChar"/>
    <w:uiPriority w:val="99"/>
    <w:unhideWhenUsed/>
    <w:rsid w:val="00CB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all%202019\Fall%202019%20-%20Database%20(CPT-242-002)\Data%20Diction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3216-4EA8-4678-A09B-75B2D7313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 Dictionary Template.dotx</Template>
  <TotalTime>7469</TotalTime>
  <Pages>19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Tri-County Technical College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Trent Patterson</cp:lastModifiedBy>
  <cp:revision>105</cp:revision>
  <dcterms:created xsi:type="dcterms:W3CDTF">2019-09-12T15:55:00Z</dcterms:created>
  <dcterms:modified xsi:type="dcterms:W3CDTF">2019-10-03T16:34:00Z</dcterms:modified>
</cp:coreProperties>
</file>